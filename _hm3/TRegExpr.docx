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31414881"/>
        <w:docPartObj>
          <w:docPartGallery w:val="Cover Pages"/>
          <w:docPartUnique/>
        </w:docPartObj>
      </w:sdtPr>
      <w:sdtEndPr>
        <w:rPr>
          <w:b/>
          <w:bCs/>
        </w:rPr>
      </w:sdtEndPr>
      <w:sdtContent>
        <w:p w:rsidR="00B24B5F" w:rsidRDefault="00B24B5F"/>
        <w:p w:rsidR="00B24B5F" w:rsidRDefault="00790F39">
          <w:r>
            <w:rPr>
              <w:noProof/>
              <w:lang w:val="de-DE" w:eastAsia="de-DE" w:bidi="ar-SA"/>
            </w:rPr>
            <mc:AlternateContent>
              <mc:Choice Requires="wpg">
                <w:drawing>
                  <wp:anchor distT="0" distB="0" distL="114300" distR="114300" simplePos="0" relativeHeight="251662336" behindDoc="0" locked="0" layoutInCell="0" allowOverlap="1">
                    <wp:simplePos x="0" y="0"/>
                    <wp:positionH relativeFrom="page">
                      <wp:align>center</wp:align>
                    </wp:positionH>
                    <mc:AlternateContent>
                      <mc:Choice Requires="wp14">
                        <wp:positionV relativeFrom="page">
                          <wp14:pctPosVOffset>55000</wp14:pctPosVOffset>
                        </wp:positionV>
                      </mc:Choice>
                      <mc:Fallback>
                        <wp:positionV relativeFrom="page">
                          <wp:posOffset>5532755</wp:posOffset>
                        </wp:positionV>
                      </mc:Fallback>
                    </mc:AlternateContent>
                    <wp:extent cx="6991985" cy="4023995"/>
                    <wp:effectExtent l="0" t="0" r="0" b="0"/>
                    <wp:wrapNone/>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1985" cy="4023995"/>
                              <a:chOff x="613" y="8712"/>
                              <a:chExt cx="11015" cy="6336"/>
                            </a:xfrm>
                          </wpg:grpSpPr>
                          <wps:wsp>
                            <wps:cNvPr id="7" name="Rectangle 8"/>
                            <wps:cNvSpPr>
                              <a:spLocks noChangeArrowheads="1"/>
                            </wps:cNvSpPr>
                            <wps:spPr bwMode="auto">
                              <a:xfrm>
                                <a:off x="4897" y="8714"/>
                                <a:ext cx="6731" cy="6334"/>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rStyle w:val="Heading1Char"/>
                                      <w:rFonts w:ascii="Tahoma" w:hAnsi="Tahoma" w:cs="Tahoma"/>
                                      <w:color w:val="auto"/>
                                      <w:sz w:val="16"/>
                                      <w:szCs w:val="16"/>
                                      <w:bdr w:val="single" w:sz="8" w:space="1" w:color="7F9DB9" w:frame="1"/>
                                      <w:shd w:val="clear" w:color="auto" w:fill="FFFFFF"/>
                                    </w:rPr>
                                    <w:alias w:val="Abstract"/>
                                    <w:id w:val="612603617"/>
                                    <w:dataBinding w:prefixMappings="xmlns:ns0='http://schemas.microsoft.com/office/2006/coverPageProps'" w:xpath="/ns0:CoverPageProperties[1]/ns0:Abstract[1]" w:storeItemID="{55AF091B-3C7A-41E3-B477-F2FDAA23CFDA}"/>
                                    <w:text/>
                                  </w:sdtPr>
                                  <w:sdtEndPr>
                                    <w:rPr>
                                      <w:rStyle w:val="Heading1Char"/>
                                    </w:rPr>
                                  </w:sdtEndPr>
                                  <w:sdtContent>
                                    <w:bookmarkStart w:id="1" w:name="_Toc411030607" w:displacedByCustomXml="prev"/>
                                    <w:p w:rsidR="00B24B5F" w:rsidRDefault="00523647">
                                      <w:pPr>
                                        <w:pStyle w:val="NoSpacing"/>
                                        <w:rPr>
                                          <w:rStyle w:val="Heading1Char"/>
                                          <w:rFonts w:ascii="Tahoma" w:hAnsi="Tahoma" w:cs="Tahoma"/>
                                          <w:color w:val="auto"/>
                                          <w:sz w:val="16"/>
                                          <w:szCs w:val="16"/>
                                          <w:bdr w:val="single" w:sz="8" w:space="1" w:color="7F9DB9" w:frame="1"/>
                                          <w:shd w:val="clear" w:color="auto" w:fill="FFFFFF"/>
                                        </w:rPr>
                                      </w:pPr>
                                      <w:r w:rsidRPr="00097592">
                                        <w:rPr>
                                          <w:rStyle w:val="Heading1Char"/>
                                          <w:rFonts w:ascii="Tahoma" w:hAnsi="Tahoma" w:cs="Tahoma"/>
                                          <w:color w:val="auto"/>
                                          <w:sz w:val="16"/>
                                          <w:szCs w:val="16"/>
                                          <w:bdr w:val="single" w:sz="8" w:space="1" w:color="7F9DB9" w:frame="1"/>
                                          <w:shd w:val="clear" w:color="auto" w:fill="FFFFFF"/>
                                        </w:rPr>
                                        <w:t>&lt;%</w:t>
                                      </w:r>
                                      <w:r w:rsidR="00A62103">
                                        <w:rPr>
                                          <w:rStyle w:val="Heading1Char"/>
                                          <w:rFonts w:ascii="Tahoma" w:hAnsi="Tahoma" w:cs="Tahoma"/>
                                          <w:color w:val="auto"/>
                                          <w:sz w:val="16"/>
                                          <w:szCs w:val="16"/>
                                          <w:bdr w:val="single" w:sz="8" w:space="1" w:color="7F9DB9" w:frame="1"/>
                                          <w:shd w:val="clear" w:color="auto" w:fill="FFFFFF"/>
                                        </w:rPr>
                                        <w:t>SUMMARY</w:t>
                                      </w:r>
                                      <w:r w:rsidRPr="00097592">
                                        <w:rPr>
                                          <w:rStyle w:val="Heading1Char"/>
                                          <w:rFonts w:ascii="Tahoma" w:hAnsi="Tahoma" w:cs="Tahoma"/>
                                          <w:color w:val="auto"/>
                                          <w:sz w:val="16"/>
                                          <w:szCs w:val="16"/>
                                          <w:bdr w:val="single" w:sz="8" w:space="1" w:color="7F9DB9" w:frame="1"/>
                                          <w:shd w:val="clear" w:color="auto" w:fill="FFFFFF"/>
                                        </w:rPr>
                                        <w:t>%&gt;</w:t>
                                      </w:r>
                                    </w:p>
                                  </w:sdtContent>
                                </w:sdt>
                                <w:bookmarkEnd w:id="1" w:displacedByCustomXml="prev"/>
                                <w:p w:rsidR="00A62103" w:rsidRDefault="00A62103">
                                  <w:pPr>
                                    <w:pStyle w:val="NoSpacing"/>
                                    <w:rPr>
                                      <w:rStyle w:val="Heading1Char"/>
                                      <w:rFonts w:ascii="Tahoma" w:hAnsi="Tahoma" w:cs="Tahoma"/>
                                      <w:color w:val="auto"/>
                                      <w:sz w:val="16"/>
                                      <w:szCs w:val="16"/>
                                      <w:bdr w:val="single" w:sz="8" w:space="1" w:color="7F9DB9" w:frame="1"/>
                                      <w:shd w:val="clear" w:color="auto" w:fill="FFFFFF"/>
                                    </w:rPr>
                                  </w:pPr>
                                </w:p>
                                <w:p w:rsidR="00A62103" w:rsidRDefault="00A62103">
                                  <w:pPr>
                                    <w:pStyle w:val="NoSpacing"/>
                                    <w:rPr>
                                      <w:sz w:val="22"/>
                                      <w:szCs w:val="22"/>
                                    </w:rPr>
                                  </w:pPr>
                                  <w:r>
                                    <w:rPr>
                                      <w:sz w:val="22"/>
                                      <w:szCs w:val="22"/>
                                    </w:rPr>
                                    <w:t>This Word layout template for Help &amp; Manual defines the entire layout - front page, table of contents, chapter headings, keyword index.</w:t>
                                  </w:r>
                                </w:p>
                                <w:p w:rsidR="004965DB" w:rsidRDefault="00A62103">
                                  <w:pPr>
                                    <w:pStyle w:val="NoSpacing"/>
                                    <w:rPr>
                                      <w:sz w:val="22"/>
                                      <w:szCs w:val="22"/>
                                    </w:rPr>
                                  </w:pPr>
                                  <w:r>
                                    <w:rPr>
                                      <w:sz w:val="22"/>
                                      <w:szCs w:val="22"/>
                                    </w:rPr>
                                    <w:t xml:space="preserve">To </w:t>
                                  </w:r>
                                  <w:r w:rsidRPr="00A62103">
                                    <w:rPr>
                                      <w:b/>
                                      <w:sz w:val="22"/>
                                      <w:szCs w:val="22"/>
                                    </w:rPr>
                                    <w:t>customize this template</w:t>
                                  </w:r>
                                  <w:r>
                                    <w:rPr>
                                      <w:sz w:val="22"/>
                                      <w:szCs w:val="22"/>
                                    </w:rPr>
                                    <w:t xml:space="preserve">, use the original file ("Word-Template-A4.docx") from the H&amp;M installation folder, make a copy of it, then tailor it with MS Word to your requirements. You </w:t>
                                  </w:r>
                                  <w:r w:rsidRPr="00A62103">
                                    <w:rPr>
                                      <w:b/>
                                      <w:sz w:val="22"/>
                                      <w:szCs w:val="22"/>
                                    </w:rPr>
                                    <w:t>can use variables</w:t>
                                  </w:r>
                                  <w:r>
                                    <w:rPr>
                                      <w:sz w:val="22"/>
                                      <w:szCs w:val="22"/>
                                    </w:rPr>
                                    <w:t xml:space="preserve"> in every place of the document. To insert a variable, insert a COMMENT field in Word, then type the variable name as the field content. Like the </w:t>
                                  </w:r>
                                  <w:r w:rsidRPr="008E03FE">
                                    <w:rPr>
                                      <w:i/>
                                      <w:sz w:val="22"/>
                                      <w:szCs w:val="22"/>
                                    </w:rPr>
                                    <w:t> </w:t>
                                  </w:r>
                                  <w:r>
                                    <w:rPr>
                                      <w:sz w:val="22"/>
                                      <w:szCs w:val="22"/>
                                    </w:rPr>
                                    <w:t xml:space="preserve"> field above this text.</w:t>
                                  </w:r>
                                </w:p>
                                <w:p w:rsidR="00A62103" w:rsidRDefault="004965DB">
                                  <w:pPr>
                                    <w:pStyle w:val="NoSpacing"/>
                                    <w:rPr>
                                      <w:sz w:val="22"/>
                                      <w:szCs w:val="22"/>
                                    </w:rPr>
                                  </w:pPr>
                                  <w:r>
                                    <w:rPr>
                                      <w:sz w:val="22"/>
                                      <w:szCs w:val="22"/>
                                    </w:rPr>
                                    <w:t>Move on to the next page in this document to customize the table of contents (a placeholder for the real TOC later) and modify text and paragraph format of the chapter headings in the middle of this template. You might also want to change the numbering style.</w:t>
                                  </w:r>
                                </w:p>
                                <w:p w:rsidR="004965DB" w:rsidRDefault="004965DB">
                                  <w:pPr>
                                    <w:pStyle w:val="NoSpacing"/>
                                    <w:rPr>
                                      <w:sz w:val="22"/>
                                      <w:szCs w:val="22"/>
                                    </w:rPr>
                                  </w:pPr>
                                </w:p>
                                <w:p w:rsidR="004965DB" w:rsidRDefault="004965DB">
                                  <w:pPr>
                                    <w:pStyle w:val="NoSpacing"/>
                                    <w:rPr>
                                      <w:sz w:val="22"/>
                                      <w:szCs w:val="22"/>
                                    </w:rPr>
                                  </w:pPr>
                                  <w:r w:rsidRPr="004965DB">
                                    <w:rPr>
                                      <w:b/>
                                      <w:sz w:val="22"/>
                                      <w:szCs w:val="22"/>
                                    </w:rPr>
                                    <w:t>Important:</w:t>
                                  </w:r>
                                  <w:r>
                                    <w:rPr>
                                      <w:sz w:val="22"/>
                                      <w:szCs w:val="22"/>
                                    </w:rPr>
                                    <w:t xml:space="preserve"> before you use the template for publishing in H&amp;M, make sure that general page format and margins are set correctly. H&amp;M will export images and tables to make them fit in the space available.</w:t>
                                  </w:r>
                                </w:p>
                              </w:txbxContent>
                            </wps:txbx>
                            <wps:bodyPr rot="0" vert="horz" wrap="square" lIns="91440" tIns="45720" rIns="91440" bIns="45720" anchor="t" anchorCtr="0" upright="1">
                              <a:noAutofit/>
                            </wps:bodyPr>
                          </wps:wsp>
                          <wps:wsp>
                            <wps:cNvPr id="8" name="Rectangle 9"/>
                            <wps:cNvSpPr>
                              <a:spLocks noChangeArrowheads="1"/>
                            </wps:cNvSpPr>
                            <wps:spPr bwMode="auto">
                              <a:xfrm>
                                <a:off x="613" y="8712"/>
                                <a:ext cx="4283" cy="6336"/>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rStyle w:val="Heading1Char"/>
                                      <w:rFonts w:ascii="Tahoma" w:hAnsi="Tahoma" w:cs="Tahoma"/>
                                      <w:color w:val="auto"/>
                                      <w:sz w:val="16"/>
                                      <w:szCs w:val="16"/>
                                      <w:bdr w:val="single" w:sz="8" w:space="1" w:color="7F9DB9" w:frame="1"/>
                                      <w:shd w:val="clear" w:color="auto" w:fill="FFFFFF"/>
                                    </w:rPr>
                                    <w:alias w:val="Company"/>
                                    <w:id w:val="612603622"/>
                                    <w:dataBinding w:prefixMappings="xmlns:ns0='http://schemas.openxmlformats.org/officeDocument/2006/extended-properties'" w:xpath="/ns0:Properties[1]/ns0:Company[1]" w:storeItemID="{6668398D-A668-4E3E-A5EB-62B293D839F1}"/>
                                    <w:text/>
                                  </w:sdtPr>
                                  <w:sdtEndPr>
                                    <w:rPr>
                                      <w:rStyle w:val="Heading1Char"/>
                                    </w:rPr>
                                  </w:sdtEndPr>
                                  <w:sdtContent>
                                    <w:bookmarkStart w:id="2" w:name="_Toc411030608" w:displacedByCustomXml="prev"/>
                                    <w:p w:rsidR="00B24B5F" w:rsidRDefault="00523647">
                                      <w:pPr>
                                        <w:pStyle w:val="NoSpacing"/>
                                        <w:jc w:val="right"/>
                                        <w:rPr>
                                          <w:b/>
                                          <w:bCs/>
                                        </w:rPr>
                                      </w:pPr>
                                      <w:r w:rsidRPr="00097592">
                                        <w:rPr>
                                          <w:rStyle w:val="Heading1Char"/>
                                          <w:rFonts w:ascii="Tahoma" w:hAnsi="Tahoma" w:cs="Tahoma"/>
                                          <w:color w:val="auto"/>
                                          <w:sz w:val="16"/>
                                          <w:szCs w:val="16"/>
                                          <w:bdr w:val="single" w:sz="8" w:space="1" w:color="7F9DB9" w:frame="1"/>
                                          <w:shd w:val="clear" w:color="auto" w:fill="FFFFFF"/>
                                        </w:rPr>
                                        <w:t>  and EC Software GmbH</w:t>
                                      </w:r>
                                    </w:p>
                                  </w:sdtContent>
                                </w:sdt>
                                <w:bookmarkEnd w:id="2" w:displacedByCustomXml="prev"/>
                                <w:sdt>
                                  <w:sdtPr>
                                    <w:rPr>
                                      <w:rFonts w:asciiTheme="majorHAnsi" w:eastAsiaTheme="majorEastAsia" w:hAnsiTheme="majorHAnsi" w:cstheme="majorBidi"/>
                                      <w:b/>
                                      <w:bCs/>
                                      <w:caps/>
                                      <w:color w:val="365F91" w:themeColor="accent1" w:themeShade="BF"/>
                                      <w:spacing w:val="15"/>
                                      <w:sz w:val="28"/>
                                      <w:szCs w:val="28"/>
                                      <w:shd w:val="clear" w:color="auto" w:fill="4F81BD" w:themeFill="accent1"/>
                                    </w:rPr>
                                    <w:alias w:val="Address"/>
                                    <w:id w:val="612603627"/>
                                    <w:showingPlcHdr/>
                                    <w:dataBinding w:prefixMappings="xmlns:ns0='http://schemas.microsoft.com/office/2006/coverPageProps'" w:xpath="/ns0:CoverPageProperties[1]/ns0:CompanyAddress[1]" w:storeItemID="{55AF091B-3C7A-41E3-B477-F2FDAA23CFDA}"/>
                                    <w:text w:multiLine="1"/>
                                  </w:sdtPr>
                                  <w:sdtEndPr/>
                                  <w:sdtContent>
                                    <w:p w:rsidR="00B24B5F" w:rsidRDefault="00B24B5F">
                                      <w:pPr>
                                        <w:pStyle w:val="NoSpacing"/>
                                        <w:jc w:val="right"/>
                                        <w:rPr>
                                          <w:b/>
                                          <w:bCs/>
                                        </w:rPr>
                                      </w:pPr>
                                      <w:r>
                                        <w:rPr>
                                          <w:b/>
                                          <w:bCs/>
                                        </w:rPr>
                                        <w:t>[Type the company address]</w:t>
                                      </w:r>
                                    </w:p>
                                  </w:sdtContent>
                                </w:sdt>
                                <w:sdt>
                                  <w:sdtPr>
                                    <w:rPr>
                                      <w:b/>
                                      <w:bCs/>
                                    </w:rPr>
                                    <w:alias w:val="Phone"/>
                                    <w:id w:val="343265946"/>
                                    <w:showingPlcHdr/>
                                    <w:dataBinding w:prefixMappings="xmlns:ns0='http://schemas.microsoft.com/office/2006/coverPageProps'" w:xpath="/ns0:CoverPageProperties[1]/ns0:CompanyPhone[1]" w:storeItemID="{55AF091B-3C7A-41E3-B477-F2FDAA23CFDA}"/>
                                    <w:text/>
                                  </w:sdtPr>
                                  <w:sdtEndPr/>
                                  <w:sdtContent>
                                    <w:p w:rsidR="00B24B5F" w:rsidRDefault="00B24B5F">
                                      <w:pPr>
                                        <w:pStyle w:val="NoSpacing"/>
                                        <w:jc w:val="right"/>
                                        <w:rPr>
                                          <w:b/>
                                          <w:bCs/>
                                        </w:rPr>
                                      </w:pPr>
                                      <w:r>
                                        <w:rPr>
                                          <w:b/>
                                          <w:bCs/>
                                        </w:rPr>
                                        <w:t>[Type the phone number]</w:t>
                                      </w:r>
                                    </w:p>
                                  </w:sdtContent>
                                </w:sdt>
                                <w:sdt>
                                  <w:sdtPr>
                                    <w:rPr>
                                      <w:b/>
                                      <w:bCs/>
                                    </w:rPr>
                                    <w:alias w:val="Fax"/>
                                    <w:id w:val="612603638"/>
                                    <w:showingPlcHdr/>
                                    <w:dataBinding w:prefixMappings="xmlns:ns0='http://schemas.microsoft.com/office/2006/coverPageProps'" w:xpath="/ns0:CoverPageProperties[1]/ns0:CompanyFax[1]" w:storeItemID="{55AF091B-3C7A-41E3-B477-F2FDAA23CFDA}"/>
                                    <w:text/>
                                  </w:sdtPr>
                                  <w:sdtEndPr/>
                                  <w:sdtContent>
                                    <w:p w:rsidR="00B24B5F" w:rsidRDefault="00B24B5F">
                                      <w:pPr>
                                        <w:pStyle w:val="NoSpacing"/>
                                        <w:jc w:val="right"/>
                                        <w:rPr>
                                          <w:b/>
                                          <w:bCs/>
                                        </w:rPr>
                                      </w:pPr>
                                      <w:r>
                                        <w:rPr>
                                          <w:b/>
                                          <w:bCs/>
                                        </w:rPr>
                                        <w:t>[Type the fax number]</w:t>
                                      </w:r>
                                    </w:p>
                                  </w:sdtContent>
                                </w:sdt>
                                <w:p w:rsidR="00B24B5F" w:rsidRDefault="00B24B5F">
                                  <w:pPr>
                                    <w:pStyle w:val="NoSpacing"/>
                                    <w:jc w:val="right"/>
                                    <w:rPr>
                                      <w:b/>
                                      <w:bCs/>
                                    </w:rPr>
                                  </w:pPr>
                                </w:p>
                              </w:txbxContent>
                            </wps:txbx>
                            <wps:bodyPr rot="0" vert="horz" wrap="square" lIns="0" tIns="45720" rIns="91440" bIns="45720" anchor="b" anchorCtr="0" upright="1">
                              <a:noAutofit/>
                            </wps:bodyPr>
                          </wps:wsp>
                        </wpg:wgp>
                      </a:graphicData>
                    </a:graphic>
                    <wp14:sizeRelH relativeFrom="page">
                      <wp14:pctWidth>90000</wp14:pctWidth>
                    </wp14:sizeRelH>
                    <wp14:sizeRelV relativeFrom="page">
                      <wp14:pctHeight>40000</wp14:pctHeight>
                    </wp14:sizeRelV>
                  </wp:anchor>
                </w:drawing>
              </mc:Choice>
              <mc:Fallback>
                <w:pict>
                  <v:group id="Group 7" o:spid="_x0000_s1026" style="position:absolute;margin-left:0;margin-top:0;width:550.55pt;height:316.85pt;z-index:251662336;mso-width-percent:900;mso-height-percent:400;mso-top-percent:550;mso-position-horizontal:center;mso-position-horizontal-relative:page;mso-position-vertical-relative:page;mso-width-percent:900;mso-height-percent:400;mso-top-percent:550" coordorigin="613,8712" coordsize="11015,6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" o:allowincell="f">
                    <v:rect id="Rectangle 8" o:spid="_x0000_s1027" style="position:absolute;left:4897;top:8714;width:6731;height:6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DuncQA&#10;AADaAAAADwAAAGRycy9kb3ducmV2LnhtbESPQWvCQBSE74L/YXlCL9JsbMWGNKuUgtBToYmIx0f2&#10;NYlm38bsmqT/vlsoeBxm5hsm202mFQP1rrGsYBXFIIhLqxuuFByK/WMCwnlkja1lUvBDDnbb+SzD&#10;VNuRv2jIfSUChF2KCmrvu1RKV9Zk0EW2Iw7et+0N+iD7SuoexwA3rXyK44002HBYqLGj95rKS34z&#10;CqhcrhubX8fV8vL8eTwXCZ9MotTDYnp7BeFp8vfwf/tDK3iBvyvh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Q7p3EAAAA2gAAAA8AAAAAAAAAAAAAAAAAmAIAAGRycy9k&#10;b3ducmV2LnhtbFBLBQYAAAAABAAEAPUAAACJAwAAAAA=&#10;" filled="f" fillcolor="#c0504d [3205]" stroked="f" strokecolor="white [3212]" strokeweight="1.5pt">
                      <v:textbox>
                        <w:txbxContent>
                          <w:sdt>
                            <w:sdtPr>
                              <w:rPr>
                                <w:rStyle w:val="Heading1Char"/>
                                <w:rFonts w:ascii="Tahoma" w:hAnsi="Tahoma" w:cs="Tahoma"/>
                                <w:color w:val="auto"/>
                                <w:sz w:val="16"/>
                                <w:szCs w:val="16"/>
                                <w:bdr w:val="single" w:sz="8" w:space="1" w:color="7F9DB9" w:frame="1"/>
                                <w:shd w:val="clear" w:color="auto" w:fill="FFFFFF"/>
                              </w:rPr>
                              <w:alias w:val="Abstract"/>
                              <w:id w:val="612603617"/>
                              <w:dataBinding w:prefixMappings="xmlns:ns0='http://schemas.microsoft.com/office/2006/coverPageProps'" w:xpath="/ns0:CoverPageProperties[1]/ns0:Abstract[1]" w:storeItemID="{55AF091B-3C7A-41E3-B477-F2FDAA23CFDA}"/>
                              <w:text/>
                            </w:sdtPr>
                            <w:sdtEndPr>
                              <w:rPr>
                                <w:rStyle w:val="Heading1Char"/>
                              </w:rPr>
                            </w:sdtEndPr>
                            <w:sdtContent>
                              <w:bookmarkStart w:id="3" w:name="_Toc411030607" w:displacedByCustomXml="prev"/>
                              <w:p w:rsidR="00B24B5F" w:rsidRDefault="00523647">
                                <w:pPr>
                                  <w:pStyle w:val="NoSpacing"/>
                                  <w:rPr>
                                    <w:rStyle w:val="Heading1Char"/>
                                    <w:rFonts w:ascii="Tahoma" w:hAnsi="Tahoma" w:cs="Tahoma"/>
                                    <w:color w:val="auto"/>
                                    <w:sz w:val="16"/>
                                    <w:szCs w:val="16"/>
                                    <w:bdr w:val="single" w:sz="8" w:space="1" w:color="7F9DB9" w:frame="1"/>
                                    <w:shd w:val="clear" w:color="auto" w:fill="FFFFFF"/>
                                  </w:rPr>
                                </w:pPr>
                                <w:r w:rsidRPr="00097592">
                                  <w:rPr>
                                    <w:rStyle w:val="Heading1Char"/>
                                    <w:rFonts w:ascii="Tahoma" w:hAnsi="Tahoma" w:cs="Tahoma"/>
                                    <w:color w:val="auto"/>
                                    <w:sz w:val="16"/>
                                    <w:szCs w:val="16"/>
                                    <w:bdr w:val="single" w:sz="8" w:space="1" w:color="7F9DB9" w:frame="1"/>
                                    <w:shd w:val="clear" w:color="auto" w:fill="FFFFFF"/>
                                  </w:rPr>
                                  <w:t>&lt;%</w:t>
                                </w:r>
                                <w:r w:rsidR="00A62103">
                                  <w:rPr>
                                    <w:rStyle w:val="Heading1Char"/>
                                    <w:rFonts w:ascii="Tahoma" w:hAnsi="Tahoma" w:cs="Tahoma"/>
                                    <w:color w:val="auto"/>
                                    <w:sz w:val="16"/>
                                    <w:szCs w:val="16"/>
                                    <w:bdr w:val="single" w:sz="8" w:space="1" w:color="7F9DB9" w:frame="1"/>
                                    <w:shd w:val="clear" w:color="auto" w:fill="FFFFFF"/>
                                  </w:rPr>
                                  <w:t>SUMMARY</w:t>
                                </w:r>
                                <w:r w:rsidRPr="00097592">
                                  <w:rPr>
                                    <w:rStyle w:val="Heading1Char"/>
                                    <w:rFonts w:ascii="Tahoma" w:hAnsi="Tahoma" w:cs="Tahoma"/>
                                    <w:color w:val="auto"/>
                                    <w:sz w:val="16"/>
                                    <w:szCs w:val="16"/>
                                    <w:bdr w:val="single" w:sz="8" w:space="1" w:color="7F9DB9" w:frame="1"/>
                                    <w:shd w:val="clear" w:color="auto" w:fill="FFFFFF"/>
                                  </w:rPr>
                                  <w:t>%&gt;</w:t>
                                </w:r>
                              </w:p>
                            </w:sdtContent>
                          </w:sdt>
                          <w:bookmarkEnd w:id="3" w:displacedByCustomXml="prev"/>
                          <w:p w:rsidR="00A62103" w:rsidRDefault="00A62103">
                            <w:pPr>
                              <w:pStyle w:val="NoSpacing"/>
                              <w:rPr>
                                <w:rStyle w:val="Heading1Char"/>
                                <w:rFonts w:ascii="Tahoma" w:hAnsi="Tahoma" w:cs="Tahoma"/>
                                <w:color w:val="auto"/>
                                <w:sz w:val="16"/>
                                <w:szCs w:val="16"/>
                                <w:bdr w:val="single" w:sz="8" w:space="1" w:color="7F9DB9" w:frame="1"/>
                                <w:shd w:val="clear" w:color="auto" w:fill="FFFFFF"/>
                              </w:rPr>
                            </w:pPr>
                          </w:p>
                          <w:p w:rsidR="00A62103" w:rsidRDefault="00A62103">
                            <w:pPr>
                              <w:pStyle w:val="NoSpacing"/>
                              <w:rPr>
                                <w:sz w:val="22"/>
                                <w:szCs w:val="22"/>
                              </w:rPr>
                            </w:pPr>
                            <w:r>
                              <w:rPr>
                                <w:sz w:val="22"/>
                                <w:szCs w:val="22"/>
                              </w:rPr>
                              <w:t>This Word layout template for Help &amp; Manual defines the entire layout - front page, table of contents, chapter headings, keyword index.</w:t>
                            </w:r>
                          </w:p>
                          <w:p w:rsidR="004965DB" w:rsidRDefault="00A62103">
                            <w:pPr>
                              <w:pStyle w:val="NoSpacing"/>
                              <w:rPr>
                                <w:sz w:val="22"/>
                                <w:szCs w:val="22"/>
                              </w:rPr>
                            </w:pPr>
                            <w:r>
                              <w:rPr>
                                <w:sz w:val="22"/>
                                <w:szCs w:val="22"/>
                              </w:rPr>
                              <w:t xml:space="preserve">To </w:t>
                            </w:r>
                            <w:r w:rsidRPr="00A62103">
                              <w:rPr>
                                <w:b/>
                                <w:sz w:val="22"/>
                                <w:szCs w:val="22"/>
                              </w:rPr>
                              <w:t>customize this template</w:t>
                            </w:r>
                            <w:r>
                              <w:rPr>
                                <w:sz w:val="22"/>
                                <w:szCs w:val="22"/>
                              </w:rPr>
                              <w:t xml:space="preserve">, use the original file ("Word-Template-A4.docx") from the H&amp;M installation folder, make a copy of it, then tailor it with MS Word to your requirements. You </w:t>
                            </w:r>
                            <w:r w:rsidRPr="00A62103">
                              <w:rPr>
                                <w:b/>
                                <w:sz w:val="22"/>
                                <w:szCs w:val="22"/>
                              </w:rPr>
                              <w:t>can use variables</w:t>
                            </w:r>
                            <w:r>
                              <w:rPr>
                                <w:sz w:val="22"/>
                                <w:szCs w:val="22"/>
                              </w:rPr>
                              <w:t xml:space="preserve"> in every place of the document. To insert a variable, insert a COMMENT field in Word, then type the variable name as the field content. Like the </w:t>
                            </w:r>
                            <w:r w:rsidRPr="008E03FE">
                              <w:rPr>
                                <w:i/>
                                <w:sz w:val="22"/>
                                <w:szCs w:val="22"/>
                              </w:rPr>
                              <w:t> </w:t>
                            </w:r>
                            <w:r>
                              <w:rPr>
                                <w:sz w:val="22"/>
                                <w:szCs w:val="22"/>
                              </w:rPr>
                              <w:t xml:space="preserve"> field above this text.</w:t>
                            </w:r>
                          </w:p>
                          <w:p w:rsidR="00A62103" w:rsidRDefault="004965DB">
                            <w:pPr>
                              <w:pStyle w:val="NoSpacing"/>
                              <w:rPr>
                                <w:sz w:val="22"/>
                                <w:szCs w:val="22"/>
                              </w:rPr>
                            </w:pPr>
                            <w:r>
                              <w:rPr>
                                <w:sz w:val="22"/>
                                <w:szCs w:val="22"/>
                              </w:rPr>
                              <w:t>Move on to the next page in this document to customize the table of contents (a placeholder for the real TOC later) and modify text and paragraph format of the chapter headings in the middle of this template. You might also want to change the numbering style.</w:t>
                            </w:r>
                          </w:p>
                          <w:p w:rsidR="004965DB" w:rsidRDefault="004965DB">
                            <w:pPr>
                              <w:pStyle w:val="NoSpacing"/>
                              <w:rPr>
                                <w:sz w:val="22"/>
                                <w:szCs w:val="22"/>
                              </w:rPr>
                            </w:pPr>
                          </w:p>
                          <w:p w:rsidR="004965DB" w:rsidRDefault="004965DB">
                            <w:pPr>
                              <w:pStyle w:val="NoSpacing"/>
                              <w:rPr>
                                <w:sz w:val="22"/>
                                <w:szCs w:val="22"/>
                              </w:rPr>
                            </w:pPr>
                            <w:r w:rsidRPr="004965DB">
                              <w:rPr>
                                <w:b/>
                                <w:sz w:val="22"/>
                                <w:szCs w:val="22"/>
                              </w:rPr>
                              <w:t>Important:</w:t>
                            </w:r>
                            <w:r>
                              <w:rPr>
                                <w:sz w:val="22"/>
                                <w:szCs w:val="22"/>
                              </w:rPr>
                              <w:t xml:space="preserve"> before you use the template for publishing in H&amp;M, make sure that general page format and margins are set correctly. H&amp;M will export images and tables to make them fit in the space available.</w:t>
                            </w:r>
                          </w:p>
                        </w:txbxContent>
                      </v:textbox>
                    </v:rect>
                    <v:rect id="Rectangle 9" o:spid="_x0000_s1028" style="position:absolute;left:613;top:8712;width:4283;height:633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Y9bMAA&#10;AADaAAAADwAAAGRycy9kb3ducmV2LnhtbERPz2vCMBS+D/Y/hDfYbaYOJqUzFhUEQRxMvez2aJ5t&#10;afKSNbGt//1yEHb8+H4vy8kaMVAfWscK5rMMBHHldMu1gst595aDCBFZo3FMCu4UoFw9Py2x0G7k&#10;bxpOsRYphEOBCpoYfSFlqBqyGGbOEyfu6nqLMcG+lrrHMYVbI9+zbCEttpwaGvS0bajqTjerYLv7&#10;3RyGg3G++8r9z3TMR/MRlHp9mdafICJN8V/8cO+1grQ1XUk3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Y9bMAAAADaAAAADwAAAAAAAAAAAAAAAACYAgAAZHJzL2Rvd25y&#10;ZXYueG1sUEsFBgAAAAAEAAQA9QAAAIUDAAAAAA==&#10;" filled="f" fillcolor="#c0504d [3205]" stroked="f" strokecolor="white [3212]" strokeweight="1.5pt">
                      <v:textbox inset="0">
                        <w:txbxContent>
                          <w:sdt>
                            <w:sdtPr>
                              <w:rPr>
                                <w:rStyle w:val="Heading1Char"/>
                                <w:rFonts w:ascii="Tahoma" w:hAnsi="Tahoma" w:cs="Tahoma"/>
                                <w:color w:val="auto"/>
                                <w:sz w:val="16"/>
                                <w:szCs w:val="16"/>
                                <w:bdr w:val="single" w:sz="8" w:space="1" w:color="7F9DB9" w:frame="1"/>
                                <w:shd w:val="clear" w:color="auto" w:fill="FFFFFF"/>
                              </w:rPr>
                              <w:alias w:val="Company"/>
                              <w:id w:val="612603622"/>
                              <w:dataBinding w:prefixMappings="xmlns:ns0='http://schemas.openxmlformats.org/officeDocument/2006/extended-properties'" w:xpath="/ns0:Properties[1]/ns0:Company[1]" w:storeItemID="{6668398D-A668-4E3E-A5EB-62B293D839F1}"/>
                              <w:text/>
                            </w:sdtPr>
                            <w:sdtEndPr>
                              <w:rPr>
                                <w:rStyle w:val="Heading1Char"/>
                              </w:rPr>
                            </w:sdtEndPr>
                            <w:sdtContent>
                              <w:bookmarkStart w:id="4" w:name="_Toc411030608" w:displacedByCustomXml="prev"/>
                              <w:p w:rsidR="00B24B5F" w:rsidRDefault="00523647">
                                <w:pPr>
                                  <w:pStyle w:val="NoSpacing"/>
                                  <w:jc w:val="right"/>
                                  <w:rPr>
                                    <w:b/>
                                    <w:bCs/>
                                  </w:rPr>
                                </w:pPr>
                                <w:r w:rsidRPr="00097592">
                                  <w:rPr>
                                    <w:rStyle w:val="Heading1Char"/>
                                    <w:rFonts w:ascii="Tahoma" w:hAnsi="Tahoma" w:cs="Tahoma"/>
                                    <w:color w:val="auto"/>
                                    <w:sz w:val="16"/>
                                    <w:szCs w:val="16"/>
                                    <w:bdr w:val="single" w:sz="8" w:space="1" w:color="7F9DB9" w:frame="1"/>
                                    <w:shd w:val="clear" w:color="auto" w:fill="FFFFFF"/>
                                  </w:rPr>
                                  <w:t>  and EC Software GmbH</w:t>
                                </w:r>
                              </w:p>
                            </w:sdtContent>
                          </w:sdt>
                          <w:bookmarkEnd w:id="4" w:displacedByCustomXml="prev"/>
                          <w:sdt>
                            <w:sdtPr>
                              <w:rPr>
                                <w:rFonts w:asciiTheme="majorHAnsi" w:eastAsiaTheme="majorEastAsia" w:hAnsiTheme="majorHAnsi" w:cstheme="majorBidi"/>
                                <w:b/>
                                <w:bCs/>
                                <w:caps/>
                                <w:color w:val="365F91" w:themeColor="accent1" w:themeShade="BF"/>
                                <w:spacing w:val="15"/>
                                <w:sz w:val="28"/>
                                <w:szCs w:val="28"/>
                                <w:shd w:val="clear" w:color="auto" w:fill="4F81BD" w:themeFill="accent1"/>
                              </w:rPr>
                              <w:alias w:val="Address"/>
                              <w:id w:val="612603627"/>
                              <w:showingPlcHdr/>
                              <w:dataBinding w:prefixMappings="xmlns:ns0='http://schemas.microsoft.com/office/2006/coverPageProps'" w:xpath="/ns0:CoverPageProperties[1]/ns0:CompanyAddress[1]" w:storeItemID="{55AF091B-3C7A-41E3-B477-F2FDAA23CFDA}"/>
                              <w:text w:multiLine="1"/>
                            </w:sdtPr>
                            <w:sdtEndPr/>
                            <w:sdtContent>
                              <w:p w:rsidR="00B24B5F" w:rsidRDefault="00B24B5F">
                                <w:pPr>
                                  <w:pStyle w:val="NoSpacing"/>
                                  <w:jc w:val="right"/>
                                  <w:rPr>
                                    <w:b/>
                                    <w:bCs/>
                                  </w:rPr>
                                </w:pPr>
                                <w:r>
                                  <w:rPr>
                                    <w:b/>
                                    <w:bCs/>
                                  </w:rPr>
                                  <w:t>[Type the company address]</w:t>
                                </w:r>
                              </w:p>
                            </w:sdtContent>
                          </w:sdt>
                          <w:sdt>
                            <w:sdtPr>
                              <w:rPr>
                                <w:b/>
                                <w:bCs/>
                              </w:rPr>
                              <w:alias w:val="Phone"/>
                              <w:id w:val="343265946"/>
                              <w:showingPlcHdr/>
                              <w:dataBinding w:prefixMappings="xmlns:ns0='http://schemas.microsoft.com/office/2006/coverPageProps'" w:xpath="/ns0:CoverPageProperties[1]/ns0:CompanyPhone[1]" w:storeItemID="{55AF091B-3C7A-41E3-B477-F2FDAA23CFDA}"/>
                              <w:text/>
                            </w:sdtPr>
                            <w:sdtEndPr/>
                            <w:sdtContent>
                              <w:p w:rsidR="00B24B5F" w:rsidRDefault="00B24B5F">
                                <w:pPr>
                                  <w:pStyle w:val="NoSpacing"/>
                                  <w:jc w:val="right"/>
                                  <w:rPr>
                                    <w:b/>
                                    <w:bCs/>
                                  </w:rPr>
                                </w:pPr>
                                <w:r>
                                  <w:rPr>
                                    <w:b/>
                                    <w:bCs/>
                                  </w:rPr>
                                  <w:t>[Type the phone number]</w:t>
                                </w:r>
                              </w:p>
                            </w:sdtContent>
                          </w:sdt>
                          <w:sdt>
                            <w:sdtPr>
                              <w:rPr>
                                <w:b/>
                                <w:bCs/>
                              </w:rPr>
                              <w:alias w:val="Fax"/>
                              <w:id w:val="612603638"/>
                              <w:showingPlcHdr/>
                              <w:dataBinding w:prefixMappings="xmlns:ns0='http://schemas.microsoft.com/office/2006/coverPageProps'" w:xpath="/ns0:CoverPageProperties[1]/ns0:CompanyFax[1]" w:storeItemID="{55AF091B-3C7A-41E3-B477-F2FDAA23CFDA}"/>
                              <w:text/>
                            </w:sdtPr>
                            <w:sdtEndPr/>
                            <w:sdtContent>
                              <w:p w:rsidR="00B24B5F" w:rsidRDefault="00B24B5F">
                                <w:pPr>
                                  <w:pStyle w:val="NoSpacing"/>
                                  <w:jc w:val="right"/>
                                  <w:rPr>
                                    <w:b/>
                                    <w:bCs/>
                                  </w:rPr>
                                </w:pPr>
                                <w:r>
                                  <w:rPr>
                                    <w:b/>
                                    <w:bCs/>
                                  </w:rPr>
                                  <w:t>[Type the fax number]</w:t>
                                </w:r>
                              </w:p>
                            </w:sdtContent>
                          </w:sdt>
                          <w:p w:rsidR="00B24B5F" w:rsidRDefault="00B24B5F">
                            <w:pPr>
                              <w:pStyle w:val="NoSpacing"/>
                              <w:jc w:val="right"/>
                              <w:rPr>
                                <w:b/>
                                <w:bCs/>
                              </w:rPr>
                            </w:pPr>
                          </w:p>
                        </w:txbxContent>
                      </v:textbox>
                    </v:rect>
                    <w10:wrap anchorx="page" anchory="page"/>
                  </v:group>
                </w:pict>
              </mc:Fallback>
            </mc:AlternateContent>
          </w:r>
          <w:r>
            <w:rPr>
              <w:noProof/>
              <w:lang w:val="de-DE" w:eastAsia="de-DE" w:bidi="ar-SA"/>
            </w:rPr>
            <mc:AlternateContent>
              <mc:Choice Requires="wpg">
                <w:drawing>
                  <wp:anchor distT="0" distB="0" distL="114300" distR="114300" simplePos="0" relativeHeight="251661312" behindDoc="0" locked="0" layoutInCell="0" allowOverlap="1">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2700655" cy="5008245"/>
                    <wp:effectExtent l="0" t="0" r="22225" b="18415"/>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0655" cy="5008245"/>
                              <a:chOff x="353" y="370"/>
                              <a:chExt cx="4623" cy="7108"/>
                            </a:xfrm>
                          </wpg:grpSpPr>
                          <wps:wsp>
                            <wps:cNvPr id="3" name="Rectangle 4"/>
                            <wps:cNvSpPr>
                              <a:spLocks noChangeArrowheads="1"/>
                            </wps:cNvSpPr>
                            <wps:spPr bwMode="auto">
                              <a:xfrm>
                                <a:off x="1794" y="370"/>
                                <a:ext cx="1296"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sz w:val="36"/>
                                      <w:szCs w:val="36"/>
                                    </w:rPr>
                                    <w:alias w:val="Author"/>
                                    <w:id w:val="612603607"/>
                                    <w:dataBinding w:prefixMappings="xmlns:ns0='http://schemas.openxmlformats.org/package/2006/metadata/core-properties' xmlns:ns1='http://purl.org/dc/elements/1.1/'" w:xpath="/ns0:coreProperties[1]/ns1:creator[1]" w:storeItemID="{6C3C8BC8-F283-45AE-878A-BAB7291924A1}"/>
                                    <w:text/>
                                  </w:sdtPr>
                                  <w:sdtEndPr/>
                                  <w:sdtContent>
                                    <w:p w:rsidR="00B24B5F" w:rsidRDefault="00D720CC">
                                      <w:pPr>
                                        <w:pStyle w:val="NoSpacing"/>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de-DE"/>
                                        </w:rPr>
                                        <w:t> </w:t>
                                      </w:r>
                                    </w:p>
                                  </w:sdtContent>
                                </w:sdt>
                              </w:txbxContent>
                            </wps:txbx>
                            <wps:bodyPr rot="0" vert="vert270" wrap="square" lIns="9144" tIns="91440" rIns="9144" bIns="91440" anchor="ctr" anchorCtr="0" upright="1">
                              <a:noAutofit/>
                            </wps:bodyPr>
                          </wps:wsp>
                          <wps:wsp>
                            <wps:cNvPr id="4" name="Rectangle 5"/>
                            <wps:cNvSpPr>
                              <a:spLocks noChangeArrowheads="1"/>
                            </wps:cNvSpPr>
                            <wps:spPr bwMode="auto">
                              <a:xfrm>
                                <a:off x="3248" y="370"/>
                                <a:ext cx="1728"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b/>
                                      <w:bCs/>
                                      <w:sz w:val="100"/>
                                      <w:szCs w:val="100"/>
                                    </w:rPr>
                                    <w:alias w:val="Year"/>
                                    <w:id w:val="34326595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B24B5F" w:rsidRPr="00097592" w:rsidRDefault="00D26F83">
                                      <w:pPr>
                                        <w:pStyle w:val="NoSpacing"/>
                                        <w:jc w:val="right"/>
                                        <w:rPr>
                                          <w:b/>
                                          <w:bCs/>
                                          <w:sz w:val="100"/>
                                          <w:szCs w:val="100"/>
                                        </w:rPr>
                                      </w:pPr>
                                      <w:r w:rsidRPr="00097592">
                                        <w:rPr>
                                          <w:b/>
                                          <w:bCs/>
                                          <w:sz w:val="100"/>
                                          <w:szCs w:val="100"/>
                                        </w:rPr>
                                        <w:t>2017</w:t>
                                      </w:r>
                                    </w:p>
                                  </w:sdtContent>
                                </w:sdt>
                              </w:txbxContent>
                            </wps:txbx>
                            <wps:bodyPr rot="0" vert="vert270" wrap="square" lIns="9144" tIns="91440" rIns="9144" bIns="91440" anchor="ctr" anchorCtr="0" upright="1">
                              <a:noAutofit/>
                            </wps:bodyPr>
                          </wps:wsp>
                          <wps:wsp>
                            <wps:cNvPr id="5" name="Rectangle 6"/>
                            <wps:cNvSpPr>
                              <a:spLocks noChangeArrowheads="1"/>
                            </wps:cNvSpPr>
                            <wps:spPr bwMode="auto">
                              <a:xfrm>
                                <a:off x="353" y="370"/>
                                <a:ext cx="1296"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EndPr/>
                                  <w:sdtContent>
                                    <w:p w:rsidR="00B24B5F" w:rsidRDefault="00D26F83">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TRegExpr - Delphi Regular Expressions</w:t>
                                      </w:r>
                                    </w:p>
                                  </w:sdtContent>
                                </w:sdt>
                              </w:txbxContent>
                            </wps:txbx>
                            <wps:bodyPr rot="0" vert="vert270" wrap="square" lIns="9144" tIns="91440" rIns="9144" bIns="91440" anchor="ctr" anchorCtr="0" upright="1">
                              <a:noAutofit/>
                            </wps:bodyPr>
                          </wps:wsp>
                        </wpg:wgp>
                      </a:graphicData>
                    </a:graphic>
                    <wp14:sizeRelH relativeFrom="page">
                      <wp14:pctWidth>35000</wp14:pctWidth>
                    </wp14:sizeRelH>
                    <wp14:sizeRelV relativeFrom="page">
                      <wp14:pctHeight>50000</wp14:pctHeight>
                    </wp14:sizeRelV>
                  </wp:anchor>
                </w:drawing>
              </mc:Choice>
              <mc:Fallback>
                <w:pict>
                  <v:group id="Group 3" o:spid="_x0000_s1029" style="position:absolute;margin-left:0;margin-top:0;width:212.65pt;height:394.35pt;z-index:251661312;mso-width-percent:350;mso-height-percent:500;mso-left-percent:50;mso-top-percent:50;mso-position-horizontal-relative:page;mso-position-vertical-relative:page;mso-width-percent:350;mso-height-percent:500;mso-left-percent:50;mso-top-percent:50" coordorigin="353,370" coordsize="4623,7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" o:allowincell="f">
                    <v:rect id="Rectangle 4" o:spid="_x0000_s1030" style="position:absolute;left:1794;top:370;width:1296;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G9q8IA&#10;AADaAAAADwAAAGRycy9kb3ducmV2LnhtbESPzWrDMBCE74W8g9hAbo2cpjXFtRyCSyC30vy018Xa&#10;2CbWykiK7bx9VSj0OMzMN0y+mUwnBnK+taxgtUxAEFdWt1wrOB13j68gfEDW2FkmBXfysClmDzlm&#10;2o78ScMh1CJC2GeooAmhz6T0VUMG/dL2xNG7WGcwROlqqR2OEW46+ZQkqTTYclxosKeyoep6uBkF&#10;aZ+W4ev9e+1ejudyfOZh592HUov5tH0DEWgK/+G/9l4rWMPvlXgDZP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b2rwgAAANoAAAAPAAAAAAAAAAAAAAAAAJgCAABkcnMvZG93&#10;bnJldi54bWxQSwUGAAAAAAQABAD1AAAAhwMAAAAA&#10;" fillcolor="white [3212]" strokecolor="white [3212]" strokeweight="1pt">
                      <v:fill opacity="52428f"/>
                      <v:shadow color="#d8d8d8 [2732]" offset="3pt,3pt"/>
                      <v:textbox style="layout-flow:vertical;mso-layout-flow-alt:bottom-to-top" inset=".72pt,7.2pt,.72pt,7.2pt">
                        <w:txbxContent>
                          <w:sdt>
                            <w:sdtPr>
                              <w:rPr>
                                <w:rFonts w:asciiTheme="majorHAnsi" w:eastAsiaTheme="majorEastAsia" w:hAnsiTheme="majorHAnsi" w:cstheme="majorBidi"/>
                                <w:sz w:val="36"/>
                                <w:szCs w:val="36"/>
                              </w:rPr>
                              <w:alias w:val="Author"/>
                              <w:id w:val="612603607"/>
                              <w:dataBinding w:prefixMappings="xmlns:ns0='http://schemas.openxmlformats.org/package/2006/metadata/core-properties' xmlns:ns1='http://purl.org/dc/elements/1.1/'" w:xpath="/ns0:coreProperties[1]/ns1:creator[1]" w:storeItemID="{6C3C8BC8-F283-45AE-878A-BAB7291924A1}"/>
                              <w:text/>
                            </w:sdtPr>
                            <w:sdtEndPr/>
                            <w:sdtContent>
                              <w:p w:rsidR="00B24B5F" w:rsidRDefault="00D720CC">
                                <w:pPr>
                                  <w:pStyle w:val="NoSpacing"/>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de-DE"/>
                                  </w:rPr>
                                  <w:t> </w:t>
                                </w:r>
                              </w:p>
                            </w:sdtContent>
                          </w:sdt>
                        </w:txbxContent>
                      </v:textbox>
                    </v:rect>
                    <v:rect id="Rectangle 5" o:spid="_x0000_s1031" style="position:absolute;left:3248;top:370;width:1728;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gl38IA&#10;AADaAAAADwAAAGRycy9kb3ducmV2LnhtbESPQWvCQBSE7wX/w/KE3urGaoPEbERShN5KtdXrI/tM&#10;gtm3YXdN0n/fLRR6HGbmGybfTaYTAznfWlawXCQgiCurW64VfJ4OTxsQPiBr7CyTgm/ysCtmDzlm&#10;2o78QcMx1CJC2GeooAmhz6T0VUMG/cL2xNG7WmcwROlqqR2OEW46+ZwkqTTYclxosKeyoep2vBsF&#10;aZ+W4fx6WbmX01c5rnk4ePeu1ON82m9BBJrCf/iv/aYVrOH3SrwB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eCXfwgAAANoAAAAPAAAAAAAAAAAAAAAAAJgCAABkcnMvZG93&#10;bnJldi54bWxQSwUGAAAAAAQABAD1AAAAhwMAAAAA&#10;" fillcolor="white [3212]" strokecolor="white [3212]" strokeweight="1pt">
                      <v:fill opacity="52428f"/>
                      <v:shadow color="#d8d8d8 [2732]" offset="3pt,3pt"/>
                      <v:textbox style="layout-flow:vertical;mso-layout-flow-alt:bottom-to-top" inset=".72pt,7.2pt,.72pt,7.2pt">
                        <w:txbxContent>
                          <w:sdt>
                            <w:sdtPr>
                              <w:rPr>
                                <w:b/>
                                <w:bCs/>
                                <w:sz w:val="100"/>
                                <w:szCs w:val="100"/>
                              </w:rPr>
                              <w:alias w:val="Year"/>
                              <w:id w:val="34326595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B24B5F" w:rsidRPr="00097592" w:rsidRDefault="00D26F83">
                                <w:pPr>
                                  <w:pStyle w:val="NoSpacing"/>
                                  <w:jc w:val="right"/>
                                  <w:rPr>
                                    <w:b/>
                                    <w:bCs/>
                                    <w:sz w:val="100"/>
                                    <w:szCs w:val="100"/>
                                  </w:rPr>
                                </w:pPr>
                                <w:r w:rsidRPr="00097592">
                                  <w:rPr>
                                    <w:b/>
                                    <w:bCs/>
                                    <w:sz w:val="100"/>
                                    <w:szCs w:val="100"/>
                                  </w:rPr>
                                  <w:t>2017</w:t>
                                </w:r>
                              </w:p>
                            </w:sdtContent>
                          </w:sdt>
                        </w:txbxContent>
                      </v:textbox>
                    </v:rect>
                    <v:rect id="Rectangle 6" o:spid="_x0000_s1032" style="position:absolute;left:353;top:370;width:1296;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ARMIA&#10;AADaAAAADwAAAGRycy9kb3ducmV2LnhtbESPQWvCQBSE7wX/w/KE3urGWoPEbERShN5KtdXrI/tM&#10;gtm3YXdN0n/fLRR6HGbmGybfTaYTAznfWlawXCQgiCurW64VfJ4OTxsQPiBr7CyTgm/ysCtmDzlm&#10;2o78QcMx1CJC2GeooAmhz6T0VUMG/cL2xNG7WmcwROlqqR2OEW46+ZwkqTTYclxosKeyoep2vBsF&#10;aZ+W4fx6Wbn16ascX3g4ePeu1ON82m9BBJrCf/iv/aYVrOH3SrwB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NIBEwgAAANoAAAAPAAAAAAAAAAAAAAAAAJgCAABkcnMvZG93&#10;bnJldi54bWxQSwUGAAAAAAQABAD1AAAAhwMAAAAA&#10;" fillcolor="white [3212]" strokecolor="white [3212]" strokeweight="1pt">
                      <v:fill opacity="52428f"/>
                      <v:shadow color="#d8d8d8 [2732]" offset="3pt,3pt"/>
                      <v:textbox style="layout-flow:vertical;mso-layout-flow-alt:bottom-to-top" inset=".72pt,7.2pt,.72pt,7.2pt">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EndPr/>
                            <w:sdtContent>
                              <w:p w:rsidR="00B24B5F" w:rsidRDefault="00D26F83">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TRegExpr - Delphi Regular Expressions</w:t>
                                </w:r>
                              </w:p>
                            </w:sdtContent>
                          </w:sdt>
                        </w:txbxContent>
                      </v:textbox>
                    </v:rect>
                    <w10:wrap anchorx="page" anchory="page"/>
                  </v:group>
                </w:pict>
              </mc:Fallback>
            </mc:AlternateContent>
          </w:r>
          <w:r>
            <w:rPr>
              <w:noProof/>
              <w:lang w:val="de-DE" w:eastAsia="de-DE" w:bidi="ar-SA"/>
            </w:rPr>
            <mc:AlternateContent>
              <mc:Choice Requires="wps">
                <w:drawing>
                  <wp:anchor distT="0" distB="0" distL="114300" distR="114300" simplePos="0" relativeHeight="251660288" behindDoc="1" locked="0" layoutInCell="0" allowOverlap="1">
                    <wp:simplePos x="0" y="0"/>
                    <wp:positionH relativeFrom="page">
                      <wp:align>center</wp:align>
                    </wp:positionH>
                    <mc:AlternateContent>
                      <mc:Choice Requires="wp14">
                        <wp:positionV relativeFrom="page">
                          <wp14:pctPosVOffset>5000</wp14:pctPosVOffset>
                        </wp:positionV>
                      </mc:Choice>
                      <mc:Fallback>
                        <wp:positionV relativeFrom="page">
                          <wp:posOffset>502920</wp:posOffset>
                        </wp:positionV>
                      </mc:Fallback>
                    </mc:AlternateContent>
                    <wp:extent cx="6991985" cy="5026025"/>
                    <wp:effectExtent l="0" t="0" r="1270" b="0"/>
                    <wp:wrapNone/>
                    <wp:docPr id="1" name="Rectangle 2" descr="expos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91985" cy="5026025"/>
                            </a:xfrm>
                            <a:prstGeom prst="rect">
                              <a:avLst/>
                            </a:prstGeom>
                            <a:blipFill dpi="0" rotWithShape="1">
                              <a:blip r:embed="rId9"/>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50000</wp14:pctHeight>
                    </wp14:sizeRelV>
                  </wp:anchor>
                </w:drawing>
              </mc:Choice>
              <mc:Fallback>
                <w:pict>
                  <v:rect w14:anchorId="1B97DFD6" id="Rectangle 2" o:spid="_x0000_s1026" alt="exposure" style="position:absolute;margin-left:0;margin-top:0;width:550.55pt;height:395.75pt;z-index:-251656192;visibility:visible;mso-wrap-style:square;mso-width-percent:900;mso-height-percent:500;mso-top-percent:50;mso-wrap-distance-left:9pt;mso-wrap-distance-top:0;mso-wrap-distance-right:9pt;mso-wrap-distance-bottom:0;mso-position-horizontal:center;mso-position-horizontal-relative:page;mso-position-vertical-relative:page;mso-width-percent:900;mso-height-percent:500;mso-top-percent:5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" o:allowincell="f" stroked="f">
                    <v:fill r:id="rId10" o:title="exposure" recolor="t" rotate="t" type="frame"/>
                    <o:lock v:ext="edit" aspectratio="t"/>
                    <w10:wrap anchorx="page" anchory="page"/>
                  </v:rect>
                </w:pict>
              </mc:Fallback>
            </mc:AlternateContent>
          </w:r>
        </w:p>
        <w:p w:rsidR="00B24B5F" w:rsidRDefault="00B24B5F">
          <w:r>
            <w:rPr>
              <w:b/>
              <w:bCs/>
            </w:rPr>
            <w:br w:type="page"/>
          </w:r>
        </w:p>
      </w:sdtContent>
    </w:sdt>
    <w:p w:rsidR="008E5AA6" w:rsidRDefault="008E5AA6" w:rsidP="008E5AA6">
      <w:pPr>
        <w:pStyle w:val="Subtitle"/>
        <w:rPr>
          <w:sz w:val="52"/>
          <w:szCs w:val="52"/>
        </w:rPr>
      </w:pPr>
      <w:r>
        <w:rPr>
          <w:sz w:val="52"/>
          <w:szCs w:val="52"/>
        </w:rPr>
        <w:lastRenderedPageBreak/>
        <w:t>Contents</w:t>
      </w:r>
    </w:p>
    <w:p w:rsidR="00097592" w:rsidRDefault="00255C7A">
      <w:pPr>
        <w:pStyle w:val="TOC1"/>
        <w:tabs>
          <w:tab w:val="right" w:leader="dot" w:pos="9062"/>
        </w:tabs>
        <w:rPr>
          <w:noProof/>
          <w:sz w:val="22"/>
          <w:szCs w:val="22"/>
          <w:lang w:bidi="ar-SA"/>
        </w:rPr>
      </w:pPr>
      <w:r>
        <w:rPr>
          <w:lang w:val="de-AT"/>
        </w:rPr>
        <w:fldChar w:fldCharType="begin"/>
      </w:r>
      <w:r w:rsidR="00097592" w:rsidRPr="00097592">
        <w:instrText xml:space="preserve"> TOC \o \u </w:instrText>
      </w:r>
      <w:r>
        <w:rPr>
          <w:lang w:val="de-AT"/>
        </w:rPr>
        <w:fldChar w:fldCharType="separate"/>
      </w:r>
      <w:r w:rsidR="00097592">
        <w:rPr>
          <w:noProof/>
        </w:rPr>
        <w:t>&lt;%CHAPTER_HEADING1%&gt;</w:t>
      </w:r>
      <w:r w:rsidR="00097592">
        <w:rPr>
          <w:noProof/>
        </w:rPr>
        <w:tab/>
      </w:r>
      <w:r>
        <w:rPr>
          <w:noProof/>
        </w:rPr>
        <w:fldChar w:fldCharType="begin"/>
      </w:r>
      <w:r w:rsidR="00097592">
        <w:rPr>
          <w:noProof/>
        </w:rPr>
        <w:instrText xml:space="preserve"> PAGEREF _Toc411030609 \h </w:instrText>
      </w:r>
      <w:r>
        <w:rPr>
          <w:noProof/>
        </w:rPr>
      </w:r>
      <w:r>
        <w:rPr>
          <w:noProof/>
        </w:rPr>
        <w:fldChar w:fldCharType="separate"/>
      </w:r>
      <w:r w:rsidR="00097592">
        <w:rPr>
          <w:noProof/>
        </w:rPr>
        <w:t>3</w:t>
      </w:r>
      <w:r>
        <w:rPr>
          <w:noProof/>
        </w:rPr>
        <w:fldChar w:fldCharType="end"/>
      </w:r>
    </w:p>
    <w:p w:rsidR="00097592" w:rsidRDefault="00097592">
      <w:pPr>
        <w:pStyle w:val="TOC2"/>
        <w:tabs>
          <w:tab w:val="right" w:leader="dot" w:pos="9062"/>
        </w:tabs>
        <w:rPr>
          <w:noProof/>
          <w:sz w:val="22"/>
          <w:szCs w:val="22"/>
          <w:lang w:bidi="ar-SA"/>
        </w:rPr>
      </w:pPr>
      <w:r>
        <w:rPr>
          <w:noProof/>
        </w:rPr>
        <w:t>&lt;%CHAPTER_HEADING2%&gt;</w:t>
      </w:r>
      <w:r>
        <w:rPr>
          <w:noProof/>
        </w:rPr>
        <w:tab/>
      </w:r>
      <w:r w:rsidR="00255C7A">
        <w:rPr>
          <w:noProof/>
        </w:rPr>
        <w:fldChar w:fldCharType="begin"/>
      </w:r>
      <w:r>
        <w:rPr>
          <w:noProof/>
        </w:rPr>
        <w:instrText xml:space="preserve"> PAGEREF _Toc411030610 \h </w:instrText>
      </w:r>
      <w:r w:rsidR="00255C7A">
        <w:rPr>
          <w:noProof/>
        </w:rPr>
      </w:r>
      <w:r w:rsidR="00255C7A">
        <w:rPr>
          <w:noProof/>
        </w:rPr>
        <w:fldChar w:fldCharType="separate"/>
      </w:r>
      <w:r>
        <w:rPr>
          <w:noProof/>
        </w:rPr>
        <w:t>3</w:t>
      </w:r>
      <w:r w:rsidR="00255C7A">
        <w:rPr>
          <w:noProof/>
        </w:rPr>
        <w:fldChar w:fldCharType="end"/>
      </w:r>
    </w:p>
    <w:p w:rsidR="00097592" w:rsidRDefault="00097592">
      <w:pPr>
        <w:pStyle w:val="TOC3"/>
        <w:tabs>
          <w:tab w:val="right" w:leader="dot" w:pos="9062"/>
        </w:tabs>
        <w:rPr>
          <w:noProof/>
          <w:sz w:val="22"/>
          <w:szCs w:val="22"/>
          <w:lang w:bidi="ar-SA"/>
        </w:rPr>
      </w:pPr>
      <w:r>
        <w:rPr>
          <w:noProof/>
        </w:rPr>
        <w:t>&lt;%CHAPTER_HEADING3%&gt;</w:t>
      </w:r>
      <w:r>
        <w:rPr>
          <w:noProof/>
        </w:rPr>
        <w:tab/>
      </w:r>
      <w:r w:rsidR="00255C7A">
        <w:rPr>
          <w:noProof/>
        </w:rPr>
        <w:fldChar w:fldCharType="begin"/>
      </w:r>
      <w:r>
        <w:rPr>
          <w:noProof/>
        </w:rPr>
        <w:instrText xml:space="preserve"> PAGEREF _Toc411030611 \h </w:instrText>
      </w:r>
      <w:r w:rsidR="00255C7A">
        <w:rPr>
          <w:noProof/>
        </w:rPr>
      </w:r>
      <w:r w:rsidR="00255C7A">
        <w:rPr>
          <w:noProof/>
        </w:rPr>
        <w:fldChar w:fldCharType="separate"/>
      </w:r>
      <w:r>
        <w:rPr>
          <w:noProof/>
        </w:rPr>
        <w:t>3</w:t>
      </w:r>
      <w:r w:rsidR="00255C7A">
        <w:rPr>
          <w:noProof/>
        </w:rPr>
        <w:fldChar w:fldCharType="end"/>
      </w:r>
    </w:p>
    <w:p w:rsidR="00097592" w:rsidRDefault="00097592">
      <w:pPr>
        <w:pStyle w:val="TOC4"/>
        <w:tabs>
          <w:tab w:val="right" w:leader="dot" w:pos="9062"/>
        </w:tabs>
        <w:rPr>
          <w:noProof/>
        </w:rPr>
      </w:pPr>
      <w:r>
        <w:rPr>
          <w:noProof/>
        </w:rPr>
        <w:t>&lt;%CHAPTER_HEADING4%&gt;</w:t>
      </w:r>
      <w:r>
        <w:rPr>
          <w:noProof/>
        </w:rPr>
        <w:tab/>
      </w:r>
      <w:r w:rsidR="00255C7A">
        <w:rPr>
          <w:noProof/>
        </w:rPr>
        <w:fldChar w:fldCharType="begin"/>
      </w:r>
      <w:r>
        <w:rPr>
          <w:noProof/>
        </w:rPr>
        <w:instrText xml:space="preserve"> PAGEREF _Toc411030612 \h </w:instrText>
      </w:r>
      <w:r w:rsidR="00255C7A">
        <w:rPr>
          <w:noProof/>
        </w:rPr>
      </w:r>
      <w:r w:rsidR="00255C7A">
        <w:rPr>
          <w:noProof/>
        </w:rPr>
        <w:fldChar w:fldCharType="separate"/>
      </w:r>
      <w:r>
        <w:rPr>
          <w:noProof/>
        </w:rPr>
        <w:t>3</w:t>
      </w:r>
      <w:r w:rsidR="00255C7A">
        <w:rPr>
          <w:noProof/>
        </w:rPr>
        <w:fldChar w:fldCharType="end"/>
      </w:r>
    </w:p>
    <w:p w:rsidR="00097592" w:rsidRDefault="00097592">
      <w:pPr>
        <w:pStyle w:val="TOC5"/>
        <w:tabs>
          <w:tab w:val="right" w:leader="dot" w:pos="9062"/>
        </w:tabs>
        <w:rPr>
          <w:noProof/>
        </w:rPr>
      </w:pPr>
      <w:r>
        <w:rPr>
          <w:noProof/>
        </w:rPr>
        <w:t>&lt;%CHAPTER_HEADING5%&gt;</w:t>
      </w:r>
      <w:r>
        <w:rPr>
          <w:noProof/>
        </w:rPr>
        <w:tab/>
      </w:r>
      <w:r w:rsidR="00255C7A">
        <w:rPr>
          <w:noProof/>
        </w:rPr>
        <w:fldChar w:fldCharType="begin"/>
      </w:r>
      <w:r>
        <w:rPr>
          <w:noProof/>
        </w:rPr>
        <w:instrText xml:space="preserve"> PAGEREF _Toc411030613 \h </w:instrText>
      </w:r>
      <w:r w:rsidR="00255C7A">
        <w:rPr>
          <w:noProof/>
        </w:rPr>
      </w:r>
      <w:r w:rsidR="00255C7A">
        <w:rPr>
          <w:noProof/>
        </w:rPr>
        <w:fldChar w:fldCharType="separate"/>
      </w:r>
      <w:r>
        <w:rPr>
          <w:noProof/>
        </w:rPr>
        <w:t>3</w:t>
      </w:r>
      <w:r w:rsidR="00255C7A">
        <w:rPr>
          <w:noProof/>
        </w:rPr>
        <w:fldChar w:fldCharType="end"/>
      </w:r>
    </w:p>
    <w:p w:rsidR="00097592" w:rsidRDefault="00097592">
      <w:pPr>
        <w:pStyle w:val="TOC6"/>
        <w:tabs>
          <w:tab w:val="right" w:leader="dot" w:pos="9062"/>
        </w:tabs>
        <w:rPr>
          <w:noProof/>
        </w:rPr>
      </w:pPr>
      <w:r>
        <w:rPr>
          <w:noProof/>
        </w:rPr>
        <w:t>&lt;%CHAPTER_HEADING6%&gt;</w:t>
      </w:r>
      <w:r>
        <w:rPr>
          <w:noProof/>
        </w:rPr>
        <w:tab/>
      </w:r>
      <w:r w:rsidR="00255C7A">
        <w:rPr>
          <w:noProof/>
        </w:rPr>
        <w:fldChar w:fldCharType="begin"/>
      </w:r>
      <w:r>
        <w:rPr>
          <w:noProof/>
        </w:rPr>
        <w:instrText xml:space="preserve"> PAGEREF _Toc411030614 \h </w:instrText>
      </w:r>
      <w:r w:rsidR="00255C7A">
        <w:rPr>
          <w:noProof/>
        </w:rPr>
      </w:r>
      <w:r w:rsidR="00255C7A">
        <w:rPr>
          <w:noProof/>
        </w:rPr>
        <w:fldChar w:fldCharType="separate"/>
      </w:r>
      <w:r>
        <w:rPr>
          <w:noProof/>
        </w:rPr>
        <w:t>3</w:t>
      </w:r>
      <w:r w:rsidR="00255C7A">
        <w:rPr>
          <w:noProof/>
        </w:rPr>
        <w:fldChar w:fldCharType="end"/>
      </w:r>
    </w:p>
    <w:p w:rsidR="00097592" w:rsidRPr="00097592" w:rsidRDefault="00255C7A">
      <w:r>
        <w:rPr>
          <w:lang w:val="de-AT"/>
        </w:rPr>
        <w:fldChar w:fldCharType="end"/>
      </w:r>
      <w:r w:rsidR="00097592" w:rsidRPr="00097592">
        <w:br w:type="page"/>
      </w:r>
    </w:p>
    <w:p>
      <w:bookmarkStart w:id="rId14" w:name="About"/>
      <w:pPr>
        <w:pStyle w:val="Heading1"/>
        <w:numPr>
          <w:ilvl w:val="0"/>
          <w:numId w:val="1"/>
        </w:numPr>
      </w:pPr>
      <w:r>
        <w:t>About</w:t>
      </w:r>
      <w:bookmarkEnd w:id="rId14"/>
    </w:p>
    <w:p>
      <w:pPr>
        <w:pStyle w:val="hm_Normal"/>
      </w:pPr>
      <w:r>
        <w:rPr>
          <w:rStyle w:val="hm_NormalChar"/>
        </w:rPr>
        <w:t>TRegExpr is easy to use and powerfull tool for sophisticated search and substitutioning and for template-based text checking (especially usefull for user input validation in DBMS and web projects).</w:t>
      </w:r>
    </w:p>
    <w:p>
      <w:pPr>
        <w:pStyle w:val="hm_Normal"/>
      </w:pPr>
    </w:p>
    <w:p>
      <w:pPr>
        <w:pStyle w:val="hm_Normal"/>
      </w:pPr>
      <w:r>
        <w:rPr>
          <w:rStyle w:val="hm_NormalChar"/>
        </w:rPr>
        <w:t>You can validate e-mail adresses, extract phone numbers or ZIP-codes from web-pages or documents, search for complex patterns in log files and all You can imagine! Rules (templates) can be changed without Your program recompilation!</w:t>
      </w:r>
    </w:p>
    <w:p>
      <w:pPr>
        <w:pStyle w:val="hm_Normal"/>
      </w:pPr>
    </w:p>
    <w:p>
      <w:pPr>
        <w:pStyle w:val="hm_Normal"/>
      </w:pPr>
      <w:r>
        <w:rPr>
          <w:rStyle w:val="hm_NormalChar"/>
        </w:rPr>
        <w:t xml:space="preserve">As a language for rules used subset of Perl's </w:t>
      </w:r>
      <w:hyperlink w:anchor="regexp_syntax">
        <w:r>
          <w:rPr>
            <w:rStyle w:val="hm_NormalChar"/>
            <w:rFonts w:ascii="Arial" w:hAnsi="Arial"/>
            <w:u w:val="single" w:color="auto"/>
            <w:sz w:val="20"/>
            <w:color w:val="0000FF"/>
          </w:rPr>
          <w:t>regular expressions</w:t>
        </w:r>
      </w:hyperlink>
      <w:r>
        <w:rPr>
          <w:rStyle w:val="hm_NormalChar"/>
        </w:rPr>
        <w:t xml:space="preserve"> (regexp).</w:t>
      </w:r>
    </w:p>
    <w:p>
      <w:pPr>
        <w:pStyle w:val="hm_Normal"/>
      </w:pPr>
    </w:p>
    <w:p>
      <w:pPr>
        <w:pStyle w:val="hm_Normal"/>
      </w:pPr>
      <w:r>
        <w:rPr>
          <w:rStyle w:val="hm_NormalChar"/>
        </w:rPr>
        <w:t xml:space="preserve">Full source code included, pure Object Pascal. Thus, You need no DLL! The library source code is compatible with Delphi 2-7, Borland C++ Builder 3-6, Kylix, FreePascal (if You see any incompatibility problems, please. drop the bug-report to </w:t>
      </w:r>
      <w:hyperlink w:anchor="author">
        <w:r>
          <w:rPr>
            <w:rStyle w:val="hm_NormalChar"/>
            <w:rFonts w:ascii="Arial" w:hAnsi="Arial"/>
            <w:u w:val="single" w:color="auto"/>
            <w:sz w:val="20"/>
            <w:color w:val="0000FF"/>
          </w:rPr>
          <w:t>author</w:t>
        </w:r>
      </w:hyperlink>
      <w:r>
        <w:rPr>
          <w:rStyle w:val="hm_NormalChar"/>
        </w:rPr>
        <w:t>).</w:t>
      </w:r>
    </w:p>
    <w:p>
      <w:pPr>
        <w:pStyle w:val="hm_Normal"/>
      </w:pPr>
    </w:p>
    <w:p>
      <w:pPr>
        <w:pStyle w:val="hm_Normal"/>
      </w:pPr>
      <w:r>
        <w:rPr>
          <w:rStyle w:val="hm_NormalChar"/>
        </w:rPr>
        <w:t xml:space="preserve">Documentation in English, Russian, German, Bulgarian, French and Spanish available at TRegExpr </w:t>
      </w:r>
      <w:hyperlink r:id="rId17">
        <w:r>
          <w:rPr>
            <w:rStyle w:val="hm_NormalChar"/>
            <w:u w:val="double" w:color="auto"/>
            <w:color w:val="0000FF"/>
          </w:rPr>
          <w:t>home page</w:t>
        </w:r>
      </w:hyperlink>
      <w:r>
        <w:rPr>
          <w:rStyle w:val="hm_NormalChar"/>
        </w:rPr>
        <w:t xml:space="preserve"> (author will be beholden for any remarks about English grammatics of this document and for translation into other languages).</w:t>
      </w:r>
    </w:p>
    <w:p>
      <w:pPr>
        <w:pStyle w:val="hm_Normal"/>
      </w:pPr>
      <w:hyperlink w:anchor="installation">
        <w:r>
          <w:rPr>
            <w:rStyle w:val="hm_NormalChar"/>
            <w:rFonts w:ascii="Arial" w:hAnsi="Arial"/>
            <w:u w:val="single" w:color="auto"/>
            <w:sz w:val="20"/>
            <w:color w:val="0000FF"/>
          </w:rPr>
          <w:t>Installation</w:t>
        </w:r>
      </w:hyperlink>
      <w:r>
        <w:rPr>
          <w:rStyle w:val="hm_NormalChar"/>
        </w:rPr>
        <w:t xml:space="preserve"> is very simple, the implementation encapsulated completely into class </w:t>
      </w:r>
      <w:hyperlink w:anchor="tregexpr_interface">
        <w:r>
          <w:rPr>
            <w:rStyle w:val="hm_NormalChar"/>
            <w:rFonts w:ascii="Arial" w:hAnsi="Arial"/>
            <w:u w:val="single" w:color="auto"/>
            <w:sz w:val="20"/>
            <w:color w:val="0000FF"/>
          </w:rPr>
          <w:t>TRegExpr</w:t>
        </w:r>
      </w:hyperlink>
      <w:r>
        <w:rPr>
          <w:rStyle w:val="hm_NormalChar"/>
        </w:rPr>
        <w:t>.</w:t>
      </w:r>
    </w:p>
    <w:p>
      <w:pPr>
        <w:pStyle w:val="hm_Normal"/>
      </w:pPr>
    </w:p>
    <w:p>
      <w:pPr>
        <w:pStyle w:val="hm_Normal"/>
      </w:pPr>
      <w:hyperlink w:anchor="demos">
        <w:r>
          <w:rPr>
            <w:rStyle w:val="hm_NormalChar"/>
            <w:rFonts w:ascii="Arial" w:hAnsi="Arial"/>
            <w:u w:val="single" w:color="auto"/>
            <w:sz w:val="20"/>
            <w:color w:val="0000FF"/>
          </w:rPr>
          <w:t>Demos projects</w:t>
        </w:r>
      </w:hyperlink>
      <w:r>
        <w:rPr>
          <w:rStyle w:val="hm_NormalChar"/>
        </w:rPr>
        <w:t xml:space="preserve"> and </w:t>
      </w:r>
      <w:hyperlink w:anchor="Articles">
        <w:r>
          <w:rPr>
            <w:rStyle w:val="hm_NormalChar"/>
            <w:rFonts w:ascii="Arial" w:hAnsi="Arial"/>
            <w:u w:val="single" w:color="auto"/>
            <w:sz w:val="20"/>
            <w:color w:val="0000FF"/>
          </w:rPr>
          <w:t>usage articles</w:t>
        </w:r>
      </w:hyperlink>
      <w:r>
        <w:rPr>
          <w:rStyle w:val="hm_NormalChar"/>
        </w:rPr>
        <w:t xml:space="preserve"> illustrate simplicity and power of text processing with the library.</w:t>
      </w:r>
    </w:p>
    <w:p>
      <w:pPr>
        <w:pStyle w:val="hm_Normal"/>
      </w:pPr>
    </w:p>
    <w:p>
      <w:pPr>
        <w:pStyle w:val="hm_Normal"/>
      </w:pPr>
      <w:r>
        <w:rPr>
          <w:rStyle w:val="hm_NormalChar"/>
        </w:rPr>
        <w:t xml:space="preserve">Do not miss Visual </w:t>
      </w:r>
      <w:hyperlink w:anchor="RegExpStudio">
        <w:r>
          <w:rPr>
            <w:rStyle w:val="hm_NormalChar"/>
            <w:rFonts w:ascii="Arial" w:hAnsi="Arial"/>
            <w:u w:val="single" w:color="auto"/>
            <w:sz w:val="20"/>
            <w:color w:val="0000FF"/>
          </w:rPr>
          <w:t>RegExp Studio</w:t>
        </w:r>
      </w:hyperlink>
      <w:r>
        <w:rPr>
          <w:rStyle w:val="hm_NormalChar"/>
        </w:rPr>
        <w:t xml:space="preserve"> - the best tool for regular expressions exploring, designing and debugging.</w:t>
      </w:r>
    </w:p>
    <w:p>
      <w:pPr>
        <w:pStyle w:val="hm_Normal"/>
      </w:pPr>
    </w:p>
    <w:p>
      <w:pPr>
        <w:pStyle w:val="hm_Normal"/>
      </w:pPr>
      <w:r>
        <w:rPr>
          <w:rStyle w:val="hm_NormalChar"/>
        </w:rPr>
        <w:t>If You need Unicode (so called 'WideString' in Delphi) - see "</w:t>
      </w:r>
      <w:hyperlink w:anchor="tregexpr_interface_unicode_support">
        <w:r>
          <w:rPr>
            <w:rStyle w:val="hm_NormalChar"/>
            <w:rFonts w:ascii="Arial" w:hAnsi="Arial"/>
            <w:u w:val="single" w:color="auto"/>
            <w:sz w:val="20"/>
            <w:color w:val="0000FF"/>
          </w:rPr>
          <w:t>How to use unicode</w:t>
        </w:r>
      </w:hyperlink>
      <w:r>
        <w:rPr>
          <w:rStyle w:val="hm_NormalChar"/>
        </w:rPr>
        <w:t>".</w:t>
      </w:r>
    </w:p>
    <w:p>
      <w:pPr>
        <w:pStyle w:val="hm_Normal"/>
      </w:pPr>
    </w:p>
    <w:p>
      <w:pPr>
        <w:pStyle w:val="hm_Normal"/>
      </w:pPr>
      <w:r>
        <w:rPr>
          <w:rStyle w:val="hm_NormalChar"/>
        </w:rPr>
        <w:t xml:space="preserve">Refer to </w:t>
      </w:r>
      <w:hyperlink w:anchor="whats_new">
        <w:r>
          <w:rPr>
            <w:rStyle w:val="hm_NormalChar"/>
            <w:rFonts w:ascii="Arial" w:hAnsi="Arial"/>
            <w:u w:val="single" w:color="auto"/>
            <w:sz w:val="20"/>
            <w:color w:val="0000FF"/>
          </w:rPr>
          <w:t>What's new</w:t>
        </w:r>
      </w:hyperlink>
      <w:r>
        <w:rPr>
          <w:rStyle w:val="hm_NormalChar"/>
        </w:rPr>
        <w:t xml:space="preserve"> section for latest changes.</w:t>
      </w:r>
    </w:p>
    <w:p>
      <w:pPr>
        <w:pStyle w:val="hm_Normal"/>
      </w:pPr>
    </w:p>
    <w:p>
      <w:bookmarkStart w:id="rId25" w:name="Disclaimer"/>
      <w:pPr>
        <w:pStyle w:val="Heading1"/>
        <w:numPr>
          <w:ilvl w:val="0"/>
          <w:numId w:val="1"/>
        </w:numPr>
      </w:pPr>
      <w:r>
        <w:t>Legal issues</w:t>
      </w:r>
      <w:bookmarkEnd w:id="rId25"/>
    </w:p>
    <w:p>
      <w:pPr>
        <w:pStyle w:val="hm_Normal"/>
      </w:pPr>
      <w:r>
        <w:rPr>
          <w:rStyle w:val="hm_NormalChar"/>
        </w:rPr>
        <w:t xml:space="preserve"> Copyright (c) 1999-2004 by Andrey V. Sorokin &lt;</w:t>
      </w:r>
      <w:hyperlink r:id="rId26">
        <w:r>
          <w:rPr>
            <w:rStyle w:val="hm_NormalChar"/>
            <w:rFonts w:ascii="Arial" w:hAnsi="Arial"/>
            <w:u w:val="double" w:color="auto"/>
            <w:sz w:val="20"/>
            <w:color w:val="0000FF"/>
          </w:rPr>
          <w:t>anso@mail.ru</w:t>
        </w:r>
      </w:hyperlink>
      <w:r>
        <w:rPr>
          <w:rStyle w:val="hm_NormalChar"/>
        </w:rPr>
        <w:t>&gt;</w:t>
      </w:r>
    </w:p>
    <w:p>
      <w:pPr>
        <w:pStyle w:val="hm_Normal"/>
      </w:pPr>
    </w:p>
    <w:p>
      <w:pPr>
        <w:pStyle w:val="hm_Normal"/>
      </w:pPr>
      <w:r>
        <w:rPr>
          <w:rStyle w:val="hm_NormalChar"/>
        </w:rPr>
        <w:t xml:space="preserve"> You may use TRegExpr library in any kind of development, including comercial, redistribute, and modify it freely, under the following restrictions :</w:t>
      </w:r>
    </w:p>
    <w:p>
      <w:pPr>
        <w:pStyle w:val="hm_Normal"/>
      </w:pPr>
      <w:r>
        <w:rPr>
          <w:rStyle w:val="hm_NormalChar"/>
        </w:rPr>
        <w:t xml:space="preserve"> 1. TRegExpr library is provided as it is, without any kind of warranty given. Use it at Your own risk.The author is not responsible for any consequences of use of this software.</w:t>
      </w:r>
    </w:p>
    <w:p>
      <w:pPr>
        <w:pStyle w:val="hm_Normal"/>
      </w:pPr>
      <w:r>
        <w:rPr>
          <w:rStyle w:val="hm_NormalChar"/>
        </w:rPr>
        <w:t xml:space="preserve"> 2. The origin of this software may not be mispresented, You must not claim that You wrote the original software. If You use this software in any kind of product, it would be appreciated that there in a information box, or in the documentation would be an acknowledgement like "Partial Copyright (c) 1999-2004 by Andrey V. Sorokin, anso@mail.ru, http://RegExpStudio.com"</w:t>
      </w:r>
    </w:p>
    <w:p>
      <w:pPr>
        <w:pStyle w:val="hm_Normal"/>
      </w:pPr>
      <w:r>
        <w:rPr>
          <w:rStyle w:val="hm_NormalChar"/>
        </w:rPr>
        <w:t xml:space="preserve"> 3. You may not have any income from distributing this source (or altered version of it) to other developers. When You use this product in a comercial package, the source may not be charged seperatly.</w:t>
      </w:r>
    </w:p>
    <w:p>
      <w:pPr>
        <w:pStyle w:val="hm_Normal"/>
      </w:pPr>
      <w:r>
        <w:rPr>
          <w:rStyle w:val="hm_NormalChar"/>
        </w:rPr>
        <w:t xml:space="preserve"> 4. Altered versions must be plainly marked as such, and must not be misrepresented as being the original software.</w:t>
      </w:r>
    </w:p>
    <w:p>
      <w:pPr>
        <w:pStyle w:val="hm_Normal"/>
      </w:pPr>
      <w:r>
        <w:rPr>
          <w:rStyle w:val="hm_NormalChar"/>
        </w:rPr>
        <w:t xml:space="preserve"> 5. RegExp Studio application and all the visual components as well as documentation is not part of the TRegExpr library and is not free for usage.</w:t>
      </w:r>
    </w:p>
    <w:p>
      <w:pPr>
        <w:pStyle w:val="hm_Normal"/>
      </w:pPr>
    </w:p>
    <w:p>
      <w:pPr>
        <w:pStyle w:val="hm_Normal"/>
      </w:pPr>
    </w:p>
    <w:p>
      <w:pPr>
        <w:pStyle w:val="hm_Normal"/>
      </w:pPr>
      <w:r>
        <w:rPr>
          <w:rStyle w:val="hm_NormalChar"/>
        </w:rPr>
        <w:t>Some ideas of this library had been derived from Henry Spencer's sources (regexp V8 implementaion):</w:t>
      </w:r>
    </w:p>
    <w:p>
      <w:pPr>
        <w:pStyle w:val="hm_Normal"/>
      </w:pPr>
    </w:p>
    <w:p>
      <w:pPr>
        <w:pStyle w:val="hm_Normal"/>
      </w:pPr>
      <w:r>
        <w:rPr>
          <w:rStyle w:val="hm_NormalChar"/>
        </w:rPr>
        <w:t xml:space="preserve"> *  Copyright (c) 1986 by University of Toronto.</w:t>
      </w:r>
    </w:p>
    <w:p>
      <w:pPr>
        <w:pStyle w:val="hm_Normal"/>
      </w:pPr>
      <w:r>
        <w:rPr>
          <w:rStyle w:val="hm_NormalChar"/>
        </w:rPr>
        <w:t xml:space="preserve"> *  Written by Henry Spencer.  Not derived from licensed software.</w:t>
      </w:r>
    </w:p>
    <w:p>
      <w:pPr>
        <w:pStyle w:val="hm_Normal"/>
      </w:pPr>
      <w:r>
        <w:rPr>
          <w:rStyle w:val="hm_NormalChar"/>
        </w:rPr>
        <w:t xml:space="preserve"> *</w:t>
      </w:r>
    </w:p>
    <w:p>
      <w:pPr>
        <w:pStyle w:val="hm_Normal"/>
      </w:pPr>
      <w:r>
        <w:rPr>
          <w:rStyle w:val="hm_NormalChar"/>
        </w:rPr>
        <w:t xml:space="preserve"> *  Permission is granted to anyone to use this software for any</w:t>
      </w:r>
    </w:p>
    <w:p>
      <w:pPr>
        <w:pStyle w:val="hm_Normal"/>
      </w:pPr>
      <w:r>
        <w:rPr>
          <w:rStyle w:val="hm_NormalChar"/>
        </w:rPr>
        <w:t xml:space="preserve"> *  purpose on any computer system, and to redistribute it freely,</w:t>
      </w:r>
    </w:p>
    <w:p>
      <w:pPr>
        <w:pStyle w:val="hm_Normal"/>
      </w:pPr>
      <w:r>
        <w:rPr>
          <w:rStyle w:val="hm_NormalChar"/>
        </w:rPr>
        <w:t xml:space="preserve"> *  subject to the following restrictions:</w:t>
      </w:r>
    </w:p>
    <w:p>
      <w:pPr>
        <w:pStyle w:val="hm_Normal"/>
      </w:pPr>
      <w:r>
        <w:rPr>
          <w:rStyle w:val="hm_NormalChar"/>
        </w:rPr>
        <w:t xml:space="preserve"> *  1. The author is not responsible for the consequences of use of</w:t>
      </w:r>
    </w:p>
    <w:p>
      <w:pPr>
        <w:pStyle w:val="hm_Normal"/>
      </w:pPr>
      <w:r>
        <w:rPr>
          <w:rStyle w:val="hm_NormalChar"/>
        </w:rPr>
        <w:t xml:space="preserve"> *      this software, no matter how awful, even if they arise</w:t>
      </w:r>
    </w:p>
    <w:p>
      <w:pPr>
        <w:pStyle w:val="hm_Normal"/>
      </w:pPr>
      <w:r>
        <w:rPr>
          <w:rStyle w:val="hm_NormalChar"/>
        </w:rPr>
        <w:t xml:space="preserve"> *      from defects in it.</w:t>
      </w:r>
    </w:p>
    <w:p>
      <w:pPr>
        <w:pStyle w:val="hm_Normal"/>
      </w:pPr>
      <w:r>
        <w:rPr>
          <w:rStyle w:val="hm_NormalChar"/>
        </w:rPr>
        <w:t xml:space="preserve"> *  2. The origin of this software must not be misrepresented, either</w:t>
      </w:r>
    </w:p>
    <w:p>
      <w:pPr>
        <w:pStyle w:val="hm_Normal"/>
      </w:pPr>
      <w:r>
        <w:rPr>
          <w:rStyle w:val="hm_NormalChar"/>
        </w:rPr>
        <w:t xml:space="preserve"> *      by explicit claim or by omission.</w:t>
      </w:r>
    </w:p>
    <w:p>
      <w:pPr>
        <w:pStyle w:val="hm_Normal"/>
      </w:pPr>
      <w:r>
        <w:rPr>
          <w:rStyle w:val="hm_NormalChar"/>
        </w:rPr>
        <w:t xml:space="preserve"> *  3. Altered versions must be plainly marked as such, and must not</w:t>
      </w:r>
    </w:p>
    <w:p>
      <w:pPr>
        <w:pStyle w:val="hm_Normal"/>
      </w:pPr>
      <w:r>
        <w:rPr>
          <w:rStyle w:val="hm_NormalChar"/>
        </w:rPr>
        <w:t xml:space="preserve"> *      be misrepresented as being the original software.</w:t>
      </w:r>
    </w:p>
    <w:p>
      <w:pPr>
        <w:pStyle w:val="hm_Normal"/>
      </w:pPr>
    </w:p>
    <w:p>
      <w:bookmarkStart w:id="rId24" w:name="whats_new"/>
      <w:pPr>
        <w:pStyle w:val="Heading1"/>
        <w:numPr>
          <w:ilvl w:val="0"/>
          <w:numId w:val="1"/>
        </w:numPr>
      </w:pPr>
      <w:r>
        <w:t>What's New</w:t>
      </w:r>
      <w:bookmarkEnd w:id="rId24"/>
    </w:p>
    <w:p>
      <w:pPr>
        <w:ind w:left="4320"/>
      </w:pPr>
      <w:r>
        <w:rPr>
          <w:rFonts w:ascii="Arial" w:hAnsi="Arial"/>
          <w:sz w:val="16"/>
          <w:color w:val="000000"/>
        </w:rPr>
        <w:t>Legend:</w:t>
      </w:r>
    </w:p>
    <w:p>
      <w:pPr>
        <w:ind w:left="4320"/>
      </w:pPr>
      <w:r>
        <w:rPr>
          <w:rFonts w:ascii="Arial" w:hAnsi="Arial"/>
          <w:sz w:val="16"/>
          <w:color w:val="000000"/>
        </w:rPr>
        <w:t xml:space="preserve"> (+) - new feature</w:t>
      </w:r>
    </w:p>
    <w:p>
      <w:pPr>
        <w:ind w:left="4320"/>
      </w:pPr>
      <w:r>
        <w:rPr>
          <w:rFonts w:ascii="Arial" w:hAnsi="Arial"/>
          <w:sz w:val="16"/>
          <w:color w:val="000000"/>
        </w:rPr>
        <w:t xml:space="preserve"> (-) - bugfix</w:t>
      </w:r>
    </w:p>
    <w:p>
      <w:pPr>
        <w:ind w:left="4320"/>
      </w:pPr>
      <w:r>
        <w:rPr>
          <w:rFonts w:ascii="Arial" w:hAnsi="Arial"/>
          <w:sz w:val="16"/>
          <w:color w:val="000000"/>
        </w:rPr>
        <w:t xml:space="preserve"> (^) - improvement</w:t>
      </w:r>
    </w:p>
    <w:p>
      <w:pPr>
        <w:pStyle w:val="hm_Heading1"/>
      </w:pPr>
      <w:r>
        <w:rPr>
          <w:rStyle w:val="hm_Heading1Char"/>
        </w:rPr>
        <w:t xml:space="preserve"> v. 0.952 2004.01.11</w:t>
      </w:r>
    </w:p>
    <w:p>
      <w:pPr>
        <w:tabs>
          <w:tab w:val="clear" w:pos="195"/>
        </w:tabs>
        <w:numPr>
          <w:ilvl w:val="0"/>
          <w:numId w:val="2"/>
        </w:numPr>
      </w:pPr>
      <w:r>
        <w:rPr>
          <w:rFonts w:ascii="Arial" w:hAnsi="Arial"/>
          <w:sz w:val="20"/>
          <w:color w:val="000000"/>
        </w:rPr>
        <w:t>(+) FreePascal support, thanks to Yaroslav Romanchenko (SAGE)</w:t>
      </w:r>
    </w:p>
    <w:p>
      <w:pPr>
        <w:pStyle w:val="hm_Normal"/>
      </w:pPr>
    </w:p>
    <w:p>
      <w:pPr>
        <w:pStyle w:val="hm_Heading1"/>
      </w:pPr>
      <w:r>
        <w:rPr>
          <w:rStyle w:val="hm_Heading1Char"/>
        </w:rPr>
        <w:t xml:space="preserve"> v. 0.951 2002.09.29</w:t>
      </w:r>
    </w:p>
    <w:p>
      <w:pPr>
        <w:tabs>
          <w:tab w:val="clear" w:pos="195"/>
        </w:tabs>
        <w:numPr>
          <w:ilvl w:val="0"/>
          <w:numId w:val="2"/>
        </w:numPr>
      </w:pPr>
      <w:r>
        <w:rPr>
          <w:rFonts w:ascii="Arial" w:hAnsi="Arial"/>
          <w:sz w:val="20"/>
          <w:color w:val="000000"/>
        </w:rPr>
        <w:t>(+) Defined constant EscChar ('\' by default). Can be usefull for  C++ Builder users who are tired with r.e. like '\\w+\\\\\\w+\\.\\w+'.  Now they can define for example EscChar='/' and write '/w+\/w+/./w+' -  sligtly unusual but more readable.. Suggested by unonimous CPPB user.</w:t>
      </w:r>
    </w:p>
    <w:p>
      <w:pPr>
        <w:tabs>
          <w:tab w:val="clear" w:pos="195"/>
        </w:tabs>
        <w:numPr>
          <w:ilvl w:val="0"/>
          <w:numId w:val="2"/>
        </w:numPr>
      </w:pPr>
      <w:r>
        <w:rPr>
          <w:rFonts w:ascii="Arial" w:hAnsi="Arial"/>
          <w:sz w:val="20"/>
          <w:color w:val="000000"/>
        </w:rPr>
        <w:t>(+) Overloaded versions of Exec (only for Delphi 5 and higher).</w:t>
      </w:r>
    </w:p>
    <w:p>
      <w:pPr>
        <w:tabs>
          <w:tab w:val="clear" w:pos="195"/>
        </w:tabs>
        <w:numPr>
          <w:ilvl w:val="0"/>
          <w:numId w:val="2"/>
        </w:numPr>
      </w:pPr>
      <w:r>
        <w:rPr>
          <w:rFonts w:ascii="Arial" w:hAnsi="Arial"/>
          <w:sz w:val="20"/>
          <w:color w:val="000000"/>
        </w:rPr>
        <w:t>(-) ExecNext in some cases didn't raise exception if called after unsuccessful exec*, that is wrong (ExecNext must be called ONLY after successful Exec* ). Bug reported by Craig A. Peterson</w:t>
      </w:r>
    </w:p>
    <w:p>
      <w:pPr>
        <w:tabs>
          <w:tab w:val="clear" w:pos="195"/>
        </w:tabs>
        <w:numPr>
          <w:ilvl w:val="0"/>
          <w:numId w:val="2"/>
        </w:numPr>
      </w:pPr>
      <w:r>
        <w:rPr>
          <w:rFonts w:ascii="Arial" w:hAnsi="Arial"/>
          <w:sz w:val="20"/>
          <w:color w:val="000000"/>
        </w:rPr>
        <w:t>(+) ReplaceEx and overloaded version of Replace - for complex, context-sensitive replacements. Implemented by Thor Asmund.</w:t>
      </w:r>
    </w:p>
    <w:p>
      <w:pPr>
        <w:tabs>
          <w:tab w:val="clear" w:pos="195"/>
        </w:tabs>
        <w:numPr>
          <w:ilvl w:val="0"/>
          <w:numId w:val="2"/>
        </w:numPr>
      </w:pPr>
      <w:r>
        <w:rPr>
          <w:rFonts w:ascii="Arial" w:hAnsi="Arial"/>
          <w:sz w:val="20"/>
          <w:color w:val="000000"/>
        </w:rPr>
        <w:t>(+) Use StrLCopy instead of StpPCopy - in SetExpression() as 0.927 did in SetInputString(). Fixed by Maley, Scott D.</w:t>
      </w:r>
    </w:p>
    <w:p>
      <w:pPr>
        <w:tabs>
          <w:tab w:val="clear" w:pos="195"/>
        </w:tabs>
        <w:numPr>
          <w:ilvl w:val="0"/>
          <w:numId w:val="2"/>
        </w:numPr>
      </w:pPr>
      <w:r>
        <w:rPr>
          <w:rFonts w:ascii="Arial" w:hAnsi="Arial"/>
          <w:sz w:val="20"/>
          <w:color w:val="000000"/>
        </w:rPr>
        <w:t>(-) Bug in HyperLinkDecorator.DecorateURLs.</w:t>
      </w:r>
    </w:p>
    <w:p>
      <w:pPr>
        <w:tabs>
          <w:tab w:val="clear" w:pos="195"/>
        </w:tabs>
        <w:numPr>
          <w:ilvl w:val="0"/>
          <w:numId w:val="2"/>
        </w:numPr>
      </w:pPr>
      <w:r>
        <w:rPr>
          <w:rFonts w:ascii="Arial" w:hAnsi="Arial"/>
          <w:sz w:val="20"/>
          <w:color w:val="000000"/>
        </w:rPr>
        <w:t>(-) Delphi 2 compatibility restored.</w:t>
      </w:r>
    </w:p>
    <w:p>
      <w:pPr>
        <w:tabs>
          <w:tab w:val="clear" w:pos="195"/>
        </w:tabs>
        <w:numPr>
          <w:ilvl w:val="0"/>
          <w:numId w:val="2"/>
        </w:numPr>
      </w:pPr>
      <w:r>
        <w:rPr>
          <w:rFonts w:ascii="Arial" w:hAnsi="Arial"/>
          <w:sz w:val="20"/>
          <w:color w:val="000000"/>
        </w:rPr>
        <w:t>(^) Delphi 7 compatibility tested, Ok.</w:t>
      </w:r>
    </w:p>
    <w:p>
      <w:pPr>
        <w:tabs>
          <w:tab w:val="clear" w:pos="195"/>
        </w:tabs>
        <w:numPr>
          <w:ilvl w:val="0"/>
          <w:numId w:val="2"/>
        </w:numPr>
      </w:pPr>
      <w:r>
        <w:rPr>
          <w:rFonts w:ascii="Arial" w:hAnsi="Arial"/>
          <w:sz w:val="20"/>
          <w:color w:val="000000"/>
        </w:rPr>
        <w:t>(+) New demos.</w:t>
      </w:r>
    </w:p>
    <w:p>
      <w:pPr>
        <w:tabs>
          <w:tab w:val="clear" w:pos="195"/>
        </w:tabs>
        <w:numPr>
          <w:ilvl w:val="0"/>
          <w:numId w:val="2"/>
        </w:numPr>
      </w:pPr>
      <w:r>
        <w:rPr>
          <w:rFonts w:ascii="Arial" w:hAnsi="Arial"/>
          <w:sz w:val="20"/>
          <w:color w:val="000000"/>
        </w:rPr>
        <w:t>(^) Documentation and distribution package were reorganized.</w:t>
      </w:r>
    </w:p>
    <w:p>
      <w:pPr>
        <w:pStyle w:val="hm_Normal"/>
      </w:pPr>
    </w:p>
    <w:p>
      <w:pPr>
        <w:pStyle w:val="hm_Heading1"/>
      </w:pPr>
      <w:r>
        <w:rPr>
          <w:rStyle w:val="hm_Heading1Char"/>
          <w:rFonts w:ascii="Arial" w:hAnsi="Arial"/>
          <w:sz w:val="20"/>
          <w:color w:val="000000"/>
        </w:rPr>
        <w:t xml:space="preserve"> </w:t>
      </w:r>
      <w:r>
        <w:rPr>
          <w:rStyle w:val="hm_Heading1Char"/>
        </w:rPr>
        <w:t>v. 0.948 2002.01.03</w:t>
      </w:r>
    </w:p>
    <w:p>
      <w:pPr>
        <w:tabs>
          <w:tab w:val="clear" w:pos="195"/>
        </w:tabs>
        <w:numPr>
          <w:ilvl w:val="0"/>
          <w:numId w:val="2"/>
        </w:numPr>
      </w:pPr>
      <w:r>
        <w:rPr>
          <w:rFonts w:ascii="Arial" w:hAnsi="Arial"/>
          <w:sz w:val="20"/>
          <w:color w:val="000000"/>
        </w:rPr>
        <w:t>(-) back-offset calculation in UniCode version due to Delphi's PWideChar subtraction 'feature' (produced</w:t>
      </w:r>
    </w:p>
    <w:p>
      <w:pPr>
        <w:tabs>
          <w:tab w:val="clear" w:pos="195"/>
        </w:tabs>
        <w:numPr>
          <w:ilvl w:val="0"/>
          <w:numId w:val="2"/>
        </w:numPr>
      </w:pPr>
      <w:r>
        <w:rPr>
          <w:rFonts w:ascii="Arial" w:hAnsi="Arial"/>
          <w:sz w:val="20"/>
          <w:color w:val="000000"/>
        </w:rPr>
        <w:t xml:space="preserve">  Integer overflow (if Overflow checking is on) and, sometimes, wrong operation), bug reported by Craig A. Peterson</w:t>
      </w:r>
    </w:p>
    <w:p>
      <w:pPr>
        <w:tabs>
          <w:tab w:val="clear" w:pos="195"/>
        </w:tabs>
        <w:numPr>
          <w:ilvl w:val="0"/>
          <w:numId w:val="2"/>
        </w:numPr>
      </w:pPr>
      <w:r>
        <w:rPr>
          <w:rFonts w:ascii="Arial" w:hAnsi="Arial"/>
          <w:sz w:val="20"/>
          <w:color w:val="000000"/>
        </w:rPr>
        <w:t>(-) Bug that was found by Lars Karlslund was fixed by Martin Fuller (in addition Martin made some excellent source code optimizations). The bug was: "If I do '(something|^$)' on '' I get false (which is  wrong ...).". Fixed ExecPrim (empty strings were not allowed to pass  thru in UseFirstCharSet mode) and FillFirstCharSet (many bugs).</w:t>
      </w:r>
    </w:p>
    <w:p>
      <w:pPr>
        <w:tabs>
          <w:tab w:val="clear" w:pos="195"/>
        </w:tabs>
        <w:numPr>
          <w:ilvl w:val="0"/>
          <w:numId w:val="2"/>
        </w:numPr>
      </w:pPr>
      <w:r>
        <w:rPr>
          <w:rFonts w:ascii="Arial" w:hAnsi="Arial"/>
          <w:sz w:val="20"/>
          <w:color w:val="000000"/>
        </w:rPr>
        <w:t>(-) Visualization bug in Dump method. Fixed by Martin Fuller.</w:t>
      </w:r>
    </w:p>
    <w:p>
      <w:pPr>
        <w:pStyle w:val="hm_Normal"/>
      </w:pPr>
    </w:p>
    <w:p>
      <w:pPr>
        <w:pStyle w:val="hm_Heading1"/>
      </w:pPr>
      <w:r>
        <w:rPr>
          <w:rStyle w:val="hm_Heading1Char"/>
        </w:rPr>
        <w:t xml:space="preserve"> v. 0.947 2001.10.03</w:t>
      </w:r>
    </w:p>
    <w:p>
      <w:pPr>
        <w:tabs>
          <w:tab w:val="clear" w:pos="195"/>
        </w:tabs>
        <w:numPr>
          <w:ilvl w:val="0"/>
          <w:numId w:val="2"/>
        </w:numPr>
      </w:pPr>
      <w:r>
        <w:rPr>
          <w:rStyle w:val="hm_NormalChar"/>
        </w:rPr>
        <w:t xml:space="preserve">(+) </w:t>
      </w:r>
      <w:hyperlink w:anchor="regexp_syntax_syntax_word_boundaries">
        <w:r>
          <w:rPr>
            <w:rStyle w:val="hm_NormalChar"/>
            <w:rFonts w:ascii="Arial" w:hAnsi="Arial"/>
            <w:u w:val="single" w:color="auto"/>
            <w:sz w:val="20"/>
            <w:color w:val="0000FF"/>
          </w:rPr>
          <w:t>Word boundary</w:t>
        </w:r>
      </w:hyperlink>
      <w:r>
        <w:rPr>
          <w:rStyle w:val="hm_NormalChar"/>
        </w:rPr>
        <w:t xml:space="preserve"> (\b &amp; \B) metachar</w:t>
      </w:r>
    </w:p>
    <w:p>
      <w:pPr>
        <w:tabs>
          <w:tab w:val="clear" w:pos="195"/>
        </w:tabs>
        <w:numPr>
          <w:ilvl w:val="0"/>
          <w:numId w:val="2"/>
        </w:numPr>
      </w:pPr>
      <w:r>
        <w:rPr>
          <w:rStyle w:val="hm_NormalChar"/>
        </w:rPr>
        <w:t>(-) Bug in processing predefined char.classes in non-UseSetOfChar mode</w:t>
      </w:r>
    </w:p>
    <w:p>
      <w:pPr>
        <w:tabs>
          <w:tab w:val="clear" w:pos="195"/>
        </w:tabs>
        <w:numPr>
          <w:ilvl w:val="0"/>
          <w:numId w:val="2"/>
        </w:numPr>
      </w:pPr>
      <w:r>
        <w:rPr>
          <w:rStyle w:val="hm_NormalChar"/>
        </w:rPr>
        <w:t>(+) Spanish help - translated by Diego Calp (mail@diegocalp.com), Argentina</w:t>
      </w:r>
    </w:p>
    <w:p>
      <w:pPr>
        <w:tabs>
          <w:tab w:val="clear" w:pos="195"/>
        </w:tabs>
        <w:numPr>
          <w:ilvl w:val="0"/>
          <w:numId w:val="2"/>
        </w:numPr>
      </w:pPr>
      <w:r>
        <w:rPr>
          <w:rStyle w:val="hm_NormalChar"/>
        </w:rPr>
        <w:t xml:space="preserve">(+) </w:t>
      </w:r>
      <w:hyperlink w:anchor="tregexpr_interface_tregexpr_version">
        <w:r>
          <w:rPr>
            <w:rStyle w:val="hm_NormalChar"/>
            <w:rFonts w:ascii="Arial" w:hAnsi="Arial"/>
            <w:u w:val="single" w:color="auto"/>
            <w:sz w:val="20"/>
            <w:color w:val="0000FF"/>
          </w:rPr>
          <w:t>VersionMajor/Minor</w:t>
        </w:r>
      </w:hyperlink>
      <w:r>
        <w:rPr>
          <w:rStyle w:val="hm_NormalChar"/>
        </w:rPr>
        <w:t xml:space="preserve"> class method of TRegExpr ;)</w:t>
      </w:r>
    </w:p>
    <w:p>
      <w:pPr>
        <w:tabs>
          <w:tab w:val="clear" w:pos="195"/>
        </w:tabs>
        <w:numPr>
          <w:ilvl w:val="0"/>
          <w:numId w:val="2"/>
        </w:numPr>
      </w:pPr>
      <w:r>
        <w:rPr>
          <w:rStyle w:val="hm_NormalChar"/>
        </w:rPr>
        <w:t>(-) Bug in CompileRegExpr, Thanks to Oleg Orlov &lt;orlov@diasoft.ru&gt;</w:t>
      </w:r>
    </w:p>
    <w:p>
      <w:pPr>
        <w:tabs>
          <w:tab w:val="clear" w:pos="195"/>
        </w:tabs>
        <w:numPr>
          <w:ilvl w:val="0"/>
          <w:numId w:val="2"/>
        </w:numPr>
      </w:pPr>
      <w:r>
        <w:rPr>
          <w:rStyle w:val="hm_NormalChar"/>
        </w:rPr>
        <w:t>(^) Method RegExprSubExpressions wasn't compatible with D2-D3.</w:t>
      </w:r>
    </w:p>
    <w:p>
      <w:pPr>
        <w:pStyle w:val="hm_Normal"/>
      </w:pPr>
      <w:r>
        <w:rPr>
          <w:rStyle w:val="hm_NormalChar"/>
        </w:rPr>
        <w:t xml:space="preserve">  Thanks to Eugene Tarasov for bug report.</w:t>
      </w:r>
    </w:p>
    <w:p>
      <w:pPr>
        <w:tabs>
          <w:tab w:val="clear" w:pos="195"/>
        </w:tabs>
        <w:numPr>
          <w:ilvl w:val="0"/>
          <w:numId w:val="2"/>
        </w:numPr>
      </w:pPr>
      <w:r>
        <w:rPr>
          <w:rStyle w:val="hm_NormalChar"/>
        </w:rPr>
        <w:t xml:space="preserve">(+) </w:t>
      </w:r>
      <w:hyperlink w:anchor="tregexpr_interface_tregexpr_replace">
        <w:r>
          <w:rPr>
            <w:rStyle w:val="hm_NormalChar"/>
            <w:rFonts w:ascii="Arial" w:hAnsi="Arial"/>
            <w:u w:val="single" w:color="auto"/>
            <w:sz w:val="20"/>
            <w:color w:val="0000FF"/>
          </w:rPr>
          <w:t>Method Replace</w:t>
        </w:r>
      </w:hyperlink>
      <w:r>
        <w:rPr>
          <w:rStyle w:val="hm_NormalChar"/>
        </w:rPr>
        <w:t xml:space="preserve"> can now do substitution as well</w:t>
      </w:r>
    </w:p>
    <w:p>
      <w:pPr>
        <w:pStyle w:val="hm_Normal"/>
      </w:pPr>
      <w:r>
        <w:rPr>
          <w:rStyle w:val="hm_NormalChar"/>
        </w:rPr>
        <w:t xml:space="preserve">  Thanks to Warren Bare, Ken Friesen and many others who suggested it.</w:t>
      </w:r>
    </w:p>
    <w:p>
      <w:pPr>
        <w:tabs>
          <w:tab w:val="clear" w:pos="195"/>
        </w:tabs>
        <w:numPr>
          <w:ilvl w:val="0"/>
          <w:numId w:val="2"/>
        </w:numPr>
      </w:pPr>
      <w:r>
        <w:rPr>
          <w:rStyle w:val="hm_NormalChar"/>
        </w:rPr>
        <w:t>(+) Updated ReplaceRegExpr to use new Replace method functionality</w:t>
      </w:r>
    </w:p>
    <w:p>
      <w:pPr>
        <w:tabs>
          <w:tab w:val="clear" w:pos="195"/>
        </w:tabs>
        <w:numPr>
          <w:ilvl w:val="0"/>
          <w:numId w:val="2"/>
        </w:numPr>
      </w:pPr>
      <w:r>
        <w:rPr>
          <w:rStyle w:val="hm_NormalChar"/>
        </w:rPr>
        <w:t>(^) Restored UniCode compatibility lost in some previous version</w:t>
      </w:r>
    </w:p>
    <w:p>
      <w:pPr>
        <w:pStyle w:val="hm_Normal"/>
      </w:pPr>
      <w:r>
        <w:rPr>
          <w:rStyle w:val="hm_NormalChar"/>
        </w:rPr>
        <w:t xml:space="preserve">  Thanks to Stephan Klimek for bug report</w:t>
      </w:r>
    </w:p>
    <w:p>
      <w:pPr>
        <w:tabs>
          <w:tab w:val="clear" w:pos="195"/>
        </w:tabs>
        <w:numPr>
          <w:ilvl w:val="0"/>
          <w:numId w:val="2"/>
        </w:numPr>
      </w:pPr>
      <w:r>
        <w:rPr>
          <w:rStyle w:val="hm_NormalChar"/>
        </w:rPr>
        <w:t>(^) Updated TestRE project, new examples for Replace with substitution included.</w:t>
      </w:r>
    </w:p>
    <w:p>
      <w:pPr>
        <w:pStyle w:val="hm_Normal"/>
      </w:pPr>
    </w:p>
    <w:p>
      <w:pPr>
        <w:pStyle w:val="hm_Normal"/>
      </w:pPr>
    </w:p>
    <w:p>
      <w:pPr>
        <w:pStyle w:val="hm_Heading1"/>
      </w:pPr>
      <w:r>
        <w:rPr>
          <w:rStyle w:val="hm_NormalChar"/>
        </w:rPr>
        <w:t xml:space="preserve"> </w:t>
      </w:r>
      <w:r>
        <w:rPr>
          <w:rStyle w:val="hm_Heading1Char"/>
        </w:rPr>
        <w:t>v. 0.942+ 2001.03.01</w:t>
      </w:r>
    </w:p>
    <w:p>
      <w:pPr>
        <w:tabs>
          <w:tab w:val="clear" w:pos="195"/>
        </w:tabs>
        <w:numPr>
          <w:ilvl w:val="0"/>
          <w:numId w:val="2"/>
        </w:numPr>
      </w:pPr>
      <w:r>
        <w:rPr>
          <w:rStyle w:val="hm_NormalChar"/>
        </w:rPr>
        <w:t>(+) Published French help for TRegExpr, translated by Martin Ledoux, Quebec, Canada.</w:t>
      </w:r>
    </w:p>
    <w:p>
      <w:pPr>
        <w:pStyle w:val="hm_Normal"/>
      </w:pPr>
    </w:p>
    <w:p>
      <w:pPr>
        <w:pStyle w:val="hm_Heading1"/>
      </w:pPr>
      <w:r>
        <w:rPr>
          <w:rStyle w:val="hm_Heading1Char"/>
        </w:rPr>
        <w:t>v. 0.942 2001.02.12</w:t>
      </w:r>
    </w:p>
    <w:p>
      <w:pPr>
        <w:tabs>
          <w:tab w:val="clear" w:pos="195"/>
        </w:tabs>
        <w:numPr>
          <w:ilvl w:val="0"/>
          <w:numId w:val="2"/>
        </w:numPr>
      </w:pPr>
      <w:r>
        <w:rPr>
          <w:rFonts w:ascii="Arial" w:hAnsi="Arial"/>
          <w:sz w:val="20"/>
          <w:color w:val="000000"/>
        </w:rPr>
        <w:t>(-) Range-check error in DEMO-project (due to bug in RegExprSubExpressions), Thanks to Juergen Schroth</w:t>
      </w:r>
    </w:p>
    <w:p>
      <w:pPr>
        <w:tabs>
          <w:tab w:val="clear" w:pos="195"/>
        </w:tabs>
        <w:numPr>
          <w:ilvl w:val="0"/>
          <w:numId w:val="2"/>
        </w:numPr>
      </w:pPr>
      <w:r>
        <w:rPr>
          <w:rFonts w:ascii="Arial" w:hAnsi="Arial"/>
          <w:sz w:val="20"/>
          <w:color w:val="000000"/>
        </w:rPr>
        <w:t>(^) RegExprSubExpressions - added error codes for "unclosed "[" error</w:t>
      </w:r>
    </w:p>
    <w:p>
      <w:pPr>
        <w:tabs>
          <w:tab w:val="clear" w:pos="195"/>
        </w:tabs>
        <w:numPr>
          <w:ilvl w:val="0"/>
          <w:numId w:val="2"/>
        </w:numPr>
      </w:pPr>
      <w:r>
        <w:rPr>
          <w:rFonts w:ascii="Arial" w:hAnsi="Arial"/>
          <w:sz w:val="20"/>
          <w:color w:val="000000"/>
        </w:rPr>
        <w:t>(^) Help file bug fixing</w:t>
      </w:r>
    </w:p>
    <w:p>
      <w:pPr>
        <w:pStyle w:val="hm_Normal"/>
      </w:pPr>
    </w:p>
    <w:p>
      <w:pPr>
        <w:pStyle w:val="hm_Heading1"/>
      </w:pPr>
      <w:r>
        <w:rPr>
          <w:rStyle w:val="hm_Heading1Char"/>
        </w:rPr>
        <w:t xml:space="preserve"> v. 0.941 2001.02.01</w:t>
      </w:r>
    </w:p>
    <w:p>
      <w:pPr>
        <w:tabs>
          <w:tab w:val="clear" w:pos="195"/>
        </w:tabs>
        <w:numPr>
          <w:ilvl w:val="0"/>
          <w:numId w:val="2"/>
        </w:numPr>
      </w:pPr>
      <w:r>
        <w:rPr>
          <w:rFonts w:ascii="Arial" w:hAnsi="Arial"/>
          <w:sz w:val="20"/>
          <w:color w:val="000000"/>
        </w:rPr>
        <w:t>(^) Attension! Behaviour of '\w', '\W' was changed! Now it really  match alphanum characters and '_' as described in documentation,  not only alpha as it was before. Thanks to Vadim Alexandrov.</w:t>
      </w:r>
    </w:p>
    <w:p>
      <w:pPr>
        <w:pStyle w:val="hm_Normal"/>
      </w:pPr>
      <w:r>
        <w:rPr>
          <w:rStyle w:val="hm_NormalChar"/>
          <w:rFonts w:ascii="Arial" w:hAnsi="Arial"/>
          <w:sz w:val="20"/>
          <w:color w:val="000000"/>
        </w:rPr>
        <w:t xml:space="preserve">  If You want to restore previous behaviour, reassign  RegExprWordChars (exclude '0123456789' from it).</w:t>
      </w:r>
    </w:p>
    <w:p>
      <w:pPr>
        <w:tabs>
          <w:tab w:val="clear" w:pos="195"/>
        </w:tabs>
        <w:numPr>
          <w:ilvl w:val="0"/>
          <w:numId w:val="2"/>
        </w:numPr>
      </w:pPr>
      <w:r>
        <w:rPr>
          <w:rFonts w:ascii="Arial" w:hAnsi="Arial"/>
          <w:sz w:val="20"/>
          <w:color w:val="000000"/>
        </w:rPr>
        <w:t xml:space="preserve">(+) Full compatible with recommended at unicode.org implementation  of </w:t>
      </w:r>
      <w:hyperlink w:anchor="regexp_syntax_modifier_m">
        <w:r>
          <w:rPr>
            <w:rFonts w:ascii="Arial" w:hAnsi="Arial"/>
            <w:u w:val="single" w:color="auto"/>
            <w:sz w:val="20"/>
            <w:color w:val="0000FF"/>
          </w:rPr>
          <w:t>modifier /m</w:t>
        </w:r>
      </w:hyperlink>
      <w:r>
        <w:rPr>
          <w:rFonts w:ascii="Arial" w:hAnsi="Arial"/>
          <w:sz w:val="20"/>
          <w:color w:val="000000"/>
        </w:rPr>
        <w:t xml:space="preserve">, including DOS-styled line separators (\r\n) mixed  with Unix styled (\n) - see properties </w:t>
      </w:r>
      <w:hyperlink w:anchor="regexp_syntax_syntax_line_separators">
        <w:r>
          <w:rPr>
            <w:rFonts w:ascii="Arial" w:hAnsi="Arial"/>
            <w:u w:val="single" w:color="auto"/>
            <w:sz w:val="20"/>
            <w:color w:val="0000FF"/>
          </w:rPr>
          <w:t>LineSeparators</w:t>
        </w:r>
      </w:hyperlink>
      <w:r>
        <w:rPr>
          <w:rFonts w:ascii="Arial" w:hAnsi="Arial"/>
          <w:sz w:val="20"/>
          <w:color w:val="000000"/>
        </w:rPr>
        <w:t>, LinePairedSeparator</w:t>
      </w:r>
    </w:p>
    <w:p>
      <w:pPr>
        <w:tabs>
          <w:tab w:val="clear" w:pos="195"/>
        </w:tabs>
        <w:numPr>
          <w:ilvl w:val="0"/>
          <w:numId w:val="2"/>
        </w:numPr>
      </w:pPr>
      <w:r>
        <w:rPr>
          <w:rFonts w:ascii="Arial" w:hAnsi="Arial"/>
          <w:sz w:val="20"/>
          <w:color w:val="000000"/>
        </w:rPr>
        <w:t xml:space="preserve">(^) Attension! Behaviour of '.' was changed! Now if </w:t>
      </w:r>
      <w:hyperlink w:anchor="regexp_syntax_modifier_s">
        <w:r>
          <w:rPr>
            <w:rFonts w:ascii="Arial" w:hAnsi="Arial"/>
            <w:u w:val="single" w:color="auto"/>
            <w:sz w:val="20"/>
            <w:color w:val="0000FF"/>
          </w:rPr>
          <w:t>modifier /s</w:t>
        </w:r>
      </w:hyperlink>
      <w:r>
        <w:rPr>
          <w:rFonts w:ascii="Arial" w:hAnsi="Arial"/>
          <w:sz w:val="20"/>
          <w:color w:val="000000"/>
        </w:rPr>
        <w:t xml:space="preserve"> is off  it doesn't match all chars from </w:t>
      </w:r>
      <w:hyperlink w:anchor="regexp_syntax_syntax_line_separators">
        <w:r>
          <w:rPr>
            <w:rFonts w:ascii="Arial" w:hAnsi="Arial"/>
            <w:u w:val="single" w:color="auto"/>
            <w:sz w:val="20"/>
            <w:color w:val="0000FF"/>
          </w:rPr>
          <w:t>LineSeparators</w:t>
        </w:r>
      </w:hyperlink>
      <w:r>
        <w:rPr>
          <w:rFonts w:ascii="Arial" w:hAnsi="Arial"/>
          <w:sz w:val="20"/>
          <w:color w:val="000000"/>
        </w:rPr>
        <w:t xml:space="preserve"> and LinePairedSeparator (by  default \r and \n)</w:t>
      </w:r>
    </w:p>
    <w:p>
      <w:pPr>
        <w:tabs>
          <w:tab w:val="clear" w:pos="195"/>
        </w:tabs>
        <w:numPr>
          <w:ilvl w:val="0"/>
          <w:numId w:val="2"/>
        </w:numPr>
      </w:pPr>
      <w:r>
        <w:rPr>
          <w:rFonts w:ascii="Arial" w:hAnsi="Arial"/>
          <w:sz w:val="20"/>
          <w:color w:val="000000"/>
        </w:rPr>
        <w:t>(^) Attension! To prevent unneeded recompilation of r.e., now assignment  to Expression or changing modifiers doesn't cause immidiate [re]compilation.  So, now You don't get exception while assigning wrong expression, but can  get exception while calling Exec[Next], Substitute, Dump, etc if there  are errors in Expression or other properties.</w:t>
      </w:r>
    </w:p>
    <w:p>
      <w:pPr>
        <w:tabs>
          <w:tab w:val="clear" w:pos="195"/>
        </w:tabs>
        <w:numPr>
          <w:ilvl w:val="0"/>
          <w:numId w:val="2"/>
        </w:numPr>
      </w:pPr>
      <w:r>
        <w:rPr>
          <w:rFonts w:ascii="Arial" w:hAnsi="Arial"/>
          <w:sz w:val="20"/>
          <w:color w:val="000000"/>
        </w:rPr>
        <w:t xml:space="preserve">(+) Non-greedy style </w:t>
      </w:r>
      <w:hyperlink w:anchor="regexp_syntax_metacharacters_iterators">
        <w:r>
          <w:rPr>
            <w:rFonts w:ascii="Arial" w:hAnsi="Arial"/>
            <w:u w:val="single" w:color="auto"/>
            <w:sz w:val="20"/>
            <w:color w:val="0000FF"/>
          </w:rPr>
          <w:t>iterators</w:t>
        </w:r>
      </w:hyperlink>
      <w:r>
        <w:rPr>
          <w:rFonts w:ascii="Arial" w:hAnsi="Arial"/>
          <w:sz w:val="20"/>
          <w:color w:val="000000"/>
        </w:rPr>
        <w:t xml:space="preserve"> (like '*?'), </w:t>
      </w:r>
      <w:hyperlink w:anchor="regexp_syntax_modifier_g">
        <w:r>
          <w:rPr>
            <w:rFonts w:ascii="Arial" w:hAnsi="Arial"/>
            <w:u w:val="single" w:color="auto"/>
            <w:sz w:val="20"/>
            <w:color w:val="0000FF"/>
          </w:rPr>
          <w:t>modifier /g</w:t>
        </w:r>
      </w:hyperlink>
      <w:r>
        <w:rPr>
          <w:rFonts w:ascii="Arial" w:hAnsi="Arial"/>
          <w:sz w:val="20"/>
          <w:color w:val="000000"/>
        </w:rPr>
        <w:t xml:space="preserve">.  Implemented with help from Matthew Winter and </w:t>
      </w:r>
      <w:r>
        <w:rPr>
          <w:rStyle w:val="hm_NormalChar"/>
        </w:rPr>
        <w:t>Filip Jirsбk</w:t>
      </w:r>
    </w:p>
    <w:p>
      <w:pPr>
        <w:tabs>
          <w:tab w:val="clear" w:pos="195"/>
        </w:tabs>
        <w:numPr>
          <w:ilvl w:val="0"/>
          <w:numId w:val="2"/>
        </w:numPr>
      </w:pPr>
      <w:r>
        <w:rPr>
          <w:rFonts w:ascii="Arial" w:hAnsi="Arial"/>
          <w:sz w:val="20"/>
          <w:color w:val="000000"/>
        </w:rPr>
        <w:t xml:space="preserve">(+) </w:t>
      </w:r>
      <w:hyperlink w:anchor="regexp_syntax_modifier_x">
        <w:r>
          <w:rPr>
            <w:rFonts w:ascii="Arial" w:hAnsi="Arial"/>
            <w:u w:val="single" w:color="auto"/>
            <w:sz w:val="20"/>
            <w:color w:val="0000FF"/>
          </w:rPr>
          <w:t>modifier /x</w:t>
        </w:r>
      </w:hyperlink>
      <w:r>
        <w:rPr>
          <w:rFonts w:ascii="Arial" w:hAnsi="Arial"/>
          <w:sz w:val="20"/>
          <w:color w:val="000000"/>
        </w:rPr>
        <w:t xml:space="preserve"> (eXtended syntax - allow formating r.e.)</w:t>
      </w:r>
    </w:p>
    <w:p>
      <w:pPr>
        <w:tabs>
          <w:tab w:val="clear" w:pos="195"/>
        </w:tabs>
        <w:numPr>
          <w:ilvl w:val="0"/>
          <w:numId w:val="2"/>
        </w:numPr>
      </w:pPr>
      <w:r>
        <w:rPr>
          <w:rFonts w:ascii="Arial" w:hAnsi="Arial"/>
          <w:sz w:val="20"/>
          <w:color w:val="000000"/>
        </w:rPr>
        <w:t>(+) Procedure Compile to [re]compile r.e. Usefull for GUI r.e. editors  and so on (to check all properties validity).</w:t>
      </w:r>
    </w:p>
    <w:p>
      <w:pPr>
        <w:tabs>
          <w:tab w:val="clear" w:pos="195"/>
        </w:tabs>
        <w:numPr>
          <w:ilvl w:val="0"/>
          <w:numId w:val="2"/>
        </w:numPr>
      </w:pPr>
      <w:r>
        <w:rPr>
          <w:rFonts w:ascii="Arial" w:hAnsi="Arial"/>
          <w:sz w:val="20"/>
          <w:color w:val="000000"/>
        </w:rPr>
        <w:t xml:space="preserve">(+) </w:t>
      </w:r>
      <w:hyperlink w:anchor="faq">
        <w:r>
          <w:rPr>
            <w:rFonts w:ascii="Arial" w:hAnsi="Arial"/>
            <w:u w:val="single" w:color="auto"/>
            <w:sz w:val="20"/>
            <w:color w:val="0000FF"/>
          </w:rPr>
          <w:t>FAQ</w:t>
        </w:r>
      </w:hyperlink>
      <w:r>
        <w:rPr>
          <w:rFonts w:ascii="Arial" w:hAnsi="Arial"/>
          <w:sz w:val="20"/>
          <w:color w:val="000000"/>
        </w:rPr>
        <w:t xml:space="preserve"> in documentation. I am too tired to answer to the same  questions again and again :(</w:t>
      </w:r>
    </w:p>
    <w:p>
      <w:pPr>
        <w:tabs>
          <w:tab w:val="clear" w:pos="195"/>
        </w:tabs>
        <w:numPr>
          <w:ilvl w:val="0"/>
          <w:numId w:val="2"/>
        </w:numPr>
      </w:pPr>
      <w:r>
        <w:rPr>
          <w:rFonts w:ascii="Arial" w:hAnsi="Arial"/>
          <w:sz w:val="20"/>
          <w:color w:val="000000"/>
        </w:rPr>
        <w:t xml:space="preserve">(^) </w:t>
      </w:r>
      <w:hyperlink w:anchor="RegExpStudio">
        <w:r>
          <w:rPr>
            <w:rFonts w:ascii="Arial" w:hAnsi="Arial"/>
            <w:u w:val="single" w:color="auto"/>
            <w:sz w:val="20"/>
            <w:color w:val="0000FF"/>
          </w:rPr>
          <w:t>DEMO project</w:t>
        </w:r>
      </w:hyperlink>
      <w:r>
        <w:rPr>
          <w:rFonts w:ascii="Arial" w:hAnsi="Arial"/>
          <w:sz w:val="20"/>
          <w:color w:val="000000"/>
        </w:rPr>
        <w:t xml:space="preserve"> have been significantly improved. Now this is the  real r.e. debugger! Thanks to Jon Smith for his ideas.</w:t>
      </w:r>
    </w:p>
    <w:p>
      <w:pPr>
        <w:tabs>
          <w:tab w:val="clear" w:pos="195"/>
        </w:tabs>
        <w:numPr>
          <w:ilvl w:val="0"/>
          <w:numId w:val="2"/>
        </w:numPr>
      </w:pPr>
      <w:r>
        <w:rPr>
          <w:rFonts w:ascii="Arial" w:hAnsi="Arial"/>
          <w:sz w:val="20"/>
          <w:color w:val="000000"/>
        </w:rPr>
        <w:t>(+) function RegExprSubExpressions, usefull for GUI editors of  r.e. (see example of using in TestRExp.dpr project)</w:t>
      </w:r>
    </w:p>
    <w:p>
      <w:pPr>
        <w:tabs>
          <w:tab w:val="clear" w:pos="195"/>
        </w:tabs>
        <w:numPr>
          <w:ilvl w:val="0"/>
          <w:numId w:val="2"/>
        </w:numPr>
      </w:pPr>
      <w:r>
        <w:rPr>
          <w:rFonts w:ascii="Arial" w:hAnsi="Arial"/>
          <w:sz w:val="20"/>
          <w:color w:val="000000"/>
        </w:rPr>
        <w:t xml:space="preserve">(+) </w:t>
      </w:r>
      <w:hyperlink w:anchor="HyperLinksDecorator">
        <w:r>
          <w:rPr>
            <w:rFonts w:ascii="Arial" w:hAnsi="Arial"/>
            <w:u w:val="single" w:color="auto"/>
            <w:sz w:val="20"/>
            <w:color w:val="0000FF"/>
          </w:rPr>
          <w:t>HyperLinkDecorator</w:t>
        </w:r>
      </w:hyperlink>
      <w:r>
        <w:rPr>
          <w:rFonts w:ascii="Arial" w:hAnsi="Arial"/>
          <w:sz w:val="20"/>
          <w:color w:val="000000"/>
        </w:rPr>
        <w:t xml:space="preserve"> unit - practical example of TRegExpr using</w:t>
      </w:r>
    </w:p>
    <w:p>
      <w:pPr>
        <w:tabs>
          <w:tab w:val="clear" w:pos="195"/>
        </w:tabs>
        <w:numPr>
          <w:ilvl w:val="0"/>
          <w:numId w:val="2"/>
        </w:numPr>
      </w:pPr>
      <w:r>
        <w:rPr>
          <w:rFonts w:ascii="Arial" w:hAnsi="Arial"/>
          <w:sz w:val="20"/>
          <w:color w:val="000000"/>
        </w:rPr>
        <w:t>(-) Range checking error in some cases if ComplexBraces defined  Thanks to Juergen Schroth</w:t>
      </w:r>
    </w:p>
    <w:p>
      <w:pPr>
        <w:tabs>
          <w:tab w:val="clear" w:pos="195"/>
        </w:tabs>
        <w:numPr>
          <w:ilvl w:val="0"/>
          <w:numId w:val="2"/>
        </w:numPr>
      </w:pPr>
      <w:r>
        <w:rPr>
          <w:rFonts w:ascii="Arial" w:hAnsi="Arial"/>
          <w:sz w:val="20"/>
          <w:color w:val="000000"/>
        </w:rPr>
        <w:t>(^) 'ComplexBraces' now is defined by default</w:t>
      </w:r>
    </w:p>
    <w:p>
      <w:pPr>
        <w:tabs>
          <w:tab w:val="clear" w:pos="195"/>
        </w:tabs>
        <w:numPr>
          <w:ilvl w:val="0"/>
          <w:numId w:val="2"/>
        </w:numPr>
      </w:pPr>
      <w:r>
        <w:rPr>
          <w:rFonts w:ascii="Arial" w:hAnsi="Arial"/>
          <w:sz w:val="20"/>
          <w:color w:val="000000"/>
        </w:rPr>
        <w:t>(+) Kit Eason sent to me many examples for "</w:t>
      </w:r>
      <w:hyperlink w:anchor="regexp_syntax">
        <w:r>
          <w:rPr>
            <w:rFonts w:ascii="Arial" w:hAnsi="Arial"/>
            <w:u w:val="single" w:color="auto"/>
            <w:sz w:val="20"/>
            <w:color w:val="0000FF"/>
          </w:rPr>
          <w:t>syntax</w:t>
        </w:r>
      </w:hyperlink>
      <w:r>
        <w:rPr>
          <w:rFonts w:ascii="Arial" w:hAnsi="Arial"/>
          <w:sz w:val="20"/>
          <w:color w:val="000000"/>
        </w:rPr>
        <w:t>" help section and I decided to complitely rewrite this section. I hope, You'll enjoy the results ;)</w:t>
      </w:r>
    </w:p>
    <w:p>
      <w:pPr>
        <w:tabs>
          <w:tab w:val="clear" w:pos="195"/>
        </w:tabs>
        <w:numPr>
          <w:ilvl w:val="0"/>
          <w:numId w:val="2"/>
        </w:numPr>
      </w:pPr>
      <w:r>
        <w:rPr>
          <w:rStyle w:val="hm_NormalChar"/>
        </w:rPr>
        <w:t xml:space="preserve">(+) The \A and \Z metacharacters are just like "^'' and "$'', except that they won't match multiple times when the </w:t>
      </w:r>
      <w:hyperlink w:anchor="regexp_syntax_modifier_m">
        <w:r>
          <w:rPr>
            <w:rStyle w:val="hm_NormalChar"/>
            <w:u w:val="single" w:color="auto"/>
            <w:color w:val="0000FF"/>
          </w:rPr>
          <w:t>modifier /m</w:t>
        </w:r>
      </w:hyperlink>
      <w:r>
        <w:rPr>
          <w:rStyle w:val="hm_NormalChar"/>
        </w:rPr>
        <w:t xml:space="preserve"> is used</w:t>
      </w:r>
    </w:p>
    <w:p>
      <w:pPr>
        <w:pStyle w:val="hm_Normal"/>
      </w:pPr>
    </w:p>
    <w:p>
      <w:pPr>
        <w:pStyle w:val="hm_Normal"/>
      </w:pPr>
    </w:p>
    <w:p>
      <w:pPr>
        <w:pStyle w:val="hm_Heading1"/>
      </w:pPr>
      <w:r>
        <w:rPr>
          <w:rStyle w:val="hm_Heading1Char"/>
        </w:rPr>
        <w:t xml:space="preserve"> v. 0.938 2000.07.23</w:t>
      </w:r>
    </w:p>
    <w:p>
      <w:pPr>
        <w:tabs>
          <w:tab w:val="clear" w:pos="195"/>
        </w:tabs>
        <w:numPr>
          <w:ilvl w:val="0"/>
          <w:numId w:val="2"/>
        </w:numPr>
      </w:pPr>
      <w:r>
        <w:rPr>
          <w:rFonts w:ascii="Arial" w:hAnsi="Arial"/>
          <w:sz w:val="20"/>
          <w:color w:val="000000"/>
        </w:rPr>
        <w:t>(^) Exeptions now jump to appropriate source line, not to Error procedure (I am not quite sure this is safe for all compiler versions (PLEASE, LET ME KNOW about any problems with this). You can turn it off - remove reRealExceptionAddr definition from regexpr.pas).</w:t>
      </w:r>
    </w:p>
    <w:p>
      <w:pPr>
        <w:tabs>
          <w:tab w:val="clear" w:pos="195"/>
        </w:tabs>
        <w:numPr>
          <w:ilvl w:val="0"/>
          <w:numId w:val="2"/>
        </w:numPr>
      </w:pPr>
      <w:r>
        <w:rPr>
          <w:rFonts w:ascii="Arial" w:hAnsi="Arial"/>
          <w:sz w:val="20"/>
          <w:color w:val="000000"/>
        </w:rPr>
        <w:t>(^) Forgotten BSUBEXP[CI] in FillFirstCharSet caused exeption 'memory corruption' in case if back reference can be first op, like this: (a)*\1 (first subexpression can be skipped and we'll start matching with back reference..).</w:t>
      </w:r>
    </w:p>
    <w:p>
      <w:pPr>
        <w:pStyle w:val="hm_Normal"/>
      </w:pPr>
    </w:p>
    <w:p>
      <w:pPr>
        <w:pStyle w:val="hm_Heading1"/>
      </w:pPr>
      <w:r>
        <w:rPr>
          <w:rStyle w:val="hm_Heading1Char"/>
          <w:rFonts w:ascii="Arial" w:hAnsi="Arial"/>
          <w:sz w:val="20"/>
          <w:color w:val="000000"/>
        </w:rPr>
        <w:t xml:space="preserve"> </w:t>
      </w:r>
      <w:r>
        <w:rPr>
          <w:rStyle w:val="hm_Heading1Char"/>
        </w:rPr>
        <w:t>v. 0.937 2000.06.12</w:t>
      </w:r>
    </w:p>
    <w:p>
      <w:pPr>
        <w:tabs>
          <w:tab w:val="clear" w:pos="195"/>
        </w:tabs>
        <w:numPr>
          <w:ilvl w:val="0"/>
          <w:numId w:val="2"/>
        </w:numPr>
      </w:pPr>
      <w:r>
        <w:rPr>
          <w:rFonts w:ascii="Arial" w:hAnsi="Arial"/>
          <w:sz w:val="20"/>
          <w:color w:val="000000"/>
        </w:rPr>
        <w:t>(-) Bug in optimization engine (since v.0.934). In some cases TRegExpr didn't catch right strings.</w:t>
      </w:r>
    </w:p>
    <w:p>
      <w:pPr>
        <w:pStyle w:val="hm_Normal"/>
      </w:pPr>
      <w:r>
        <w:rPr>
          <w:rStyle w:val="hm_NormalChar"/>
          <w:rFonts w:ascii="Arial" w:hAnsi="Arial"/>
          <w:sz w:val="20"/>
          <w:color w:val="000000"/>
        </w:rPr>
        <w:t xml:space="preserve">     Thanks to Matthias Fichtner</w:t>
      </w:r>
    </w:p>
    <w:p>
      <w:pPr>
        <w:pStyle w:val="hm_Normal"/>
      </w:pPr>
    </w:p>
    <w:p>
      <w:pPr>
        <w:pStyle w:val="hm_Heading1"/>
      </w:pPr>
      <w:r>
        <w:rPr>
          <w:rStyle w:val="hm_Heading1Char"/>
        </w:rPr>
        <w:t xml:space="preserve"> v. 0.936 2000.04.22</w:t>
      </w:r>
    </w:p>
    <w:p>
      <w:pPr>
        <w:tabs>
          <w:tab w:val="clear" w:pos="195"/>
        </w:tabs>
        <w:numPr>
          <w:ilvl w:val="0"/>
          <w:numId w:val="2"/>
        </w:numPr>
      </w:pPr>
      <w:r>
        <w:rPr>
          <w:rFonts w:ascii="Arial" w:hAnsi="Arial"/>
          <w:sz w:val="20"/>
          <w:color w:val="000000"/>
        </w:rPr>
        <w:t xml:space="preserve">(+) Back references, like '&lt;font size=(['"]?)(\d+)\1&gt;' see </w:t>
      </w:r>
      <w:hyperlink w:anchor="regexp_syntax">
        <w:r>
          <w:rPr>
            <w:rFonts w:ascii="Arial" w:hAnsi="Arial"/>
            <w:u w:val="single" w:color="auto"/>
            <w:sz w:val="20"/>
            <w:color w:val="0000FF"/>
          </w:rPr>
          <w:t>syntax description</w:t>
        </w:r>
      </w:hyperlink>
    </w:p>
    <w:p>
      <w:pPr>
        <w:tabs>
          <w:tab w:val="clear" w:pos="195"/>
        </w:tabs>
        <w:numPr>
          <w:ilvl w:val="0"/>
          <w:numId w:val="2"/>
        </w:numPr>
      </w:pPr>
      <w:r>
        <w:rPr>
          <w:rFonts w:ascii="Arial" w:hAnsi="Arial"/>
          <w:sz w:val="20"/>
          <w:color w:val="000000"/>
        </w:rPr>
        <w:t>(+) Wide hex char support, like '\x{263a}'</w:t>
      </w:r>
    </w:p>
    <w:p>
      <w:pPr>
        <w:pStyle w:val="hm_Normal"/>
      </w:pPr>
    </w:p>
    <w:p>
      <w:pPr>
        <w:pStyle w:val="hm_Heading1"/>
      </w:pPr>
      <w:r>
        <w:rPr>
          <w:rStyle w:val="hm_Heading1Char"/>
          <w:rFonts w:ascii="Arial" w:hAnsi="Arial"/>
          <w:sz w:val="20"/>
          <w:color w:val="000000"/>
        </w:rPr>
        <w:t xml:space="preserve"> </w:t>
      </w:r>
      <w:r>
        <w:rPr>
          <w:rStyle w:val="hm_Heading1Char"/>
        </w:rPr>
        <w:t>v. 0.935 2000.04.19 (by Yury Finkel)</w:t>
      </w:r>
    </w:p>
    <w:p>
      <w:pPr>
        <w:tabs>
          <w:tab w:val="clear" w:pos="195"/>
        </w:tabs>
        <w:numPr>
          <w:ilvl w:val="0"/>
          <w:numId w:val="2"/>
        </w:numPr>
      </w:pPr>
      <w:r>
        <w:rPr>
          <w:rFonts w:ascii="Arial" w:hAnsi="Arial"/>
          <w:sz w:val="20"/>
          <w:color w:val="000000"/>
        </w:rPr>
        <w:t>(-) fInvertCase now isn't readonly ;)</w:t>
      </w:r>
    </w:p>
    <w:p>
      <w:pPr>
        <w:tabs>
          <w:tab w:val="clear" w:pos="195"/>
        </w:tabs>
        <w:numPr>
          <w:ilvl w:val="0"/>
          <w:numId w:val="2"/>
        </w:numPr>
      </w:pPr>
      <w:r>
        <w:rPr>
          <w:rFonts w:ascii="Arial" w:hAnsi="Arial"/>
          <w:sz w:val="20"/>
          <w:color w:val="000000"/>
        </w:rPr>
        <w:t>(-) UniCode mode compiling errors</w:t>
      </w:r>
    </w:p>
    <w:p>
      <w:pPr>
        <w:pStyle w:val="hm_Normal"/>
      </w:pPr>
    </w:p>
    <w:p>
      <w:pPr>
        <w:pStyle w:val="hm_Heading1"/>
      </w:pPr>
      <w:r>
        <w:rPr>
          <w:rStyle w:val="hm_Heading1Char"/>
          <w:rFonts w:ascii="Arial" w:hAnsi="Arial"/>
          <w:sz w:val="20"/>
          <w:color w:val="000000"/>
        </w:rPr>
        <w:t xml:space="preserve"> </w:t>
      </w:r>
      <w:r>
        <w:rPr>
          <w:rStyle w:val="hm_Heading1Char"/>
        </w:rPr>
        <w:t>v. 0.934 2000.04.17</w:t>
      </w:r>
    </w:p>
    <w:p>
      <w:pPr>
        <w:tabs>
          <w:tab w:val="clear" w:pos="195"/>
        </w:tabs>
        <w:numPr>
          <w:ilvl w:val="0"/>
          <w:numId w:val="2"/>
        </w:numPr>
      </w:pPr>
      <w:r>
        <w:rPr>
          <w:rFonts w:ascii="Arial" w:hAnsi="Arial"/>
          <w:sz w:val="20"/>
          <w:color w:val="000000"/>
        </w:rPr>
        <w:t>(^) New ranges implementation (range matching now is very fast - uses one(!) CPU instruction)</w:t>
      </w:r>
    </w:p>
    <w:p>
      <w:pPr>
        <w:tabs>
          <w:tab w:val="clear" w:pos="195"/>
        </w:tabs>
        <w:numPr>
          <w:ilvl w:val="0"/>
          <w:numId w:val="2"/>
        </w:numPr>
      </w:pPr>
      <w:r>
        <w:rPr>
          <w:rFonts w:ascii="Arial" w:hAnsi="Arial"/>
          <w:sz w:val="20"/>
          <w:color w:val="000000"/>
        </w:rPr>
        <w:t>(^) Internal p-code structure converted into 32-bits - works faster and now there is no 64K limit for compiled r.e.</w:t>
      </w:r>
    </w:p>
    <w:p>
      <w:pPr>
        <w:tabs>
          <w:tab w:val="clear" w:pos="195"/>
        </w:tabs>
        <w:numPr>
          <w:ilvl w:val="0"/>
          <w:numId w:val="2"/>
        </w:numPr>
      </w:pPr>
      <w:r>
        <w:rPr>
          <w:rFonts w:ascii="Arial" w:hAnsi="Arial"/>
          <w:sz w:val="20"/>
          <w:color w:val="000000"/>
        </w:rPr>
        <w:t>(</w:t>
      </w:r>
      <w:r>
        <w:rPr>
          <w:rStyle w:val="hm_NormalChar"/>
        </w:rPr>
        <w:t>^</w:t>
      </w:r>
      <w:r>
        <w:rPr>
          <w:rFonts w:ascii="Arial" w:hAnsi="Arial"/>
          <w:sz w:val="20"/>
          <w:color w:val="000000"/>
        </w:rPr>
        <w:t>)'{m,n}' now use 32-bits arguments (up to 2147483646) - specially for Dmitry Veprintsev ;)</w:t>
      </w:r>
    </w:p>
    <w:p>
      <w:pPr>
        <w:tabs>
          <w:tab w:val="clear" w:pos="195"/>
        </w:tabs>
        <w:numPr>
          <w:ilvl w:val="0"/>
          <w:numId w:val="2"/>
        </w:numPr>
      </w:pPr>
      <w:r>
        <w:rPr>
          <w:rFonts w:ascii="Arial" w:hAnsi="Arial"/>
          <w:sz w:val="20"/>
          <w:color w:val="000000"/>
        </w:rPr>
        <w:t>(^) Ranges now support metachars: [\n-\x0D] -&gt; #10,#11,#12,#13; Changed '-' processing, now it's like in Perl: [\d-t] -&gt; '0'..'9','-','t'; []-a] -&gt; ']'..'a'</w:t>
      </w:r>
    </w:p>
    <w:p>
      <w:pPr>
        <w:tabs>
          <w:tab w:val="clear" w:pos="195"/>
        </w:tabs>
        <w:numPr>
          <w:ilvl w:val="0"/>
          <w:numId w:val="2"/>
        </w:numPr>
      </w:pPr>
      <w:r>
        <w:rPr>
          <w:rFonts w:ascii="Arial" w:hAnsi="Arial"/>
          <w:sz w:val="20"/>
          <w:color w:val="000000"/>
        </w:rPr>
        <w:t>(-) Bug with \t and etc macro (they worked only in ranges) Thanks to Yury Finkel</w:t>
      </w:r>
    </w:p>
    <w:p>
      <w:pPr>
        <w:tabs>
          <w:tab w:val="clear" w:pos="195"/>
        </w:tabs>
        <w:numPr>
          <w:ilvl w:val="0"/>
          <w:numId w:val="2"/>
        </w:numPr>
      </w:pPr>
      <w:r>
        <w:rPr>
          <w:rFonts w:ascii="Arial" w:hAnsi="Arial"/>
          <w:sz w:val="20"/>
          <w:color w:val="000000"/>
        </w:rPr>
        <w:t>(^) Added new preprocessing optimization (see FirstCharSet). Incredible fast (!). But be carefull it isn's properly tested. You can switch it Off - remove UseFirstCharSet definition.</w:t>
      </w:r>
    </w:p>
    <w:p>
      <w:pPr>
        <w:tabs>
          <w:tab w:val="clear" w:pos="195"/>
        </w:tabs>
        <w:numPr>
          <w:ilvl w:val="0"/>
          <w:numId w:val="2"/>
        </w:numPr>
      </w:pPr>
      <w:r>
        <w:rPr>
          <w:rFonts w:ascii="Arial" w:hAnsi="Arial"/>
          <w:sz w:val="20"/>
          <w:color w:val="000000"/>
        </w:rPr>
        <w:t>(^) Many other speed optimizations</w:t>
      </w:r>
    </w:p>
    <w:p>
      <w:pPr>
        <w:tabs>
          <w:tab w:val="clear" w:pos="195"/>
        </w:tabs>
        <w:numPr>
          <w:ilvl w:val="0"/>
          <w:numId w:val="2"/>
        </w:numPr>
      </w:pPr>
      <w:r>
        <w:rPr>
          <w:rFonts w:ascii="Arial" w:hAnsi="Arial"/>
          <w:sz w:val="20"/>
          <w:color w:val="000000"/>
        </w:rPr>
        <w:t>(-) Case-insensitive mode now support system-defined national charset (due to bug in v.0.90 .. 0.926 supported only english one)</w:t>
      </w:r>
    </w:p>
    <w:p>
      <w:pPr>
        <w:tabs>
          <w:tab w:val="clear" w:pos="195"/>
        </w:tabs>
        <w:numPr>
          <w:ilvl w:val="0"/>
          <w:numId w:val="2"/>
        </w:numPr>
      </w:pPr>
      <w:r>
        <w:rPr>
          <w:rFonts w:ascii="Arial" w:hAnsi="Arial"/>
          <w:sz w:val="20"/>
          <w:color w:val="000000"/>
        </w:rPr>
        <w:t>(^) Case-insensitive mode implemented with InvertCase (param &amp; result of REChar type) - works 10 .. 100 times faster.</w:t>
      </w:r>
    </w:p>
    <w:p>
      <w:pPr>
        <w:tabs>
          <w:tab w:val="clear" w:pos="195"/>
        </w:tabs>
        <w:numPr>
          <w:ilvl w:val="0"/>
          <w:numId w:val="2"/>
        </w:numPr>
      </w:pPr>
      <w:r>
        <w:rPr>
          <w:rFonts w:ascii="Arial" w:hAnsi="Arial"/>
          <w:sz w:val="20"/>
          <w:color w:val="000000"/>
        </w:rPr>
        <w:t>(^) Match and ExecNext interfaces optimized, added IsProgrammOk by Ralf Junker</w:t>
      </w:r>
    </w:p>
    <w:p>
      <w:pPr>
        <w:tabs>
          <w:tab w:val="clear" w:pos="195"/>
        </w:tabs>
        <w:numPr>
          <w:ilvl w:val="0"/>
          <w:numId w:val="2"/>
        </w:numPr>
      </w:pPr>
      <w:r>
        <w:rPr>
          <w:rFonts w:ascii="Arial" w:hAnsi="Arial"/>
          <w:sz w:val="20"/>
          <w:color w:val="000000"/>
        </w:rPr>
        <w:t xml:space="preserve">(^) Increased </w:t>
      </w:r>
      <w:r>
        <w:rPr>
          <w:rStyle w:val="hm_NormalChar"/>
        </w:rPr>
        <w:t>max.subexpression number (</w:t>
      </w:r>
      <w:r>
        <w:rPr>
          <w:rFonts w:ascii="Arial" w:hAnsi="Arial"/>
          <w:sz w:val="20"/>
          <w:color w:val="000000"/>
        </w:rPr>
        <w:t>NSUBEXP</w:t>
      </w:r>
      <w:r>
        <w:rPr>
          <w:rStyle w:val="hm_NormalChar"/>
        </w:rPr>
        <w:t xml:space="preserve">, </w:t>
      </w:r>
      <w:r>
        <w:rPr>
          <w:rFonts w:ascii="Arial" w:hAnsi="Arial"/>
          <w:sz w:val="20"/>
          <w:color w:val="000000"/>
        </w:rPr>
        <w:t>now 15) and fixed code for this, now you can simply increase NSUBEXP constant by yourself. Suggested by Alexander V. Akimov.</w:t>
      </w:r>
    </w:p>
    <w:p>
      <w:pPr>
        <w:tabs>
          <w:tab w:val="clear" w:pos="195"/>
        </w:tabs>
        <w:numPr>
          <w:ilvl w:val="0"/>
          <w:numId w:val="2"/>
        </w:numPr>
      </w:pPr>
      <w:r>
        <w:rPr>
          <w:rFonts w:ascii="Arial" w:hAnsi="Arial"/>
          <w:sz w:val="20"/>
          <w:color w:val="000000"/>
        </w:rPr>
        <w:t>(^+) Substitute adapted for NSUBEXP &gt; 10 and significant (!) optimized, improved error checking.  ATTENTION! Read new Substitute description - syntax was changed !</w:t>
      </w:r>
    </w:p>
    <w:p>
      <w:pPr>
        <w:tabs>
          <w:tab w:val="clear" w:pos="195"/>
        </w:tabs>
        <w:numPr>
          <w:ilvl w:val="0"/>
          <w:numId w:val="2"/>
        </w:numPr>
      </w:pPr>
      <w:r>
        <w:rPr>
          <w:rFonts w:ascii="Arial" w:hAnsi="Arial"/>
          <w:sz w:val="20"/>
          <w:color w:val="000000"/>
        </w:rPr>
        <w:t>(+) SpaceChars &amp; WordChars property - now you may change chars treated as \s &amp; \w. By defauled assigned RegExprSpaceChars/WordChars</w:t>
      </w:r>
    </w:p>
    <w:p>
      <w:pPr>
        <w:tabs>
          <w:tab w:val="clear" w:pos="195"/>
        </w:tabs>
        <w:numPr>
          <w:ilvl w:val="0"/>
          <w:numId w:val="2"/>
        </w:numPr>
      </w:pPr>
      <w:r>
        <w:rPr>
          <w:rFonts w:ascii="Arial" w:hAnsi="Arial"/>
          <w:sz w:val="20"/>
          <w:color w:val="000000"/>
        </w:rPr>
        <w:t>(+) Now \s and \w supported in ranges</w:t>
      </w:r>
    </w:p>
    <w:p>
      <w:pPr>
        <w:tabs>
          <w:tab w:val="clear" w:pos="195"/>
        </w:tabs>
        <w:numPr>
          <w:ilvl w:val="0"/>
          <w:numId w:val="2"/>
        </w:numPr>
      </w:pPr>
      <w:r>
        <w:rPr>
          <w:rFonts w:ascii="Arial" w:hAnsi="Arial"/>
          <w:sz w:val="20"/>
          <w:color w:val="000000"/>
        </w:rPr>
        <w:t>(-) Infinite loop if end of range=#$FF Thanks to Andrey Kolegov</w:t>
      </w:r>
    </w:p>
    <w:p>
      <w:pPr>
        <w:tabs>
          <w:tab w:val="clear" w:pos="195"/>
        </w:tabs>
        <w:numPr>
          <w:ilvl w:val="0"/>
          <w:numId w:val="2"/>
        </w:numPr>
      </w:pPr>
      <w:r>
        <w:rPr>
          <w:rFonts w:ascii="Arial" w:hAnsi="Arial"/>
          <w:sz w:val="20"/>
          <w:color w:val="000000"/>
        </w:rPr>
        <w:t>(+) Function QuoteRegExprMetaChars (see description)</w:t>
      </w:r>
    </w:p>
    <w:p>
      <w:pPr>
        <w:tabs>
          <w:tab w:val="clear" w:pos="195"/>
        </w:tabs>
        <w:numPr>
          <w:ilvl w:val="0"/>
          <w:numId w:val="2"/>
        </w:numPr>
      </w:pPr>
      <w:r>
        <w:rPr>
          <w:rFonts w:ascii="Arial" w:hAnsi="Arial"/>
          <w:sz w:val="20"/>
          <w:color w:val="000000"/>
        </w:rPr>
        <w:t>(+) UniCode support - sorry, works VERY slow (remove '.' from {.$DEFINE UniCode} in regexpr.pas for unicode version). Implemented by Yury Finkel</w:t>
      </w:r>
    </w:p>
    <w:p>
      <w:pPr>
        <w:pStyle w:val="hm_Normal"/>
      </w:pPr>
    </w:p>
    <w:p>
      <w:pPr>
        <w:pStyle w:val="hm_Heading1"/>
      </w:pPr>
      <w:r>
        <w:rPr>
          <w:rStyle w:val="hm_Heading1Char"/>
        </w:rPr>
        <w:t xml:space="preserve"> v. 0.926 2000.02.26</w:t>
      </w:r>
    </w:p>
    <w:p>
      <w:pPr>
        <w:tabs>
          <w:tab w:val="clear" w:pos="195"/>
        </w:tabs>
        <w:numPr>
          <w:ilvl w:val="0"/>
          <w:numId w:val="2"/>
        </w:numPr>
      </w:pPr>
      <w:r>
        <w:rPr>
          <w:rFonts w:ascii="Arial" w:hAnsi="Arial"/>
          <w:sz w:val="20"/>
          <w:color w:val="000000"/>
        </w:rPr>
        <w:t>(-) Old bug derived from H.Spencer sources - SPSTART was set for '?' and '*' instead of '*', '{m,n}' and '+'.</w:t>
      </w:r>
    </w:p>
    <w:p>
      <w:pPr>
        <w:tabs>
          <w:tab w:val="clear" w:pos="195"/>
        </w:tabs>
        <w:numPr>
          <w:ilvl w:val="0"/>
          <w:numId w:val="2"/>
        </w:numPr>
      </w:pPr>
      <w:r>
        <w:rPr>
          <w:rFonts w:ascii="Arial" w:hAnsi="Arial"/>
          <w:sz w:val="20"/>
          <w:color w:val="000000"/>
        </w:rPr>
        <w:t>(-^) Now {m,n} works like Perl's one - error occures only if m &gt; n or n &gt; BracesMax (BracesMax = 255 in this version). In other cases (no m or nondigit symbols in m or n values,  or no '}') symbol '{' will be compiled as literal.  Note: so, you must include m value (use {0,n} instead of {,n}).  Note: {m,} will be compiled as {m,BracesMax}.</w:t>
      </w:r>
    </w:p>
    <w:p>
      <w:pPr>
        <w:tabs>
          <w:tab w:val="clear" w:pos="195"/>
        </w:tabs>
        <w:numPr>
          <w:ilvl w:val="0"/>
          <w:numId w:val="2"/>
        </w:numPr>
      </w:pPr>
      <w:r>
        <w:rPr>
          <w:rFonts w:ascii="Arial" w:hAnsi="Arial"/>
          <w:sz w:val="20"/>
          <w:color w:val="000000"/>
        </w:rPr>
        <w:t>(-^) CaseInsensitive mode now support ranges '(?i)[a]' == '[aA]'</w:t>
      </w:r>
    </w:p>
    <w:p>
      <w:pPr>
        <w:tabs>
          <w:tab w:val="clear" w:pos="195"/>
        </w:tabs>
        <w:numPr>
          <w:ilvl w:val="0"/>
          <w:numId w:val="2"/>
        </w:numPr>
      </w:pPr>
      <w:r>
        <w:rPr>
          <w:rFonts w:ascii="Arial" w:hAnsi="Arial"/>
          <w:sz w:val="20"/>
          <w:color w:val="000000"/>
        </w:rPr>
        <w:t>(^) Roman-number template in TestRExp ;)</w:t>
      </w:r>
    </w:p>
    <w:p>
      <w:pPr>
        <w:tabs>
          <w:tab w:val="clear" w:pos="195"/>
        </w:tabs>
        <w:numPr>
          <w:ilvl w:val="0"/>
          <w:numId w:val="2"/>
        </w:numPr>
      </w:pPr>
      <w:r>
        <w:rPr>
          <w:rFonts w:ascii="Arial" w:hAnsi="Arial"/>
          <w:sz w:val="20"/>
          <w:color w:val="000000"/>
        </w:rPr>
        <w:t xml:space="preserve">(+^) Beta version of complex-braces - like ((abc){1,2}|d){3} By default its turned off. If you want take part in beta-testing, please, remove '.' from {.$DEFINE ComplexBraces} </w:t>
      </w:r>
      <w:r>
        <w:rPr>
          <w:rStyle w:val="hm_NormalChar"/>
        </w:rPr>
        <w:t>in regexpr.pas</w:t>
      </w:r>
      <w:r>
        <w:rPr>
          <w:rFonts w:ascii="Arial" w:hAnsi="Arial"/>
          <w:sz w:val="20"/>
          <w:color w:val="000000"/>
        </w:rPr>
        <w:t>.</w:t>
      </w:r>
    </w:p>
    <w:p>
      <w:pPr>
        <w:tabs>
          <w:tab w:val="clear" w:pos="195"/>
        </w:tabs>
        <w:numPr>
          <w:ilvl w:val="0"/>
          <w:numId w:val="2"/>
        </w:numPr>
      </w:pPr>
      <w:r>
        <w:rPr>
          <w:rFonts w:ascii="Arial" w:hAnsi="Arial"/>
          <w:sz w:val="20"/>
          <w:color w:val="000000"/>
        </w:rPr>
        <w:t>(-^) Removed \b metachar (in Perl it isn't BS as in my implementation,  but word bound)</w:t>
      </w:r>
    </w:p>
    <w:p>
      <w:pPr>
        <w:tabs>
          <w:tab w:val="clear" w:pos="195"/>
        </w:tabs>
        <w:numPr>
          <w:ilvl w:val="0"/>
          <w:numId w:val="2"/>
        </w:numPr>
      </w:pPr>
      <w:r>
        <w:rPr>
          <w:rFonts w:ascii="Arial" w:hAnsi="Arial"/>
          <w:sz w:val="20"/>
          <w:color w:val="000000"/>
        </w:rPr>
        <w:t>(+) Add /s modifier. Bu</w:t>
      </w:r>
      <w:r>
        <w:rPr>
          <w:rStyle w:val="hm_NormalChar"/>
        </w:rPr>
        <w:t>t</w:t>
      </w:r>
      <w:r>
        <w:rPr>
          <w:rFonts w:ascii="Arial" w:hAnsi="Arial"/>
          <w:sz w:val="20"/>
          <w:color w:val="000000"/>
        </w:rPr>
        <w:t xml:space="preserve"> I am not sure that it's ok for Windows. I implemented it as [^\n] for '.' metachar in non-/s mode. But lines separated by \n\r in windows. I need you suggestions !</w:t>
      </w:r>
    </w:p>
    <w:p>
      <w:pPr>
        <w:tabs>
          <w:tab w:val="clear" w:pos="195"/>
        </w:tabs>
        <w:numPr>
          <w:ilvl w:val="0"/>
          <w:numId w:val="2"/>
        </w:numPr>
      </w:pPr>
      <w:r>
        <w:rPr>
          <w:rFonts w:ascii="Arial" w:hAnsi="Arial"/>
          <w:sz w:val="20"/>
          <w:color w:val="000000"/>
        </w:rPr>
        <w:t>(^) Sorry, but I had to rename Modifiers to ModifierStr (ModifierS uses for /s now)</w:t>
      </w:r>
    </w:p>
    <w:p>
      <w:pPr>
        <w:pStyle w:val="hm_Normal"/>
      </w:pPr>
    </w:p>
    <w:p>
      <w:pPr>
        <w:pStyle w:val="hm_Heading1"/>
      </w:pPr>
      <w:r>
        <w:rPr>
          <w:rStyle w:val="hm_Heading1Char"/>
        </w:rPr>
        <w:t xml:space="preserve"> v. 0.91 2000.02.02</w:t>
      </w:r>
    </w:p>
    <w:p>
      <w:pPr>
        <w:tabs>
          <w:tab w:val="clear" w:pos="195"/>
        </w:tabs>
        <w:numPr>
          <w:ilvl w:val="0"/>
          <w:numId w:val="2"/>
        </w:numPr>
      </w:pPr>
      <w:r>
        <w:rPr>
          <w:rStyle w:val="hm_NormalChar"/>
        </w:rPr>
        <w:t>(^) some changes in documentation and demo-project.</w:t>
      </w:r>
    </w:p>
    <w:p>
      <w:pPr>
        <w:pStyle w:val="hm_Normal"/>
      </w:pPr>
    </w:p>
    <w:p>
      <w:pPr>
        <w:pStyle w:val="hm_Heading1"/>
      </w:pPr>
      <w:r>
        <w:rPr>
          <w:rStyle w:val="hm_Heading1Char"/>
          <w:rFonts w:ascii="Arial" w:hAnsi="Arial"/>
          <w:sz w:val="20"/>
          <w:color w:val="000000"/>
        </w:rPr>
        <w:t xml:space="preserve"> </w:t>
      </w:r>
      <w:r>
        <w:rPr>
          <w:rStyle w:val="hm_Heading1Char"/>
        </w:rPr>
        <w:t>v. 0.90 2000.02.01</w:t>
      </w:r>
    </w:p>
    <w:p>
      <w:pPr>
        <w:pStyle w:val="hm_Normal"/>
      </w:pPr>
      <w:r>
        <w:rPr>
          <w:rStyle w:val="hm_NormalChar"/>
          <w:rFonts w:ascii="Arial" w:hAnsi="Arial"/>
          <w:sz w:val="20"/>
          <w:color w:val="000000"/>
        </w:rPr>
        <w:t>(+) implemented braces repetitions {min,max}. Sorry - only simple cases now - like '\d{2,3}' or '[a-z1-9]{,7}', but not (abc){2,3} .. I still too short in time. Wait for future versions of TRegExpr or</w:t>
      </w:r>
    </w:p>
    <w:p>
      <w:pPr>
        <w:pStyle w:val="hm_Normal"/>
      </w:pPr>
      <w:r>
        <w:rPr>
          <w:rStyle w:val="hm_NormalChar"/>
          <w:rFonts w:ascii="Arial" w:hAnsi="Arial"/>
          <w:sz w:val="20"/>
          <w:color w:val="000000"/>
        </w:rPr>
        <w:t xml:space="preserve">     implement it by youself and share with me ;)</w:t>
      </w:r>
    </w:p>
    <w:p>
      <w:pPr>
        <w:tabs>
          <w:tab w:val="clear" w:pos="195"/>
        </w:tabs>
        <w:numPr>
          <w:ilvl w:val="0"/>
          <w:numId w:val="2"/>
        </w:numPr>
      </w:pPr>
      <w:r>
        <w:rPr>
          <w:rFonts w:ascii="Arial" w:hAnsi="Arial"/>
          <w:sz w:val="20"/>
          <w:color w:val="000000"/>
        </w:rPr>
        <w:t>(+) implemented case-insensitive modifier and way to work with other modifiers - see properties     Modifiers, Modifier</w:t>
      </w:r>
      <w:r>
        <w:rPr>
          <w:rStyle w:val="hm_NormalChar"/>
        </w:rPr>
        <w:t>R</w:t>
      </w:r>
      <w:r>
        <w:rPr>
          <w:rFonts w:ascii="Arial" w:hAnsi="Arial"/>
          <w:sz w:val="20"/>
          <w:color w:val="000000"/>
        </w:rPr>
        <w:t xml:space="preserve">, ModifierI and </w:t>
      </w:r>
      <w:hyperlink w:anchor="regexp_syntax_inline_modifiers">
        <w:r>
          <w:rPr>
            <w:rFonts w:ascii="Arial" w:hAnsi="Arial"/>
            <w:u w:val="single" w:color="auto"/>
            <w:sz w:val="20"/>
            <w:color w:val="0000FF"/>
          </w:rPr>
          <w:t xml:space="preserve">(?ismxr-ismxr) </w:t>
        </w:r>
      </w:hyperlink>
      <w:r>
        <w:rPr>
          <w:rFonts w:ascii="Arial" w:hAnsi="Arial"/>
          <w:sz w:val="20"/>
          <w:color w:val="000000"/>
        </w:rPr>
        <w:t xml:space="preserve">Perl extension. You may use global variables </w:t>
      </w:r>
      <w:hyperlink w:anchor="tregexpr_interface_modifier_defs">
        <w:r>
          <w:rPr>
            <w:rFonts w:ascii="Arial" w:hAnsi="Arial"/>
            <w:u w:val="single" w:color="auto"/>
            <w:sz w:val="20"/>
            <w:color w:val="0000FF"/>
          </w:rPr>
          <w:t>RegExpr*</w:t>
        </w:r>
      </w:hyperlink>
      <w:r>
        <w:rPr>
          <w:rFonts w:ascii="Arial" w:hAnsi="Arial"/>
          <w:sz w:val="20"/>
          <w:color w:val="000000"/>
        </w:rPr>
        <w:t xml:space="preserve"> for assigning  default modifier values.</w:t>
      </w:r>
    </w:p>
    <w:p>
      <w:pPr>
        <w:tabs>
          <w:tab w:val="clear" w:pos="195"/>
        </w:tabs>
        <w:numPr>
          <w:ilvl w:val="0"/>
          <w:numId w:val="2"/>
        </w:numPr>
      </w:pPr>
      <w:r>
        <w:rPr>
          <w:rFonts w:ascii="Arial" w:hAnsi="Arial"/>
          <w:sz w:val="20"/>
          <w:color w:val="000000"/>
        </w:rPr>
        <w:t xml:space="preserve">(+) property ExtSyntaxEnabled changed to 'r'-modifier (russian extensions - </w:t>
      </w:r>
      <w:hyperlink w:anchor="regexp_syntax_modifier_r">
        <w:r>
          <w:rPr>
            <w:rFonts w:ascii="Arial" w:hAnsi="Arial"/>
            <w:u w:val="single" w:color="auto"/>
            <w:sz w:val="20"/>
            <w:color w:val="0000FF"/>
          </w:rPr>
          <w:t>see documentation</w:t>
        </w:r>
      </w:hyperlink>
      <w:r>
        <w:rPr>
          <w:rFonts w:ascii="Arial" w:hAnsi="Arial"/>
          <w:sz w:val="20"/>
          <w:color w:val="000000"/>
        </w:rPr>
        <w:t>)</w:t>
      </w:r>
    </w:p>
    <w:p>
      <w:pPr>
        <w:tabs>
          <w:tab w:val="clear" w:pos="195"/>
        </w:tabs>
        <w:numPr>
          <w:ilvl w:val="0"/>
          <w:numId w:val="2"/>
        </w:numPr>
      </w:pPr>
      <w:r>
        <w:rPr>
          <w:rFonts w:ascii="Arial" w:hAnsi="Arial"/>
          <w:sz w:val="20"/>
          <w:color w:val="000000"/>
        </w:rPr>
        <w:t xml:space="preserve">(+) implemented </w:t>
      </w:r>
      <w:hyperlink w:anchor="regexp_syntax_inline_comment">
        <w:r>
          <w:rPr>
            <w:rFonts w:ascii="Arial" w:hAnsi="Arial"/>
            <w:u w:val="single" w:color="auto"/>
            <w:sz w:val="20"/>
            <w:color w:val="0000FF"/>
          </w:rPr>
          <w:t xml:space="preserve">(?#comment) </w:t>
        </w:r>
      </w:hyperlink>
      <w:r>
        <w:rPr>
          <w:rFonts w:ascii="Arial" w:hAnsi="Arial"/>
          <w:sz w:val="20"/>
          <w:color w:val="000000"/>
        </w:rPr>
        <w:t>Perl extension - very hard and usefull work ;)</w:t>
      </w:r>
    </w:p>
    <w:p>
      <w:pPr>
        <w:tabs>
          <w:tab w:val="clear" w:pos="195"/>
        </w:tabs>
        <w:numPr>
          <w:ilvl w:val="0"/>
          <w:numId w:val="2"/>
        </w:numPr>
      </w:pPr>
      <w:r>
        <w:rPr>
          <w:rFonts w:ascii="Arial" w:hAnsi="Arial"/>
          <w:sz w:val="20"/>
          <w:color w:val="000000"/>
        </w:rPr>
        <w:t xml:space="preserve">(^) property MatchCount renamed to </w:t>
      </w:r>
      <w:hyperlink w:anchor="tregexpr_interface_subexprmatchcount">
        <w:r>
          <w:rPr>
            <w:rFonts w:ascii="Arial" w:hAnsi="Arial"/>
            <w:u w:val="single" w:color="auto"/>
            <w:sz w:val="20"/>
            <w:color w:val="0000FF"/>
          </w:rPr>
          <w:t>SubExprMatchCount</w:t>
        </w:r>
      </w:hyperlink>
      <w:r>
        <w:rPr>
          <w:rFonts w:ascii="Arial" w:hAnsi="Arial"/>
          <w:sz w:val="20"/>
          <w:color w:val="000000"/>
        </w:rPr>
        <w:t>. Sorry for any inconvenients, but it's because new version works slightly different and if you used MatchCount in your programms you have to rethink it ! (see comments to this property)</w:t>
      </w:r>
    </w:p>
    <w:p>
      <w:pPr>
        <w:tabs>
          <w:tab w:val="clear" w:pos="195"/>
        </w:tabs>
        <w:numPr>
          <w:ilvl w:val="0"/>
          <w:numId w:val="2"/>
        </w:numPr>
      </w:pPr>
      <w:r>
        <w:rPr>
          <w:rFonts w:ascii="Arial" w:hAnsi="Arial"/>
          <w:sz w:val="20"/>
          <w:color w:val="000000"/>
        </w:rPr>
        <w:t>(+) add InputString property - stores input string from last Exec call. You may directly assign values to this property for using in ExecPos method.</w:t>
      </w:r>
    </w:p>
    <w:p>
      <w:pPr>
        <w:tabs>
          <w:tab w:val="clear" w:pos="195"/>
        </w:tabs>
        <w:numPr>
          <w:ilvl w:val="0"/>
          <w:numId w:val="2"/>
        </w:numPr>
      </w:pPr>
      <w:r>
        <w:rPr>
          <w:rFonts w:ascii="Arial" w:hAnsi="Arial"/>
          <w:sz w:val="20"/>
          <w:color w:val="000000"/>
        </w:rPr>
        <w:t xml:space="preserve">(+) add ExecPos method - for working with assigned to InputString property. You may use it like this </w:t>
      </w:r>
      <w:r>
        <w:rPr>
          <w:rFonts w:ascii="Arial" w:hAnsi="Arial"/>
          <w:i/>
          <w:sz w:val="20"/>
          <w:color w:val="000000"/>
        </w:rPr>
        <w:t>InputString := AString;</w:t>
      </w:r>
      <w:r>
        <w:rPr>
          <w:rFonts w:ascii="Arial" w:hAnsi="Arial"/>
          <w:b/>
          <w:sz w:val="20"/>
          <w:color w:val="7F0000"/>
        </w:rPr>
        <w:t xml:space="preserve"> </w:t>
      </w:r>
      <w:r>
        <w:rPr>
          <w:rFonts w:ascii="Arial" w:hAnsi="Arial"/>
          <w:i/>
          <w:sz w:val="20"/>
          <w:color w:val="000000"/>
        </w:rPr>
        <w:t>ExecPos;</w:t>
      </w:r>
      <w:r>
        <w:rPr>
          <w:rFonts w:ascii="Arial" w:hAnsi="Arial"/>
          <w:sz w:val="20"/>
          <w:color w:val="000000"/>
        </w:rPr>
        <w:t xml:space="preserve"> or this </w:t>
      </w:r>
      <w:r>
        <w:rPr>
          <w:rFonts w:ascii="Arial" w:hAnsi="Arial"/>
          <w:i/>
          <w:sz w:val="20"/>
          <w:color w:val="000000"/>
        </w:rPr>
        <w:t>InputString := AString; ExecPos (AOffset);</w:t>
      </w:r>
      <w:r>
        <w:rPr>
          <w:rFonts w:ascii="Arial" w:hAnsi="Arial"/>
          <w:sz w:val="20"/>
          <w:color w:val="000000"/>
        </w:rPr>
        <w:t xml:space="preserve"> Note: ExecPos without parameter works only in Delphi 4 or higher.</w:t>
      </w:r>
    </w:p>
    <w:p>
      <w:pPr>
        <w:tabs>
          <w:tab w:val="clear" w:pos="195"/>
        </w:tabs>
        <w:numPr>
          <w:ilvl w:val="0"/>
          <w:numId w:val="2"/>
        </w:numPr>
      </w:pPr>
      <w:r>
        <w:rPr>
          <w:rFonts w:ascii="Arial" w:hAnsi="Arial"/>
          <w:sz w:val="20"/>
          <w:color w:val="000000"/>
        </w:rPr>
        <w:t>(+) add ExecNext method - simple and fast (!) way to finding multiple occurences of r.e. in big input string.</w:t>
      </w:r>
    </w:p>
    <w:p>
      <w:pPr>
        <w:tabs>
          <w:tab w:val="clear" w:pos="195"/>
        </w:tabs>
        <w:numPr>
          <w:ilvl w:val="0"/>
          <w:numId w:val="2"/>
        </w:numPr>
      </w:pPr>
      <w:r>
        <w:rPr>
          <w:rFonts w:ascii="Arial" w:hAnsi="Arial"/>
          <w:sz w:val="20"/>
          <w:color w:val="000000"/>
        </w:rPr>
        <w:t xml:space="preserve">(^) Offset parameter removed from Exec method, if you used it in your programs, please replace all </w:t>
      </w:r>
      <w:r>
        <w:rPr>
          <w:rFonts w:ascii="Arial" w:hAnsi="Arial"/>
          <w:i/>
          <w:sz w:val="20"/>
          <w:color w:val="000000"/>
        </w:rPr>
        <w:t>Exec (AString, AOffset)</w:t>
      </w:r>
      <w:r>
        <w:rPr>
          <w:rFonts w:ascii="Arial" w:hAnsi="Arial"/>
          <w:sz w:val="20"/>
          <w:color w:val="000000"/>
        </w:rPr>
        <w:t xml:space="preserve"> with combination </w:t>
      </w:r>
      <w:r>
        <w:rPr>
          <w:rFonts w:ascii="Arial" w:hAnsi="Arial"/>
          <w:i/>
          <w:sz w:val="20"/>
          <w:color w:val="000000"/>
        </w:rPr>
        <w:t>InputString := AString; ExecPos (AOffset)</w:t>
      </w:r>
      <w:r>
        <w:rPr>
          <w:rFonts w:ascii="Arial" w:hAnsi="Arial"/>
          <w:b/>
          <w:sz w:val="20"/>
          <w:color w:val="7F0000"/>
        </w:rPr>
        <w:t xml:space="preserve"> </w:t>
      </w:r>
      <w:r>
        <w:rPr>
          <w:rFonts w:ascii="Arial" w:hAnsi="Arial"/>
          <w:sz w:val="20"/>
          <w:color w:val="000000"/>
        </w:rPr>
        <w:t>Sorry for any inconvenients, but old design (see v.0.81) was too ugly :( In addition, multiple Exec calls with same input string produce fool overhead because each Exec reallocate input string buffer.</w:t>
      </w:r>
    </w:p>
    <w:p>
      <w:pPr>
        <w:tabs>
          <w:tab w:val="clear" w:pos="195"/>
        </w:tabs>
        <w:numPr>
          <w:ilvl w:val="0"/>
          <w:numId w:val="2"/>
        </w:numPr>
      </w:pPr>
      <w:r>
        <w:rPr>
          <w:rFonts w:ascii="Arial" w:hAnsi="Arial"/>
          <w:sz w:val="20"/>
          <w:color w:val="000000"/>
        </w:rPr>
        <w:t>(^) optimized implementation of Substitution, Replace and Split methods</w:t>
      </w:r>
    </w:p>
    <w:p>
      <w:pPr>
        <w:tabs>
          <w:tab w:val="clear" w:pos="195"/>
        </w:tabs>
        <w:numPr>
          <w:ilvl w:val="0"/>
          <w:numId w:val="2"/>
        </w:numPr>
      </w:pPr>
      <w:r>
        <w:rPr>
          <w:rFonts w:ascii="Arial" w:hAnsi="Arial"/>
          <w:sz w:val="20"/>
          <w:color w:val="000000"/>
        </w:rPr>
        <w:t>(-) fixed minor bug - if r.e. compilation raise error during second pass (!!! I think it's impossible in really practice), TRegExpr stayed in 'compiled' state.</w:t>
      </w:r>
    </w:p>
    <w:p>
      <w:pPr>
        <w:tabs>
          <w:tab w:val="clear" w:pos="195"/>
        </w:tabs>
        <w:numPr>
          <w:ilvl w:val="0"/>
          <w:numId w:val="2"/>
        </w:numPr>
      </w:pPr>
      <w:r>
        <w:rPr>
          <w:rFonts w:ascii="Arial" w:hAnsi="Arial"/>
          <w:sz w:val="20"/>
          <w:color w:val="000000"/>
        </w:rPr>
        <w:t>(-) fixed bug - Dump method didn't check program existance and raised 'access violation' if previouse Exec was finished with error.</w:t>
      </w:r>
    </w:p>
    <w:p>
      <w:pPr>
        <w:tabs>
          <w:tab w:val="clear" w:pos="195"/>
        </w:tabs>
        <w:numPr>
          <w:ilvl w:val="0"/>
          <w:numId w:val="2"/>
        </w:numPr>
      </w:pPr>
      <w:r>
        <w:rPr>
          <w:rFonts w:ascii="Arial" w:hAnsi="Arial"/>
          <w:sz w:val="20"/>
          <w:color w:val="000000"/>
        </w:rPr>
        <w:t>(+) changed error handling (see functions Error, ErrorMsg, LastError, property CompilerErrorPos, type ERegExpr).</w:t>
      </w:r>
    </w:p>
    <w:p>
      <w:pPr>
        <w:tabs>
          <w:tab w:val="clear" w:pos="195"/>
        </w:tabs>
        <w:numPr>
          <w:ilvl w:val="0"/>
          <w:numId w:val="2"/>
        </w:numPr>
      </w:pPr>
      <w:r>
        <w:rPr>
          <w:rFonts w:ascii="Arial" w:hAnsi="Arial"/>
          <w:sz w:val="20"/>
          <w:color w:val="000000"/>
        </w:rPr>
        <w:t>(-^) TRegExpr.Replace, Split and ExecNext made a infinite loop in case of r.e. match empty-string. Now ExecNext moves by MatchLen if MatchLen &lt;&gt; 0  and by +1 if MatchLen = 0 Thanks to Jon Smith and George Tasker for bugreports.</w:t>
      </w:r>
    </w:p>
    <w:p>
      <w:pPr>
        <w:tabs>
          <w:tab w:val="clear" w:pos="195"/>
        </w:tabs>
        <w:numPr>
          <w:ilvl w:val="0"/>
          <w:numId w:val="2"/>
        </w:numPr>
      </w:pPr>
      <w:r>
        <w:rPr>
          <w:rFonts w:ascii="Arial" w:hAnsi="Arial"/>
          <w:sz w:val="20"/>
          <w:color w:val="000000"/>
        </w:rPr>
        <w:t>(-) While playing with null-matchs I discovered, that null-match at tail of input string is never found. Well, I fixed this, but I am not sure this is safe (MatchPos[0]=length(AInputString)+1, MatchLen = 0). Any suggetions are very appreciated.</w:t>
      </w:r>
    </w:p>
    <w:p>
      <w:pPr>
        <w:tabs>
          <w:tab w:val="clear" w:pos="195"/>
        </w:tabs>
        <w:numPr>
          <w:ilvl w:val="0"/>
          <w:numId w:val="2"/>
        </w:numPr>
      </w:pPr>
      <w:r>
        <w:rPr>
          <w:rFonts w:ascii="Arial" w:hAnsi="Arial"/>
          <w:sz w:val="20"/>
          <w:color w:val="000000"/>
        </w:rPr>
        <w:t>(^) Demo project and documentation was upgraded</w:t>
      </w:r>
    </w:p>
    <w:p>
      <w:pPr>
        <w:tabs>
          <w:tab w:val="clear" w:pos="195"/>
        </w:tabs>
        <w:numPr>
          <w:ilvl w:val="0"/>
          <w:numId w:val="2"/>
        </w:numPr>
      </w:pPr>
      <w:r>
        <w:rPr>
          <w:rFonts w:ascii="Arial" w:hAnsi="Arial"/>
          <w:sz w:val="20"/>
          <w:color w:val="000000"/>
        </w:rPr>
        <w:t>(^) Documentation and this version was published on my home page</w:t>
      </w:r>
    </w:p>
    <w:p>
      <w:pPr>
        <w:pStyle w:val="hm_Normal"/>
      </w:pPr>
    </w:p>
    <w:p>
      <w:pPr>
        <w:pStyle w:val="hm_Heading1"/>
      </w:pPr>
      <w:r>
        <w:rPr>
          <w:rStyle w:val="hm_Heading1Char"/>
          <w:rFonts w:ascii="Arial" w:hAnsi="Arial"/>
          <w:sz w:val="20"/>
          <w:color w:val="000000"/>
        </w:rPr>
        <w:t xml:space="preserve"> </w:t>
      </w:r>
      <w:r>
        <w:rPr>
          <w:rStyle w:val="hm_Heading1Char"/>
        </w:rPr>
        <w:t>v. 0.81 1999.12.25 // Merry Christmas ! :)</w:t>
      </w:r>
    </w:p>
    <w:p>
      <w:pPr>
        <w:tabs>
          <w:tab w:val="clear" w:pos="195"/>
        </w:tabs>
        <w:numPr>
          <w:ilvl w:val="0"/>
          <w:numId w:val="2"/>
        </w:numPr>
      </w:pPr>
      <w:r>
        <w:rPr>
          <w:rFonts w:ascii="Arial" w:hAnsi="Arial"/>
          <w:sz w:val="20"/>
          <w:color w:val="000000"/>
        </w:rPr>
        <w:t>(+) \s (AnySpace) and \S (NotSpace) meta-symbols  - implemented by Stephan Klimek with minor fixes by AVS</w:t>
      </w:r>
    </w:p>
    <w:p>
      <w:pPr>
        <w:tabs>
          <w:tab w:val="clear" w:pos="195"/>
        </w:tabs>
        <w:numPr>
          <w:ilvl w:val="0"/>
          <w:numId w:val="2"/>
        </w:numPr>
      </w:pPr>
      <w:r>
        <w:rPr>
          <w:rFonts w:ascii="Arial" w:hAnsi="Arial"/>
          <w:sz w:val="20"/>
          <w:color w:val="000000"/>
        </w:rPr>
        <w:t>(+) \f, \a and \b chars (translates into FF, BEL, BS)</w:t>
      </w:r>
    </w:p>
    <w:p>
      <w:pPr>
        <w:tabs>
          <w:tab w:val="clear" w:pos="195"/>
        </w:tabs>
        <w:numPr>
          <w:ilvl w:val="0"/>
          <w:numId w:val="2"/>
        </w:numPr>
      </w:pPr>
      <w:r>
        <w:rPr>
          <w:rFonts w:ascii="Arial" w:hAnsi="Arial"/>
          <w:sz w:val="20"/>
          <w:color w:val="000000"/>
        </w:rPr>
        <w:t>(-) removed meta-symbols 'Ў' &amp; 'г' - sorry for any inconvenients</w:t>
      </w:r>
    </w:p>
    <w:p>
      <w:pPr>
        <w:tabs>
          <w:tab w:val="clear" w:pos="195"/>
        </w:tabs>
        <w:numPr>
          <w:ilvl w:val="0"/>
          <w:numId w:val="2"/>
        </w:numPr>
      </w:pPr>
      <w:r>
        <w:rPr>
          <w:rFonts w:ascii="Arial" w:hAnsi="Arial"/>
          <w:sz w:val="20"/>
          <w:color w:val="000000"/>
        </w:rPr>
        <w:t>(+) Match property (== copy (InputStr, MatchPos [Idx], MatchLen [Idx]))</w:t>
      </w:r>
    </w:p>
    <w:p>
      <w:pPr>
        <w:tabs>
          <w:tab w:val="clear" w:pos="195"/>
        </w:tabs>
        <w:numPr>
          <w:ilvl w:val="0"/>
          <w:numId w:val="2"/>
        </w:numPr>
      </w:pPr>
      <w:r>
        <w:rPr>
          <w:rFonts w:ascii="Arial" w:hAnsi="Arial"/>
          <w:sz w:val="20"/>
          <w:color w:val="000000"/>
        </w:rPr>
        <w:t>(+) extra parameter Offset to Exec method (thanks to Steve Mudford)</w:t>
      </w:r>
    </w:p>
    <w:p>
      <w:pPr>
        <w:pStyle w:val="hm_Normal"/>
      </w:pPr>
    </w:p>
    <w:p>
      <w:pPr>
        <w:pStyle w:val="hm_Heading1"/>
      </w:pPr>
      <w:r>
        <w:rPr>
          <w:rStyle w:val="hm_Heading1Char"/>
          <w:rFonts w:ascii="Arial" w:hAnsi="Arial"/>
          <w:sz w:val="20"/>
          <w:color w:val="000000"/>
        </w:rPr>
        <w:t xml:space="preserve"> </w:t>
      </w:r>
      <w:r>
        <w:rPr>
          <w:rStyle w:val="hm_Heading1Char"/>
        </w:rPr>
        <w:t>v. 0.7 1999.08.22</w:t>
      </w:r>
    </w:p>
    <w:p>
      <w:pPr>
        <w:tabs>
          <w:tab w:val="clear" w:pos="195"/>
        </w:tabs>
        <w:numPr>
          <w:ilvl w:val="0"/>
          <w:numId w:val="2"/>
        </w:numPr>
      </w:pPr>
      <w:r>
        <w:rPr>
          <w:rFonts w:ascii="Arial" w:hAnsi="Arial"/>
          <w:sz w:val="20"/>
          <w:color w:val="000000"/>
        </w:rPr>
        <w:t>(-) in some cases the r.e. [^...] incorrectly processed (as any symbol) (thanks to Jan Korycan)</w:t>
      </w:r>
    </w:p>
    <w:p>
      <w:pPr>
        <w:tabs>
          <w:tab w:val="clear" w:pos="195"/>
        </w:tabs>
        <w:numPr>
          <w:ilvl w:val="0"/>
          <w:numId w:val="2"/>
        </w:numPr>
      </w:pPr>
      <w:r>
        <w:rPr>
          <w:rFonts w:ascii="Arial" w:hAnsi="Arial"/>
          <w:sz w:val="20"/>
          <w:color w:val="000000"/>
        </w:rPr>
        <w:t>(^) Some changes and improvements in TestRExp.dpr</w:t>
      </w:r>
    </w:p>
    <w:p>
      <w:pPr>
        <w:pStyle w:val="hm_Normal"/>
      </w:pPr>
    </w:p>
    <w:p>
      <w:pPr>
        <w:pStyle w:val="hm_Heading1"/>
      </w:pPr>
      <w:r>
        <w:rPr>
          <w:rStyle w:val="hm_Heading1Char"/>
          <w:rFonts w:ascii="Arial" w:hAnsi="Arial"/>
          <w:sz w:val="20"/>
          <w:color w:val="000000"/>
        </w:rPr>
        <w:t xml:space="preserve"> </w:t>
      </w:r>
      <w:r>
        <w:rPr>
          <w:rStyle w:val="hm_Heading1Char"/>
        </w:rPr>
        <w:t>v. 0.6 1999.08.13 // Friday 13 !</w:t>
      </w:r>
    </w:p>
    <w:p>
      <w:pPr>
        <w:tabs>
          <w:tab w:val="clear" w:pos="195"/>
        </w:tabs>
        <w:numPr>
          <w:ilvl w:val="0"/>
          <w:numId w:val="2"/>
        </w:numPr>
      </w:pPr>
      <w:r>
        <w:rPr>
          <w:rFonts w:ascii="Arial" w:hAnsi="Arial"/>
          <w:sz w:val="20"/>
          <w:color w:val="000000"/>
        </w:rPr>
        <w:t>(^) changed header of TRegExpr.Substitute</w:t>
      </w:r>
    </w:p>
    <w:p>
      <w:pPr>
        <w:tabs>
          <w:tab w:val="clear" w:pos="195"/>
        </w:tabs>
        <w:numPr>
          <w:ilvl w:val="0"/>
          <w:numId w:val="2"/>
        </w:numPr>
      </w:pPr>
      <w:r>
        <w:rPr>
          <w:rFonts w:ascii="Arial" w:hAnsi="Arial"/>
          <w:sz w:val="20"/>
          <w:color w:val="000000"/>
        </w:rPr>
        <w:t>(+) Split, Replace &amp; appropriate global wrappers (thanks to Stephan Klimek for suggetions)</w:t>
      </w:r>
    </w:p>
    <w:p>
      <w:pPr>
        <w:pStyle w:val="hm_Normal"/>
      </w:pPr>
    </w:p>
    <w:p>
      <w:pPr>
        <w:pStyle w:val="hm_Heading1"/>
      </w:pPr>
      <w:r>
        <w:rPr>
          <w:rStyle w:val="hm_Heading1Char"/>
        </w:rPr>
        <w:t xml:space="preserve"> v. 0.5 1999.08.12</w:t>
      </w:r>
    </w:p>
    <w:p>
      <w:pPr>
        <w:tabs>
          <w:tab w:val="clear" w:pos="195"/>
        </w:tabs>
        <w:numPr>
          <w:ilvl w:val="0"/>
          <w:numId w:val="2"/>
        </w:numPr>
      </w:pPr>
      <w:r>
        <w:rPr>
          <w:rFonts w:ascii="Arial" w:hAnsi="Arial"/>
          <w:sz w:val="20"/>
          <w:color w:val="000000"/>
        </w:rPr>
        <w:t>(+) TRegExpr.Substitute routine</w:t>
      </w:r>
    </w:p>
    <w:p>
      <w:pPr>
        <w:tabs>
          <w:tab w:val="clear" w:pos="195"/>
        </w:tabs>
        <w:numPr>
          <w:ilvl w:val="0"/>
          <w:numId w:val="2"/>
        </w:numPr>
      </w:pPr>
      <w:r>
        <w:rPr>
          <w:rFonts w:ascii="Arial" w:hAnsi="Arial"/>
          <w:sz w:val="20"/>
          <w:color w:val="000000"/>
        </w:rPr>
        <w:t>(^) Some changes and improvements in TestRExp.dpr</w:t>
      </w:r>
    </w:p>
    <w:p>
      <w:pPr>
        <w:tabs>
          <w:tab w:val="clear" w:pos="195"/>
        </w:tabs>
        <w:numPr>
          <w:ilvl w:val="0"/>
          <w:numId w:val="2"/>
        </w:numPr>
      </w:pPr>
      <w:r>
        <w:rPr>
          <w:rFonts w:ascii="Arial" w:hAnsi="Arial"/>
          <w:sz w:val="20"/>
          <w:color w:val="000000"/>
        </w:rPr>
        <w:t>(-) Errors in english version of documentation  (Thanks to Jon Buckheit)</w:t>
      </w:r>
    </w:p>
    <w:p>
      <w:pPr>
        <w:pStyle w:val="hm_Normal"/>
      </w:pPr>
    </w:p>
    <w:p>
      <w:pPr>
        <w:pStyle w:val="hm_Heading1"/>
      </w:pPr>
      <w:r>
        <w:rPr>
          <w:rStyle w:val="hm_Heading1Char"/>
          <w:rFonts w:ascii="Arial" w:hAnsi="Arial"/>
          <w:sz w:val="20"/>
          <w:color w:val="000000"/>
        </w:rPr>
        <w:t xml:space="preserve"> </w:t>
      </w:r>
      <w:r>
        <w:rPr>
          <w:rStyle w:val="hm_Heading1Char"/>
        </w:rPr>
        <w:t>v. 0.4 1999.07.20</w:t>
      </w:r>
    </w:p>
    <w:p>
      <w:pPr>
        <w:tabs>
          <w:tab w:val="clear" w:pos="195"/>
        </w:tabs>
        <w:numPr>
          <w:ilvl w:val="0"/>
          <w:numId w:val="2"/>
        </w:numPr>
      </w:pPr>
      <w:r>
        <w:rPr>
          <w:rFonts w:ascii="Arial" w:hAnsi="Arial"/>
          <w:sz w:val="20"/>
          <w:color w:val="000000"/>
        </w:rPr>
        <w:t>(-) bug with parsing of strings longer then 255 bytes  (thanks to Guido Muehlwitz)</w:t>
      </w:r>
    </w:p>
    <w:p>
      <w:pPr>
        <w:tabs>
          <w:tab w:val="clear" w:pos="195"/>
        </w:tabs>
        <w:numPr>
          <w:ilvl w:val="0"/>
          <w:numId w:val="2"/>
        </w:numPr>
      </w:pPr>
      <w:r>
        <w:rPr>
          <w:rFonts w:ascii="Arial" w:hAnsi="Arial"/>
          <w:sz w:val="20"/>
          <w:color w:val="000000"/>
        </w:rPr>
        <w:t>(-) bug in RegMatch - mathes only first occurence of r.e.   (thanks to Stephan Klimek)</w:t>
      </w:r>
    </w:p>
    <w:p>
      <w:pPr>
        <w:pStyle w:val="hm_Normal"/>
      </w:pPr>
    </w:p>
    <w:p>
      <w:pPr>
        <w:pStyle w:val="hm_Heading1"/>
      </w:pPr>
      <w:r>
        <w:rPr>
          <w:rStyle w:val="hm_Heading1Char"/>
          <w:rFonts w:ascii="Arial" w:hAnsi="Arial"/>
          <w:sz w:val="20"/>
          <w:color w:val="000000"/>
        </w:rPr>
        <w:t xml:space="preserve"> </w:t>
      </w:r>
      <w:r>
        <w:rPr>
          <w:rStyle w:val="hm_Heading1Char"/>
        </w:rPr>
        <w:t>v. 0.3 1999.06.13</w:t>
      </w:r>
    </w:p>
    <w:p>
      <w:pPr>
        <w:tabs>
          <w:tab w:val="clear" w:pos="195"/>
        </w:tabs>
        <w:numPr>
          <w:ilvl w:val="0"/>
          <w:numId w:val="2"/>
        </w:numPr>
      </w:pPr>
      <w:r>
        <w:rPr>
          <w:rFonts w:ascii="Arial" w:hAnsi="Arial"/>
          <w:sz w:val="20"/>
          <w:color w:val="000000"/>
        </w:rPr>
        <w:t>(+) ExecRegExpr function</w:t>
      </w:r>
    </w:p>
    <w:p>
      <w:pPr>
        <w:pStyle w:val="hm_Normal"/>
      </w:pPr>
    </w:p>
    <w:p>
      <w:pPr>
        <w:pStyle w:val="hm_Heading1"/>
      </w:pPr>
      <w:r>
        <w:rPr>
          <w:rStyle w:val="hm_Heading1Char"/>
          <w:rFonts w:ascii="Arial" w:hAnsi="Arial"/>
          <w:sz w:val="20"/>
          <w:color w:val="000000"/>
        </w:rPr>
        <w:t xml:space="preserve"> </w:t>
      </w:r>
      <w:r>
        <w:rPr>
          <w:rStyle w:val="hm_Heading1Char"/>
        </w:rPr>
        <w:t>v. 0.2 1999.06.10</w:t>
      </w:r>
    </w:p>
    <w:p>
      <w:pPr>
        <w:tabs>
          <w:tab w:val="clear" w:pos="195"/>
        </w:tabs>
        <w:numPr>
          <w:ilvl w:val="0"/>
          <w:numId w:val="2"/>
        </w:numPr>
      </w:pPr>
      <w:r>
        <w:rPr>
          <w:rFonts w:ascii="Arial" w:hAnsi="Arial"/>
          <w:sz w:val="20"/>
          <w:color w:val="000000"/>
        </w:rPr>
        <w:t>(^) packed into object-pascal class</w:t>
      </w:r>
    </w:p>
    <w:p>
      <w:pPr>
        <w:tabs>
          <w:tab w:val="clear" w:pos="195"/>
        </w:tabs>
        <w:numPr>
          <w:ilvl w:val="0"/>
          <w:numId w:val="2"/>
        </w:numPr>
      </w:pPr>
      <w:r>
        <w:rPr>
          <w:rFonts w:ascii="Arial" w:hAnsi="Arial"/>
          <w:sz w:val="20"/>
          <w:color w:val="000000"/>
        </w:rPr>
        <w:t>(^) code slightly rewriten for pascal</w:t>
      </w:r>
    </w:p>
    <w:p>
      <w:pPr>
        <w:tabs>
          <w:tab w:val="clear" w:pos="195"/>
        </w:tabs>
        <w:numPr>
          <w:ilvl w:val="0"/>
          <w:numId w:val="2"/>
        </w:numPr>
      </w:pPr>
      <w:r>
        <w:rPr>
          <w:rFonts w:ascii="Arial" w:hAnsi="Arial"/>
          <w:sz w:val="20"/>
          <w:color w:val="000000"/>
        </w:rPr>
        <w:t>(^) now macro correct proceeded in ranges</w:t>
      </w:r>
    </w:p>
    <w:p>
      <w:pPr>
        <w:tabs>
          <w:tab w:val="clear" w:pos="195"/>
        </w:tabs>
        <w:numPr>
          <w:ilvl w:val="0"/>
          <w:numId w:val="2"/>
        </w:numPr>
      </w:pPr>
      <w:r>
        <w:rPr>
          <w:rFonts w:ascii="Arial" w:hAnsi="Arial"/>
          <w:sz w:val="20"/>
          <w:color w:val="000000"/>
        </w:rPr>
        <w:t>(+) r.e.ranges syntax extention for russian letters ranges:</w:t>
      </w:r>
    </w:p>
    <w:p>
      <w:pPr>
        <w:tabs>
          <w:tab w:val="clear" w:pos="405"/>
        </w:tabs>
        <w:numPr>
          <w:ilvl w:val="0"/>
          <w:numId w:val="3"/>
        </w:numPr>
      </w:pPr>
      <w:r>
        <w:rPr>
          <w:rFonts w:ascii="Arial" w:hAnsi="Arial"/>
          <w:sz w:val="20"/>
          <w:color w:val="000000"/>
        </w:rPr>
        <w:t>р-  - replaced with all small russian letters (Win1251)</w:t>
      </w:r>
    </w:p>
    <w:p>
      <w:pPr>
        <w:tabs>
          <w:tab w:val="clear" w:pos="405"/>
        </w:tabs>
        <w:numPr>
          <w:ilvl w:val="0"/>
          <w:numId w:val="3"/>
        </w:numPr>
      </w:pPr>
      <w:r>
        <w:rPr>
          <w:rFonts w:ascii="Arial" w:hAnsi="Arial"/>
          <w:sz w:val="20"/>
          <w:color w:val="000000"/>
        </w:rPr>
        <w:t>L-- - replaced with all capital russian letters (Win1251)</w:t>
      </w:r>
    </w:p>
    <w:p>
      <w:pPr>
        <w:tabs>
          <w:tab w:val="clear" w:pos="405"/>
        </w:tabs>
        <w:numPr>
          <w:ilvl w:val="0"/>
          <w:numId w:val="3"/>
        </w:numPr>
      </w:pPr>
      <w:r>
        <w:rPr>
          <w:rFonts w:ascii="Arial" w:hAnsi="Arial"/>
          <w:sz w:val="20"/>
          <w:color w:val="000000"/>
        </w:rPr>
        <w:t>р-- - replaced with all russian letters (Win1251)</w:t>
      </w:r>
    </w:p>
    <w:p>
      <w:pPr>
        <w:tabs>
          <w:tab w:val="clear" w:pos="195"/>
        </w:tabs>
        <w:numPr>
          <w:ilvl w:val="0"/>
          <w:numId w:val="2"/>
        </w:numPr>
      </w:pPr>
      <w:r>
        <w:rPr>
          <w:rFonts w:ascii="Arial" w:hAnsi="Arial"/>
          <w:sz w:val="20"/>
          <w:color w:val="000000"/>
        </w:rPr>
        <w:t>(+) macro '\d' (opcode ANYDIGIT) - match any digit</w:t>
      </w:r>
    </w:p>
    <w:p>
      <w:pPr>
        <w:tabs>
          <w:tab w:val="clear" w:pos="195"/>
        </w:tabs>
        <w:numPr>
          <w:ilvl w:val="0"/>
          <w:numId w:val="2"/>
        </w:numPr>
      </w:pPr>
      <w:r>
        <w:rPr>
          <w:rFonts w:ascii="Arial" w:hAnsi="Arial"/>
          <w:sz w:val="20"/>
          <w:color w:val="000000"/>
        </w:rPr>
        <w:t>(+) macro '\D' (opcode NOTDIGIT) - match not digit</w:t>
      </w:r>
    </w:p>
    <w:p>
      <w:pPr>
        <w:tabs>
          <w:tab w:val="clear" w:pos="195"/>
        </w:tabs>
        <w:numPr>
          <w:ilvl w:val="0"/>
          <w:numId w:val="2"/>
        </w:numPr>
      </w:pPr>
      <w:r>
        <w:rPr>
          <w:rFonts w:ascii="Arial" w:hAnsi="Arial"/>
          <w:sz w:val="20"/>
          <w:color w:val="000000"/>
        </w:rPr>
        <w:t>(+) macro '\w' (opcode ANYLETTER) - match any english letter or '_'</w:t>
      </w:r>
    </w:p>
    <w:p>
      <w:pPr>
        <w:tabs>
          <w:tab w:val="clear" w:pos="195"/>
        </w:tabs>
        <w:numPr>
          <w:ilvl w:val="0"/>
          <w:numId w:val="2"/>
        </w:numPr>
      </w:pPr>
      <w:r>
        <w:rPr>
          <w:rFonts w:ascii="Arial" w:hAnsi="Arial"/>
          <w:sz w:val="20"/>
          <w:color w:val="000000"/>
        </w:rPr>
        <w:t>(+) macro '\W' (opcode NOTLETTER) - match not english letter or '_' (all r.e.syntax extensions may be turned off by flag ExtSyntax)</w:t>
      </w:r>
    </w:p>
    <w:p>
      <w:pPr>
        <w:pStyle w:val="hm_Normal"/>
      </w:pPr>
    </w:p>
    <w:p>
      <w:pPr>
        <w:pStyle w:val="hm_Heading1"/>
      </w:pPr>
      <w:r>
        <w:rPr>
          <w:rStyle w:val="hm_Heading1Char"/>
        </w:rPr>
        <w:t xml:space="preserve"> v. 0.1 1999.06.09</w:t>
      </w:r>
    </w:p>
    <w:p>
      <w:pPr>
        <w:tabs>
          <w:tab w:val="clear" w:pos="195"/>
        </w:tabs>
        <w:numPr>
          <w:ilvl w:val="0"/>
          <w:numId w:val="2"/>
        </w:numPr>
      </w:pPr>
      <w:r>
        <w:rPr>
          <w:rFonts w:ascii="Arial" w:hAnsi="Arial"/>
          <w:sz w:val="20"/>
          <w:color w:val="000000"/>
        </w:rPr>
        <w:t>(+) Just first version</w:t>
      </w:r>
    </w:p>
    <w:p>
      <w:pPr>
        <w:pStyle w:val="hm_Normal"/>
      </w:pPr>
    </w:p>
    <w:p>
      <w:bookmarkStart w:id="rId18" w:name="installation"/>
      <w:pPr>
        <w:pStyle w:val="Heading1"/>
        <w:numPr>
          <w:ilvl w:val="0"/>
          <w:numId w:val="1"/>
        </w:numPr>
      </w:pPr>
      <w:r>
        <w:t>Installation</w:t>
      </w:r>
      <w:bookmarkEnd w:id="rId18"/>
    </w:p>
    <w:p>
      <w:pPr>
        <w:tabs>
          <w:tab w:val="clear" w:pos="195"/>
        </w:tabs>
        <w:numPr>
          <w:ilvl w:val="0"/>
          <w:numId w:val="4"/>
        </w:numPr>
      </w:pPr>
      <w:r>
        <w:rPr>
          <w:rStyle w:val="hm_NormalChar"/>
        </w:rPr>
        <w:t xml:space="preserve">Download </w:t>
      </w:r>
      <w:hyperlink r:id="rId17">
        <w:r>
          <w:rPr>
            <w:rStyle w:val="hm_NormalChar"/>
            <w:u w:val="double" w:color="auto"/>
            <w:color w:val="0000FF"/>
          </w:rPr>
          <w:t>distribution package</w:t>
        </w:r>
      </w:hyperlink>
      <w:r>
        <w:rPr>
          <w:rStyle w:val="hm_NormalChar"/>
        </w:rPr>
        <w:t xml:space="preserve"> if You don't have one</w:t>
      </w:r>
    </w:p>
    <w:p>
      <w:pPr>
        <w:tabs>
          <w:tab w:val="clear" w:pos="195"/>
        </w:tabs>
        <w:numPr>
          <w:ilvl w:val="0"/>
          <w:numId w:val="4"/>
        </w:numPr>
      </w:pPr>
      <w:r>
        <w:rPr>
          <w:rStyle w:val="hm_NormalChar"/>
        </w:rPr>
        <w:t>Unpack it into any (newly created) directory.</w:t>
      </w:r>
    </w:p>
    <w:p>
      <w:pPr>
        <w:tabs>
          <w:tab w:val="clear" w:pos="195"/>
        </w:tabs>
        <w:numPr>
          <w:ilvl w:val="0"/>
          <w:numId w:val="4"/>
        </w:numPr>
      </w:pPr>
      <w:r>
        <w:rPr>
          <w:rStyle w:val="hm_NormalChar"/>
        </w:rPr>
        <w:t>If neccesery, unpack into the same directory package with localized documentation and demos</w:t>
      </w:r>
    </w:p>
    <w:p>
      <w:pPr>
        <w:tabs>
          <w:tab w:val="clear" w:pos="195"/>
        </w:tabs>
        <w:numPr>
          <w:ilvl w:val="0"/>
          <w:numId w:val="4"/>
        </w:numPr>
      </w:pPr>
      <w:r>
        <w:rPr>
          <w:rStyle w:val="hm_NormalChar"/>
        </w:rPr>
        <w:t>Add RegExpr.pas (situated in subdirectory Source) into Your project (Main Delphi menu -&gt; Project -&gt; Add to project..)</w:t>
      </w:r>
    </w:p>
    <w:p>
      <w:pPr>
        <w:tabs>
          <w:tab w:val="clear" w:pos="195"/>
        </w:tabs>
        <w:numPr>
          <w:ilvl w:val="0"/>
          <w:numId w:val="4"/>
        </w:numPr>
      </w:pPr>
      <w:r>
        <w:rPr>
          <w:rStyle w:val="hm_NormalChar"/>
        </w:rPr>
        <w:t xml:space="preserve">Now You can use it (see </w:t>
      </w:r>
      <w:hyperlink w:anchor="Articles">
        <w:r>
          <w:rPr>
            <w:rStyle w:val="hm_NormalChar"/>
            <w:rFonts w:ascii="Arial" w:hAnsi="Arial"/>
            <w:u w:val="single" w:color="auto"/>
            <w:sz w:val="20"/>
            <w:color w:val="0000FF"/>
          </w:rPr>
          <w:t>articles with usage illustrations</w:t>
        </w:r>
      </w:hyperlink>
      <w:r>
        <w:rPr>
          <w:rStyle w:val="hm_NormalChar"/>
        </w:rPr>
        <w:t xml:space="preserve"> and </w:t>
      </w:r>
      <w:hyperlink w:anchor="demos">
        <w:r>
          <w:rPr>
            <w:rStyle w:val="hm_NormalChar"/>
            <w:u w:val="single" w:color="auto"/>
            <w:color w:val="0000FF"/>
          </w:rPr>
          <w:t>Demos projects</w:t>
        </w:r>
      </w:hyperlink>
      <w:r>
        <w:rPr>
          <w:rStyle w:val="hm_NormalChar"/>
        </w:rPr>
        <w:t>), do not forget to add 'Uses RegExpr' (or performe Main Delphi menu -&gt; File -&gt; Use Unit..) in appropriate units.</w:t>
      </w:r>
    </w:p>
    <w:p>
      <w:pPr>
        <w:pStyle w:val="hm_Normal"/>
      </w:pPr>
    </w:p>
    <w:p>
      <w:pPr>
        <w:pStyle w:val="hm_Normal"/>
      </w:pPr>
      <w:r>
        <w:rPr>
          <w:rStyle w:val="hm_NormalChar"/>
        </w:rPr>
        <w:t xml:space="preserve">Installation of bonus library </w:t>
      </w:r>
      <w:hyperlink w:anchor="HyperLinksDecorator">
        <w:r>
          <w:rPr>
            <w:rStyle w:val="hm_NormalChar"/>
            <w:rFonts w:ascii="Arial" w:hAnsi="Arial"/>
            <w:u w:val="single" w:color="auto"/>
            <w:sz w:val="20"/>
            <w:color w:val="0000FF"/>
          </w:rPr>
          <w:t>HyperLinksDecorator.pas</w:t>
        </w:r>
      </w:hyperlink>
      <w:r>
        <w:rPr>
          <w:rStyle w:val="hm_NormalChar"/>
        </w:rPr>
        <w:t xml:space="preserve"> is the same - just add the file into Your project (You need TRegExpr also installed).</w:t>
      </w:r>
    </w:p>
    <w:p>
      <w:pPr>
        <w:pStyle w:val="hm_Normal"/>
      </w:pPr>
    </w:p>
    <w:p>
      <w:pPr>
        <w:pStyle w:val="hm_Normal"/>
      </w:pPr>
      <w:r>
        <w:rPr>
          <w:rStyle w:val="hm_NormalChar"/>
        </w:rPr>
        <w:t xml:space="preserve">The </w:t>
      </w:r>
      <w:hyperlink w:anchor="RegExpStudio">
        <w:r>
          <w:rPr>
            <w:rStyle w:val="hm_NormalChar"/>
            <w:u w:val="single" w:color="auto"/>
            <w:color w:val="0000FF"/>
          </w:rPr>
          <w:t>RegExp Studio</w:t>
        </w:r>
      </w:hyperlink>
      <w:r>
        <w:rPr>
          <w:rStyle w:val="hm_NormalChar"/>
        </w:rPr>
        <w:t xml:space="preserve"> will help You a much in r.e. learning, designing, debugging and profiling.</w:t>
      </w:r>
    </w:p>
    <w:p>
      <w:pPr>
        <w:pStyle w:val="hm_Normal"/>
      </w:pPr>
    </w:p>
    <w:p>
      <w:bookmarkStart w:id="rId15" w:name="regexp_syntax"/>
      <w:pPr>
        <w:pStyle w:val="Heading1"/>
        <w:numPr>
          <w:ilvl w:val="0"/>
          <w:numId w:val="1"/>
        </w:numPr>
      </w:pPr>
      <w:r>
        <w:t>Syntax of Regular Expressions</w:t>
      </w:r>
      <w:bookmarkEnd w:id="rId15"/>
    </w:p>
    <w:p>
      <w:pPr>
        <w:pStyle w:val="hm_Normal"/>
      </w:pPr>
      <w:r>
        <w:rPr>
          <w:rStyle w:val="hm_NormalChar"/>
          <w:rFonts w:ascii="Arial" w:hAnsi="Arial"/>
          <w:b/>
          <w:sz w:val="16"/>
          <w:color w:val="0000FF"/>
        </w:rPr>
        <w:t>Important note</w:t>
      </w:r>
    </w:p>
    <w:p>
      <w:pPr>
        <w:pStyle w:val="hm_Normal"/>
      </w:pPr>
      <w:r>
        <w:rPr>
          <w:rStyle w:val="hm_Image_CaptionChar"/>
        </w:rPr>
        <w:t xml:space="preserve">Below is the description of regular expressions implemented in freeware library </w:t>
      </w:r>
      <w:hyperlink r:id="rId43">
        <w:r>
          <w:rPr>
            <w:rStyle w:val="hm_Image_CaptionChar"/>
            <w:rFonts w:ascii="Arial" w:hAnsi="Arial"/>
            <w:b/>
            <w:u w:val="double" w:color="auto"/>
            <w:sz w:val="16"/>
            <w:color w:val="0000FF"/>
          </w:rPr>
          <w:t>TRegExpr</w:t>
        </w:r>
      </w:hyperlink>
      <w:r>
        <w:rPr>
          <w:rStyle w:val="hm_Image_CaptionChar"/>
        </w:rPr>
        <w:t>. Please note, that the library widely used in many free and commertial software products. The author of TRegExpr library cannot answer direct questions from this products' users. Please, send Your questions to the product's support first.</w:t>
      </w:r>
    </w:p>
    <w:p>
      <w:pPr>
        <w:pStyle w:val="hm_Normal"/>
      </w:pPr>
    </w:p>
    <w:p>
      <w:pPr>
        <w:pStyle w:val="hm_Normal"/>
      </w:pPr>
      <w:r>
        <w:rPr>
          <w:rStyle w:val="hm_NormalChar"/>
          <w:rFonts w:ascii="Arial" w:hAnsi="Arial"/>
          <w:b/>
          <w:sz w:val="20"/>
          <w:color w:val="0000FF"/>
        </w:rPr>
        <w:t>Introduction</w:t>
      </w:r>
    </w:p>
    <w:p>
      <w:pPr>
        <w:pStyle w:val="hm_Normal"/>
      </w:pPr>
    </w:p>
    <w:p>
      <w:pPr>
        <w:pStyle w:val="hm_Normal"/>
      </w:pPr>
      <w:r>
        <w:rPr>
          <w:rStyle w:val="hm_NormalChar"/>
        </w:rPr>
        <w:t xml:space="preserve">Regular Expressions are a widely-used method of specifying patterns of text to search for. Special </w:t>
      </w:r>
      <w:r>
        <w:rPr>
          <w:rStyle w:val="hm_NormalChar"/>
          <w:b/>
        </w:rPr>
        <w:t>metacharacters</w:t>
      </w:r>
      <w:r>
        <w:rPr>
          <w:rStyle w:val="hm_NormalChar"/>
        </w:rPr>
        <w:t xml:space="preserve"> allow You to specify, for instance, that a particular string You are looking for occurs at the beginning or end of a line, or contains </w:t>
      </w:r>
      <w:r>
        <w:rPr>
          <w:rStyle w:val="hm_NormalChar"/>
          <w:b/>
        </w:rPr>
        <w:t>n</w:t>
      </w:r>
      <w:r>
        <w:rPr>
          <w:rStyle w:val="hm_NormalChar"/>
        </w:rPr>
        <w:t xml:space="preserve"> recurrences of a certain character.</w:t>
      </w:r>
    </w:p>
    <w:p>
      <w:pPr>
        <w:pStyle w:val="hm_Normal"/>
      </w:pPr>
    </w:p>
    <w:p>
      <w:pPr>
        <w:pStyle w:val="hm_Normal"/>
      </w:pPr>
      <w:r>
        <w:rPr>
          <w:rStyle w:val="hm_NormalChar"/>
        </w:rPr>
        <w:t>Regular expressions look ugly for novices, but really they are very simple (well, usually simple ;) ), handly and powerfull tool.</w:t>
      </w:r>
    </w:p>
    <w:p>
      <w:pPr>
        <w:pStyle w:val="hm_Normal"/>
      </w:pPr>
    </w:p>
    <w:p>
      <w:pPr>
        <w:pStyle w:val="hm_Normal"/>
      </w:pPr>
      <w:r>
        <w:rPr>
          <w:rStyle w:val="hm_NormalChar"/>
        </w:rPr>
        <w:t xml:space="preserve">I recommend You to play with regular expressions using </w:t>
      </w:r>
      <w:hyperlink w:anchor="RegExpStudio">
        <w:r>
          <w:rPr>
            <w:rStyle w:val="hm_NormalChar"/>
            <w:rFonts w:ascii="Arial" w:hAnsi="Arial"/>
            <w:u w:val="single" w:color="auto"/>
            <w:sz w:val="20"/>
            <w:color w:val="0000FF"/>
          </w:rPr>
          <w:t>RegExp Studio</w:t>
        </w:r>
      </w:hyperlink>
      <w:r>
        <w:rPr>
          <w:rStyle w:val="hm_NormalChar"/>
        </w:rPr>
        <w:t xml:space="preserve"> - it'll help You to uderstand main conceptions. Moreover, there are many predefined examples with comments included into repository of R.e. visual debugger.</w:t>
      </w:r>
    </w:p>
    <w:p>
      <w:pPr>
        <w:pStyle w:val="hm_Normal"/>
      </w:pPr>
    </w:p>
    <w:p>
      <w:pPr>
        <w:pStyle w:val="hm_Normal"/>
      </w:pPr>
      <w:r>
        <w:rPr>
          <w:rStyle w:val="hm_NormalChar"/>
        </w:rPr>
        <w:t>Let's start our learning trip!</w:t>
      </w:r>
    </w:p>
    <w:p>
      <w:pPr>
        <w:pStyle w:val="hm_Normal"/>
      </w:pPr>
    </w:p>
    <w:p>
      <w:pPr>
        <w:pStyle w:val="hm_Normal"/>
      </w:pPr>
    </w:p>
    <w:p>
      <w:pPr>
        <w:pStyle w:val="hm_Normal"/>
      </w:pPr>
      <w:r>
        <w:rPr>
          <w:rStyle w:val="hm_NormalChar"/>
          <w:rFonts w:ascii="Arial" w:hAnsi="Arial"/>
          <w:b/>
          <w:sz w:val="20"/>
          <w:color w:val="0000FF"/>
        </w:rPr>
        <w:t>Simple matches</w:t>
      </w:r>
    </w:p>
    <w:p>
      <w:pPr>
        <w:pStyle w:val="hm_Normal"/>
      </w:pPr>
    </w:p>
    <w:p>
      <w:pPr>
        <w:pStyle w:val="hm_Normal"/>
      </w:pPr>
      <w:r>
        <w:rPr>
          <w:rStyle w:val="hm_NormalChar"/>
        </w:rPr>
        <w:t xml:space="preserve">Any single character matches itself, unless it is a </w:t>
      </w:r>
      <w:r>
        <w:rPr>
          <w:rStyle w:val="hm_NormalChar"/>
          <w:b/>
        </w:rPr>
        <w:t>metacharacter</w:t>
      </w:r>
      <w:r>
        <w:rPr>
          <w:rStyle w:val="hm_NormalChar"/>
        </w:rPr>
        <w:t xml:space="preserve"> with a special meaning described below.</w:t>
      </w:r>
    </w:p>
    <w:p>
      <w:pPr>
        <w:pStyle w:val="hm_Normal"/>
      </w:pPr>
    </w:p>
    <w:p>
      <w:pPr>
        <w:pStyle w:val="hm_Normal"/>
      </w:pPr>
      <w:r>
        <w:rPr>
          <w:rStyle w:val="hm_NormalChar"/>
        </w:rPr>
        <w:t>A series of characters matches that series of characters in the target string, so the pattern "bluh" would match "bluh'' in the target string. Quite simple, eh ?</w:t>
      </w:r>
    </w:p>
    <w:p>
      <w:pPr>
        <w:pStyle w:val="hm_Normal"/>
      </w:pPr>
    </w:p>
    <w:p>
      <w:pPr>
        <w:pStyle w:val="hm_Normal"/>
      </w:pPr>
      <w:r>
        <w:rPr>
          <w:rStyle w:val="hm_NormalChar"/>
        </w:rPr>
        <w:t xml:space="preserve">You can cause characters that normally function as </w:t>
      </w:r>
      <w:r>
        <w:rPr>
          <w:rStyle w:val="hm_NormalChar"/>
          <w:b/>
        </w:rPr>
        <w:t>metacharacters</w:t>
      </w:r>
      <w:r>
        <w:rPr>
          <w:rStyle w:val="hm_NormalChar"/>
        </w:rPr>
        <w:t xml:space="preserve"> or </w:t>
      </w:r>
      <w:r>
        <w:rPr>
          <w:rStyle w:val="hm_NormalChar"/>
          <w:b/>
        </w:rPr>
        <w:t>escape sequences</w:t>
      </w:r>
      <w:r>
        <w:rPr>
          <w:rStyle w:val="hm_NormalChar"/>
        </w:rPr>
        <w:t xml:space="preserve"> to be interpreted literally by 'escaping' them by preceding them with a backslash "\", for instance: metacharacter "^" match beginning of string, but "\^" match character "^", "\\" match "\" and so on.</w:t>
      </w:r>
    </w:p>
    <w:p>
      <w:pPr>
        <w:pStyle w:val="hm_Normal"/>
      </w:pPr>
    </w:p>
    <w:p>
      <w:pPr>
        <w:pStyle w:val="hm_Normal"/>
      </w:pPr>
      <w:r>
        <w:rPr>
          <w:rStyle w:val="hm_NormalChar"/>
          <w:b/>
        </w:rPr>
        <w:t>Examples:</w:t>
      </w:r>
    </w:p>
    <w:p>
      <w:pPr>
        <w:pStyle w:val="hm_Normal"/>
      </w:pPr>
      <w:r>
        <w:rPr>
          <w:rStyle w:val="hm_NormalChar"/>
          <w:rFonts w:ascii="Courier" w:hAnsi="Courier"/>
          <w:sz w:val="20"/>
          <w:color w:val="000000"/>
        </w:rPr>
        <w:t xml:space="preserve">  foobar          </w:t>
      </w:r>
      <w:r>
        <w:rPr>
          <w:rStyle w:val="hm_NormalChar"/>
          <w:i/>
        </w:rPr>
        <w:t>matchs string 'foobar'</w:t>
      </w:r>
    </w:p>
    <w:p>
      <w:pPr>
        <w:pStyle w:val="hm_Normal"/>
      </w:pPr>
      <w:r>
        <w:rPr>
          <w:rStyle w:val="hm_NormalChar"/>
          <w:rFonts w:ascii="Courier" w:hAnsi="Courier"/>
          <w:sz w:val="20"/>
          <w:color w:val="000000"/>
        </w:rPr>
        <w:t xml:space="preserve">  \^FooBarPtr     </w:t>
      </w:r>
      <w:r>
        <w:rPr>
          <w:rStyle w:val="hm_NormalChar"/>
          <w:i/>
        </w:rPr>
        <w:t>matchs '^FooBarPtr'</w:t>
      </w:r>
    </w:p>
    <w:p>
      <w:pPr>
        <w:pStyle w:val="hm_Normal"/>
      </w:pPr>
    </w:p>
    <w:p>
      <w:pPr>
        <w:pStyle w:val="hm_Normal"/>
      </w:pPr>
      <w:r>
        <w:rPr>
          <w:rStyle w:val="hm_NormalChar"/>
          <w:b/>
          <w:i/>
        </w:rPr>
        <w:t>Note for C++ Builder users</w:t>
      </w:r>
    </w:p>
    <w:p>
      <w:pPr>
        <w:pStyle w:val="hm_Normal"/>
      </w:pPr>
      <w:r>
        <w:rPr>
          <w:rStyle w:val="hm_NormalChar"/>
          <w:i/>
        </w:rPr>
        <w:t xml:space="preserve">Please, read in FAQ answer on question </w:t>
      </w:r>
      <w:hyperlink w:anchor="faq_CPPBEscChar">
        <w:r>
          <w:rPr>
            <w:rStyle w:val="hm_NormalChar"/>
            <w:rFonts w:ascii="Arial" w:hAnsi="Arial"/>
            <w:i/>
            <w:u w:val="single" w:color="auto"/>
            <w:sz w:val="20"/>
            <w:color w:val="0000FF"/>
          </w:rPr>
          <w:t>Why many r.e. work wrong in Borland C++ Builder?</w:t>
        </w:r>
      </w:hyperlink>
    </w:p>
    <w:p>
      <w:pPr>
        <w:pStyle w:val="hm_Normal"/>
      </w:pPr>
    </w:p>
    <w:p>
      <w:pPr>
        <w:pStyle w:val="hm_Normal"/>
      </w:pPr>
      <w:r>
        <w:rPr>
          <w:rStyle w:val="hm_NormalChar"/>
          <w:rFonts w:ascii="Arial" w:hAnsi="Arial"/>
          <w:b/>
          <w:sz w:val="20"/>
          <w:color w:val="0000FF"/>
        </w:rPr>
        <w:t>Escape sequences</w:t>
      </w:r>
    </w:p>
    <w:p>
      <w:pPr>
        <w:pStyle w:val="hm_Normal"/>
      </w:pPr>
    </w:p>
    <w:p>
      <w:pPr>
        <w:pStyle w:val="hm_Normal"/>
      </w:pPr>
      <w:r>
        <w:rPr>
          <w:rStyle w:val="hm_NormalChar"/>
        </w:rPr>
        <w:t xml:space="preserve">Characters may be specified using a </w:t>
      </w:r>
      <w:r>
        <w:rPr>
          <w:rStyle w:val="hm_NormalChar"/>
          <w:b/>
        </w:rPr>
        <w:t>escape sequences</w:t>
      </w:r>
      <w:r>
        <w:rPr>
          <w:rStyle w:val="hm_NormalChar"/>
        </w:rPr>
        <w:t xml:space="preserve"> syntax much like that used in C and Perl: "\n'' matches a newline, "\t'' a tab, etc. More generally, \xnn, where nn is a string of hexadecimal digits, matches the character whose ASCII value is nn. If You need wide (Unicode) character code, You can use '\x{nnnn}', where 'nnnn' - one or more hexadecimal digits.</w:t>
      </w:r>
    </w:p>
    <w:p>
      <w:pPr>
        <w:pStyle w:val="hm_Normal"/>
      </w:pPr>
    </w:p>
    <w:p>
      <w:pPr>
        <w:pStyle w:val="hm_Normal"/>
      </w:pPr>
      <w:r>
        <w:rPr>
          <w:rStyle w:val="hm_NormalChar"/>
          <w:rFonts w:ascii="Courier" w:hAnsi="Courier"/>
          <w:sz w:val="20"/>
          <w:color w:val="000000"/>
        </w:rPr>
        <w:t xml:space="preserve">  \xnn     </w:t>
      </w:r>
      <w:r>
        <w:rPr>
          <w:rStyle w:val="hm_NormalChar"/>
          <w:i/>
        </w:rPr>
        <w:t>char with hex code nn</w:t>
      </w:r>
    </w:p>
    <w:p>
      <w:pPr>
        <w:pStyle w:val="hm_Normal"/>
      </w:pPr>
      <w:r>
        <w:rPr>
          <w:rStyle w:val="hm_NormalChar"/>
          <w:rFonts w:ascii="Courier" w:hAnsi="Courier"/>
          <w:sz w:val="20"/>
          <w:color w:val="000000"/>
        </w:rPr>
        <w:t xml:space="preserve">  \x{nnnn} </w:t>
      </w:r>
      <w:r>
        <w:rPr>
          <w:rStyle w:val="hm_NormalChar"/>
          <w:i/>
        </w:rPr>
        <w:t xml:space="preserve">char with hex code nnnn (one byte for plain text and two bytes for </w:t>
      </w:r>
      <w:hyperlink w:anchor="tregexpr_interface_unicode_support">
        <w:r>
          <w:rPr>
            <w:rStyle w:val="hm_NormalChar"/>
            <w:rFonts w:ascii="Arial" w:hAnsi="Arial"/>
            <w:i/>
            <w:u w:val="single" w:color="auto"/>
            <w:sz w:val="20"/>
            <w:color w:val="0000FF"/>
          </w:rPr>
          <w:t>Unicode</w:t>
        </w:r>
      </w:hyperlink>
      <w:r>
        <w:rPr>
          <w:rStyle w:val="hm_NormalChar"/>
          <w:i/>
        </w:rPr>
        <w:t>)</w:t>
      </w:r>
    </w:p>
    <w:p>
      <w:pPr>
        <w:pStyle w:val="hm_Normal"/>
      </w:pPr>
      <w:r>
        <w:rPr>
          <w:rStyle w:val="hm_NormalChar"/>
          <w:rFonts w:ascii="Courier" w:hAnsi="Courier"/>
          <w:sz w:val="20"/>
          <w:color w:val="000000"/>
        </w:rPr>
        <w:t xml:space="preserve">  \t       </w:t>
      </w:r>
      <w:r>
        <w:rPr>
          <w:rStyle w:val="hm_NormalChar"/>
          <w:i/>
        </w:rPr>
        <w:t>tab (HT/TAB), same as \x09</w:t>
      </w:r>
    </w:p>
    <w:p>
      <w:pPr>
        <w:pStyle w:val="hm_Normal"/>
      </w:pPr>
      <w:r>
        <w:rPr>
          <w:rStyle w:val="hm_NormalChar"/>
          <w:rFonts w:ascii="Courier" w:hAnsi="Courier"/>
          <w:sz w:val="20"/>
          <w:color w:val="000000"/>
        </w:rPr>
        <w:t xml:space="preserve">  \n       </w:t>
      </w:r>
      <w:r>
        <w:rPr>
          <w:rStyle w:val="hm_NormalChar"/>
          <w:i/>
        </w:rPr>
        <w:t>newline (NL), same as \x0a</w:t>
      </w:r>
    </w:p>
    <w:p>
      <w:pPr>
        <w:pStyle w:val="hm_Normal"/>
      </w:pPr>
      <w:r>
        <w:rPr>
          <w:rStyle w:val="hm_NormalChar"/>
          <w:rFonts w:ascii="Courier" w:hAnsi="Courier"/>
          <w:sz w:val="20"/>
          <w:color w:val="000000"/>
        </w:rPr>
        <w:t xml:space="preserve">  \r       </w:t>
      </w:r>
      <w:r>
        <w:rPr>
          <w:rStyle w:val="hm_NormalChar"/>
          <w:i/>
        </w:rPr>
        <w:t>car.return (CR), same as \x0d</w:t>
      </w:r>
    </w:p>
    <w:p>
      <w:pPr>
        <w:pStyle w:val="hm_Normal"/>
      </w:pPr>
      <w:r>
        <w:rPr>
          <w:rStyle w:val="hm_NormalChar"/>
          <w:rFonts w:ascii="Courier" w:hAnsi="Courier"/>
          <w:sz w:val="20"/>
          <w:color w:val="000000"/>
        </w:rPr>
        <w:t xml:space="preserve">  \f       </w:t>
      </w:r>
      <w:r>
        <w:rPr>
          <w:rStyle w:val="hm_NormalChar"/>
          <w:i/>
        </w:rPr>
        <w:t>form feed (FF), same as \x0c</w:t>
      </w:r>
    </w:p>
    <w:p>
      <w:pPr>
        <w:pStyle w:val="hm_Normal"/>
      </w:pPr>
      <w:r>
        <w:rPr>
          <w:rStyle w:val="hm_NormalChar"/>
          <w:rFonts w:ascii="Courier" w:hAnsi="Courier"/>
          <w:sz w:val="20"/>
          <w:color w:val="000000"/>
        </w:rPr>
        <w:t xml:space="preserve">  \a       </w:t>
      </w:r>
      <w:r>
        <w:rPr>
          <w:rStyle w:val="hm_NormalChar"/>
          <w:i/>
        </w:rPr>
        <w:t>alarm (bell) (BEL), same as \x07</w:t>
      </w:r>
    </w:p>
    <w:p>
      <w:pPr>
        <w:pStyle w:val="hm_Normal"/>
      </w:pPr>
      <w:r>
        <w:rPr>
          <w:rStyle w:val="hm_NormalChar"/>
          <w:rFonts w:ascii="Courier" w:hAnsi="Courier"/>
          <w:sz w:val="20"/>
          <w:color w:val="000000"/>
        </w:rPr>
        <w:t xml:space="preserve">  \e       </w:t>
      </w:r>
      <w:r>
        <w:rPr>
          <w:rStyle w:val="hm_NormalChar"/>
          <w:i/>
        </w:rPr>
        <w:t>escape (ESC), same as \x1b</w:t>
      </w:r>
    </w:p>
    <w:p>
      <w:pPr>
        <w:pStyle w:val="hm_Normal"/>
      </w:pPr>
    </w:p>
    <w:p>
      <w:pPr>
        <w:pStyle w:val="hm_Normal"/>
      </w:pPr>
      <w:r>
        <w:rPr>
          <w:rStyle w:val="hm_NormalChar"/>
          <w:b/>
        </w:rPr>
        <w:t>Examples:</w:t>
      </w:r>
    </w:p>
    <w:p>
      <w:pPr>
        <w:pStyle w:val="hm_Normal"/>
      </w:pPr>
      <w:r>
        <w:rPr>
          <w:rStyle w:val="hm_NormalChar"/>
          <w:rFonts w:ascii="Courier" w:hAnsi="Courier"/>
          <w:sz w:val="20"/>
          <w:color w:val="000000"/>
        </w:rPr>
        <w:t xml:space="preserve">  foo\x20bar   </w:t>
      </w:r>
      <w:r>
        <w:rPr>
          <w:rStyle w:val="hm_NormalChar"/>
          <w:i/>
        </w:rPr>
        <w:t>matchs 'foo bar' (note space in the middle)</w:t>
      </w:r>
    </w:p>
    <w:p>
      <w:pPr>
        <w:pStyle w:val="hm_Normal"/>
      </w:pPr>
      <w:r>
        <w:rPr>
          <w:rStyle w:val="hm_NormalChar"/>
          <w:rFonts w:ascii="Courier" w:hAnsi="Courier"/>
          <w:sz w:val="20"/>
          <w:color w:val="000000"/>
        </w:rPr>
        <w:t xml:space="preserve">  \tfoobar     </w:t>
      </w:r>
      <w:r>
        <w:rPr>
          <w:rStyle w:val="hm_NormalChar"/>
          <w:i/>
        </w:rPr>
        <w:t>matchs 'foobar' predefined by tab</w:t>
      </w:r>
    </w:p>
    <w:p>
      <w:pPr>
        <w:pStyle w:val="hm_Normal"/>
      </w:pPr>
    </w:p>
    <w:p>
      <w:pPr>
        <w:pStyle w:val="hm_Normal"/>
      </w:pPr>
    </w:p>
    <w:p>
      <w:pPr>
        <w:pStyle w:val="hm_Normal"/>
      </w:pPr>
      <w:r>
        <w:rPr>
          <w:rStyle w:val="hm_NormalChar"/>
          <w:rFonts w:ascii="Arial" w:hAnsi="Arial"/>
          <w:b/>
          <w:sz w:val="20"/>
          <w:color w:val="0000FF"/>
        </w:rPr>
        <w:t>Character classes</w:t>
      </w:r>
    </w:p>
    <w:p>
      <w:pPr>
        <w:pStyle w:val="hm_Normal"/>
      </w:pPr>
    </w:p>
    <w:p>
      <w:pPr>
        <w:pStyle w:val="hm_Normal"/>
      </w:pPr>
      <w:r>
        <w:rPr>
          <w:rStyle w:val="hm_NormalChar"/>
        </w:rPr>
        <w:t xml:space="preserve">You can specify a </w:t>
      </w:r>
      <w:r>
        <w:rPr>
          <w:rStyle w:val="hm_NormalChar"/>
          <w:b/>
        </w:rPr>
        <w:t>character class</w:t>
      </w:r>
      <w:r>
        <w:rPr>
          <w:rStyle w:val="hm_NormalChar"/>
        </w:rPr>
        <w:t xml:space="preserve">, by enclosing a list of characters in [], which will match any </w:t>
      </w:r>
      <w:r>
        <w:rPr>
          <w:rStyle w:val="hm_NormalChar"/>
          <w:b/>
        </w:rPr>
        <w:t>one</w:t>
      </w:r>
      <w:r>
        <w:rPr>
          <w:rStyle w:val="hm_NormalChar"/>
        </w:rPr>
        <w:t xml:space="preserve"> character from the list.</w:t>
      </w:r>
    </w:p>
    <w:p>
      <w:pPr>
        <w:pStyle w:val="hm_Normal"/>
      </w:pPr>
    </w:p>
    <w:p>
      <w:pPr>
        <w:pStyle w:val="hm_Normal"/>
      </w:pPr>
      <w:r>
        <w:rPr>
          <w:rStyle w:val="hm_NormalChar"/>
        </w:rPr>
        <w:t xml:space="preserve">If the first character after the "['' is "^'', the class matches any character </w:t>
      </w:r>
      <w:r>
        <w:rPr>
          <w:rStyle w:val="hm_NormalChar"/>
          <w:b/>
        </w:rPr>
        <w:t>not</w:t>
      </w:r>
      <w:r>
        <w:rPr>
          <w:rStyle w:val="hm_NormalChar"/>
        </w:rPr>
        <w:t xml:space="preserve"> in the list.</w:t>
      </w:r>
    </w:p>
    <w:p>
      <w:pPr>
        <w:pStyle w:val="hm_Normal"/>
      </w:pPr>
    </w:p>
    <w:p>
      <w:pPr>
        <w:pStyle w:val="hm_Normal"/>
      </w:pPr>
      <w:r>
        <w:rPr>
          <w:rStyle w:val="hm_NormalChar"/>
          <w:b/>
        </w:rPr>
        <w:t>Examples:</w:t>
      </w:r>
    </w:p>
    <w:p>
      <w:pPr>
        <w:pStyle w:val="hm_Normal"/>
      </w:pPr>
      <w:r>
        <w:rPr>
          <w:rStyle w:val="hm_NormalChar"/>
          <w:rFonts w:ascii="Courier" w:hAnsi="Courier"/>
          <w:sz w:val="20"/>
          <w:color w:val="000000"/>
        </w:rPr>
        <w:t xml:space="preserve">  foob[aeiou]r   </w:t>
      </w:r>
      <w:r>
        <w:rPr>
          <w:rStyle w:val="hm_NormalChar"/>
          <w:i/>
        </w:rPr>
        <w:t>finds strings 'foobar', 'foober' etc. but not 'foobbr', 'foobcr' etc.</w:t>
      </w:r>
    </w:p>
    <w:p>
      <w:pPr>
        <w:pStyle w:val="hm_Normal"/>
      </w:pPr>
      <w:r>
        <w:rPr>
          <w:rStyle w:val="hm_NormalChar"/>
          <w:rFonts w:ascii="Courier" w:hAnsi="Courier"/>
          <w:sz w:val="20"/>
          <w:color w:val="000000"/>
        </w:rPr>
        <w:t xml:space="preserve">  foob[^aeiou]r  </w:t>
      </w:r>
      <w:r>
        <w:rPr>
          <w:rStyle w:val="hm_NormalChar"/>
          <w:i/>
        </w:rPr>
        <w:t>find strings 'foobbr', 'foobcr' etc. but not 'foobar', 'foober' etc.</w:t>
      </w:r>
    </w:p>
    <w:p>
      <w:pPr>
        <w:pStyle w:val="hm_Normal"/>
      </w:pPr>
    </w:p>
    <w:p>
      <w:pPr>
        <w:pStyle w:val="hm_Normal"/>
      </w:pPr>
      <w:r>
        <w:rPr>
          <w:rStyle w:val="hm_NormalChar"/>
        </w:rPr>
        <w:t xml:space="preserve">Within a list, the "-'' character is used to specify a </w:t>
      </w:r>
      <w:r>
        <w:rPr>
          <w:rStyle w:val="hm_NormalChar"/>
          <w:b/>
        </w:rPr>
        <w:t>range</w:t>
      </w:r>
      <w:r>
        <w:rPr>
          <w:rStyle w:val="hm_NormalChar"/>
        </w:rPr>
        <w:t xml:space="preserve">, so that a-z represents all characters between "a'' and "z'', inclusive. </w:t>
      </w:r>
    </w:p>
    <w:p>
      <w:pPr>
        <w:pStyle w:val="hm_Normal"/>
      </w:pPr>
    </w:p>
    <w:p>
      <w:pPr>
        <w:pStyle w:val="hm_Normal"/>
      </w:pPr>
      <w:r>
        <w:rPr>
          <w:rStyle w:val="hm_NormalChar"/>
        </w:rPr>
        <w:t>If You want "-'' itself to be a member of a class, put it at the start or end of the list, or escape it with a backslash. If You want ']' you may place it at the start of list or escape it with a backslash.</w:t>
      </w:r>
    </w:p>
    <w:p>
      <w:pPr>
        <w:pStyle w:val="hm_Normal"/>
      </w:pPr>
    </w:p>
    <w:p>
      <w:pPr>
        <w:pStyle w:val="hm_Normal"/>
      </w:pPr>
      <w:r>
        <w:rPr>
          <w:rStyle w:val="hm_NormalChar"/>
          <w:b/>
        </w:rPr>
        <w:t>Examples:</w:t>
      </w:r>
    </w:p>
    <w:p>
      <w:pPr>
        <w:pStyle w:val="hm_Normal"/>
      </w:pPr>
      <w:r>
        <w:rPr>
          <w:rStyle w:val="hm_NormalChar"/>
          <w:rFonts w:ascii="Courier" w:hAnsi="Courier"/>
          <w:sz w:val="20"/>
          <w:color w:val="000000"/>
        </w:rPr>
        <w:t xml:space="preserve">  [-az]      </w:t>
      </w:r>
      <w:r>
        <w:rPr>
          <w:rStyle w:val="hm_NormalChar"/>
          <w:i/>
        </w:rPr>
        <w:t>matchs 'a', 'z' and '-'</w:t>
      </w:r>
    </w:p>
    <w:p>
      <w:pPr>
        <w:pStyle w:val="hm_Normal"/>
      </w:pPr>
      <w:r>
        <w:rPr>
          <w:rStyle w:val="hm_NormalChar"/>
          <w:rFonts w:ascii="Courier" w:hAnsi="Courier"/>
          <w:sz w:val="20"/>
          <w:color w:val="000000"/>
        </w:rPr>
        <w:t xml:space="preserve">  [az-]      </w:t>
      </w:r>
      <w:r>
        <w:rPr>
          <w:rStyle w:val="hm_NormalChar"/>
          <w:i/>
        </w:rPr>
        <w:t>matchs 'a', 'z' and '-'</w:t>
      </w:r>
    </w:p>
    <w:p>
      <w:pPr>
        <w:pStyle w:val="hm_Normal"/>
      </w:pPr>
      <w:r>
        <w:rPr>
          <w:rStyle w:val="hm_NormalChar"/>
          <w:rFonts w:ascii="Courier" w:hAnsi="Courier"/>
          <w:sz w:val="20"/>
          <w:color w:val="000000"/>
        </w:rPr>
        <w:t xml:space="preserve">  [a\-z]     </w:t>
      </w:r>
      <w:r>
        <w:rPr>
          <w:rStyle w:val="hm_NormalChar"/>
          <w:i/>
        </w:rPr>
        <w:t>matchs 'a', 'z' and '-'</w:t>
      </w:r>
    </w:p>
    <w:p>
      <w:pPr>
        <w:pStyle w:val="hm_Normal"/>
      </w:pPr>
      <w:r>
        <w:rPr>
          <w:rStyle w:val="hm_NormalChar"/>
          <w:rFonts w:ascii="Courier" w:hAnsi="Courier"/>
          <w:sz w:val="20"/>
          <w:color w:val="000000"/>
        </w:rPr>
        <w:t xml:space="preserve">  [a-z]      </w:t>
      </w:r>
      <w:r>
        <w:rPr>
          <w:rStyle w:val="hm_NormalChar"/>
          <w:i/>
        </w:rPr>
        <w:t>matchs all twenty six small characters from 'a' to 'z'</w:t>
      </w:r>
    </w:p>
    <w:p>
      <w:pPr>
        <w:pStyle w:val="hm_Normal"/>
      </w:pPr>
      <w:r>
        <w:rPr>
          <w:rStyle w:val="hm_NormalChar"/>
          <w:rFonts w:ascii="Courier" w:hAnsi="Courier"/>
          <w:sz w:val="20"/>
          <w:color w:val="000000"/>
        </w:rPr>
        <w:t xml:space="preserve">  [\n-\x0D]  </w:t>
      </w:r>
      <w:r>
        <w:rPr>
          <w:rStyle w:val="hm_NormalChar"/>
          <w:i/>
        </w:rPr>
        <w:t>matchs any of #10,#11,#12,#13.</w:t>
      </w:r>
    </w:p>
    <w:p>
      <w:pPr>
        <w:pStyle w:val="hm_Normal"/>
      </w:pPr>
      <w:r>
        <w:rPr>
          <w:rStyle w:val="hm_NormalChar"/>
          <w:rFonts w:ascii="Courier" w:hAnsi="Courier"/>
          <w:sz w:val="20"/>
          <w:color w:val="000000"/>
        </w:rPr>
        <w:t xml:space="preserve">  [\d-t]     </w:t>
      </w:r>
      <w:r>
        <w:rPr>
          <w:rStyle w:val="hm_NormalChar"/>
          <w:i/>
        </w:rPr>
        <w:t>matchs any digit, '-' or 't'.</w:t>
      </w:r>
      <w:r>
        <w:rPr>
          <w:rStyle w:val="hm_NormalChar"/>
        </w:rPr>
        <w:t xml:space="preserve"> </w:t>
      </w:r>
    </w:p>
    <w:p>
      <w:pPr>
        <w:pStyle w:val="hm_Normal"/>
      </w:pPr>
      <w:r>
        <w:rPr>
          <w:rStyle w:val="hm_NormalChar"/>
          <w:rFonts w:ascii="Courier" w:hAnsi="Courier"/>
          <w:sz w:val="20"/>
          <w:color w:val="000000"/>
        </w:rPr>
        <w:t xml:space="preserve">  []-a]      </w:t>
      </w:r>
      <w:r>
        <w:rPr>
          <w:rStyle w:val="hm_NormalChar"/>
          <w:i/>
        </w:rPr>
        <w:t>matchs any char from ']'..'a'.</w:t>
      </w:r>
    </w:p>
    <w:p>
      <w:pPr>
        <w:pStyle w:val="hm_Normal"/>
      </w:pPr>
    </w:p>
    <w:p>
      <w:pPr>
        <w:pStyle w:val="hm_Normal"/>
      </w:pPr>
    </w:p>
    <w:p>
      <w:pPr>
        <w:pStyle w:val="hm_Normal"/>
      </w:pPr>
      <w:r>
        <w:rPr>
          <w:rStyle w:val="hm_NormalChar"/>
          <w:rFonts w:ascii="Arial" w:hAnsi="Arial"/>
          <w:b/>
          <w:sz w:val="20"/>
          <w:color w:val="0000FF"/>
        </w:rPr>
        <w:t>Metacharacters</w:t>
      </w:r>
    </w:p>
    <w:p>
      <w:pPr>
        <w:pStyle w:val="hm_Normal"/>
      </w:pPr>
    </w:p>
    <w:p>
      <w:pPr>
        <w:pStyle w:val="hm_Normal"/>
      </w:pPr>
      <w:r>
        <w:rPr>
          <w:rStyle w:val="hm_NormalChar"/>
        </w:rPr>
        <w:t>Metacharacters are special characters which are the essence of Regular Expressions. There are different types of metacharacters, described below.</w:t>
      </w:r>
    </w:p>
    <w:p>
      <w:pPr>
        <w:pStyle w:val="hm_Normal"/>
      </w:pPr>
    </w:p>
    <w:p>
      <w:pPr>
        <w:pStyle w:val="hm_Normal"/>
      </w:pPr>
    </w:p>
    <w:p>
      <w:pPr>
        <w:pStyle w:val="hm_Normal"/>
      </w:pPr>
      <w:bookmarkStart w:id="rId31" w:name="regexp_syntax_syntax_line_separators"/>
      <w:bookmarkEnd w:id="rId31"/>
      <w:r>
        <w:rPr>
          <w:rStyle w:val="hm_NormalChar"/>
          <w:rFonts w:ascii="Arial" w:hAnsi="Arial"/>
          <w:b/>
          <w:sz w:val="20"/>
          <w:color w:val="0000FF"/>
        </w:rPr>
        <w:t>Metacharacters - line separators</w:t>
      </w:r>
    </w:p>
    <w:p>
      <w:pPr>
        <w:pStyle w:val="hm_Normal"/>
      </w:pPr>
    </w:p>
    <w:p>
      <w:pPr>
        <w:pStyle w:val="hm_Normal"/>
      </w:pPr>
      <w:r>
        <w:rPr>
          <w:rStyle w:val="hm_NormalChar"/>
          <w:rFonts w:ascii="Courier" w:hAnsi="Courier"/>
          <w:sz w:val="20"/>
          <w:color w:val="000000"/>
        </w:rPr>
        <w:t xml:space="preserve">  ^      </w:t>
      </w:r>
      <w:r>
        <w:rPr>
          <w:rStyle w:val="hm_NormalChar"/>
          <w:rFonts w:ascii="Arial" w:hAnsi="Arial"/>
          <w:i/>
          <w:sz w:val="20"/>
          <w:color w:val="000000"/>
        </w:rPr>
        <w:t>start of line</w:t>
      </w:r>
    </w:p>
    <w:p>
      <w:pPr>
        <w:pStyle w:val="hm_Normal"/>
      </w:pPr>
      <w:r>
        <w:rPr>
          <w:rStyle w:val="hm_NormalChar"/>
          <w:rFonts w:ascii="Courier" w:hAnsi="Courier"/>
          <w:sz w:val="20"/>
          <w:color w:val="000000"/>
        </w:rPr>
        <w:t xml:space="preserve">  $      </w:t>
      </w:r>
      <w:r>
        <w:rPr>
          <w:rStyle w:val="hm_NormalChar"/>
          <w:rFonts w:ascii="Arial" w:hAnsi="Arial"/>
          <w:i/>
          <w:sz w:val="20"/>
          <w:color w:val="000000"/>
        </w:rPr>
        <w:t>end of line</w:t>
      </w:r>
    </w:p>
    <w:p>
      <w:pPr>
        <w:pStyle w:val="hm_Normal"/>
      </w:pPr>
      <w:r>
        <w:rPr>
          <w:rStyle w:val="hm_NormalChar"/>
          <w:rFonts w:ascii="Courier" w:hAnsi="Courier"/>
          <w:sz w:val="20"/>
          <w:color w:val="000000"/>
        </w:rPr>
        <w:t xml:space="preserve">  \A     </w:t>
      </w:r>
      <w:r>
        <w:rPr>
          <w:rStyle w:val="hm_NormalChar"/>
          <w:rFonts w:ascii="Arial" w:hAnsi="Arial"/>
          <w:i/>
          <w:sz w:val="20"/>
          <w:color w:val="000000"/>
        </w:rPr>
        <w:t>start of text</w:t>
      </w:r>
    </w:p>
    <w:p>
      <w:pPr>
        <w:pStyle w:val="hm_Normal"/>
      </w:pPr>
      <w:r>
        <w:rPr>
          <w:rStyle w:val="hm_NormalChar"/>
          <w:rFonts w:ascii="Courier" w:hAnsi="Courier"/>
          <w:sz w:val="20"/>
          <w:color w:val="000000"/>
        </w:rPr>
        <w:t xml:space="preserve">  \Z     </w:t>
      </w:r>
      <w:r>
        <w:rPr>
          <w:rStyle w:val="hm_NormalChar"/>
          <w:rFonts w:ascii="Arial" w:hAnsi="Arial"/>
          <w:i/>
          <w:sz w:val="20"/>
          <w:color w:val="000000"/>
        </w:rPr>
        <w:t>end of text</w:t>
      </w:r>
    </w:p>
    <w:p>
      <w:pPr>
        <w:pStyle w:val="hm_Normal"/>
      </w:pPr>
      <w:r>
        <w:rPr>
          <w:rStyle w:val="hm_NormalChar"/>
          <w:rFonts w:ascii="Courier" w:hAnsi="Courier"/>
          <w:sz w:val="20"/>
          <w:color w:val="000000"/>
        </w:rPr>
        <w:t xml:space="preserve">  .      </w:t>
      </w:r>
      <w:r>
        <w:rPr>
          <w:rStyle w:val="hm_NormalChar"/>
          <w:rFonts w:ascii="Arial" w:hAnsi="Arial"/>
          <w:i/>
          <w:sz w:val="20"/>
          <w:color w:val="000000"/>
        </w:rPr>
        <w:t>any character</w:t>
      </w:r>
      <w:r>
        <w:rPr>
          <w:rStyle w:val="hm_NormalChar"/>
          <w:i/>
        </w:rPr>
        <w:t xml:space="preserve"> in line</w:t>
      </w:r>
    </w:p>
    <w:p>
      <w:pPr>
        <w:pStyle w:val="hm_Normal"/>
      </w:pPr>
    </w:p>
    <w:p>
      <w:pPr>
        <w:pStyle w:val="hm_Normal"/>
      </w:pPr>
      <w:r>
        <w:rPr>
          <w:rStyle w:val="hm_NormalChar"/>
          <w:b/>
        </w:rPr>
        <w:t>Examples:</w:t>
      </w:r>
    </w:p>
    <w:p>
      <w:pPr>
        <w:pStyle w:val="hm_Normal"/>
      </w:pPr>
      <w:r>
        <w:rPr>
          <w:rStyle w:val="hm_NormalChar"/>
          <w:rFonts w:ascii="Courier" w:hAnsi="Courier"/>
          <w:sz w:val="20"/>
          <w:color w:val="000000"/>
        </w:rPr>
        <w:t xml:space="preserve">  ^foobar     </w:t>
      </w:r>
      <w:r>
        <w:rPr>
          <w:rStyle w:val="hm_NormalChar"/>
          <w:i/>
        </w:rPr>
        <w:t>matchs string 'foobar' only if it's at the beginning of line</w:t>
      </w:r>
    </w:p>
    <w:p>
      <w:pPr>
        <w:pStyle w:val="hm_Normal"/>
      </w:pPr>
      <w:r>
        <w:rPr>
          <w:rStyle w:val="hm_NormalChar"/>
          <w:rFonts w:ascii="Courier" w:hAnsi="Courier"/>
          <w:sz w:val="20"/>
          <w:color w:val="000000"/>
        </w:rPr>
        <w:t xml:space="preserve">  foobar$     </w:t>
      </w:r>
      <w:r>
        <w:rPr>
          <w:rStyle w:val="hm_NormalChar"/>
          <w:i/>
        </w:rPr>
        <w:t>matchs string 'foobar' only if it's at the end of line</w:t>
      </w:r>
    </w:p>
    <w:p>
      <w:pPr>
        <w:pStyle w:val="hm_Normal"/>
      </w:pPr>
      <w:r>
        <w:rPr>
          <w:rStyle w:val="hm_NormalChar"/>
          <w:rFonts w:ascii="Courier" w:hAnsi="Courier"/>
          <w:sz w:val="20"/>
          <w:color w:val="000000"/>
        </w:rPr>
        <w:t xml:space="preserve">  ^foobar$    </w:t>
      </w:r>
      <w:r>
        <w:rPr>
          <w:rStyle w:val="hm_NormalChar"/>
          <w:i/>
        </w:rPr>
        <w:t>matchs string 'foobar' only if it's the only string in line</w:t>
      </w:r>
    </w:p>
    <w:p>
      <w:pPr>
        <w:pStyle w:val="hm_Normal"/>
      </w:pPr>
      <w:r>
        <w:rPr>
          <w:rStyle w:val="hm_NormalChar"/>
          <w:rFonts w:ascii="Courier" w:hAnsi="Courier"/>
          <w:sz w:val="20"/>
          <w:color w:val="000000"/>
        </w:rPr>
        <w:t xml:space="preserve">  foob.r      </w:t>
      </w:r>
      <w:r>
        <w:rPr>
          <w:rStyle w:val="hm_NormalChar"/>
          <w:i/>
        </w:rPr>
        <w:t>matchs strings like 'foobar', 'foobbr', 'foob1r' and so on</w:t>
      </w:r>
    </w:p>
    <w:p>
      <w:pPr>
        <w:pStyle w:val="hm_Normal"/>
      </w:pPr>
    </w:p>
    <w:p>
      <w:pPr>
        <w:pStyle w:val="hm_Normal"/>
      </w:pPr>
      <w:r>
        <w:rPr>
          <w:rStyle w:val="hm_NormalChar"/>
        </w:rPr>
        <w:t>The "^" metacharacter by default is only guaranteed to match at the beginning of the input string/text, the "$" metacharacter only at the end. Embedded line separators will not be matched by "^'' or "$''.</w:t>
      </w:r>
    </w:p>
    <w:p>
      <w:pPr>
        <w:pStyle w:val="hm_Normal"/>
      </w:pPr>
      <w:r>
        <w:rPr>
          <w:rStyle w:val="hm_NormalChar"/>
        </w:rPr>
        <w:t xml:space="preserve">You may, however, wish to treat a string as a multi-line buffer, such that the "^'' will match after any line separator within the string, and "$'' will match before any line separator. You can do this by switching On the </w:t>
      </w:r>
      <w:hyperlink w:anchor="regexp_syntax_modifier_m">
        <w:r>
          <w:rPr>
            <w:rStyle w:val="hm_NormalChar"/>
            <w:u w:val="single" w:color="auto"/>
            <w:color w:val="0000FF"/>
          </w:rPr>
          <w:t>modifier /m</w:t>
        </w:r>
      </w:hyperlink>
      <w:r>
        <w:rPr>
          <w:rStyle w:val="hm_NormalChar"/>
        </w:rPr>
        <w:t>.</w:t>
      </w:r>
    </w:p>
    <w:p>
      <w:pPr>
        <w:pStyle w:val="hm_Normal"/>
      </w:pPr>
      <w:r>
        <w:rPr>
          <w:rStyle w:val="hm_NormalChar"/>
        </w:rPr>
        <w:t xml:space="preserve">The \A and \Z are just like "^'' and "$'', except that they won't match multiple times when the </w:t>
      </w:r>
      <w:hyperlink w:anchor="regexp_syntax_modifier_m">
        <w:r>
          <w:rPr>
            <w:rStyle w:val="hm_NormalChar"/>
            <w:u w:val="single" w:color="auto"/>
            <w:color w:val="0000FF"/>
          </w:rPr>
          <w:t>modifier /m</w:t>
        </w:r>
      </w:hyperlink>
      <w:r>
        <w:rPr>
          <w:rStyle w:val="hm_NormalChar"/>
        </w:rPr>
        <w:t xml:space="preserve"> is used, while "^'' and "$'' will match at every internal line separator. </w:t>
      </w:r>
    </w:p>
    <w:p>
      <w:pPr>
        <w:pStyle w:val="hm_Normal"/>
      </w:pPr>
    </w:p>
    <w:p>
      <w:pPr>
        <w:pStyle w:val="hm_Normal"/>
      </w:pPr>
      <w:r>
        <w:rPr>
          <w:rStyle w:val="hm_NormalChar"/>
        </w:rPr>
        <w:t xml:space="preserve">The ".'' metacharacter by default matches any character, but if You switch Off the </w:t>
      </w:r>
      <w:hyperlink w:anchor="regexp_syntax_modifier_s">
        <w:r>
          <w:rPr>
            <w:rStyle w:val="hm_NormalChar"/>
            <w:u w:val="single" w:color="auto"/>
            <w:color w:val="0000FF"/>
          </w:rPr>
          <w:t>modifier /s</w:t>
        </w:r>
      </w:hyperlink>
      <w:r>
        <w:rPr>
          <w:rStyle w:val="hm_NormalChar"/>
        </w:rPr>
        <w:t>, then '.' won't match embedded line separators.</w:t>
      </w:r>
    </w:p>
    <w:p>
      <w:pPr>
        <w:pStyle w:val="hm_Normal"/>
      </w:pPr>
    </w:p>
    <w:p>
      <w:pPr>
        <w:pStyle w:val="hm_Normal"/>
      </w:pPr>
      <w:r>
        <w:rPr>
          <w:rStyle w:val="hm_NormalChar"/>
        </w:rPr>
        <w:t>TRegExpr works with line separators as recommended at www.unicode.org ( http://www.unicode.org/unicode/reports/tr18/ ):</w:t>
      </w:r>
    </w:p>
    <w:p>
      <w:pPr>
        <w:pStyle w:val="hm_Normal"/>
      </w:pPr>
    </w:p>
    <w:p>
      <w:pPr>
        <w:pStyle w:val="hm_Normal"/>
      </w:pPr>
      <w:r>
        <w:rPr>
          <w:rStyle w:val="hm_NormalChar"/>
        </w:rPr>
        <w:t xml:space="preserve"> "^" is at the beginning of a input string, and, if </w:t>
      </w:r>
      <w:hyperlink w:anchor="regexp_syntax_modifier_m">
        <w:r>
          <w:rPr>
            <w:rStyle w:val="hm_NormalChar"/>
            <w:rFonts w:ascii="Arial" w:hAnsi="Arial"/>
            <w:u w:val="single" w:color="auto"/>
            <w:sz w:val="20"/>
            <w:color w:val="0000FF"/>
          </w:rPr>
          <w:t>modifier /m</w:t>
        </w:r>
      </w:hyperlink>
      <w:r>
        <w:rPr>
          <w:rStyle w:val="hm_NormalChar"/>
        </w:rPr>
        <w:t xml:space="preserve"> is On, also immediately following any occurrence of \x0D\x0A or \x0A or \x0D (if You are using </w:t>
      </w:r>
      <w:hyperlink w:anchor="tregexpr_interface_unicode_support">
        <w:r>
          <w:rPr>
            <w:rStyle w:val="hm_NormalChar"/>
            <w:rFonts w:ascii="Arial" w:hAnsi="Arial"/>
            <w:u w:val="single" w:color="auto"/>
            <w:sz w:val="20"/>
            <w:color w:val="0000FF"/>
          </w:rPr>
          <w:t>Unicode version</w:t>
        </w:r>
      </w:hyperlink>
      <w:r>
        <w:rPr>
          <w:rStyle w:val="hm_NormalChar"/>
        </w:rPr>
        <w:t xml:space="preserve"> of TRegExpr, then also \x2028 or  \x2029 or \x0B or \x0C or \x85). Note that there is no empty line within the sequence \x0D\x0A. </w:t>
      </w:r>
    </w:p>
    <w:p>
      <w:pPr>
        <w:pStyle w:val="hm_Normal"/>
      </w:pPr>
    </w:p>
    <w:p>
      <w:pPr>
        <w:pStyle w:val="hm_Normal"/>
      </w:pPr>
      <w:r>
        <w:rPr>
          <w:rStyle w:val="hm_NormalChar"/>
        </w:rPr>
        <w:t xml:space="preserve">"$" is at the end of a input string, and, if </w:t>
      </w:r>
      <w:hyperlink w:anchor="regexp_syntax_modifier_m">
        <w:r>
          <w:rPr>
            <w:rStyle w:val="hm_NormalChar"/>
            <w:rFonts w:ascii="Arial" w:hAnsi="Arial"/>
            <w:u w:val="single" w:color="auto"/>
            <w:sz w:val="20"/>
            <w:color w:val="0000FF"/>
          </w:rPr>
          <w:t>modifier /m</w:t>
        </w:r>
      </w:hyperlink>
      <w:r>
        <w:rPr>
          <w:rStyle w:val="hm_NormalChar"/>
        </w:rPr>
        <w:t xml:space="preserve"> is On, also immediately preceding any occurrence of  \x0D\x0A or \x0A or \x0D (if You are using </w:t>
      </w:r>
      <w:hyperlink w:anchor="tregexpr_interface_unicode_support">
        <w:r>
          <w:rPr>
            <w:rStyle w:val="hm_NormalChar"/>
            <w:rFonts w:ascii="Arial" w:hAnsi="Arial"/>
            <w:u w:val="single" w:color="auto"/>
            <w:sz w:val="20"/>
            <w:color w:val="0000FF"/>
          </w:rPr>
          <w:t>Unicode version</w:t>
        </w:r>
      </w:hyperlink>
      <w:r>
        <w:rPr>
          <w:rStyle w:val="hm_NormalChar"/>
        </w:rPr>
        <w:t xml:space="preserve"> of TRegExpr, then also \x2028 or  \x2029 or \x0B or \x0C or \x85). Note that there is no empty line within the sequence \x0D\x0A.</w:t>
      </w:r>
    </w:p>
    <w:p>
      <w:pPr>
        <w:pStyle w:val="hm_Normal"/>
      </w:pPr>
    </w:p>
    <w:p>
      <w:pPr>
        <w:pStyle w:val="hm_Normal"/>
      </w:pPr>
      <w:r>
        <w:rPr>
          <w:rStyle w:val="hm_NormalChar"/>
        </w:rPr>
        <w:t xml:space="preserve">"." matchs any character, but if You switch Off </w:t>
      </w:r>
      <w:hyperlink w:anchor="regexp_syntax_modifier_s">
        <w:r>
          <w:rPr>
            <w:rStyle w:val="hm_NormalChar"/>
            <w:u w:val="single" w:color="auto"/>
            <w:color w:val="0000FF"/>
          </w:rPr>
          <w:t>modifier /s</w:t>
        </w:r>
      </w:hyperlink>
      <w:r>
        <w:rPr>
          <w:rStyle w:val="hm_NormalChar"/>
        </w:rPr>
        <w:t xml:space="preserve"> then "." doesn't match \x0D\x0A and \x0A and \x0D (if You are using </w:t>
      </w:r>
      <w:hyperlink w:anchor="tregexpr_interface_unicode_support">
        <w:r>
          <w:rPr>
            <w:rStyle w:val="hm_NormalChar"/>
            <w:rFonts w:ascii="Arial" w:hAnsi="Arial"/>
            <w:u w:val="single" w:color="auto"/>
            <w:sz w:val="20"/>
            <w:color w:val="0000FF"/>
          </w:rPr>
          <w:t>Unicode version</w:t>
        </w:r>
      </w:hyperlink>
      <w:r>
        <w:rPr>
          <w:rStyle w:val="hm_NormalChar"/>
        </w:rPr>
        <w:t xml:space="preserve"> of TRegExpr, then also \x2028 and  \x2029 and \x0B and \x0C and \x85).</w:t>
      </w:r>
    </w:p>
    <w:p>
      <w:pPr>
        <w:pStyle w:val="hm_Normal"/>
      </w:pPr>
      <w:r>
        <w:rPr>
          <w:rStyle w:val="hm_NormalChar"/>
        </w:rPr>
        <w:t xml:space="preserve"> </w:t>
      </w:r>
    </w:p>
    <w:p>
      <w:pPr>
        <w:pStyle w:val="hm_Normal"/>
      </w:pPr>
      <w:r>
        <w:rPr>
          <w:rStyle w:val="hm_NormalChar"/>
        </w:rPr>
        <w:t>Note that "^.*$" (an empty line pattern) doesnot match the empty string within the sequence \x0D\x0A, but matchs the empty string within the sequence \x0A\x0D.</w:t>
      </w:r>
    </w:p>
    <w:p>
      <w:pPr>
        <w:pStyle w:val="hm_Normal"/>
      </w:pPr>
    </w:p>
    <w:p>
      <w:pPr>
        <w:pStyle w:val="hm_Normal"/>
      </w:pPr>
      <w:r>
        <w:rPr>
          <w:rStyle w:val="hm_NormalChar"/>
        </w:rPr>
        <w:t xml:space="preserve">Multiline processing can be easely tuned for Your own purpose with help of TRegExpr properties </w:t>
      </w:r>
      <w:hyperlink w:anchor="tregexpr_interface_lineseparators">
        <w:r>
          <w:rPr>
            <w:rStyle w:val="hm_NormalChar"/>
            <w:rFonts w:ascii="Arial" w:hAnsi="Arial"/>
            <w:u w:val="single" w:color="auto"/>
            <w:sz w:val="20"/>
            <w:color w:val="0000FF"/>
          </w:rPr>
          <w:t>LineSeparators</w:t>
        </w:r>
      </w:hyperlink>
      <w:r>
        <w:rPr>
          <w:rStyle w:val="hm_NormalChar"/>
        </w:rPr>
        <w:t xml:space="preserve"> and </w:t>
      </w:r>
      <w:hyperlink w:anchor="tregexpr_interface_linepairedseparator">
        <w:r>
          <w:rPr>
            <w:rStyle w:val="hm_NormalChar"/>
            <w:rFonts w:ascii="Arial" w:hAnsi="Arial"/>
            <w:u w:val="single" w:color="auto"/>
            <w:sz w:val="20"/>
            <w:color w:val="0000FF"/>
          </w:rPr>
          <w:t>LinePairedSeparator</w:t>
        </w:r>
      </w:hyperlink>
      <w:r>
        <w:rPr>
          <w:rStyle w:val="hm_NormalChar"/>
        </w:rPr>
        <w:t>, You can use only Unix style separators \n or only DOS/Windows style \r\n or mix them together (as described above and used by default) or define Your own line separators!</w:t>
      </w:r>
    </w:p>
    <w:p>
      <w:pPr>
        <w:pStyle w:val="hm_Normal"/>
      </w:pPr>
    </w:p>
    <w:p>
      <w:pPr>
        <w:pStyle w:val="hm_Normal"/>
      </w:pPr>
    </w:p>
    <w:p>
      <w:pPr>
        <w:pStyle w:val="hm_Normal"/>
      </w:pPr>
      <w:bookmarkStart w:id="rId47" w:name="RegExp_Syntax_syntax_predefined_classes"/>
      <w:bookmarkEnd w:id="rId47"/>
      <w:r>
        <w:rPr>
          <w:rStyle w:val="hm_NormalChar"/>
          <w:rFonts w:ascii="Arial" w:hAnsi="Arial"/>
          <w:b/>
          <w:sz w:val="20"/>
          <w:color w:val="0000FF"/>
        </w:rPr>
        <w:t>Metacharacters - predefined classes</w:t>
      </w:r>
    </w:p>
    <w:p>
      <w:pPr>
        <w:pStyle w:val="hm_Normal"/>
      </w:pPr>
    </w:p>
    <w:p>
      <w:pPr>
        <w:pStyle w:val="hm_Normal"/>
      </w:pPr>
      <w:r>
        <w:rPr>
          <w:rStyle w:val="hm_NormalChar"/>
          <w:rFonts w:ascii="Courier" w:hAnsi="Courier"/>
          <w:sz w:val="20"/>
          <w:color w:val="000000"/>
        </w:rPr>
        <w:t xml:space="preserve">  \w     </w:t>
      </w:r>
      <w:r>
        <w:rPr>
          <w:rStyle w:val="hm_NormalChar"/>
          <w:i/>
        </w:rPr>
        <w:t>an alphanumeric character (including "_")</w:t>
      </w:r>
    </w:p>
    <w:p>
      <w:pPr>
        <w:pStyle w:val="hm_Normal"/>
      </w:pPr>
      <w:r>
        <w:rPr>
          <w:rStyle w:val="hm_NormalChar"/>
          <w:rFonts w:ascii="Courier" w:hAnsi="Courier"/>
          <w:sz w:val="20"/>
          <w:color w:val="000000"/>
        </w:rPr>
        <w:t xml:space="preserve">  \W     </w:t>
      </w:r>
      <w:r>
        <w:rPr>
          <w:rStyle w:val="hm_NormalChar"/>
          <w:i/>
        </w:rPr>
        <w:t>a nonalphanumeric</w:t>
      </w:r>
    </w:p>
    <w:p>
      <w:pPr>
        <w:pStyle w:val="hm_Normal"/>
      </w:pPr>
      <w:r>
        <w:rPr>
          <w:rStyle w:val="hm_NormalChar"/>
          <w:rFonts w:ascii="Courier" w:hAnsi="Courier"/>
          <w:sz w:val="20"/>
          <w:color w:val="000000"/>
        </w:rPr>
        <w:t xml:space="preserve">  \d     </w:t>
      </w:r>
      <w:r>
        <w:rPr>
          <w:rStyle w:val="hm_NormalChar"/>
          <w:i/>
        </w:rPr>
        <w:t>a numeric character</w:t>
      </w:r>
    </w:p>
    <w:p>
      <w:pPr>
        <w:pStyle w:val="hm_Normal"/>
      </w:pPr>
      <w:r>
        <w:rPr>
          <w:rStyle w:val="hm_NormalChar"/>
          <w:rFonts w:ascii="Courier" w:hAnsi="Courier"/>
          <w:sz w:val="20"/>
          <w:color w:val="000000"/>
        </w:rPr>
        <w:t xml:space="preserve">  \D     </w:t>
      </w:r>
      <w:r>
        <w:rPr>
          <w:rStyle w:val="hm_NormalChar"/>
          <w:i/>
        </w:rPr>
        <w:t>a non-numeric</w:t>
      </w:r>
    </w:p>
    <w:p>
      <w:pPr>
        <w:pStyle w:val="hm_Normal"/>
      </w:pPr>
      <w:r>
        <w:rPr>
          <w:rStyle w:val="hm_NormalChar"/>
          <w:rFonts w:ascii="Courier" w:hAnsi="Courier"/>
          <w:sz w:val="20"/>
          <w:color w:val="000000"/>
        </w:rPr>
        <w:t xml:space="preserve">  \s     </w:t>
      </w:r>
      <w:r>
        <w:rPr>
          <w:rStyle w:val="hm_NormalChar"/>
          <w:i/>
        </w:rPr>
        <w:t>any space (same as [ \t\n\r\f])</w:t>
      </w:r>
    </w:p>
    <w:p>
      <w:pPr>
        <w:pStyle w:val="hm_Normal"/>
      </w:pPr>
      <w:r>
        <w:rPr>
          <w:rStyle w:val="hm_NormalChar"/>
          <w:rFonts w:ascii="Courier" w:hAnsi="Courier"/>
          <w:sz w:val="20"/>
          <w:color w:val="000000"/>
        </w:rPr>
        <w:t xml:space="preserve">  \S     </w:t>
      </w:r>
      <w:r>
        <w:rPr>
          <w:rStyle w:val="hm_NormalChar"/>
          <w:i/>
        </w:rPr>
        <w:t>a non space</w:t>
      </w:r>
    </w:p>
    <w:p>
      <w:pPr>
        <w:pStyle w:val="hm_Normal"/>
      </w:pPr>
    </w:p>
    <w:p>
      <w:pPr>
        <w:pStyle w:val="hm_Normal"/>
      </w:pPr>
      <w:r>
        <w:rPr>
          <w:rStyle w:val="hm_NormalChar"/>
        </w:rPr>
        <w:t xml:space="preserve">You may use \w, \d and \s within custom </w:t>
      </w:r>
      <w:r>
        <w:rPr>
          <w:rStyle w:val="hm_NormalChar"/>
          <w:b/>
        </w:rPr>
        <w:t>character classes</w:t>
      </w:r>
      <w:r>
        <w:rPr>
          <w:rStyle w:val="hm_NormalChar"/>
        </w:rPr>
        <w:t>.</w:t>
      </w:r>
    </w:p>
    <w:p>
      <w:pPr>
        <w:pStyle w:val="hm_Normal"/>
      </w:pPr>
    </w:p>
    <w:p>
      <w:pPr>
        <w:pStyle w:val="hm_Normal"/>
      </w:pPr>
      <w:r>
        <w:rPr>
          <w:rStyle w:val="hm_NormalChar"/>
          <w:b/>
        </w:rPr>
        <w:t>Examples:</w:t>
      </w:r>
    </w:p>
    <w:p>
      <w:pPr>
        <w:pStyle w:val="hm_Normal"/>
      </w:pPr>
      <w:r>
        <w:rPr>
          <w:rStyle w:val="hm_NormalChar"/>
          <w:rFonts w:ascii="Courier" w:hAnsi="Courier"/>
          <w:sz w:val="20"/>
          <w:color w:val="000000"/>
        </w:rPr>
        <w:t xml:space="preserve">  foob\dr     </w:t>
      </w:r>
      <w:r>
        <w:rPr>
          <w:rStyle w:val="hm_NormalChar"/>
          <w:i/>
        </w:rPr>
        <w:t>matchs strings like 'foob1r', ''foob6r' and so on but not 'foobar', 'foobbr' and so on</w:t>
      </w:r>
    </w:p>
    <w:p>
      <w:pPr>
        <w:pStyle w:val="hm_Normal"/>
      </w:pPr>
      <w:r>
        <w:rPr>
          <w:rStyle w:val="hm_NormalChar"/>
          <w:rFonts w:ascii="Courier" w:hAnsi="Courier"/>
          <w:sz w:val="20"/>
          <w:color w:val="000000"/>
        </w:rPr>
        <w:t xml:space="preserve">  foob[\w\s]r </w:t>
      </w:r>
      <w:r>
        <w:rPr>
          <w:rStyle w:val="hm_NormalChar"/>
          <w:i/>
        </w:rPr>
        <w:t>matchs strings like 'foobar', 'foob r', 'foobbr' and so on but not 'foob1r', 'foob=r' and so on</w:t>
      </w:r>
    </w:p>
    <w:p>
      <w:pPr>
        <w:pStyle w:val="hm_Normal"/>
      </w:pPr>
    </w:p>
    <w:p>
      <w:pPr>
        <w:pStyle w:val="hm_Normal"/>
      </w:pPr>
      <w:r>
        <w:rPr>
          <w:rStyle w:val="hm_NormalChar"/>
        </w:rPr>
        <w:t xml:space="preserve">TRegExpr uses properties </w:t>
      </w:r>
      <w:hyperlink w:anchor="tregexpr_interface_tregexpr_spacechars">
        <w:r>
          <w:rPr>
            <w:rStyle w:val="hm_NormalChar"/>
            <w:rFonts w:ascii="Arial" w:hAnsi="Arial"/>
            <w:u w:val="single" w:color="auto"/>
            <w:sz w:val="20"/>
            <w:color w:val="0000FF"/>
          </w:rPr>
          <w:t>SpaceChars</w:t>
        </w:r>
      </w:hyperlink>
      <w:r>
        <w:rPr>
          <w:rStyle w:val="hm_NormalChar"/>
        </w:rPr>
        <w:t xml:space="preserve"> and </w:t>
      </w:r>
      <w:hyperlink w:anchor="tregexpr_interface_tregexpr_wordchars">
        <w:r>
          <w:rPr>
            <w:rStyle w:val="hm_NormalChar"/>
            <w:rFonts w:ascii="Arial" w:hAnsi="Arial"/>
            <w:u w:val="single" w:color="auto"/>
            <w:sz w:val="20"/>
            <w:color w:val="0000FF"/>
          </w:rPr>
          <w:t>WordChars</w:t>
        </w:r>
      </w:hyperlink>
      <w:r>
        <w:rPr>
          <w:rStyle w:val="hm_NormalChar"/>
        </w:rPr>
        <w:t xml:space="preserve"> to define character classes \w, \W, \s, \S, so You can easely redefine it.</w:t>
      </w:r>
    </w:p>
    <w:p>
      <w:pPr>
        <w:pStyle w:val="hm_Normal"/>
      </w:pPr>
    </w:p>
    <w:p>
      <w:pPr>
        <w:pStyle w:val="hm_Normal"/>
      </w:pPr>
    </w:p>
    <w:p>
      <w:pPr>
        <w:pStyle w:val="hm_Normal"/>
      </w:pPr>
      <w:bookmarkStart w:id="rId27" w:name="regexp_syntax_syntax_word_boundaries"/>
      <w:bookmarkEnd w:id="rId27"/>
      <w:r>
        <w:rPr>
          <w:rStyle w:val="hm_NormalChar"/>
          <w:rFonts w:ascii="Arial" w:hAnsi="Arial"/>
          <w:b/>
          <w:sz w:val="20"/>
          <w:color w:val="0000FF"/>
        </w:rPr>
        <w:t>Metacharacters - word boundaries</w:t>
      </w:r>
    </w:p>
    <w:p>
      <w:pPr>
        <w:pStyle w:val="hm_Normal"/>
      </w:pPr>
    </w:p>
    <w:p>
      <w:pPr>
        <w:pStyle w:val="hm_Normal"/>
      </w:pPr>
      <w:r>
        <w:rPr>
          <w:rStyle w:val="hm_NormalChar"/>
          <w:rFonts w:ascii="Courier" w:hAnsi="Courier"/>
          <w:sz w:val="20"/>
          <w:color w:val="000000"/>
        </w:rPr>
        <w:t xml:space="preserve">  \b     </w:t>
      </w:r>
      <w:r>
        <w:rPr>
          <w:rStyle w:val="hm_NormalChar"/>
          <w:i/>
        </w:rPr>
        <w:t>Match a word boundary</w:t>
      </w:r>
      <w:r>
        <w:rPr>
          <w:rStyle w:val="hm_NormalChar"/>
        </w:rPr>
        <w:t xml:space="preserve"> </w:t>
      </w:r>
    </w:p>
    <w:p>
      <w:pPr>
        <w:pStyle w:val="hm_Normal"/>
      </w:pPr>
      <w:r>
        <w:rPr>
          <w:rStyle w:val="hm_NormalChar"/>
          <w:rFonts w:ascii="Courier" w:hAnsi="Courier"/>
          <w:sz w:val="20"/>
          <w:color w:val="000000"/>
        </w:rPr>
        <w:t xml:space="preserve">  \B     </w:t>
      </w:r>
      <w:r>
        <w:rPr>
          <w:rStyle w:val="hm_NormalChar"/>
          <w:i/>
        </w:rPr>
        <w:t>Match a non-(word boundary)</w:t>
      </w:r>
    </w:p>
    <w:p>
      <w:pPr>
        <w:pStyle w:val="hm_Normal"/>
      </w:pPr>
    </w:p>
    <w:p>
      <w:pPr>
        <w:pStyle w:val="hm_Normal"/>
      </w:pPr>
      <w:r>
        <w:rPr>
          <w:rStyle w:val="hm_NormalChar"/>
        </w:rPr>
        <w:t xml:space="preserve">A word boundary (\b) is a spot between two characters that has a \w on one side of it and a \W on the other side of it (in either order), counting the imaginary characters off the beginning and end of the string as matching a \W. </w:t>
      </w:r>
    </w:p>
    <w:p>
      <w:pPr>
        <w:pStyle w:val="hm_Normal"/>
      </w:pPr>
    </w:p>
    <w:p>
      <w:pPr>
        <w:pStyle w:val="hm_Normal"/>
      </w:pPr>
    </w:p>
    <w:p>
      <w:pPr>
        <w:pStyle w:val="hm_Normal"/>
      </w:pPr>
      <w:bookmarkStart w:id="rId33" w:name="regexp_syntax_metacharacters_iterators"/>
      <w:bookmarkEnd w:id="rId33"/>
      <w:r>
        <w:rPr>
          <w:rStyle w:val="hm_NormalChar"/>
          <w:rFonts w:ascii="Arial" w:hAnsi="Arial"/>
          <w:b/>
          <w:sz w:val="20"/>
          <w:color w:val="0000FF"/>
        </w:rPr>
        <w:t>Metacharacters - iterators</w:t>
      </w:r>
    </w:p>
    <w:p>
      <w:pPr>
        <w:pStyle w:val="hm_Normal"/>
      </w:pPr>
    </w:p>
    <w:p>
      <w:pPr>
        <w:pStyle w:val="hm_Normal"/>
      </w:pPr>
      <w:r>
        <w:rPr>
          <w:rStyle w:val="hm_NormalChar"/>
        </w:rPr>
        <w:t xml:space="preserve">Any item of a regular expression may be followed by another type of metacharacters - </w:t>
      </w:r>
      <w:r>
        <w:rPr>
          <w:rStyle w:val="hm_NormalChar"/>
          <w:b/>
        </w:rPr>
        <w:t>iterators</w:t>
      </w:r>
      <w:r>
        <w:rPr>
          <w:rStyle w:val="hm_NormalChar"/>
        </w:rPr>
        <w:t xml:space="preserve">. Using this metacharacters You can specify number of occurences of previous character, </w:t>
      </w:r>
      <w:r>
        <w:rPr>
          <w:rStyle w:val="hm_NormalChar"/>
          <w:b/>
        </w:rPr>
        <w:t>metacharacter</w:t>
      </w:r>
      <w:r>
        <w:rPr>
          <w:rStyle w:val="hm_NormalChar"/>
        </w:rPr>
        <w:t xml:space="preserve"> or </w:t>
      </w:r>
      <w:r>
        <w:rPr>
          <w:rStyle w:val="hm_NormalChar"/>
          <w:b/>
        </w:rPr>
        <w:t>subexpression</w:t>
      </w:r>
      <w:r>
        <w:rPr>
          <w:rStyle w:val="hm_NormalChar"/>
        </w:rPr>
        <w:t>.</w:t>
      </w:r>
    </w:p>
    <w:p>
      <w:pPr>
        <w:pStyle w:val="hm_Normal"/>
      </w:pPr>
    </w:p>
    <w:p>
      <w:pPr>
        <w:pStyle w:val="hm_Normal"/>
      </w:pPr>
      <w:r>
        <w:rPr>
          <w:rStyle w:val="hm_NormalChar"/>
          <w:rFonts w:ascii="Courier" w:hAnsi="Courier"/>
          <w:sz w:val="20"/>
          <w:color w:val="000000"/>
        </w:rPr>
        <w:t xml:space="preserve">  *      </w:t>
      </w:r>
      <w:r>
        <w:rPr>
          <w:rStyle w:val="hm_NormalChar"/>
          <w:rFonts w:ascii="Arial" w:hAnsi="Arial"/>
          <w:i/>
          <w:sz w:val="20"/>
          <w:color w:val="000000"/>
        </w:rPr>
        <w:t>zero or more</w:t>
      </w:r>
      <w:r>
        <w:rPr>
          <w:rStyle w:val="hm_NormalChar"/>
          <w:i/>
        </w:rPr>
        <w:t xml:space="preserve"> ("greedy"), similar to {0,}</w:t>
      </w:r>
    </w:p>
    <w:p>
      <w:pPr>
        <w:pStyle w:val="hm_Normal"/>
      </w:pPr>
      <w:r>
        <w:rPr>
          <w:rStyle w:val="hm_NormalChar"/>
          <w:rFonts w:ascii="Courier" w:hAnsi="Courier"/>
          <w:sz w:val="20"/>
          <w:color w:val="000000"/>
        </w:rPr>
        <w:t xml:space="preserve">  +    </w:t>
      </w:r>
      <w:r>
        <w:rPr>
          <w:rStyle w:val="hm_NormalChar"/>
          <w:rFonts w:ascii="Courier" w:hAnsi="Courier"/>
          <w:sz w:val="24"/>
          <w:color w:val="000000"/>
        </w:rPr>
        <w:t xml:space="preserve"> </w:t>
      </w:r>
      <w:r>
        <w:rPr>
          <w:rStyle w:val="hm_NormalChar"/>
          <w:rFonts w:ascii="Courier" w:hAnsi="Courier"/>
          <w:sz w:val="20"/>
          <w:color w:val="000000"/>
        </w:rPr>
        <w:t xml:space="preserve"> </w:t>
      </w:r>
      <w:r>
        <w:rPr>
          <w:rStyle w:val="hm_NormalChar"/>
          <w:rFonts w:ascii="Arial" w:hAnsi="Arial"/>
          <w:i/>
          <w:sz w:val="20"/>
          <w:color w:val="000000"/>
        </w:rPr>
        <w:t>one or more</w:t>
      </w:r>
      <w:r>
        <w:rPr>
          <w:rStyle w:val="hm_NormalChar"/>
          <w:i/>
        </w:rPr>
        <w:t xml:space="preserve"> ("greedy"), similar to {1,}</w:t>
      </w:r>
    </w:p>
    <w:p>
      <w:pPr>
        <w:pStyle w:val="hm_Normal"/>
      </w:pPr>
      <w:r>
        <w:rPr>
          <w:rStyle w:val="hm_NormalChar"/>
          <w:rFonts w:ascii="Courier" w:hAnsi="Courier"/>
          <w:sz w:val="20"/>
          <w:color w:val="000000"/>
        </w:rPr>
        <w:t xml:space="preserve">  ?   </w:t>
      </w:r>
      <w:r>
        <w:rPr>
          <w:rStyle w:val="hm_NormalChar"/>
          <w:rFonts w:ascii="Courier" w:hAnsi="Courier"/>
          <w:sz w:val="24"/>
          <w:color w:val="000000"/>
        </w:rPr>
        <w:t xml:space="preserve"> </w:t>
      </w:r>
      <w:r>
        <w:rPr>
          <w:rStyle w:val="hm_NormalChar"/>
          <w:rFonts w:ascii="Courier" w:hAnsi="Courier"/>
          <w:sz w:val="20"/>
          <w:color w:val="000000"/>
        </w:rPr>
        <w:t xml:space="preserve">  </w:t>
      </w:r>
      <w:r>
        <w:rPr>
          <w:rStyle w:val="hm_NormalChar"/>
          <w:i/>
        </w:rPr>
        <w:t>zero or one ("greedy"), similar to {0,1}</w:t>
      </w:r>
    </w:p>
    <w:p>
      <w:pPr>
        <w:pStyle w:val="hm_Normal"/>
      </w:pPr>
      <w:r>
        <w:rPr>
          <w:rStyle w:val="hm_NormalChar"/>
          <w:rFonts w:ascii="Courier" w:hAnsi="Courier"/>
          <w:sz w:val="20"/>
          <w:color w:val="000000"/>
        </w:rPr>
        <w:t xml:space="preserve">  {n}    </w:t>
      </w:r>
      <w:r>
        <w:rPr>
          <w:rStyle w:val="hm_NormalChar"/>
          <w:i/>
        </w:rPr>
        <w:t>exactly n times ("greedy")</w:t>
      </w:r>
    </w:p>
    <w:p>
      <w:pPr>
        <w:pStyle w:val="hm_Normal"/>
      </w:pPr>
      <w:r>
        <w:rPr>
          <w:rStyle w:val="hm_NormalChar"/>
          <w:rFonts w:ascii="Courier" w:hAnsi="Courier"/>
          <w:sz w:val="20"/>
          <w:color w:val="000000"/>
        </w:rPr>
        <w:t xml:space="preserve">  {n,}   </w:t>
      </w:r>
      <w:r>
        <w:rPr>
          <w:rStyle w:val="hm_NormalChar"/>
          <w:i/>
        </w:rPr>
        <w:t>at least n times ("greedy")</w:t>
      </w:r>
    </w:p>
    <w:p>
      <w:pPr>
        <w:pStyle w:val="hm_Normal"/>
      </w:pPr>
      <w:r>
        <w:rPr>
          <w:rStyle w:val="hm_NormalChar"/>
          <w:rFonts w:ascii="Courier" w:hAnsi="Courier"/>
          <w:sz w:val="20"/>
          <w:color w:val="000000"/>
        </w:rPr>
        <w:t xml:space="preserve">  {n,m}  </w:t>
      </w:r>
      <w:r>
        <w:rPr>
          <w:rStyle w:val="hm_NormalChar"/>
          <w:i/>
        </w:rPr>
        <w:t>at least n but not more than m times ("greedy")</w:t>
      </w:r>
    </w:p>
    <w:p>
      <w:pPr>
        <w:pStyle w:val="hm_Normal"/>
      </w:pPr>
      <w:r>
        <w:rPr>
          <w:rStyle w:val="hm_NormalChar"/>
          <w:rFonts w:ascii="Courier" w:hAnsi="Courier"/>
          <w:sz w:val="20"/>
          <w:color w:val="000000"/>
        </w:rPr>
        <w:t xml:space="preserve">  *?     </w:t>
      </w:r>
      <w:r>
        <w:rPr>
          <w:rStyle w:val="hm_NormalChar"/>
          <w:rFonts w:ascii="Arial" w:hAnsi="Arial"/>
          <w:i/>
          <w:sz w:val="20"/>
          <w:color w:val="000000"/>
        </w:rPr>
        <w:t>zero or more</w:t>
      </w:r>
      <w:r>
        <w:rPr>
          <w:rStyle w:val="hm_NormalChar"/>
          <w:i/>
        </w:rPr>
        <w:t xml:space="preserve"> ("non-greedy"), similar to {0,}?</w:t>
      </w:r>
    </w:p>
    <w:p>
      <w:pPr>
        <w:pStyle w:val="hm_Normal"/>
      </w:pPr>
      <w:r>
        <w:rPr>
          <w:rStyle w:val="hm_NormalChar"/>
          <w:rFonts w:ascii="Courier" w:hAnsi="Courier"/>
          <w:sz w:val="20"/>
          <w:color w:val="000000"/>
        </w:rPr>
        <w:t xml:space="preserve">  +?     </w:t>
      </w:r>
      <w:r>
        <w:rPr>
          <w:rStyle w:val="hm_NormalChar"/>
          <w:rFonts w:ascii="Arial" w:hAnsi="Arial"/>
          <w:i/>
          <w:sz w:val="20"/>
          <w:color w:val="000000"/>
        </w:rPr>
        <w:t>one or more</w:t>
      </w:r>
      <w:r>
        <w:rPr>
          <w:rStyle w:val="hm_NormalChar"/>
          <w:i/>
        </w:rPr>
        <w:t xml:space="preserve"> ("non-greedy"), similar to {1,}?</w:t>
      </w:r>
    </w:p>
    <w:p>
      <w:pPr>
        <w:pStyle w:val="hm_Normal"/>
      </w:pPr>
      <w:r>
        <w:rPr>
          <w:rStyle w:val="hm_NormalChar"/>
          <w:rFonts w:ascii="Courier" w:hAnsi="Courier"/>
          <w:sz w:val="20"/>
          <w:color w:val="000000"/>
        </w:rPr>
        <w:t xml:space="preserve">  ??     </w:t>
      </w:r>
      <w:r>
        <w:rPr>
          <w:rStyle w:val="hm_NormalChar"/>
          <w:i/>
        </w:rPr>
        <w:t>zero or one ("non-greedy"), similar to {0,1}?</w:t>
      </w:r>
    </w:p>
    <w:p>
      <w:pPr>
        <w:pStyle w:val="hm_Normal"/>
      </w:pPr>
      <w:r>
        <w:rPr>
          <w:rStyle w:val="hm_NormalChar"/>
          <w:rFonts w:ascii="Courier" w:hAnsi="Courier"/>
          <w:sz w:val="20"/>
          <w:color w:val="000000"/>
        </w:rPr>
        <w:t xml:space="preserve">  {n}?   </w:t>
      </w:r>
      <w:r>
        <w:rPr>
          <w:rStyle w:val="hm_NormalChar"/>
          <w:i/>
        </w:rPr>
        <w:t>exactly n times ("non-greedy")</w:t>
      </w:r>
    </w:p>
    <w:p>
      <w:pPr>
        <w:pStyle w:val="hm_Normal"/>
      </w:pPr>
      <w:r>
        <w:rPr>
          <w:rStyle w:val="hm_NormalChar"/>
          <w:rFonts w:ascii="Courier" w:hAnsi="Courier"/>
          <w:sz w:val="20"/>
          <w:color w:val="000000"/>
        </w:rPr>
        <w:t xml:space="preserve">  {n,}?  </w:t>
      </w:r>
      <w:r>
        <w:rPr>
          <w:rStyle w:val="hm_NormalChar"/>
          <w:i/>
        </w:rPr>
        <w:t>at least n times ("non-greedy")</w:t>
      </w:r>
    </w:p>
    <w:p>
      <w:pPr>
        <w:pStyle w:val="hm_Normal"/>
      </w:pPr>
      <w:r>
        <w:rPr>
          <w:rStyle w:val="hm_NormalChar"/>
          <w:rFonts w:ascii="Courier" w:hAnsi="Courier"/>
          <w:sz w:val="20"/>
          <w:color w:val="000000"/>
        </w:rPr>
        <w:t xml:space="preserve">  {n,m}? </w:t>
      </w:r>
      <w:r>
        <w:rPr>
          <w:rStyle w:val="hm_NormalChar"/>
          <w:i/>
        </w:rPr>
        <w:t>at least n but not more than m times ("non-greedy")</w:t>
      </w:r>
    </w:p>
    <w:p>
      <w:pPr>
        <w:pStyle w:val="hm_Normal"/>
      </w:pPr>
    </w:p>
    <w:p>
      <w:pPr>
        <w:pStyle w:val="hm_Normal"/>
      </w:pPr>
      <w:r>
        <w:rPr>
          <w:rStyle w:val="hm_NormalChar"/>
        </w:rPr>
        <w:t>So, digits in curly brackets of the form {n,m}, specify the minimum number of times to match the item n and the maximum m. The form {n} is equivalent to {n,n} and matches exactly n times. The form {n,} matches n or more times. There is no limit to the size of n or m, but large numbers will chew up more memory and slow down r.e. execution.</w:t>
      </w:r>
    </w:p>
    <w:p>
      <w:pPr>
        <w:pStyle w:val="hm_Normal"/>
      </w:pPr>
    </w:p>
    <w:p>
      <w:pPr>
        <w:pStyle w:val="hm_Normal"/>
      </w:pPr>
      <w:r>
        <w:rPr>
          <w:rStyle w:val="hm_NormalChar"/>
        </w:rPr>
        <w:t>If a curly bracket occurs in any other context, it is treated as a regular character.</w:t>
      </w:r>
    </w:p>
    <w:p>
      <w:pPr>
        <w:pStyle w:val="hm_Normal"/>
      </w:pPr>
    </w:p>
    <w:p>
      <w:pPr>
        <w:pStyle w:val="hm_Normal"/>
      </w:pPr>
      <w:r>
        <w:rPr>
          <w:rStyle w:val="hm_NormalChar"/>
          <w:b/>
        </w:rPr>
        <w:t>Examples:</w:t>
      </w:r>
    </w:p>
    <w:p>
      <w:pPr>
        <w:pStyle w:val="hm_Normal"/>
      </w:pPr>
      <w:r>
        <w:rPr>
          <w:rStyle w:val="hm_NormalChar"/>
          <w:rFonts w:ascii="Courier" w:hAnsi="Courier"/>
          <w:sz w:val="20"/>
          <w:color w:val="000000"/>
        </w:rPr>
        <w:t xml:space="preserve">  foob.*r     </w:t>
      </w:r>
      <w:r>
        <w:rPr>
          <w:rStyle w:val="hm_NormalChar"/>
          <w:i/>
        </w:rPr>
        <w:t>matchs strings like 'foobar',  'foobalkjdflkj9r' and 'foobr'</w:t>
      </w:r>
    </w:p>
    <w:p>
      <w:pPr>
        <w:pStyle w:val="hm_Normal"/>
      </w:pPr>
      <w:r>
        <w:rPr>
          <w:rStyle w:val="hm_NormalChar"/>
          <w:rFonts w:ascii="Courier" w:hAnsi="Courier"/>
          <w:sz w:val="20"/>
          <w:color w:val="000000"/>
        </w:rPr>
        <w:t xml:space="preserve">  foob.+r     </w:t>
      </w:r>
      <w:r>
        <w:rPr>
          <w:rStyle w:val="hm_NormalChar"/>
          <w:i/>
        </w:rPr>
        <w:t>matchs strings like 'foobar', 'foobalkjdflkj9r' but not 'foobr'</w:t>
      </w:r>
    </w:p>
    <w:p>
      <w:pPr>
        <w:pStyle w:val="hm_Normal"/>
      </w:pPr>
      <w:r>
        <w:rPr>
          <w:rStyle w:val="hm_NormalChar"/>
          <w:rFonts w:ascii="Courier" w:hAnsi="Courier"/>
          <w:sz w:val="20"/>
          <w:color w:val="000000"/>
        </w:rPr>
        <w:t xml:space="preserve">  foob.?r     </w:t>
      </w:r>
      <w:r>
        <w:rPr>
          <w:rStyle w:val="hm_NormalChar"/>
          <w:i/>
        </w:rPr>
        <w:t>matchs strings like 'foobar', 'foobbr' and 'foobr' but not 'foobalkj9r'</w:t>
      </w:r>
    </w:p>
    <w:p>
      <w:pPr>
        <w:pStyle w:val="hm_Normal"/>
      </w:pPr>
      <w:r>
        <w:rPr>
          <w:rStyle w:val="hm_NormalChar"/>
          <w:rFonts w:ascii="Courier" w:hAnsi="Courier"/>
          <w:sz w:val="20"/>
          <w:color w:val="000000"/>
        </w:rPr>
        <w:t xml:space="preserve">  fooba{2}r   </w:t>
      </w:r>
      <w:r>
        <w:rPr>
          <w:rStyle w:val="hm_NormalChar"/>
          <w:i/>
        </w:rPr>
        <w:t>matchs the string 'foobaar'</w:t>
      </w:r>
    </w:p>
    <w:p>
      <w:pPr>
        <w:pStyle w:val="hm_Normal"/>
      </w:pPr>
      <w:r>
        <w:rPr>
          <w:rStyle w:val="hm_NormalChar"/>
          <w:rFonts w:ascii="Courier" w:hAnsi="Courier"/>
          <w:sz w:val="20"/>
          <w:color w:val="000000"/>
        </w:rPr>
        <w:t xml:space="preserve">  fooba{2,}r  </w:t>
      </w:r>
      <w:r>
        <w:rPr>
          <w:rStyle w:val="hm_NormalChar"/>
        </w:rPr>
        <w:t>m</w:t>
      </w:r>
      <w:r>
        <w:rPr>
          <w:rStyle w:val="hm_NormalChar"/>
          <w:i/>
        </w:rPr>
        <w:t>atchs strings like 'foobaar', 'foobaaar', 'foobaaaar' etc.</w:t>
      </w:r>
    </w:p>
    <w:p>
      <w:pPr>
        <w:pStyle w:val="hm_Normal"/>
      </w:pPr>
      <w:r>
        <w:rPr>
          <w:rStyle w:val="hm_NormalChar"/>
          <w:rFonts w:ascii="Courier" w:hAnsi="Courier"/>
          <w:sz w:val="20"/>
          <w:color w:val="000000"/>
        </w:rPr>
        <w:t xml:space="preserve">  fooba{2,3}r </w:t>
      </w:r>
      <w:r>
        <w:rPr>
          <w:rStyle w:val="hm_NormalChar"/>
          <w:i/>
        </w:rPr>
        <w:t>matchs strings like 'foobaar', or 'foobaaar'  but not 'foobaaaar'</w:t>
      </w:r>
    </w:p>
    <w:p>
      <w:pPr>
        <w:pStyle w:val="hm_Normal"/>
      </w:pPr>
    </w:p>
    <w:p>
      <w:pPr>
        <w:pStyle w:val="hm_Normal"/>
      </w:pPr>
      <w:r>
        <w:rPr>
          <w:rStyle w:val="hm_NormalChar"/>
        </w:rPr>
        <w:t xml:space="preserve">A little explanation about "greediness". </w:t>
      </w:r>
      <w:r>
        <w:rPr>
          <w:rStyle w:val="hm_NormalChar"/>
          <w:rFonts w:ascii="Arial" w:hAnsi="Arial"/>
          <w:sz w:val="20"/>
          <w:color w:val="000000"/>
        </w:rPr>
        <w:t xml:space="preserve">"Greedy" takes as many as possible, "non-greedy" takes as few as possible. For example, </w:t>
      </w:r>
      <w:r>
        <w:rPr>
          <w:rStyle w:val="hm_NormalChar"/>
        </w:rPr>
        <w:t xml:space="preserve">'b+' </w:t>
      </w:r>
      <w:r>
        <w:rPr>
          <w:rStyle w:val="hm_NormalChar"/>
          <w:rFonts w:ascii="Arial" w:hAnsi="Arial"/>
          <w:sz w:val="20"/>
          <w:color w:val="000000"/>
        </w:rPr>
        <w:t xml:space="preserve">and </w:t>
      </w:r>
      <w:r>
        <w:rPr>
          <w:rStyle w:val="hm_NormalChar"/>
        </w:rPr>
        <w:t>'b*'</w:t>
      </w:r>
      <w:r>
        <w:rPr>
          <w:rStyle w:val="hm_NormalChar"/>
          <w:rFonts w:ascii="Arial" w:hAnsi="Arial"/>
          <w:sz w:val="20"/>
          <w:color w:val="000000"/>
        </w:rPr>
        <w:t xml:space="preserve"> applied to string </w:t>
      </w:r>
      <w:r>
        <w:rPr>
          <w:rStyle w:val="hm_NormalChar"/>
        </w:rPr>
        <w:t>'abbbbc'</w:t>
      </w:r>
      <w:r>
        <w:rPr>
          <w:rStyle w:val="hm_NormalChar"/>
          <w:rFonts w:ascii="Arial" w:hAnsi="Arial"/>
          <w:sz w:val="20"/>
          <w:color w:val="000000"/>
        </w:rPr>
        <w:t xml:space="preserve"> return </w:t>
      </w:r>
      <w:r>
        <w:rPr>
          <w:rStyle w:val="hm_NormalChar"/>
        </w:rPr>
        <w:t xml:space="preserve">'bbbb', 'b+?' </w:t>
      </w:r>
      <w:r>
        <w:rPr>
          <w:rStyle w:val="hm_NormalChar"/>
          <w:rFonts w:ascii="Arial" w:hAnsi="Arial"/>
          <w:sz w:val="20"/>
          <w:color w:val="000000"/>
        </w:rPr>
        <w:t>returns</w:t>
      </w:r>
      <w:r>
        <w:rPr>
          <w:rStyle w:val="hm_NormalChar"/>
        </w:rPr>
        <w:t xml:space="preserve"> 'b', 'b*?' </w:t>
      </w:r>
      <w:r>
        <w:rPr>
          <w:rStyle w:val="hm_NormalChar"/>
          <w:rFonts w:ascii="Arial" w:hAnsi="Arial"/>
          <w:sz w:val="20"/>
          <w:color w:val="000000"/>
        </w:rPr>
        <w:t xml:space="preserve">returns empty string, </w:t>
      </w:r>
      <w:r>
        <w:rPr>
          <w:rStyle w:val="hm_NormalChar"/>
        </w:rPr>
        <w:t xml:space="preserve">'b{2,3}?' </w:t>
      </w:r>
      <w:r>
        <w:rPr>
          <w:rStyle w:val="hm_NormalChar"/>
          <w:rFonts w:ascii="Arial" w:hAnsi="Arial"/>
          <w:sz w:val="20"/>
          <w:color w:val="000000"/>
        </w:rPr>
        <w:t>returns</w:t>
      </w:r>
      <w:r>
        <w:rPr>
          <w:rStyle w:val="hm_NormalChar"/>
        </w:rPr>
        <w:t xml:space="preserve"> 'bb', 'b{2,3}' </w:t>
      </w:r>
      <w:r>
        <w:rPr>
          <w:rStyle w:val="hm_NormalChar"/>
          <w:rFonts w:ascii="Arial" w:hAnsi="Arial"/>
          <w:sz w:val="20"/>
          <w:color w:val="000000"/>
        </w:rPr>
        <w:t>returns</w:t>
      </w:r>
      <w:r>
        <w:rPr>
          <w:rStyle w:val="hm_NormalChar"/>
        </w:rPr>
        <w:t xml:space="preserve"> 'bbb'.</w:t>
      </w:r>
    </w:p>
    <w:p>
      <w:pPr>
        <w:pStyle w:val="hm_Normal"/>
      </w:pPr>
    </w:p>
    <w:p>
      <w:pPr>
        <w:pStyle w:val="hm_Normal"/>
      </w:pPr>
      <w:r>
        <w:rPr>
          <w:rStyle w:val="hm_NormalChar"/>
          <w:rFonts w:ascii="Arial" w:hAnsi="Arial"/>
          <w:sz w:val="20"/>
          <w:color w:val="000000"/>
        </w:rPr>
        <w:t xml:space="preserve">You can switch all iterators into "non-greedy" mode (see the </w:t>
      </w:r>
      <w:hyperlink w:anchor="regexp_syntax_modifier_g">
        <w:r>
          <w:rPr>
            <w:rStyle w:val="hm_NormalChar"/>
            <w:rFonts w:ascii="Arial" w:hAnsi="Arial"/>
            <w:u w:val="single" w:color="auto"/>
            <w:sz w:val="20"/>
            <w:color w:val="0000FF"/>
          </w:rPr>
          <w:t>modifier /g</w:t>
        </w:r>
      </w:hyperlink>
      <w:r>
        <w:rPr>
          <w:rStyle w:val="hm_NormalChar"/>
          <w:rFonts w:ascii="Arial" w:hAnsi="Arial"/>
          <w:sz w:val="20"/>
          <w:color w:val="000000"/>
        </w:rPr>
        <w:t>)</w:t>
      </w:r>
      <w:r>
        <w:rPr>
          <w:rStyle w:val="hm_NormalChar"/>
        </w:rPr>
        <w:t>.</w:t>
      </w:r>
    </w:p>
    <w:p>
      <w:pPr>
        <w:pStyle w:val="hm_Normal"/>
      </w:pPr>
    </w:p>
    <w:p>
      <w:pPr>
        <w:pStyle w:val="hm_Normal"/>
      </w:pPr>
    </w:p>
    <w:p>
      <w:pPr>
        <w:pStyle w:val="hm_Normal"/>
      </w:pPr>
      <w:r>
        <w:rPr>
          <w:rStyle w:val="hm_NormalChar"/>
          <w:rFonts w:ascii="Arial" w:hAnsi="Arial"/>
          <w:b/>
          <w:sz w:val="20"/>
          <w:color w:val="0000FF"/>
        </w:rPr>
        <w:t>Metacharacters - alternatives</w:t>
      </w:r>
    </w:p>
    <w:p>
      <w:pPr>
        <w:pStyle w:val="hm_Normal"/>
      </w:pPr>
    </w:p>
    <w:p>
      <w:pPr>
        <w:pStyle w:val="hm_Normal"/>
      </w:pPr>
      <w:r>
        <w:rPr>
          <w:rStyle w:val="hm_NormalChar"/>
        </w:rPr>
        <w:t xml:space="preserve">You can specify a series of </w:t>
      </w:r>
      <w:r>
        <w:rPr>
          <w:rStyle w:val="hm_NormalChar"/>
          <w:b/>
        </w:rPr>
        <w:t>alternatives</w:t>
      </w:r>
      <w:r>
        <w:rPr>
          <w:rStyle w:val="hm_NormalChar"/>
        </w:rPr>
        <w:t xml:space="preserve"> for a pattern using "|'' to separate them, so that fee|fie|foe will match any of "fee'', "fie'', or "foe'' in the target string (as would f(e|i|o)e). The first alternative includes everything from the last pattern delimiter ("('', "['', or the beginning of the pattern) up to the first "|'', and the last alternative contains everything from the last "|'' to the next pattern delimiter. For this reason, it's common practice to include alternatives in parentheses, to minimize confusion about where they start and end.</w:t>
      </w:r>
    </w:p>
    <w:p>
      <w:pPr>
        <w:pStyle w:val="hm_Normal"/>
      </w:pPr>
      <w:r>
        <w:rPr>
          <w:rStyle w:val="hm_NormalChar"/>
        </w:rPr>
        <w:t>Alternatives are tried from left to right, so the first alternative found for which the entire expression matches, is the one that is chosen. This means that alternatives are not necessarily greedy. For example: when matching foo|foot against "barefoot'', only the "foo'' part will match, as that is the first alternative tried, and it successfully matches the target string. (This might not seem important, but it is important when you are capturing matched text using parentheses.)</w:t>
      </w:r>
    </w:p>
    <w:p>
      <w:pPr>
        <w:pStyle w:val="hm_Normal"/>
      </w:pPr>
      <w:r>
        <w:rPr>
          <w:rStyle w:val="hm_NormalChar"/>
        </w:rPr>
        <w:t>Also remember that "|'' is interpreted as a literal within square brackets, so if You write [fee|fie|foe] You're really only matching [feio|].</w:t>
      </w:r>
    </w:p>
    <w:p>
      <w:pPr>
        <w:pStyle w:val="hm_Normal"/>
      </w:pPr>
    </w:p>
    <w:p>
      <w:pPr>
        <w:pStyle w:val="hm_Normal"/>
      </w:pPr>
      <w:r>
        <w:rPr>
          <w:rStyle w:val="hm_NormalChar"/>
          <w:b/>
        </w:rPr>
        <w:t>Examples:</w:t>
      </w:r>
    </w:p>
    <w:p>
      <w:pPr>
        <w:pStyle w:val="hm_Normal"/>
      </w:pPr>
      <w:r>
        <w:rPr>
          <w:rStyle w:val="hm_NormalChar"/>
          <w:rFonts w:ascii="Courier" w:hAnsi="Courier"/>
          <w:sz w:val="20"/>
          <w:color w:val="000000"/>
        </w:rPr>
        <w:t xml:space="preserve">  foo(bar|foo)  </w:t>
      </w:r>
      <w:r>
        <w:rPr>
          <w:rStyle w:val="hm_NormalChar"/>
          <w:i/>
        </w:rPr>
        <w:t>matchs strings 'foobar' or 'foofoo'.</w:t>
      </w:r>
    </w:p>
    <w:p>
      <w:pPr>
        <w:pStyle w:val="hm_Normal"/>
      </w:pPr>
    </w:p>
    <w:p>
      <w:pPr>
        <w:pStyle w:val="hm_Normal"/>
      </w:pPr>
    </w:p>
    <w:p>
      <w:pPr>
        <w:pStyle w:val="hm_Normal"/>
      </w:pPr>
      <w:r>
        <w:rPr>
          <w:rStyle w:val="hm_NormalChar"/>
          <w:rFonts w:ascii="Arial" w:hAnsi="Arial"/>
          <w:b/>
          <w:sz w:val="20"/>
          <w:color w:val="0000FF"/>
        </w:rPr>
        <w:t>Metacharacters - subexpressions</w:t>
      </w:r>
    </w:p>
    <w:p>
      <w:pPr>
        <w:pStyle w:val="hm_Normal"/>
      </w:pPr>
    </w:p>
    <w:p>
      <w:pPr>
        <w:pStyle w:val="hm_Normal"/>
      </w:pPr>
      <w:r>
        <w:rPr>
          <w:rStyle w:val="hm_NormalChar"/>
        </w:rPr>
        <w:t xml:space="preserve">The bracketing construct ( ... ) may also be used for define r.e. subexpressions (after parsing You can find subexpression positions, lengths and actual values in MatchPos, MatchLen and </w:t>
      </w:r>
      <w:hyperlink w:anchor="tregexpr_interface_tregexpr_match">
        <w:r>
          <w:rPr>
            <w:rStyle w:val="hm_NormalChar"/>
            <w:rFonts w:ascii="Arial" w:hAnsi="Arial"/>
            <w:u w:val="single" w:color="auto"/>
            <w:sz w:val="20"/>
            <w:color w:val="0000FF"/>
          </w:rPr>
          <w:t>Match</w:t>
        </w:r>
      </w:hyperlink>
      <w:r>
        <w:rPr>
          <w:rStyle w:val="hm_NormalChar"/>
        </w:rPr>
        <w:t xml:space="preserve"> properties of TRegExpr, and substitute it in template strings by </w:t>
      </w:r>
      <w:hyperlink w:anchor="tregexpr_interface_tregexpr_substitute">
        <w:r>
          <w:rPr>
            <w:rStyle w:val="hm_NormalChar"/>
            <w:rFonts w:ascii="Arial" w:hAnsi="Arial"/>
            <w:u w:val="single" w:color="auto"/>
            <w:sz w:val="20"/>
            <w:color w:val="0000FF"/>
          </w:rPr>
          <w:t>TRegExpr.Substitute</w:t>
        </w:r>
      </w:hyperlink>
      <w:r>
        <w:rPr>
          <w:rStyle w:val="hm_NormalChar"/>
        </w:rPr>
        <w:t>).</w:t>
      </w:r>
    </w:p>
    <w:p>
      <w:pPr>
        <w:pStyle w:val="hm_Normal"/>
      </w:pPr>
    </w:p>
    <w:p>
      <w:pPr>
        <w:pStyle w:val="hm_Normal"/>
      </w:pPr>
      <w:r>
        <w:rPr>
          <w:rStyle w:val="hm_NormalChar"/>
        </w:rPr>
        <w:t>Subexpressions are numbered based on the left to right order of their opening parenthesis.</w:t>
      </w:r>
    </w:p>
    <w:p>
      <w:pPr>
        <w:pStyle w:val="hm_Normal"/>
      </w:pPr>
      <w:r>
        <w:rPr>
          <w:rStyle w:val="hm_NormalChar"/>
        </w:rPr>
        <w:t xml:space="preserve">First subexpression has number '1' (whole r.e. match has number '0' - You can substitute it in </w:t>
      </w:r>
      <w:hyperlink w:anchor="tregexpr_interface_tregexpr_substitute">
        <w:r>
          <w:rPr>
            <w:rStyle w:val="hm_NormalChar"/>
            <w:rFonts w:ascii="Arial" w:hAnsi="Arial"/>
            <w:u w:val="single" w:color="auto"/>
            <w:sz w:val="20"/>
            <w:color w:val="0000FF"/>
          </w:rPr>
          <w:t>TRegExpr.Substitute</w:t>
        </w:r>
      </w:hyperlink>
      <w:r>
        <w:rPr>
          <w:rStyle w:val="hm_NormalChar"/>
        </w:rPr>
        <w:t xml:space="preserve"> as '$0' or '$&amp;').</w:t>
      </w:r>
    </w:p>
    <w:p>
      <w:pPr>
        <w:pStyle w:val="hm_Normal"/>
      </w:pPr>
    </w:p>
    <w:p>
      <w:pPr>
        <w:pStyle w:val="hm_Normal"/>
      </w:pPr>
      <w:r>
        <w:rPr>
          <w:rStyle w:val="hm_NormalChar"/>
          <w:b/>
        </w:rPr>
        <w:t>Examples:</w:t>
      </w:r>
    </w:p>
    <w:p>
      <w:pPr>
        <w:pStyle w:val="hm_Normal"/>
      </w:pPr>
      <w:r>
        <w:rPr>
          <w:rStyle w:val="hm_NormalChar"/>
          <w:rFonts w:ascii="Courier" w:hAnsi="Courier"/>
          <w:sz w:val="20"/>
          <w:color w:val="000000"/>
        </w:rPr>
        <w:t xml:space="preserve">  (foobar){8,10}  </w:t>
      </w:r>
      <w:r>
        <w:rPr>
          <w:rStyle w:val="hm_NormalChar"/>
          <w:i/>
        </w:rPr>
        <w:t>matchs strings which contain 8, 9 or 10 instances of the 'foobar'</w:t>
      </w:r>
    </w:p>
    <w:p>
      <w:pPr>
        <w:pStyle w:val="hm_Normal"/>
      </w:pPr>
      <w:r>
        <w:rPr>
          <w:rStyle w:val="hm_NormalChar"/>
          <w:rFonts w:ascii="Courier" w:hAnsi="Courier"/>
          <w:sz w:val="20"/>
          <w:color w:val="000000"/>
        </w:rPr>
        <w:t xml:space="preserve">  foob([0-9]|a+)r </w:t>
      </w:r>
      <w:r>
        <w:rPr>
          <w:rStyle w:val="hm_NormalChar"/>
          <w:i/>
        </w:rPr>
        <w:t>matchs 'foob0r', 'foob1r' , 'foobar', 'foobaar', 'foobaar' etc.</w:t>
      </w:r>
    </w:p>
    <w:p>
      <w:pPr>
        <w:pStyle w:val="hm_Normal"/>
      </w:pPr>
      <w:r>
        <w:rPr>
          <w:rStyle w:val="hm_NormalChar"/>
        </w:rPr>
        <w:t xml:space="preserve">    </w:t>
      </w:r>
    </w:p>
    <w:p>
      <w:pPr>
        <w:pStyle w:val="hm_Normal"/>
      </w:pPr>
    </w:p>
    <w:p>
      <w:pPr>
        <w:pStyle w:val="hm_Normal"/>
      </w:pPr>
      <w:r>
        <w:rPr>
          <w:rStyle w:val="hm_NormalChar"/>
          <w:rFonts w:ascii="Arial" w:hAnsi="Arial"/>
          <w:b/>
          <w:sz w:val="20"/>
          <w:color w:val="0000FF"/>
        </w:rPr>
        <w:t>Metacharacters - backreferences</w:t>
      </w:r>
    </w:p>
    <w:p>
      <w:pPr>
        <w:pStyle w:val="hm_Normal"/>
      </w:pPr>
    </w:p>
    <w:p>
      <w:pPr>
        <w:pStyle w:val="hm_Normal"/>
      </w:pPr>
      <w:r>
        <w:rPr>
          <w:rStyle w:val="hm_NormalChar"/>
          <w:b/>
        </w:rPr>
        <w:t>Metacharacters</w:t>
      </w:r>
      <w:r>
        <w:rPr>
          <w:rStyle w:val="hm_NormalChar"/>
        </w:rPr>
        <w:t xml:space="preserve"> \1 through \9 are interpreted as backreferences. \&lt;n&gt; matches previously matched </w:t>
      </w:r>
      <w:r>
        <w:rPr>
          <w:rStyle w:val="hm_NormalChar"/>
          <w:b/>
        </w:rPr>
        <w:t>subexpression</w:t>
      </w:r>
      <w:r>
        <w:rPr>
          <w:rStyle w:val="hm_NormalChar"/>
        </w:rPr>
        <w:t xml:space="preserve"> #&lt;n&gt;.</w:t>
      </w:r>
    </w:p>
    <w:p>
      <w:pPr>
        <w:pStyle w:val="hm_Normal"/>
      </w:pPr>
    </w:p>
    <w:p>
      <w:pPr>
        <w:pStyle w:val="hm_Normal"/>
      </w:pPr>
      <w:r>
        <w:rPr>
          <w:rStyle w:val="hm_NormalChar"/>
          <w:b/>
        </w:rPr>
        <w:t>Examples:</w:t>
      </w:r>
    </w:p>
    <w:p>
      <w:pPr>
        <w:pStyle w:val="hm_Normal"/>
      </w:pPr>
      <w:r>
        <w:rPr>
          <w:rStyle w:val="hm_NormalChar"/>
          <w:rFonts w:ascii="Courier" w:hAnsi="Courier"/>
          <w:sz w:val="20"/>
          <w:color w:val="000000"/>
        </w:rPr>
        <w:t xml:space="preserve">  (.)\1+         </w:t>
      </w:r>
      <w:r>
        <w:rPr>
          <w:rStyle w:val="hm_NormalChar"/>
          <w:i/>
        </w:rPr>
        <w:t xml:space="preserve">matchs 'aaaa' and 'cc'. </w:t>
      </w:r>
    </w:p>
    <w:p>
      <w:pPr>
        <w:pStyle w:val="hm_Normal"/>
      </w:pPr>
      <w:r>
        <w:rPr>
          <w:rStyle w:val="hm_NormalChar"/>
          <w:rFonts w:ascii="Courier" w:hAnsi="Courier"/>
          <w:sz w:val="20"/>
          <w:color w:val="000000"/>
        </w:rPr>
        <w:t xml:space="preserve">  (.+)\1+        </w:t>
      </w:r>
      <w:r>
        <w:rPr>
          <w:rStyle w:val="hm_NormalChar"/>
          <w:i/>
        </w:rPr>
        <w:t>also match 'abab' and '123123'</w:t>
      </w:r>
    </w:p>
    <w:p>
      <w:pPr>
        <w:pStyle w:val="hm_Normal"/>
      </w:pPr>
      <w:r>
        <w:rPr>
          <w:rStyle w:val="hm_NormalChar"/>
          <w:rFonts w:ascii="Courier" w:hAnsi="Courier"/>
          <w:i/>
          <w:sz w:val="20"/>
          <w:color w:val="000000"/>
        </w:rPr>
        <w:t xml:space="preserve">  (['"]?)(\d+)\1 </w:t>
      </w:r>
      <w:r>
        <w:rPr>
          <w:rStyle w:val="hm_NormalChar"/>
          <w:i/>
        </w:rPr>
        <w:t>matchs '"13" (in double quotes), or '4' (in single quotes) or 77 (without quotes) etc</w:t>
      </w:r>
    </w:p>
    <w:p>
      <w:pPr>
        <w:pStyle w:val="hm_Normal"/>
      </w:pPr>
    </w:p>
    <w:p>
      <w:pPr>
        <w:pStyle w:val="hm_Normal"/>
      </w:pPr>
    </w:p>
    <w:p>
      <w:pPr>
        <w:pStyle w:val="hm_Normal"/>
      </w:pPr>
      <w:bookmarkStart w:id="rId52" w:name="RegExp_Syntax_about_modifiers"/>
      <w:bookmarkEnd w:id="rId52"/>
      <w:r>
        <w:rPr>
          <w:rStyle w:val="hm_NormalChar"/>
          <w:rFonts w:ascii="Arial" w:hAnsi="Arial"/>
          <w:b/>
          <w:sz w:val="20"/>
          <w:color w:val="0000FF"/>
        </w:rPr>
        <w:t>Modifiers</w:t>
      </w:r>
    </w:p>
    <w:p>
      <w:pPr>
        <w:ind w:left="360"/>
      </w:pPr>
    </w:p>
    <w:p>
      <w:pPr>
        <w:pStyle w:val="hm_Normal"/>
      </w:pPr>
      <w:r>
        <w:rPr>
          <w:rStyle w:val="hm_NormalChar"/>
        </w:rPr>
        <w:t>Modifiers are for changing behaviour of TRegExpr.</w:t>
      </w:r>
    </w:p>
    <w:p>
      <w:pPr>
        <w:pStyle w:val="hm_Normal"/>
      </w:pPr>
    </w:p>
    <w:p>
      <w:pPr>
        <w:pStyle w:val="hm_Normal"/>
      </w:pPr>
      <w:r>
        <w:rPr>
          <w:rStyle w:val="hm_NormalChar"/>
        </w:rPr>
        <w:t xml:space="preserve">There are many ways to set up modifiers. </w:t>
      </w:r>
    </w:p>
    <w:p>
      <w:pPr>
        <w:pStyle w:val="hm_Normal"/>
      </w:pPr>
      <w:r>
        <w:rPr>
          <w:rStyle w:val="hm_NormalChar"/>
        </w:rPr>
        <w:t xml:space="preserve">Any of these modifiers may be embedded within the regular expression itself using the </w:t>
      </w:r>
      <w:hyperlink w:anchor="regexp_syntax_inline_modifiers">
        <w:r>
          <w:rPr>
            <w:rStyle w:val="hm_NormalChar"/>
            <w:u w:val="single" w:color="auto"/>
            <w:color w:val="0000FF"/>
          </w:rPr>
          <w:t>(?...)</w:t>
        </w:r>
      </w:hyperlink>
      <w:r>
        <w:rPr>
          <w:rStyle w:val="hm_NormalChar"/>
        </w:rPr>
        <w:t xml:space="preserve"> construct.</w:t>
      </w:r>
    </w:p>
    <w:p>
      <w:pPr>
        <w:pStyle w:val="hm_Normal"/>
      </w:pPr>
      <w:r>
        <w:rPr>
          <w:rStyle w:val="hm_NormalChar"/>
        </w:rPr>
        <w:t>Also, You can assign to appropriate TRegExpr properties (</w:t>
      </w:r>
      <w:hyperlink w:anchor="tregexpr_interface_tregexpr_modifier_x">
        <w:r>
          <w:rPr>
            <w:rStyle w:val="hm_NormalChar"/>
            <w:u w:val="single" w:color="auto"/>
            <w:color w:val="0000FF"/>
          </w:rPr>
          <w:t>ModifierX</w:t>
        </w:r>
      </w:hyperlink>
      <w:r>
        <w:rPr>
          <w:rStyle w:val="hm_NormalChar"/>
        </w:rPr>
        <w:t xml:space="preserve"> for example to change /x, or ModifierStr to change all modifiers together). The default values for new instances of TRegExpr object defined in </w:t>
      </w:r>
      <w:hyperlink w:anchor="tregexpr_interface_modifier_defs">
        <w:r>
          <w:rPr>
            <w:rStyle w:val="hm_NormalChar"/>
            <w:u w:val="single" w:color="auto"/>
            <w:color w:val="0000FF"/>
          </w:rPr>
          <w:t>global variables</w:t>
        </w:r>
      </w:hyperlink>
      <w:r>
        <w:rPr>
          <w:rStyle w:val="hm_NormalChar"/>
        </w:rPr>
        <w:t>, for example global variable RegExprModifierX defines value of new TRegExpr instance ModifierX property.</w:t>
      </w:r>
    </w:p>
    <w:p>
      <w:pPr>
        <w:pStyle w:val="hm_Normal"/>
      </w:pPr>
    </w:p>
    <w:p>
      <w:pPr>
        <w:pStyle w:val="hm_Normal"/>
      </w:pPr>
      <w:bookmarkStart w:id="rId54" w:name="RegExp_Syntax_modifier_i"/>
      <w:bookmarkEnd w:id="rId54"/>
      <w:r>
        <w:rPr>
          <w:rStyle w:val="hm_NormalChar"/>
          <w:b/>
        </w:rPr>
        <w:t>i</w:t>
      </w:r>
    </w:p>
    <w:p>
      <w:pPr>
        <w:ind w:left="360"/>
      </w:pPr>
      <w:r>
        <w:rPr>
          <w:rStyle w:val="hm_NormalChar"/>
        </w:rPr>
        <w:t xml:space="preserve">Do case-insensitive pattern matching (using installed in you system locale settings), see also </w:t>
      </w:r>
      <w:hyperlink w:anchor="tregexpr_interface_invertcase">
        <w:r>
          <w:rPr>
            <w:rStyle w:val="hm_Format3Char"/>
            <w:u w:val="single" w:color="auto"/>
            <w:color w:val="0000FF"/>
          </w:rPr>
          <w:t>InvertCase</w:t>
        </w:r>
      </w:hyperlink>
      <w:r>
        <w:rPr>
          <w:rStyle w:val="hm_NormalChar"/>
        </w:rPr>
        <w:t>.</w:t>
      </w:r>
    </w:p>
    <w:p>
      <w:pPr>
        <w:pStyle w:val="hm_Normal"/>
      </w:pPr>
      <w:bookmarkStart w:id="rId30" w:name="regexp_syntax_modifier_m"/>
      <w:bookmarkEnd w:id="rId30"/>
      <w:r>
        <w:rPr>
          <w:rStyle w:val="hm_NormalChar"/>
          <w:b/>
        </w:rPr>
        <w:t xml:space="preserve">m </w:t>
      </w:r>
    </w:p>
    <w:p>
      <w:pPr>
        <w:ind w:left="360"/>
      </w:pPr>
      <w:r>
        <w:rPr>
          <w:rStyle w:val="hm_NormalChar"/>
        </w:rPr>
        <w:t xml:space="preserve">Treat string as multiple lines. That is, change "^'' and "$'' from matching at only the very start or end of the string to the start or end of any line anywhere within the string, see also </w:t>
      </w:r>
      <w:hyperlink w:anchor="regexp_syntax_syntax_line_separators">
        <w:r>
          <w:rPr>
            <w:rStyle w:val="hm_NormalChar"/>
            <w:u w:val="single" w:color="auto"/>
            <w:color w:val="0000FF"/>
          </w:rPr>
          <w:t>Line separators</w:t>
        </w:r>
      </w:hyperlink>
      <w:r>
        <w:rPr>
          <w:rStyle w:val="hm_NormalChar"/>
        </w:rPr>
        <w:t>.</w:t>
      </w:r>
    </w:p>
    <w:p>
      <w:pPr>
        <w:pStyle w:val="hm_Normal"/>
      </w:pPr>
      <w:bookmarkStart w:id="rId32" w:name="regexp_syntax_modifier_s"/>
      <w:bookmarkEnd w:id="rId32"/>
      <w:r>
        <w:rPr>
          <w:rStyle w:val="hm_NormalChar"/>
          <w:b/>
        </w:rPr>
        <w:t xml:space="preserve">s </w:t>
      </w:r>
    </w:p>
    <w:p>
      <w:pPr>
        <w:ind w:left="360"/>
      </w:pPr>
      <w:r>
        <w:rPr>
          <w:rStyle w:val="hm_NormalChar"/>
        </w:rPr>
        <w:t xml:space="preserve">Treat string as single line. That is, change ".'' to match any character whatsoever, even a line separators (see also </w:t>
      </w:r>
      <w:hyperlink w:anchor="regexp_syntax_syntax_line_separators">
        <w:r>
          <w:rPr>
            <w:rStyle w:val="hm_NormalChar"/>
            <w:u w:val="single" w:color="auto"/>
            <w:color w:val="0000FF"/>
          </w:rPr>
          <w:t>Line separators</w:t>
        </w:r>
      </w:hyperlink>
      <w:r>
        <w:rPr>
          <w:rStyle w:val="hm_NormalChar"/>
        </w:rPr>
        <w:t>), which it normally would not match.</w:t>
      </w:r>
    </w:p>
    <w:p>
      <w:pPr>
        <w:pStyle w:val="hm_Normal"/>
      </w:pPr>
      <w:bookmarkStart w:id="rId34" w:name="regexp_syntax_modifier_g"/>
      <w:bookmarkEnd w:id="rId34"/>
      <w:r>
        <w:rPr>
          <w:rStyle w:val="hm_NormalChar"/>
          <w:b/>
        </w:rPr>
        <w:t xml:space="preserve">g </w:t>
      </w:r>
    </w:p>
    <w:p>
      <w:pPr>
        <w:ind w:left="360"/>
      </w:pPr>
      <w:r>
        <w:rPr>
          <w:rStyle w:val="hm_NormalChar"/>
        </w:rPr>
        <w:t>N</w:t>
      </w:r>
      <w:r>
        <w:rPr>
          <w:rFonts w:ascii="Arial" w:hAnsi="Arial"/>
          <w:sz w:val="20"/>
          <w:color w:val="000000"/>
        </w:rPr>
        <w:t xml:space="preserve">on standard modifier. Switching it Off You'll switch all following operators into non-greedy mode (by default this modifier is On). So, if modifier /g is Off then </w:t>
      </w:r>
      <w:r>
        <w:rPr>
          <w:rStyle w:val="hm_NormalChar"/>
        </w:rPr>
        <w:t xml:space="preserve">'+' </w:t>
      </w:r>
      <w:r>
        <w:rPr>
          <w:rFonts w:ascii="Arial" w:hAnsi="Arial"/>
          <w:sz w:val="20"/>
          <w:color w:val="000000"/>
        </w:rPr>
        <w:t>works as</w:t>
      </w:r>
      <w:r>
        <w:rPr>
          <w:rStyle w:val="hm_NormalChar"/>
        </w:rPr>
        <w:t xml:space="preserve"> '+?'</w:t>
      </w:r>
      <w:r>
        <w:rPr>
          <w:rFonts w:ascii="Arial" w:hAnsi="Arial"/>
          <w:sz w:val="20"/>
          <w:color w:val="000000"/>
        </w:rPr>
        <w:t xml:space="preserve">, </w:t>
      </w:r>
      <w:r>
        <w:rPr>
          <w:rStyle w:val="hm_NormalChar"/>
        </w:rPr>
        <w:t xml:space="preserve">'*' </w:t>
      </w:r>
      <w:r>
        <w:rPr>
          <w:rFonts w:ascii="Arial" w:hAnsi="Arial"/>
          <w:sz w:val="20"/>
          <w:color w:val="000000"/>
        </w:rPr>
        <w:t xml:space="preserve">as </w:t>
      </w:r>
      <w:r>
        <w:rPr>
          <w:rStyle w:val="hm_NormalChar"/>
        </w:rPr>
        <w:t xml:space="preserve">'*?' </w:t>
      </w:r>
      <w:r>
        <w:rPr>
          <w:rFonts w:ascii="Arial" w:hAnsi="Arial"/>
          <w:sz w:val="20"/>
          <w:color w:val="000000"/>
        </w:rPr>
        <w:t>and so on</w:t>
      </w:r>
    </w:p>
    <w:p>
      <w:pPr>
        <w:pStyle w:val="hm_Normal"/>
      </w:pPr>
      <w:bookmarkStart w:id="rId35" w:name="regexp_syntax_modifier_x"/>
      <w:bookmarkEnd w:id="rId35"/>
      <w:r>
        <w:rPr>
          <w:rStyle w:val="hm_NormalChar"/>
          <w:b/>
        </w:rPr>
        <w:t xml:space="preserve">x </w:t>
      </w:r>
    </w:p>
    <w:p>
      <w:pPr>
        <w:ind w:left="360"/>
      </w:pPr>
      <w:r>
        <w:rPr>
          <w:rStyle w:val="hm_NormalChar"/>
        </w:rPr>
        <w:t>Extend your pattern's legibility by permitting whitespace and comments (see explanation below)</w:t>
      </w:r>
      <w:r>
        <w:rPr>
          <w:rFonts w:ascii="Times New Roman" w:hAnsi="Times New Roman"/>
          <w:sz w:val="24"/>
          <w:color w:val="000000"/>
        </w:rPr>
        <w:t xml:space="preserve">. </w:t>
      </w:r>
    </w:p>
    <w:p>
      <w:pPr>
        <w:pStyle w:val="hm_Normal"/>
      </w:pPr>
      <w:bookmarkStart w:id="rId40" w:name="regexp_syntax_modifier_r"/>
      <w:bookmarkEnd w:id="rId40"/>
      <w:r>
        <w:rPr>
          <w:rStyle w:val="hm_NormalChar"/>
          <w:b/>
        </w:rPr>
        <w:t>r</w:t>
      </w:r>
    </w:p>
    <w:p>
      <w:pPr>
        <w:ind w:left="360"/>
      </w:pPr>
      <w:r>
        <w:rPr>
          <w:rStyle w:val="hm_NormalChar"/>
        </w:rPr>
        <w:t>Non-standard modifier. If is set then range а-я additional include russian letter 'ё', А-Я  additional include 'Ё', and а-Я include all russian symbols.</w:t>
      </w:r>
    </w:p>
    <w:p>
      <w:pPr>
        <w:ind w:left="360"/>
      </w:pPr>
      <w:r>
        <w:rPr>
          <w:rStyle w:val="hm_NormalChar"/>
        </w:rPr>
        <w:t xml:space="preserve">Sorry for foreign users, but it's set by default. If you want switch if off by default - set false to global variable </w:t>
      </w:r>
      <w:hyperlink w:anchor="tregexpr_interface_modifier_defs">
        <w:r>
          <w:rPr>
            <w:rStyle w:val="hm_NormalChar"/>
            <w:u w:val="single" w:color="auto"/>
            <w:color w:val="0000FF"/>
          </w:rPr>
          <w:t>RegExprModifierR</w:t>
        </w:r>
      </w:hyperlink>
      <w:r>
        <w:rPr>
          <w:rStyle w:val="hm_NormalChar"/>
        </w:rPr>
        <w:t>.</w:t>
      </w:r>
    </w:p>
    <w:p>
      <w:pPr>
        <w:ind w:left="360"/>
      </w:pPr>
    </w:p>
    <w:p>
      <w:pPr>
        <w:ind w:left="360"/>
      </w:pPr>
    </w:p>
    <w:p>
      <w:pPr>
        <w:pStyle w:val="hm_Normal"/>
      </w:pPr>
      <w:r>
        <w:rPr>
          <w:rStyle w:val="hm_NormalChar"/>
        </w:rPr>
        <w:t xml:space="preserve">The </w:t>
      </w:r>
      <w:hyperlink w:anchor="regexp_syntax_modifier_x">
        <w:r>
          <w:rPr>
            <w:rStyle w:val="hm_NormalChar"/>
            <w:rFonts w:ascii="Arial" w:hAnsi="Arial"/>
            <w:u w:val="single" w:color="auto"/>
            <w:sz w:val="20"/>
            <w:color w:val="0000FF"/>
          </w:rPr>
          <w:t>modifier /x</w:t>
        </w:r>
      </w:hyperlink>
      <w:r>
        <w:rPr>
          <w:rStyle w:val="hm_NormalChar"/>
        </w:rPr>
        <w:t xml:space="preserve"> itself needs a little more explanation. It tells the TRegExpr to ignore whitespace that is neither backslashed nor within a character class. You can use this to break up your regular expression into (slightly) more readable parts. The # character is also treated as a metacharacter introducing a comment, for example:</w:t>
      </w:r>
    </w:p>
    <w:p>
      <w:pPr>
        <w:pStyle w:val="hm_Normal"/>
      </w:pPr>
    </w:p>
    <w:p>
      <w:pPr>
        <w:ind w:left="270"/>
      </w:pPr>
      <w:r>
        <w:rPr>
          <w:rFonts w:ascii="Courier" w:hAnsi="Courier"/>
          <w:i/>
          <w:sz w:val="20"/>
          <w:color w:val="000000"/>
        </w:rPr>
        <w:t xml:space="preserve">( </w:t>
      </w:r>
    </w:p>
    <w:p>
      <w:pPr>
        <w:ind w:left="270"/>
      </w:pPr>
      <w:r>
        <w:rPr>
          <w:rFonts w:ascii="Courier" w:hAnsi="Courier"/>
          <w:i/>
          <w:sz w:val="20"/>
          <w:color w:val="000000"/>
        </w:rPr>
        <w:t>(abc) # comment 1</w:t>
      </w:r>
    </w:p>
    <w:p>
      <w:pPr>
        <w:ind w:left="270"/>
      </w:pPr>
      <w:r>
        <w:rPr>
          <w:rFonts w:ascii="Courier" w:hAnsi="Courier"/>
          <w:i/>
          <w:sz w:val="20"/>
          <w:color w:val="000000"/>
        </w:rPr>
        <w:t xml:space="preserve">  |   # You can use spaces to format r.e. - TRegExpr ignores it</w:t>
      </w:r>
    </w:p>
    <w:p>
      <w:pPr>
        <w:ind w:left="270"/>
      </w:pPr>
      <w:r>
        <w:rPr>
          <w:rFonts w:ascii="Courier" w:hAnsi="Courier"/>
          <w:i/>
          <w:sz w:val="20"/>
          <w:color w:val="000000"/>
        </w:rPr>
        <w:t>(efg) # comment 2</w:t>
      </w:r>
    </w:p>
    <w:p>
      <w:pPr>
        <w:ind w:left="270"/>
      </w:pPr>
      <w:r>
        <w:rPr>
          <w:rFonts w:ascii="Courier" w:hAnsi="Courier"/>
          <w:i/>
          <w:sz w:val="20"/>
          <w:color w:val="000000"/>
        </w:rPr>
        <w:t>)</w:t>
      </w:r>
    </w:p>
    <w:p>
      <w:pPr>
        <w:pStyle w:val="hm_Normal"/>
      </w:pPr>
    </w:p>
    <w:p>
      <w:pPr>
        <w:pStyle w:val="hm_Normal"/>
      </w:pPr>
      <w:r>
        <w:rPr>
          <w:rStyle w:val="hm_NormalChar"/>
        </w:rPr>
        <w:t xml:space="preserve">This also means that if you want real whitespace or # characters in the pattern (outside a character class, where they are unaffected by /x), that you'll either have to escape them or encode them using octal or hex escapes. Taken together, these features go a long way towards making regular expressions text more readable. </w:t>
      </w:r>
    </w:p>
    <w:p>
      <w:pPr>
        <w:ind w:left="360"/>
      </w:pPr>
    </w:p>
    <w:p>
      <w:pPr>
        <w:ind w:left="360"/>
      </w:pPr>
    </w:p>
    <w:p>
      <w:pPr>
        <w:pStyle w:val="hm_Normal"/>
      </w:pPr>
      <w:r>
        <w:rPr>
          <w:rStyle w:val="hm_NormalChar"/>
          <w:rFonts w:ascii="Arial" w:hAnsi="Arial"/>
          <w:b/>
          <w:sz w:val="20"/>
          <w:color w:val="0000FF"/>
        </w:rPr>
        <w:t>Perl extensions</w:t>
      </w:r>
    </w:p>
    <w:p>
      <w:pPr>
        <w:pStyle w:val="hm_Normal"/>
      </w:pPr>
    </w:p>
    <w:p>
      <w:pPr>
        <w:pStyle w:val="hm_Normal"/>
      </w:pPr>
      <w:bookmarkStart w:id="rId38" w:name="regexp_syntax_inline_modifiers"/>
      <w:bookmarkEnd w:id="rId38"/>
      <w:r>
        <w:rPr>
          <w:rStyle w:val="hm_NormalChar"/>
          <w:rFonts w:ascii="Times New Roman" w:hAnsi="Times New Roman"/>
          <w:b/>
          <w:sz w:val="24"/>
          <w:color w:val="000000"/>
        </w:rPr>
        <w:t>(?imsxr-imsxr)</w:t>
      </w:r>
    </w:p>
    <w:p>
      <w:pPr>
        <w:pStyle w:val="hm_Normal"/>
      </w:pPr>
      <w:r>
        <w:rPr>
          <w:rStyle w:val="hm_NormalChar"/>
        </w:rPr>
        <w:t>You may use it into r.e. for modifying modifiers by the fly. If this construction inlined into subexpression, then it effects only into this subexpression</w:t>
      </w:r>
    </w:p>
    <w:p>
      <w:pPr>
        <w:pStyle w:val="hm_Normal"/>
      </w:pPr>
    </w:p>
    <w:p>
      <w:pPr>
        <w:pStyle w:val="hm_Normal"/>
      </w:pPr>
      <w:r>
        <w:rPr>
          <w:rStyle w:val="hm_NormalChar"/>
          <w:b/>
        </w:rPr>
        <w:t>Examples:</w:t>
      </w:r>
    </w:p>
    <w:p>
      <w:pPr>
        <w:pStyle w:val="hm_Normal"/>
      </w:pPr>
      <w:r>
        <w:rPr>
          <w:rStyle w:val="hm_NormalChar"/>
          <w:rFonts w:ascii="Courier" w:hAnsi="Courier"/>
          <w:sz w:val="20"/>
          <w:color w:val="000000"/>
        </w:rPr>
        <w:t xml:space="preserve">  (?i)Saint-Petersburg       </w:t>
      </w:r>
      <w:r>
        <w:rPr>
          <w:rStyle w:val="hm_NormalChar"/>
          <w:i/>
        </w:rPr>
        <w:t>matchs 'Saint-petersburg' and 'Saint-Petersburg'</w:t>
      </w:r>
    </w:p>
    <w:p>
      <w:pPr>
        <w:pStyle w:val="hm_Normal"/>
      </w:pPr>
      <w:r>
        <w:rPr>
          <w:rStyle w:val="hm_NormalChar"/>
          <w:rFonts w:ascii="Courier" w:hAnsi="Courier"/>
          <w:sz w:val="20"/>
          <w:color w:val="000000"/>
        </w:rPr>
        <w:t xml:space="preserve">  (?i)Saint-(?-i)Petersburg  </w:t>
      </w:r>
      <w:r>
        <w:rPr>
          <w:rStyle w:val="hm_NormalChar"/>
          <w:i/>
        </w:rPr>
        <w:t>matchs 'Saint-Petersburg' but not 'Saint-petersburg'</w:t>
      </w:r>
    </w:p>
    <w:p>
      <w:pPr>
        <w:pStyle w:val="hm_Normal"/>
      </w:pPr>
      <w:r>
        <w:rPr>
          <w:rStyle w:val="hm_NormalChar"/>
          <w:rFonts w:ascii="Courier" w:hAnsi="Courier"/>
          <w:sz w:val="20"/>
          <w:color w:val="000000"/>
        </w:rPr>
        <w:t xml:space="preserve">  (?i)(Saint-)?Petersburg    </w:t>
      </w:r>
      <w:r>
        <w:rPr>
          <w:rStyle w:val="hm_NormalChar"/>
          <w:i/>
        </w:rPr>
        <w:t>matchs 'Saint-petersburg' and 'saint-petersburg'</w:t>
      </w:r>
    </w:p>
    <w:p>
      <w:pPr>
        <w:pStyle w:val="hm_Normal"/>
      </w:pPr>
      <w:r>
        <w:rPr>
          <w:rStyle w:val="hm_NormalChar"/>
          <w:rFonts w:ascii="Courier" w:hAnsi="Courier"/>
          <w:sz w:val="20"/>
          <w:color w:val="000000"/>
        </w:rPr>
        <w:t xml:space="preserve">  ((?i)Saint-)?Petersburg    </w:t>
      </w:r>
      <w:r>
        <w:rPr>
          <w:rStyle w:val="hm_NormalChar"/>
          <w:i/>
        </w:rPr>
        <w:t xml:space="preserve">matchs 'saint-Petersburg', but not 'saint-petersburg' </w:t>
      </w:r>
    </w:p>
    <w:p>
      <w:pPr>
        <w:pStyle w:val="hm_Normal"/>
      </w:pPr>
    </w:p>
    <w:p>
      <w:pPr>
        <w:pStyle w:val="hm_Normal"/>
      </w:pPr>
    </w:p>
    <w:p>
      <w:pPr>
        <w:pStyle w:val="hm_Normal"/>
      </w:pPr>
      <w:bookmarkStart w:id="rId41" w:name="regexp_syntax_inline_comment"/>
      <w:bookmarkEnd w:id="rId41"/>
      <w:r>
        <w:rPr>
          <w:rStyle w:val="hm_NormalChar"/>
          <w:rFonts w:ascii="Times New Roman" w:hAnsi="Times New Roman"/>
          <w:b/>
          <w:sz w:val="24"/>
          <w:color w:val="000000"/>
        </w:rPr>
        <w:t>(?#text)</w:t>
      </w:r>
      <w:r>
        <w:rPr>
          <w:rStyle w:val="hm_NormalChar"/>
          <w:rFonts w:ascii="Times New Roman" w:hAnsi="Times New Roman"/>
          <w:sz w:val="24"/>
          <w:color w:val="000000"/>
        </w:rPr>
        <w:t xml:space="preserve"> </w:t>
      </w:r>
    </w:p>
    <w:p>
      <w:pPr>
        <w:pStyle w:val="hm_Normal"/>
      </w:pPr>
      <w:r>
        <w:rPr>
          <w:rStyle w:val="hm_NormalChar"/>
        </w:rPr>
        <w:t xml:space="preserve">A comment, the text is ignored. Note that TRegExpr closes the comment as soon as it sees a ")", so there is no way to put a literal ")" in the comment. </w:t>
      </w:r>
    </w:p>
    <w:p>
      <w:pPr>
        <w:pStyle w:val="hm_Normal"/>
      </w:pPr>
    </w:p>
    <w:p>
      <w:pPr>
        <w:pStyle w:val="hm_Normal"/>
      </w:pPr>
    </w:p>
    <w:p>
      <w:pPr>
        <w:pStyle w:val="hm_Normal"/>
      </w:pPr>
      <w:bookmarkStart w:id="rId56" w:name="RegExp_Syntax_mechanism"/>
      <w:bookmarkEnd w:id="rId56"/>
      <w:r>
        <w:rPr>
          <w:rStyle w:val="hm_NormalChar"/>
          <w:rFonts w:ascii="Arial" w:hAnsi="Arial"/>
          <w:b/>
          <w:sz w:val="20"/>
          <w:color w:val="0000FF"/>
        </w:rPr>
        <w:t>Internal mechanism explanation</w:t>
      </w:r>
    </w:p>
    <w:p>
      <w:pPr>
        <w:pStyle w:val="hm_Normal"/>
      </w:pPr>
    </w:p>
    <w:p>
      <w:pPr>
        <w:pStyle w:val="hm_Normal"/>
      </w:pPr>
      <w:r>
        <w:rPr>
          <w:rStyle w:val="hm_NormalChar"/>
        </w:rPr>
        <w:t>It seems You need some internal secrets of TRegExpr?</w:t>
      </w:r>
    </w:p>
    <w:p>
      <w:pPr>
        <w:pStyle w:val="hm_Normal"/>
      </w:pPr>
      <w:r>
        <w:rPr>
          <w:rStyle w:val="hm_NormalChar"/>
        </w:rPr>
        <w:t>Well, it's under constraction, please wait some time..</w:t>
      </w:r>
    </w:p>
    <w:p>
      <w:pPr>
        <w:pStyle w:val="hm_Normal"/>
      </w:pPr>
      <w:r>
        <w:rPr>
          <w:rStyle w:val="hm_NormalChar"/>
        </w:rPr>
        <w:t xml:space="preserve">Just now don't forget to read the </w:t>
      </w:r>
      <w:hyperlink w:anchor="faq">
        <w:r>
          <w:rPr>
            <w:rStyle w:val="hm_NormalChar"/>
            <w:rFonts w:ascii="Arial" w:hAnsi="Arial"/>
            <w:u w:val="single" w:color="auto"/>
            <w:sz w:val="20"/>
            <w:color w:val="0000FF"/>
          </w:rPr>
          <w:t>FAQ</w:t>
        </w:r>
      </w:hyperlink>
      <w:r>
        <w:rPr>
          <w:rStyle w:val="hm_NormalChar"/>
        </w:rPr>
        <w:t xml:space="preserve"> (expecially 'non-greediness' optimization </w:t>
      </w:r>
      <w:hyperlink w:anchor="faq_nongreedyoptimization">
        <w:r>
          <w:rPr>
            <w:rStyle w:val="hm_NormalChar"/>
            <w:rFonts w:ascii="Arial" w:hAnsi="Arial"/>
            <w:u w:val="single" w:color="auto"/>
            <w:sz w:val="20"/>
            <w:color w:val="0000FF"/>
          </w:rPr>
          <w:t>question</w:t>
        </w:r>
      </w:hyperlink>
      <w:r>
        <w:rPr>
          <w:rStyle w:val="hm_NormalChar"/>
        </w:rPr>
        <w:t>).</w:t>
      </w:r>
    </w:p>
    <w:p>
      <w:bookmarkStart w:id="rId19" w:name="tregexpr_interface"/>
      <w:pPr>
        <w:pStyle w:val="Heading1"/>
        <w:numPr>
          <w:ilvl w:val="0"/>
          <w:numId w:val="1"/>
        </w:numPr>
      </w:pPr>
      <w:r>
        <w:t>TRegExpr interface</w:t>
      </w:r>
      <w:bookmarkEnd w:id="rId19"/>
    </w:p>
    <w:p>
      <w:pPr>
        <w:pStyle w:val="hm_Normal"/>
      </w:pPr>
      <w:r>
        <w:rPr>
          <w:rStyle w:val="hm_NormalChar"/>
          <w:rFonts w:ascii="Arial" w:hAnsi="Arial"/>
          <w:b/>
          <w:sz w:val="20"/>
          <w:color w:val="0000FF"/>
        </w:rPr>
        <w:t>Public methods and properties of TRegExpr class</w:t>
      </w:r>
      <w:r>
        <w:rPr>
          <w:rStyle w:val="hm_NormalChar"/>
        </w:rPr>
        <w:t>:</w:t>
      </w:r>
    </w:p>
    <w:p>
      <w:pPr>
        <w:pStyle w:val="hm_Normal"/>
      </w:pPr>
    </w:p>
    <w:p>
      <w:pPr>
        <w:pStyle w:val="hm_Normal"/>
      </w:pPr>
      <w:bookmarkStart w:id="rId28" w:name="tregexpr_interface_tregexpr_version"/>
      <w:bookmarkEnd w:id="rId28"/>
      <w:r>
        <w:rPr>
          <w:rStyle w:val="hm_NormalChar"/>
          <w:b/>
        </w:rPr>
        <w:t>class function VersionMajor</w:t>
      </w:r>
      <w:r>
        <w:rPr>
          <w:rStyle w:val="hm_NormalChar"/>
        </w:rPr>
        <w:t xml:space="preserve"> : integer;</w:t>
      </w:r>
    </w:p>
    <w:p>
      <w:pPr>
        <w:pStyle w:val="hm_Normal"/>
      </w:pPr>
      <w:r>
        <w:rPr>
          <w:rStyle w:val="hm_NormalChar"/>
          <w:b/>
        </w:rPr>
        <w:t>class function VersionMinor</w:t>
      </w:r>
      <w:r>
        <w:rPr>
          <w:rStyle w:val="hm_NormalChar"/>
        </w:rPr>
        <w:t xml:space="preserve"> : integer;</w:t>
      </w:r>
    </w:p>
    <w:p>
      <w:pPr>
        <w:pStyle w:val="hm_Normal"/>
      </w:pPr>
      <w:r>
        <w:rPr>
          <w:rStyle w:val="hm_NormalChar"/>
        </w:rPr>
        <w:t>Return major and minor version, for example, for v. 0.944 VersionMajor = 0 and VersionMinor = 944</w:t>
      </w:r>
    </w:p>
    <w:p>
      <w:pPr>
        <w:pStyle w:val="hm_Normal"/>
      </w:pPr>
    </w:p>
    <w:p>
      <w:pPr>
        <w:pStyle w:val="hm_Normal"/>
      </w:pPr>
      <w:r>
        <w:rPr>
          <w:rStyle w:val="hm_NormalChar"/>
          <w:b/>
        </w:rPr>
        <w:t>property Expression</w:t>
      </w:r>
      <w:r>
        <w:rPr>
          <w:rStyle w:val="hm_NormalChar"/>
        </w:rPr>
        <w:t xml:space="preserve"> : string</w:t>
      </w:r>
    </w:p>
    <w:p>
      <w:pPr>
        <w:pStyle w:val="hm_Normal"/>
      </w:pPr>
      <w:r>
        <w:rPr>
          <w:rStyle w:val="hm_NormalChar"/>
        </w:rPr>
        <w:t>Regular expression.</w:t>
      </w:r>
    </w:p>
    <w:p>
      <w:pPr>
        <w:pStyle w:val="hm_Normal"/>
      </w:pPr>
      <w:r>
        <w:rPr>
          <w:rStyle w:val="hm_NormalChar"/>
        </w:rPr>
        <w:t>For optimization, TRegExpr will automatically compiles it into 'P-code' (You can see it with help of Dump method) and stores in internal structures. Real [re]compilation occures only when it really needed - while calling Exec[Next], Substitute, Dump, etc and only if Expression or other P-code affected properties was changed after last [re]compilation.</w:t>
      </w:r>
    </w:p>
    <w:p>
      <w:pPr>
        <w:pStyle w:val="hm_Normal"/>
      </w:pPr>
      <w:r>
        <w:rPr>
          <w:rStyle w:val="hm_NormalChar"/>
        </w:rPr>
        <w:t>If any errors while [re]compilation occures, Error method is called (by default Error raises exception - see below)</w:t>
      </w:r>
    </w:p>
    <w:p>
      <w:pPr>
        <w:pStyle w:val="hm_Normal"/>
      </w:pPr>
    </w:p>
    <w:p>
      <w:pPr>
        <w:pStyle w:val="hm_Normal"/>
      </w:pPr>
      <w:r>
        <w:rPr>
          <w:rStyle w:val="hm_NormalChar"/>
          <w:b/>
        </w:rPr>
        <w:t>property ModifierStr</w:t>
      </w:r>
      <w:r>
        <w:rPr>
          <w:rStyle w:val="hm_NormalChar"/>
        </w:rPr>
        <w:t xml:space="preserve"> : string</w:t>
      </w:r>
    </w:p>
    <w:p>
      <w:pPr>
        <w:pStyle w:val="hm_Normal"/>
      </w:pPr>
      <w:r>
        <w:rPr>
          <w:rStyle w:val="hm_NormalChar"/>
        </w:rPr>
        <w:t xml:space="preserve">Set/get default values of </w:t>
      </w:r>
      <w:hyperlink w:anchor="RegExp_Syntax_about_modifiers">
        <w:r>
          <w:rPr>
            <w:rStyle w:val="hm_NormalChar"/>
            <w:u w:val="single" w:color="auto"/>
            <w:color w:val="0000FF"/>
          </w:rPr>
          <w:t>r.e.modifiers</w:t>
        </w:r>
      </w:hyperlink>
      <w:r>
        <w:rPr>
          <w:rStyle w:val="hm_NormalChar"/>
        </w:rPr>
        <w:t xml:space="preserve">. Format of the string is similar as in </w:t>
      </w:r>
      <w:hyperlink w:anchor="regexp_syntax_inline_modifiers">
        <w:r>
          <w:rPr>
            <w:rStyle w:val="hm_NormalChar"/>
            <w:u w:val="single" w:color="auto"/>
            <w:color w:val="0000FF"/>
          </w:rPr>
          <w:t>(?ismx-ismx)</w:t>
        </w:r>
      </w:hyperlink>
      <w:r>
        <w:rPr>
          <w:rStyle w:val="hm_NormalChar"/>
        </w:rPr>
        <w:t>. For example ModifierStr := 'i-x' will switch on modifier /i, switch off /x and leave unchanged others.</w:t>
      </w:r>
    </w:p>
    <w:p>
      <w:pPr>
        <w:pStyle w:val="hm_Normal"/>
      </w:pPr>
      <w:r>
        <w:rPr>
          <w:rStyle w:val="hm_NormalChar"/>
        </w:rPr>
        <w:t>If you try to set unsupported modifier, Error will be called (by defaul Error raises exception ERegExpr).</w:t>
      </w:r>
    </w:p>
    <w:p>
      <w:pPr>
        <w:pStyle w:val="hm_Normal"/>
      </w:pPr>
    </w:p>
    <w:p>
      <w:pPr>
        <w:pStyle w:val="hm_Normal"/>
      </w:pPr>
      <w:bookmarkStart w:id="rId58" w:name="TRegExpr_Interface_tregexpr_modifier_i"/>
      <w:bookmarkEnd w:id="rId58"/>
      <w:r>
        <w:rPr>
          <w:rStyle w:val="hm_NormalChar"/>
          <w:b/>
        </w:rPr>
        <w:t>property ModifierI</w:t>
      </w:r>
      <w:r>
        <w:rPr>
          <w:rStyle w:val="hm_NormalChar"/>
        </w:rPr>
        <w:t xml:space="preserve"> : boolean</w:t>
      </w:r>
    </w:p>
    <w:p>
      <w:pPr>
        <w:pStyle w:val="hm_Normal"/>
      </w:pPr>
      <w:hyperlink w:anchor="RegExp_Syntax_modifier_i">
        <w:r>
          <w:rPr>
            <w:rStyle w:val="hm_NormalChar"/>
            <w:u w:val="single" w:color="auto"/>
            <w:color w:val="0000FF"/>
          </w:rPr>
          <w:t>Modifier /i</w:t>
        </w:r>
      </w:hyperlink>
      <w:r>
        <w:rPr>
          <w:rStyle w:val="hm_NormalChar"/>
        </w:rPr>
        <w:t xml:space="preserve"> - ("caseinsensitive"), initialized with </w:t>
      </w:r>
      <w:hyperlink w:anchor="tregexpr_interface_modifier_defs">
        <w:r>
          <w:rPr>
            <w:rStyle w:val="hm_NormalChar"/>
            <w:rFonts w:ascii="Arial" w:hAnsi="Arial"/>
            <w:u w:val="single" w:color="auto"/>
            <w:sz w:val="20"/>
            <w:color w:val="0000FF"/>
          </w:rPr>
          <w:t>RegExprModifierI</w:t>
        </w:r>
      </w:hyperlink>
      <w:r>
        <w:rPr>
          <w:rStyle w:val="hm_NormalChar"/>
        </w:rPr>
        <w:t xml:space="preserve"> value.</w:t>
      </w:r>
    </w:p>
    <w:p>
      <w:pPr>
        <w:pStyle w:val="hm_Normal"/>
      </w:pPr>
    </w:p>
    <w:p>
      <w:pPr>
        <w:pStyle w:val="hm_Normal"/>
      </w:pPr>
      <w:bookmarkStart w:id="rId59" w:name="TRegExpr_Interface_tregexpr_modifier_r"/>
      <w:bookmarkEnd w:id="rId59"/>
      <w:r>
        <w:rPr>
          <w:rStyle w:val="hm_NormalChar"/>
          <w:b/>
        </w:rPr>
        <w:t>property ModifierR</w:t>
      </w:r>
      <w:r>
        <w:rPr>
          <w:rStyle w:val="hm_NormalChar"/>
        </w:rPr>
        <w:t xml:space="preserve"> : boolean</w:t>
      </w:r>
    </w:p>
    <w:p>
      <w:pPr>
        <w:pStyle w:val="hm_Normal"/>
      </w:pPr>
      <w:hyperlink w:anchor="regexp_syntax_modifier_r">
        <w:r>
          <w:rPr>
            <w:rStyle w:val="hm_NormalChar"/>
            <w:u w:val="single" w:color="auto"/>
            <w:color w:val="0000FF"/>
          </w:rPr>
          <w:t>Modifier /r</w:t>
        </w:r>
      </w:hyperlink>
      <w:r>
        <w:rPr>
          <w:rStyle w:val="hm_NormalChar"/>
        </w:rPr>
        <w:t xml:space="preserve"> - ("Russian.syntax extensions), initialized with </w:t>
      </w:r>
      <w:hyperlink w:anchor="tregexpr_interface_modifier_defs">
        <w:r>
          <w:rPr>
            <w:rStyle w:val="hm_NormalChar"/>
            <w:rFonts w:ascii="Arial" w:hAnsi="Arial"/>
            <w:u w:val="single" w:color="auto"/>
            <w:sz w:val="20"/>
            <w:color w:val="0000FF"/>
          </w:rPr>
          <w:t>RegExprModifierR</w:t>
        </w:r>
      </w:hyperlink>
      <w:r>
        <w:rPr>
          <w:rStyle w:val="hm_NormalChar"/>
        </w:rPr>
        <w:t xml:space="preserve"> value.</w:t>
      </w:r>
    </w:p>
    <w:p>
      <w:pPr>
        <w:pStyle w:val="hm_Normal"/>
      </w:pPr>
    </w:p>
    <w:p>
      <w:pPr>
        <w:pStyle w:val="hm_Normal"/>
      </w:pPr>
      <w:bookmarkStart w:id="rId60" w:name="TRegExpr_Interface_tregexpr_modifier_s"/>
      <w:bookmarkEnd w:id="rId60"/>
      <w:r>
        <w:rPr>
          <w:rStyle w:val="hm_NormalChar"/>
          <w:b/>
        </w:rPr>
        <w:t>property ModifierS</w:t>
      </w:r>
      <w:r>
        <w:rPr>
          <w:rStyle w:val="hm_NormalChar"/>
        </w:rPr>
        <w:t xml:space="preserve"> : boolean</w:t>
      </w:r>
    </w:p>
    <w:p>
      <w:pPr>
        <w:pStyle w:val="hm_Normal"/>
      </w:pPr>
      <w:hyperlink w:anchor="regexp_syntax_modifier_s">
        <w:r>
          <w:rPr>
            <w:rStyle w:val="hm_NormalChar"/>
            <w:u w:val="single" w:color="auto"/>
            <w:color w:val="0000FF"/>
          </w:rPr>
          <w:t>Modifier /s</w:t>
        </w:r>
      </w:hyperlink>
      <w:r>
        <w:rPr>
          <w:rStyle w:val="hm_NormalChar"/>
        </w:rPr>
        <w:t xml:space="preserve"> - '.' works as any char (else doesn't match </w:t>
      </w:r>
      <w:hyperlink w:anchor="tregexpr_interface_lineseparators">
        <w:r>
          <w:rPr>
            <w:rStyle w:val="hm_NormalChar"/>
            <w:u w:val="single" w:color="auto"/>
            <w:color w:val="0000FF"/>
          </w:rPr>
          <w:t>LineSeparators</w:t>
        </w:r>
      </w:hyperlink>
      <w:r>
        <w:rPr>
          <w:rStyle w:val="hm_NormalChar"/>
        </w:rPr>
        <w:t xml:space="preserve"> and </w:t>
      </w:r>
      <w:hyperlink w:anchor="tregexpr_interface_linepairedseparator">
        <w:r>
          <w:rPr>
            <w:rStyle w:val="hm_NormalChar"/>
            <w:u w:val="single" w:color="auto"/>
            <w:color w:val="0000FF"/>
          </w:rPr>
          <w:t>LinePairedSeparator</w:t>
        </w:r>
      </w:hyperlink>
      <w:r>
        <w:rPr>
          <w:rStyle w:val="hm_NormalChar"/>
        </w:rPr>
        <w:t xml:space="preserve">), initialized with </w:t>
      </w:r>
      <w:hyperlink w:anchor="tregexpr_interface_modifier_defs">
        <w:r>
          <w:rPr>
            <w:rStyle w:val="hm_NormalChar"/>
            <w:rFonts w:ascii="Arial" w:hAnsi="Arial"/>
            <w:u w:val="single" w:color="auto"/>
            <w:sz w:val="20"/>
            <w:color w:val="0000FF"/>
          </w:rPr>
          <w:t>RegExprModifierS</w:t>
        </w:r>
      </w:hyperlink>
      <w:r>
        <w:rPr>
          <w:rStyle w:val="hm_NormalChar"/>
        </w:rPr>
        <w:t xml:space="preserve"> value.</w:t>
      </w:r>
    </w:p>
    <w:p>
      <w:pPr>
        <w:pStyle w:val="hm_Normal"/>
      </w:pPr>
    </w:p>
    <w:p>
      <w:pPr>
        <w:pStyle w:val="hm_Normal"/>
      </w:pPr>
      <w:bookmarkStart w:id="rId61" w:name="TRegExpr_Interface_tregexpr_modifier_g"/>
      <w:bookmarkEnd w:id="rId61"/>
      <w:r>
        <w:rPr>
          <w:rStyle w:val="hm_NormalChar"/>
          <w:b/>
        </w:rPr>
        <w:t>property ModifierG</w:t>
      </w:r>
      <w:r>
        <w:rPr>
          <w:rStyle w:val="hm_NormalChar"/>
        </w:rPr>
        <w:t xml:space="preserve"> : boolean;</w:t>
      </w:r>
    </w:p>
    <w:p>
      <w:pPr>
        <w:pStyle w:val="hm_Normal"/>
      </w:pPr>
      <w:hyperlink w:anchor="regexp_syntax_modifier_g">
        <w:r>
          <w:rPr>
            <w:rStyle w:val="hm_NormalChar"/>
            <w:u w:val="single" w:color="auto"/>
            <w:color w:val="0000FF"/>
          </w:rPr>
          <w:t>Modifier /g</w:t>
        </w:r>
      </w:hyperlink>
      <w:r>
        <w:rPr>
          <w:rStyle w:val="hm_NormalChar"/>
        </w:rPr>
        <w:t xml:space="preserve"> Switching off modifier /g switchs all operators in non-greedy style, so if ModifierG = False, then all '*' works as '*?', all '+' as '+?' and so on, initialized with </w:t>
      </w:r>
      <w:hyperlink w:anchor="tregexpr_interface_modifier_defs">
        <w:r>
          <w:rPr>
            <w:rStyle w:val="hm_NormalChar"/>
            <w:rFonts w:ascii="Arial" w:hAnsi="Arial"/>
            <w:u w:val="single" w:color="auto"/>
            <w:sz w:val="20"/>
            <w:color w:val="0000FF"/>
          </w:rPr>
          <w:t>RegExprModifierG</w:t>
        </w:r>
      </w:hyperlink>
      <w:r>
        <w:rPr>
          <w:rStyle w:val="hm_NormalChar"/>
        </w:rPr>
        <w:t xml:space="preserve"> value.</w:t>
      </w:r>
    </w:p>
    <w:p>
      <w:pPr>
        <w:pStyle w:val="hm_Normal"/>
      </w:pPr>
    </w:p>
    <w:p>
      <w:pPr>
        <w:pStyle w:val="hm_Normal"/>
      </w:pPr>
      <w:bookmarkStart w:id="rId62" w:name="TRegExpr_Interface_tregexpr_modifier_m"/>
      <w:bookmarkEnd w:id="rId62"/>
      <w:r>
        <w:rPr>
          <w:rStyle w:val="hm_NormalChar"/>
          <w:b/>
        </w:rPr>
        <w:t>property ModifierM</w:t>
      </w:r>
      <w:r>
        <w:rPr>
          <w:rStyle w:val="hm_NormalChar"/>
        </w:rPr>
        <w:t xml:space="preserve"> : boolean;</w:t>
      </w:r>
    </w:p>
    <w:p>
      <w:pPr>
        <w:pStyle w:val="hm_Normal"/>
      </w:pPr>
      <w:hyperlink w:anchor="regexp_syntax_modifier_m">
        <w:r>
          <w:rPr>
            <w:rStyle w:val="hm_NormalChar"/>
            <w:u w:val="single" w:color="auto"/>
            <w:color w:val="0000FF"/>
          </w:rPr>
          <w:t>Modifier /m</w:t>
        </w:r>
      </w:hyperlink>
      <w:r>
        <w:rPr>
          <w:rStyle w:val="hm_NormalChar"/>
        </w:rPr>
        <w:t xml:space="preserve"> Treat string as multiple lines. That is, change `^' and `$' from matching at only the very start or end of the string to the start or end of any line anywhere within the string, initialized with </w:t>
      </w:r>
      <w:hyperlink w:anchor="tregexpr_interface_modifier_defs">
        <w:r>
          <w:rPr>
            <w:rStyle w:val="hm_NormalChar"/>
            <w:rFonts w:ascii="Arial" w:hAnsi="Arial"/>
            <w:u w:val="single" w:color="auto"/>
            <w:sz w:val="20"/>
            <w:color w:val="0000FF"/>
          </w:rPr>
          <w:t>RegExprModifierM</w:t>
        </w:r>
      </w:hyperlink>
      <w:r>
        <w:rPr>
          <w:rStyle w:val="hm_NormalChar"/>
        </w:rPr>
        <w:t xml:space="preserve"> value.</w:t>
      </w:r>
    </w:p>
    <w:p>
      <w:pPr>
        <w:pStyle w:val="hm_Normal"/>
      </w:pPr>
    </w:p>
    <w:p>
      <w:pPr>
        <w:pStyle w:val="hm_Normal"/>
      </w:pPr>
      <w:bookmarkStart w:id="rId53" w:name="tregexpr_interface_tregexpr_modifier_x"/>
      <w:bookmarkEnd w:id="rId53"/>
      <w:r>
        <w:rPr>
          <w:rStyle w:val="hm_NormalChar"/>
          <w:b/>
        </w:rPr>
        <w:t>property ModifierX</w:t>
      </w:r>
      <w:r>
        <w:rPr>
          <w:rStyle w:val="hm_NormalChar"/>
        </w:rPr>
        <w:t xml:space="preserve"> : boolean;</w:t>
      </w:r>
    </w:p>
    <w:p>
      <w:pPr>
        <w:pStyle w:val="hm_Normal"/>
      </w:pPr>
      <w:hyperlink w:anchor="regexp_syntax_modifier_x">
        <w:r>
          <w:rPr>
            <w:rStyle w:val="hm_NormalChar"/>
            <w:u w:val="single" w:color="auto"/>
            <w:color w:val="0000FF"/>
          </w:rPr>
          <w:t>Modifier /x</w:t>
        </w:r>
      </w:hyperlink>
      <w:r>
        <w:rPr>
          <w:rStyle w:val="hm_NormalChar"/>
        </w:rPr>
        <w:t xml:space="preserve"> - ("eXtended syntax"), initialized with </w:t>
      </w:r>
      <w:hyperlink w:anchor="tregexpr_interface_modifier_defs">
        <w:r>
          <w:rPr>
            <w:rStyle w:val="hm_NormalChar"/>
            <w:rFonts w:ascii="Arial" w:hAnsi="Arial"/>
            <w:u w:val="single" w:color="auto"/>
            <w:sz w:val="20"/>
            <w:color w:val="0000FF"/>
          </w:rPr>
          <w:t>RegExprModifierX</w:t>
        </w:r>
      </w:hyperlink>
      <w:r>
        <w:rPr>
          <w:rStyle w:val="hm_NormalChar"/>
        </w:rPr>
        <w:t xml:space="preserve"> value.</w:t>
      </w:r>
    </w:p>
    <w:p>
      <w:pPr>
        <w:pStyle w:val="hm_Normal"/>
      </w:pPr>
    </w:p>
    <w:p>
      <w:pPr>
        <w:pStyle w:val="hm_Normal"/>
      </w:pPr>
      <w:r>
        <w:rPr>
          <w:rStyle w:val="hm_NormalChar"/>
          <w:b/>
        </w:rPr>
        <w:t>function Exec</w:t>
      </w:r>
      <w:r>
        <w:rPr>
          <w:rStyle w:val="hm_NormalChar"/>
        </w:rPr>
        <w:t xml:space="preserve"> (const AInputString : string) : boolean;</w:t>
      </w:r>
    </w:p>
    <w:p>
      <w:pPr>
        <w:pStyle w:val="hm_Normal"/>
      </w:pPr>
      <w:r>
        <w:rPr>
          <w:rStyle w:val="hm_NormalChar"/>
        </w:rPr>
        <w:t>match a programm against a string AInputString</w:t>
      </w:r>
    </w:p>
    <w:p>
      <w:pPr>
        <w:pStyle w:val="hm_Normal"/>
      </w:pPr>
      <w:r>
        <w:rPr>
          <w:rStyle w:val="hm_NormalChar"/>
        </w:rPr>
        <w:t>!!! Exec store AInputString into InputString property</w:t>
      </w:r>
    </w:p>
    <w:p>
      <w:pPr>
        <w:pStyle w:val="hm_Normal"/>
      </w:pPr>
      <w:r>
        <w:rPr>
          <w:rStyle w:val="hm_NormalChar"/>
        </w:rPr>
        <w:t>For Delphi 5 and higher available overloaded versions:</w:t>
      </w:r>
    </w:p>
    <w:p>
      <w:pPr>
        <w:pStyle w:val="hm_Normal"/>
      </w:pPr>
      <w:r>
        <w:rPr>
          <w:rStyle w:val="hm_NormalChar"/>
          <w:b/>
        </w:rPr>
        <w:t>function Exec</w:t>
      </w:r>
      <w:r>
        <w:rPr>
          <w:rStyle w:val="hm_NormalChar"/>
        </w:rPr>
        <w:t xml:space="preserve"> : boolean;</w:t>
      </w:r>
    </w:p>
    <w:p>
      <w:pPr>
        <w:pStyle w:val="hm_Normal"/>
      </w:pPr>
      <w:r>
        <w:rPr>
          <w:rStyle w:val="hm_NormalChar"/>
        </w:rPr>
        <w:t>without parameter (uses already assigned to InputString property value)</w:t>
      </w:r>
    </w:p>
    <w:p>
      <w:pPr>
        <w:pStyle w:val="hm_Normal"/>
      </w:pPr>
      <w:r>
        <w:rPr>
          <w:rStyle w:val="hm_NormalChar"/>
          <w:b/>
        </w:rPr>
        <w:t>function Exec</w:t>
      </w:r>
      <w:r>
        <w:rPr>
          <w:rStyle w:val="hm_NormalChar"/>
        </w:rPr>
        <w:t xml:space="preserve"> (AOffset: integer) : boolean;</w:t>
      </w:r>
    </w:p>
    <w:p>
      <w:pPr>
        <w:pStyle w:val="hm_Normal"/>
      </w:pPr>
      <w:r>
        <w:rPr>
          <w:rStyle w:val="hm_NormalChar"/>
        </w:rPr>
        <w:t>is same as ExecPos</w:t>
      </w:r>
    </w:p>
    <w:p>
      <w:pPr>
        <w:pStyle w:val="hm_Normal"/>
      </w:pPr>
    </w:p>
    <w:p>
      <w:pPr>
        <w:pStyle w:val="hm_Normal"/>
      </w:pPr>
      <w:r>
        <w:rPr>
          <w:rStyle w:val="hm_NormalChar"/>
          <w:b/>
        </w:rPr>
        <w:t>function ExecNext</w:t>
      </w:r>
      <w:r>
        <w:rPr>
          <w:rStyle w:val="hm_NormalChar"/>
        </w:rPr>
        <w:t xml:space="preserve"> : boolean;</w:t>
      </w:r>
    </w:p>
    <w:p>
      <w:pPr>
        <w:pStyle w:val="hm_Normal"/>
      </w:pPr>
      <w:r>
        <w:rPr>
          <w:rStyle w:val="hm_NormalChar"/>
        </w:rPr>
        <w:t xml:space="preserve"> Find next match:</w:t>
      </w:r>
    </w:p>
    <w:p>
      <w:pPr>
        <w:pStyle w:val="hm_Normal"/>
      </w:pPr>
      <w:r>
        <w:rPr>
          <w:rStyle w:val="hm_NormalChar"/>
        </w:rPr>
        <w:t xml:space="preserve">    ExecNext;</w:t>
      </w:r>
    </w:p>
    <w:p>
      <w:pPr>
        <w:pStyle w:val="hm_Normal"/>
      </w:pPr>
      <w:r>
        <w:rPr>
          <w:rStyle w:val="hm_NormalChar"/>
        </w:rPr>
        <w:t xml:space="preserve"> Works same as</w:t>
      </w:r>
    </w:p>
    <w:p>
      <w:pPr>
        <w:pStyle w:val="hm_Normal"/>
      </w:pPr>
      <w:r>
        <w:rPr>
          <w:rStyle w:val="hm_NormalChar"/>
        </w:rPr>
        <w:t xml:space="preserve">    if MatchLen [0] = 0 then ExecPos (MatchPos [0] + 1) </w:t>
      </w:r>
    </w:p>
    <w:p>
      <w:pPr>
        <w:pStyle w:val="hm_Normal"/>
      </w:pPr>
      <w:r>
        <w:rPr>
          <w:rStyle w:val="hm_NormalChar"/>
        </w:rPr>
        <w:t xml:space="preserve">     else ExecPos (MatchPos [0] + MatchLen [0]);</w:t>
      </w:r>
    </w:p>
    <w:p>
      <w:pPr>
        <w:pStyle w:val="hm_Normal"/>
      </w:pPr>
      <w:r>
        <w:rPr>
          <w:rStyle w:val="hm_NormalChar"/>
        </w:rPr>
        <w:t>but it's more simpler !</w:t>
      </w:r>
    </w:p>
    <w:p>
      <w:pPr>
        <w:pStyle w:val="hm_Normal"/>
      </w:pPr>
      <w:r>
        <w:rPr>
          <w:rStyle w:val="hm_NormalChar"/>
        </w:rPr>
        <w:t xml:space="preserve"> Raises exception if used without preceeding </w:t>
      </w:r>
      <w:r>
        <w:rPr>
          <w:rStyle w:val="hm_NormalChar"/>
          <w:b/>
        </w:rPr>
        <w:t>successful</w:t>
      </w:r>
      <w:r>
        <w:rPr>
          <w:rStyle w:val="hm_NormalChar"/>
        </w:rPr>
        <w:t xml:space="preserve"> call to</w:t>
      </w:r>
    </w:p>
    <w:p>
      <w:pPr>
        <w:pStyle w:val="hm_Normal"/>
      </w:pPr>
      <w:r>
        <w:rPr>
          <w:rStyle w:val="hm_NormalChar"/>
        </w:rPr>
        <w:t>Exec* (Exec, ExecPos, ExecNext). So You always must use something like</w:t>
      </w:r>
    </w:p>
    <w:p>
      <w:pPr>
        <w:pStyle w:val="hm_Normal"/>
      </w:pPr>
      <w:r>
        <w:rPr>
          <w:rStyle w:val="hm_NormalChar"/>
        </w:rPr>
        <w:t>if Exec (InputString) then repeat { proceed results} until not ExecNext;</w:t>
      </w:r>
    </w:p>
    <w:p>
      <w:pPr>
        <w:pStyle w:val="hm_Normal"/>
      </w:pPr>
    </w:p>
    <w:p>
      <w:pPr>
        <w:pStyle w:val="hm_Normal"/>
      </w:pPr>
      <w:r>
        <w:rPr>
          <w:rStyle w:val="hm_NormalChar"/>
          <w:b/>
        </w:rPr>
        <w:t>function ExecPos</w:t>
      </w:r>
      <w:r>
        <w:rPr>
          <w:rStyle w:val="hm_NormalChar"/>
        </w:rPr>
        <w:t xml:space="preserve"> (AOffset: integer = 1) : boolean;</w:t>
      </w:r>
    </w:p>
    <w:p>
      <w:pPr>
        <w:pStyle w:val="hm_Normal"/>
      </w:pPr>
      <w:r>
        <w:rPr>
          <w:rStyle w:val="hm_NormalChar"/>
        </w:rPr>
        <w:t>find match for InputString starting from AOffset position</w:t>
      </w:r>
    </w:p>
    <w:p>
      <w:pPr>
        <w:pStyle w:val="hm_Normal"/>
      </w:pPr>
      <w:r>
        <w:rPr>
          <w:rStyle w:val="hm_NormalChar"/>
        </w:rPr>
        <w:t>(AOffset=1 - first char of InputString)</w:t>
      </w:r>
    </w:p>
    <w:p>
      <w:pPr>
        <w:pStyle w:val="hm_Normal"/>
      </w:pPr>
    </w:p>
    <w:p>
      <w:pPr>
        <w:pStyle w:val="hm_Normal"/>
      </w:pPr>
      <w:r>
        <w:rPr>
          <w:rStyle w:val="hm_NormalChar"/>
          <w:b/>
        </w:rPr>
        <w:t>property InputString</w:t>
      </w:r>
      <w:r>
        <w:rPr>
          <w:rStyle w:val="hm_NormalChar"/>
        </w:rPr>
        <w:t xml:space="preserve"> : string;</w:t>
      </w:r>
    </w:p>
    <w:p>
      <w:pPr>
        <w:pStyle w:val="hm_Normal"/>
      </w:pPr>
      <w:r>
        <w:rPr>
          <w:rStyle w:val="hm_NormalChar"/>
        </w:rPr>
        <w:t>returns current input string (from last Exec call or last assign to this property).</w:t>
      </w:r>
    </w:p>
    <w:p>
      <w:pPr>
        <w:pStyle w:val="hm_Normal"/>
      </w:pPr>
      <w:r>
        <w:rPr>
          <w:rStyle w:val="hm_NormalChar"/>
        </w:rPr>
        <w:t>Any assignment to this property clear Match* properties !</w:t>
      </w:r>
    </w:p>
    <w:p>
      <w:pPr>
        <w:pStyle w:val="hm_Normal"/>
      </w:pPr>
    </w:p>
    <w:p>
      <w:pPr>
        <w:pStyle w:val="hm_Normal"/>
      </w:pPr>
      <w:bookmarkStart w:id="rId51" w:name="tregexpr_interface_tregexpr_substitute"/>
      <w:bookmarkEnd w:id="rId51"/>
      <w:r>
        <w:rPr>
          <w:rStyle w:val="hm_NormalChar"/>
          <w:b/>
        </w:rPr>
        <w:t>function Substitute</w:t>
      </w:r>
      <w:r>
        <w:rPr>
          <w:rStyle w:val="hm_NormalChar"/>
        </w:rPr>
        <w:t xml:space="preserve"> (const ATemplate : string) : string;</w:t>
      </w:r>
    </w:p>
    <w:p>
      <w:pPr>
        <w:pStyle w:val="hm_Normal"/>
      </w:pPr>
      <w:r>
        <w:rPr>
          <w:rStyle w:val="hm_NormalChar"/>
        </w:rPr>
        <w:t>Returns ATemplate with '$&amp;' or '$0' replaced by whole r.e. occurence and '$n' replaced by occurence of subexpression #n.</w:t>
      </w:r>
    </w:p>
    <w:p>
      <w:pPr>
        <w:pStyle w:val="hm_Normal"/>
      </w:pPr>
      <w:r>
        <w:rPr>
          <w:rStyle w:val="hm_NormalChar"/>
        </w:rPr>
        <w:t>Since v.0.929 '$' used instead of '\' (for future extensions and for more Perl-compatibility) and accept more then one digit.</w:t>
      </w:r>
    </w:p>
    <w:p>
      <w:pPr>
        <w:pStyle w:val="hm_Normal"/>
      </w:pPr>
      <w:r>
        <w:rPr>
          <w:rStyle w:val="hm_NormalChar"/>
        </w:rPr>
        <w:t>If you want place into template raw '$' or '\', use prefix '\'</w:t>
      </w:r>
    </w:p>
    <w:p>
      <w:pPr>
        <w:pStyle w:val="hm_Normal"/>
      </w:pPr>
      <w:r>
        <w:rPr>
          <w:rStyle w:val="hm_NormalChar"/>
        </w:rPr>
        <w:t>Example: '1\$ is $2\\rub\\' -&gt; '1$ is &lt;Match[2]&gt;\rub\'</w:t>
      </w:r>
    </w:p>
    <w:p>
      <w:pPr>
        <w:pStyle w:val="hm_Normal"/>
      </w:pPr>
      <w:r>
        <w:rPr>
          <w:rStyle w:val="hm_NormalChar"/>
        </w:rPr>
        <w:t>If you want to place raw digit after '$n' you must delimit n with curly braces '{}'.</w:t>
      </w:r>
    </w:p>
    <w:p>
      <w:pPr>
        <w:pStyle w:val="hm_Normal"/>
      </w:pPr>
      <w:r>
        <w:rPr>
          <w:rStyle w:val="hm_NormalChar"/>
        </w:rPr>
        <w:t>Example: 'a$12bc' -&gt; 'a&lt;Match[12]&gt;bc', 'a${1}2bc' -&gt; 'a&lt;Match[1]&gt;2bc'.</w:t>
      </w:r>
    </w:p>
    <w:p>
      <w:pPr>
        <w:pStyle w:val="hm_Normal"/>
      </w:pPr>
    </w:p>
    <w:p>
      <w:pPr>
        <w:pStyle w:val="hm_Normal"/>
      </w:pPr>
      <w:r>
        <w:rPr>
          <w:rStyle w:val="hm_NormalChar"/>
          <w:b/>
        </w:rPr>
        <w:t>procedure Split</w:t>
      </w:r>
      <w:r>
        <w:rPr>
          <w:rStyle w:val="hm_NormalChar"/>
        </w:rPr>
        <w:t xml:space="preserve"> (AInputStr : string; APieces : TStrings);</w:t>
      </w:r>
    </w:p>
    <w:p>
      <w:pPr>
        <w:pStyle w:val="hm_Normal"/>
      </w:pPr>
      <w:r>
        <w:rPr>
          <w:rStyle w:val="hm_NormalChar"/>
        </w:rPr>
        <w:t>Split AInputStr into APieces by r.e. occurencies</w:t>
      </w:r>
    </w:p>
    <w:p>
      <w:pPr>
        <w:pStyle w:val="hm_Normal"/>
      </w:pPr>
      <w:r>
        <w:rPr>
          <w:rStyle w:val="hm_NormalChar"/>
        </w:rPr>
        <w:t>Internally calls Exec[Next]</w:t>
      </w:r>
    </w:p>
    <w:p>
      <w:pPr>
        <w:pStyle w:val="hm_Normal"/>
      </w:pPr>
    </w:p>
    <w:p>
      <w:pPr>
        <w:pStyle w:val="hm_Normal"/>
      </w:pPr>
      <w:bookmarkStart w:id="rId29" w:name="tregexpr_interface_tregexpr_replace"/>
      <w:bookmarkEnd w:id="rId29"/>
      <w:r>
        <w:rPr>
          <w:rStyle w:val="hm_NormalChar"/>
          <w:b/>
        </w:rPr>
        <w:t>function Replace</w:t>
      </w:r>
      <w:r>
        <w:rPr>
          <w:rStyle w:val="hm_NormalChar"/>
        </w:rPr>
        <w:t xml:space="preserve"> (AInputStr : RegExprString;</w:t>
      </w:r>
    </w:p>
    <w:p>
      <w:pPr>
        <w:pStyle w:val="hm_Normal"/>
      </w:pPr>
      <w:r>
        <w:rPr>
          <w:rStyle w:val="hm_NormalChar"/>
        </w:rPr>
        <w:t xml:space="preserve">  const AReplaceStr : RegExprString;</w:t>
      </w:r>
    </w:p>
    <w:p>
      <w:pPr>
        <w:pStyle w:val="hm_Normal"/>
      </w:pPr>
      <w:r>
        <w:rPr>
          <w:rStyle w:val="hm_NormalChar"/>
        </w:rPr>
        <w:t xml:space="preserve">  AUseSubstitution : boolean = False) : RegExprString;</w:t>
      </w:r>
    </w:p>
    <w:p>
      <w:pPr>
        <w:pStyle w:val="hm_Normal"/>
      </w:pPr>
      <w:r>
        <w:rPr>
          <w:rStyle w:val="hm_NormalChar"/>
          <w:b/>
        </w:rPr>
        <w:t>function Replace</w:t>
      </w:r>
      <w:r>
        <w:rPr>
          <w:rStyle w:val="hm_NormalChar"/>
        </w:rPr>
        <w:t xml:space="preserve"> (AInputStr : RegExprString;</w:t>
      </w:r>
    </w:p>
    <w:p>
      <w:pPr>
        <w:pStyle w:val="hm_Normal"/>
      </w:pPr>
      <w:r>
        <w:rPr>
          <w:rStyle w:val="hm_NormalChar"/>
        </w:rPr>
        <w:t xml:space="preserve">  AReplaceFunc : TRegExprReplaceFunction) : RegExprString; </w:t>
      </w:r>
    </w:p>
    <w:p>
      <w:pPr>
        <w:pStyle w:val="hm_Normal"/>
      </w:pPr>
      <w:r>
        <w:rPr>
          <w:rStyle w:val="hm_NormalChar"/>
          <w:b/>
        </w:rPr>
        <w:t>function ReplaceEx</w:t>
      </w:r>
      <w:r>
        <w:rPr>
          <w:rStyle w:val="hm_NormalChar"/>
        </w:rPr>
        <w:t xml:space="preserve"> (AInputStr : RegExprString;</w:t>
      </w:r>
    </w:p>
    <w:p>
      <w:pPr>
        <w:pStyle w:val="hm_Normal"/>
      </w:pPr>
      <w:r>
        <w:rPr>
          <w:rStyle w:val="hm_NormalChar"/>
        </w:rPr>
        <w:t xml:space="preserve">  AReplaceFunc : TRegExprReplaceFunction)  : RegExprString;</w:t>
      </w:r>
    </w:p>
    <w:p>
      <w:pPr>
        <w:pStyle w:val="hm_Normal"/>
      </w:pPr>
      <w:r>
        <w:rPr>
          <w:rStyle w:val="hm_NormalChar"/>
        </w:rPr>
        <w:t xml:space="preserve"> Returns AInputStr with r.e. occurencies replaced by AReplaceStr</w:t>
      </w:r>
    </w:p>
    <w:p>
      <w:pPr>
        <w:pStyle w:val="hm_Normal"/>
      </w:pPr>
      <w:r>
        <w:rPr>
          <w:rStyle w:val="hm_NormalChar"/>
        </w:rPr>
        <w:t xml:space="preserve"> If AUseSubstitution is true, then AReplaceStr will be used</w:t>
      </w:r>
    </w:p>
    <w:p>
      <w:pPr>
        <w:pStyle w:val="hm_Normal"/>
      </w:pPr>
      <w:r>
        <w:rPr>
          <w:rStyle w:val="hm_NormalChar"/>
        </w:rPr>
        <w:t xml:space="preserve"> as template for Substitution methods.</w:t>
      </w:r>
    </w:p>
    <w:p>
      <w:pPr>
        <w:pStyle w:val="hm_Normal"/>
      </w:pPr>
      <w:r>
        <w:rPr>
          <w:rStyle w:val="hm_NormalChar"/>
        </w:rPr>
        <w:t xml:space="preserve"> For example:</w:t>
      </w:r>
    </w:p>
    <w:p>
      <w:pPr>
        <w:pStyle w:val="hm_Normal"/>
      </w:pPr>
      <w:r>
        <w:rPr>
          <w:rStyle w:val="hm_NormalChar"/>
        </w:rPr>
        <w:t xml:space="preserve">  Expression := '({-i}block|var)\s*\(\s*([^ ]*)\s*\)\s*';</w:t>
      </w:r>
    </w:p>
    <w:p>
      <w:pPr>
        <w:pStyle w:val="hm_Normal"/>
      </w:pPr>
      <w:r>
        <w:rPr>
          <w:rStyle w:val="hm_NormalChar"/>
        </w:rPr>
        <w:t xml:space="preserve">  Replace ('BLOCK( test1)', 'def "$1" value "$2"', True);</w:t>
      </w:r>
    </w:p>
    <w:p>
      <w:pPr>
        <w:pStyle w:val="hm_Normal"/>
      </w:pPr>
      <w:r>
        <w:rPr>
          <w:rStyle w:val="hm_NormalChar"/>
        </w:rPr>
        <w:t xml:space="preserve">   will return:  def 'BLOCK' value 'test1'</w:t>
      </w:r>
    </w:p>
    <w:p>
      <w:pPr>
        <w:pStyle w:val="hm_Normal"/>
      </w:pPr>
      <w:r>
        <w:rPr>
          <w:rStyle w:val="hm_NormalChar"/>
        </w:rPr>
        <w:t xml:space="preserve">  Replace ('BLOCK( test1)', 'def "$1" value "$2"', False)</w:t>
      </w:r>
    </w:p>
    <w:p>
      <w:pPr>
        <w:pStyle w:val="hm_Normal"/>
      </w:pPr>
      <w:r>
        <w:rPr>
          <w:rStyle w:val="hm_NormalChar"/>
        </w:rPr>
        <w:t xml:space="preserve">   will return:  def "$1" value "$2"</w:t>
      </w:r>
    </w:p>
    <w:p>
      <w:pPr>
        <w:pStyle w:val="hm_Normal"/>
      </w:pPr>
      <w:r>
        <w:rPr>
          <w:rStyle w:val="hm_NormalChar"/>
        </w:rPr>
        <w:t xml:space="preserve"> Internally calls Exec[Next]</w:t>
      </w:r>
    </w:p>
    <w:p>
      <w:pPr>
        <w:pStyle w:val="hm_Normal"/>
      </w:pPr>
      <w:r>
        <w:rPr>
          <w:rStyle w:val="hm_NormalChar"/>
        </w:rPr>
        <w:t>Overloaded version and ReplaceEx operate with call-back function,</w:t>
      </w:r>
    </w:p>
    <w:p>
      <w:pPr>
        <w:pStyle w:val="hm_Normal"/>
      </w:pPr>
      <w:r>
        <w:rPr>
          <w:rStyle w:val="hm_NormalChar"/>
        </w:rPr>
        <w:t>so You can implement really complex functionality.</w:t>
      </w:r>
    </w:p>
    <w:p>
      <w:pPr>
        <w:pStyle w:val="hm_Normal"/>
      </w:pPr>
    </w:p>
    <w:p>
      <w:pPr>
        <w:pStyle w:val="hm_Normal"/>
      </w:pPr>
      <w:bookmarkStart w:id="rId42" w:name="tregexpr_interface_subexprmatchcount"/>
      <w:bookmarkEnd w:id="rId42"/>
      <w:r>
        <w:rPr>
          <w:rStyle w:val="hm_NormalChar"/>
          <w:b/>
        </w:rPr>
        <w:t>property SubExprMatchCount</w:t>
      </w:r>
      <w:r>
        <w:rPr>
          <w:rStyle w:val="hm_NormalChar"/>
        </w:rPr>
        <w:t xml:space="preserve"> : integer; // ReadOnly</w:t>
      </w:r>
    </w:p>
    <w:p>
      <w:pPr>
        <w:pStyle w:val="hm_Normal"/>
      </w:pPr>
      <w:r>
        <w:rPr>
          <w:rStyle w:val="hm_NormalChar"/>
        </w:rPr>
        <w:t>Number of subexpressions has been found in last Exec* call.</w:t>
      </w:r>
    </w:p>
    <w:p>
      <w:pPr>
        <w:pStyle w:val="hm_Normal"/>
      </w:pPr>
      <w:r>
        <w:rPr>
          <w:rStyle w:val="hm_NormalChar"/>
        </w:rPr>
        <w:t>If there are no subexpr. but whole expr was found (Exec* returned True), then SubExprMatchCount=0, if no subexpressions nor whole r.e. found (Exec* returned false) then SubExprMatchCount=-1.</w:t>
      </w:r>
    </w:p>
    <w:p>
      <w:pPr>
        <w:pStyle w:val="hm_Normal"/>
      </w:pPr>
      <w:r>
        <w:rPr>
          <w:rStyle w:val="hm_NormalChar"/>
        </w:rPr>
        <w:t>Note, that some subexpr. may be not found and for such subexpr. MathPos=MatchLen=-1 and Match=''.</w:t>
      </w:r>
    </w:p>
    <w:p>
      <w:pPr>
        <w:pStyle w:val="hm_Normal"/>
      </w:pPr>
      <w:r>
        <w:rPr>
          <w:rStyle w:val="hm_NormalChar"/>
        </w:rPr>
        <w:t>For example: Expression := '(1)?2(3)?';</w:t>
      </w:r>
    </w:p>
    <w:p>
      <w:pPr>
        <w:pStyle w:val="hm_Normal"/>
      </w:pPr>
      <w:r>
        <w:rPr>
          <w:rStyle w:val="hm_NormalChar"/>
        </w:rPr>
        <w:t xml:space="preserve"> Exec ('123'): SubExprMatchCount=2, Match[0]='123', [1]='1', [2]='3'</w:t>
      </w:r>
    </w:p>
    <w:p>
      <w:pPr>
        <w:pStyle w:val="hm_Normal"/>
      </w:pPr>
      <w:r>
        <w:rPr>
          <w:rStyle w:val="hm_NormalChar"/>
        </w:rPr>
        <w:t xml:space="preserve"> Exec ('12'): SubExprMatchCount=1, Match[0]='12', [1]='1'</w:t>
      </w:r>
    </w:p>
    <w:p>
      <w:pPr>
        <w:pStyle w:val="hm_Normal"/>
      </w:pPr>
      <w:r>
        <w:rPr>
          <w:rStyle w:val="hm_NormalChar"/>
        </w:rPr>
        <w:t xml:space="preserve"> Exec ('23'): SubExprMatchCount=2, Match[0]='23', [1]='', [2]='3'</w:t>
      </w:r>
    </w:p>
    <w:p>
      <w:pPr>
        <w:pStyle w:val="hm_Normal"/>
      </w:pPr>
      <w:r>
        <w:rPr>
          <w:rStyle w:val="hm_NormalChar"/>
        </w:rPr>
        <w:t xml:space="preserve"> Exec ('2'): SubExprMatchCount=0, Match[0]='2'</w:t>
      </w:r>
    </w:p>
    <w:p>
      <w:pPr>
        <w:pStyle w:val="hm_Normal"/>
      </w:pPr>
      <w:r>
        <w:rPr>
          <w:rStyle w:val="hm_NormalChar"/>
        </w:rPr>
        <w:t xml:space="preserve"> Exec ('7') - return False: SubExprMatchCount=-1</w:t>
      </w:r>
    </w:p>
    <w:p>
      <w:pPr>
        <w:pStyle w:val="hm_Normal"/>
      </w:pPr>
    </w:p>
    <w:p>
      <w:pPr>
        <w:pStyle w:val="hm_Normal"/>
      </w:pPr>
      <w:r>
        <w:rPr>
          <w:rStyle w:val="hm_NormalChar"/>
          <w:b/>
        </w:rPr>
        <w:t>property MatchPos</w:t>
      </w:r>
      <w:r>
        <w:rPr>
          <w:rStyle w:val="hm_NormalChar"/>
        </w:rPr>
        <w:t xml:space="preserve"> [Idx : integer] : integer; // ReadOnly</w:t>
      </w:r>
    </w:p>
    <w:p>
      <w:pPr>
        <w:pStyle w:val="hm_Normal"/>
      </w:pPr>
      <w:r>
        <w:rPr>
          <w:rStyle w:val="hm_NormalChar"/>
        </w:rPr>
        <w:t>pos of entrance subexpr. #Idx into tested in last Exec* string. First subexpr. have Idx=1, last - MatchCount, whole r.e. have Idx=0.</w:t>
      </w:r>
    </w:p>
    <w:p>
      <w:pPr>
        <w:pStyle w:val="hm_Normal"/>
      </w:pPr>
      <w:r>
        <w:rPr>
          <w:rStyle w:val="hm_NormalChar"/>
        </w:rPr>
        <w:t>Returns -1 if in r.e. no such subexpr. or this subexpr. not found in input string.</w:t>
      </w:r>
    </w:p>
    <w:p>
      <w:pPr>
        <w:pStyle w:val="hm_Normal"/>
      </w:pPr>
    </w:p>
    <w:p>
      <w:pPr>
        <w:pStyle w:val="hm_Normal"/>
      </w:pPr>
      <w:r>
        <w:rPr>
          <w:rStyle w:val="hm_NormalChar"/>
          <w:b/>
        </w:rPr>
        <w:t>property MatchLen</w:t>
      </w:r>
      <w:r>
        <w:rPr>
          <w:rStyle w:val="hm_NormalChar"/>
        </w:rPr>
        <w:t xml:space="preserve"> [Idx : integer] : integer; // ReadOnly</w:t>
      </w:r>
    </w:p>
    <w:p>
      <w:pPr>
        <w:pStyle w:val="hm_Normal"/>
      </w:pPr>
      <w:r>
        <w:rPr>
          <w:rStyle w:val="hm_NormalChar"/>
        </w:rPr>
        <w:t>len of entrance subexpr. #Idx r.e. into tested in last Exec* string. First subexpr. have Idx=1, last - MatchCount, whole r.e. have Idx=0.</w:t>
      </w:r>
    </w:p>
    <w:p>
      <w:pPr>
        <w:pStyle w:val="hm_Normal"/>
      </w:pPr>
      <w:r>
        <w:rPr>
          <w:rStyle w:val="hm_NormalChar"/>
        </w:rPr>
        <w:t>Returns -1 if in r.e. no such subexpr. or this subexpr. not found in input string.</w:t>
      </w:r>
    </w:p>
    <w:p>
      <w:pPr>
        <w:pStyle w:val="hm_Normal"/>
      </w:pPr>
    </w:p>
    <w:p>
      <w:pPr>
        <w:pStyle w:val="hm_Normal"/>
      </w:pPr>
      <w:bookmarkStart w:id="rId50" w:name="tregexpr_interface_tregexpr_match"/>
      <w:bookmarkEnd w:id="rId50"/>
      <w:r>
        <w:rPr>
          <w:rStyle w:val="hm_NormalChar"/>
          <w:b/>
        </w:rPr>
        <w:t>property Match</w:t>
      </w:r>
      <w:r>
        <w:rPr>
          <w:rStyle w:val="hm_NormalChar"/>
        </w:rPr>
        <w:t xml:space="preserve"> [Idx : integer] : string; // ReadOnly</w:t>
      </w:r>
    </w:p>
    <w:p>
      <w:pPr>
        <w:pStyle w:val="hm_Normal"/>
      </w:pPr>
      <w:r>
        <w:rPr>
          <w:rStyle w:val="hm_NormalChar"/>
        </w:rPr>
        <w:t>== copy (InputString, MatchPos [Idx], MatchLen [Idx])</w:t>
      </w:r>
    </w:p>
    <w:p>
      <w:pPr>
        <w:pStyle w:val="hm_Normal"/>
      </w:pPr>
      <w:r>
        <w:rPr>
          <w:rStyle w:val="hm_NormalChar"/>
        </w:rPr>
        <w:t>Returns '' if in r.e. no such subexpr. or this subexpr. not found in input string.</w:t>
      </w:r>
    </w:p>
    <w:p>
      <w:pPr>
        <w:pStyle w:val="hm_Normal"/>
      </w:pPr>
    </w:p>
    <w:p>
      <w:pPr>
        <w:pStyle w:val="hm_Normal"/>
      </w:pPr>
      <w:r>
        <w:rPr>
          <w:rStyle w:val="hm_NormalChar"/>
          <w:b/>
        </w:rPr>
        <w:t>function LastError</w:t>
      </w:r>
      <w:r>
        <w:rPr>
          <w:rStyle w:val="hm_NormalChar"/>
        </w:rPr>
        <w:t xml:space="preserve"> : integer;</w:t>
      </w:r>
    </w:p>
    <w:p>
      <w:pPr>
        <w:pStyle w:val="hm_Normal"/>
      </w:pPr>
      <w:r>
        <w:rPr>
          <w:rStyle w:val="hm_NormalChar"/>
        </w:rPr>
        <w:t>Returns ID of last error, 0 if no errors (unusable if Error method raises exception) and clear internal status into 0 (no errors).</w:t>
      </w:r>
    </w:p>
    <w:p>
      <w:pPr>
        <w:pStyle w:val="hm_Normal"/>
      </w:pPr>
    </w:p>
    <w:p>
      <w:pPr>
        <w:pStyle w:val="hm_Normal"/>
      </w:pPr>
      <w:r>
        <w:rPr>
          <w:rStyle w:val="hm_NormalChar"/>
          <w:b/>
        </w:rPr>
        <w:t>function ErrorMsg</w:t>
      </w:r>
      <w:r>
        <w:rPr>
          <w:rStyle w:val="hm_NormalChar"/>
        </w:rPr>
        <w:t xml:space="preserve"> (AErrorID : integer) : string; virtual;</w:t>
      </w:r>
    </w:p>
    <w:p>
      <w:pPr>
        <w:pStyle w:val="hm_Normal"/>
      </w:pPr>
      <w:r>
        <w:rPr>
          <w:rStyle w:val="hm_NormalChar"/>
        </w:rPr>
        <w:t>Returns Error message for error with ID = AErrorID.</w:t>
      </w:r>
    </w:p>
    <w:p>
      <w:pPr>
        <w:pStyle w:val="hm_Normal"/>
      </w:pPr>
    </w:p>
    <w:p>
      <w:pPr>
        <w:pStyle w:val="hm_Normal"/>
      </w:pPr>
      <w:r>
        <w:rPr>
          <w:rStyle w:val="hm_NormalChar"/>
          <w:b/>
        </w:rPr>
        <w:t>property CompilerErrorPos</w:t>
      </w:r>
      <w:r>
        <w:rPr>
          <w:rStyle w:val="hm_NormalChar"/>
        </w:rPr>
        <w:t xml:space="preserve"> : integer; // ReadOnly</w:t>
      </w:r>
    </w:p>
    <w:p>
      <w:pPr>
        <w:pStyle w:val="hm_Normal"/>
      </w:pPr>
      <w:r>
        <w:rPr>
          <w:rStyle w:val="hm_NormalChar"/>
        </w:rPr>
        <w:t>Returns pos in r.e. there compiler stopped.</w:t>
      </w:r>
    </w:p>
    <w:p>
      <w:pPr>
        <w:pStyle w:val="hm_Normal"/>
      </w:pPr>
      <w:r>
        <w:rPr>
          <w:rStyle w:val="hm_NormalChar"/>
        </w:rPr>
        <w:t>Usefull for error diagnostics</w:t>
      </w:r>
    </w:p>
    <w:p>
      <w:pPr>
        <w:pStyle w:val="hm_Normal"/>
      </w:pPr>
    </w:p>
    <w:p>
      <w:pPr>
        <w:pStyle w:val="hm_Normal"/>
      </w:pPr>
      <w:r>
        <w:rPr>
          <w:rStyle w:val="hm_NormalChar"/>
          <w:rFonts w:ascii="Arial" w:hAnsi="Arial"/>
          <w:b/>
          <w:sz w:val="20"/>
          <w:color w:val="000000"/>
        </w:rPr>
        <w:t xml:space="preserve">property </w:t>
      </w:r>
      <w:bookmarkStart w:id="rId48" w:name="tregexpr_interface_tregexpr_spacechars"/>
      <w:bookmarkEnd w:id="rId48"/>
      <w:r>
        <w:rPr>
          <w:rStyle w:val="hm_NormalChar"/>
          <w:rFonts w:ascii="Arial" w:hAnsi="Arial"/>
          <w:b/>
          <w:sz w:val="20"/>
          <w:color w:val="7F0000"/>
        </w:rPr>
        <w:t>SpaceChars</w:t>
      </w:r>
      <w:r>
        <w:rPr>
          <w:rStyle w:val="hm_NormalChar"/>
          <w:rFonts w:ascii="Arial" w:hAnsi="Arial"/>
          <w:sz w:val="20"/>
          <w:color w:val="000000"/>
        </w:rPr>
        <w:t xml:space="preserve"> : RegExprString</w:t>
      </w:r>
    </w:p>
    <w:p>
      <w:pPr>
        <w:pStyle w:val="hm_Normal"/>
      </w:pPr>
      <w:r>
        <w:rPr>
          <w:rStyle w:val="hm_NormalChar"/>
          <w:rFonts w:ascii="Arial" w:hAnsi="Arial"/>
          <w:sz w:val="20"/>
          <w:color w:val="000000"/>
        </w:rPr>
        <w:t xml:space="preserve">Contains chars, treated as </w:t>
      </w:r>
      <w:r>
        <w:rPr>
          <w:rStyle w:val="hm_NormalChar"/>
        </w:rPr>
        <w:t>\</w:t>
      </w:r>
      <w:r>
        <w:rPr>
          <w:rStyle w:val="hm_NormalChar"/>
          <w:rFonts w:ascii="Arial" w:hAnsi="Arial"/>
          <w:sz w:val="20"/>
          <w:color w:val="000000"/>
        </w:rPr>
        <w:t>s (initially filled with RegExprSpaceChars global constant)</w:t>
      </w:r>
    </w:p>
    <w:p>
      <w:pPr>
        <w:pStyle w:val="hm_Normal"/>
      </w:pPr>
    </w:p>
    <w:p>
      <w:pPr>
        <w:pStyle w:val="hm_Normal"/>
      </w:pPr>
      <w:r>
        <w:rPr>
          <w:rStyle w:val="hm_NormalChar"/>
          <w:b/>
        </w:rPr>
        <w:t xml:space="preserve">property </w:t>
      </w:r>
      <w:bookmarkStart w:id="rId49" w:name="tregexpr_interface_tregexpr_wordchars"/>
      <w:bookmarkEnd w:id="rId49"/>
      <w:r>
        <w:rPr>
          <w:rStyle w:val="hm_NormalChar"/>
          <w:rFonts w:ascii="Arial" w:hAnsi="Arial"/>
          <w:b/>
          <w:sz w:val="20"/>
          <w:color w:val="7F0000"/>
        </w:rPr>
        <w:t>WordChars</w:t>
      </w:r>
      <w:r>
        <w:rPr>
          <w:rStyle w:val="hm_NormalChar"/>
        </w:rPr>
        <w:t xml:space="preserve"> : RegExprString;</w:t>
      </w:r>
    </w:p>
    <w:p>
      <w:pPr>
        <w:pStyle w:val="hm_Normal"/>
      </w:pPr>
      <w:r>
        <w:rPr>
          <w:rStyle w:val="hm_NormalChar"/>
        </w:rPr>
        <w:t>Contains chars, treated as \w (initially filled with RegExprWordChars global constant)</w:t>
      </w:r>
    </w:p>
    <w:p>
      <w:pPr>
        <w:pStyle w:val="hm_Normal"/>
      </w:pPr>
    </w:p>
    <w:p>
      <w:pPr>
        <w:pStyle w:val="hm_Normal"/>
      </w:pPr>
      <w:r>
        <w:rPr>
          <w:rStyle w:val="hm_NormalChar"/>
          <w:b/>
        </w:rPr>
        <w:t xml:space="preserve">property </w:t>
      </w:r>
      <w:bookmarkStart w:id="rId45" w:name="tregexpr_interface_lineseparators"/>
      <w:bookmarkEnd w:id="rId45"/>
      <w:r>
        <w:rPr>
          <w:rStyle w:val="hm_NormalChar"/>
          <w:rFonts w:ascii="Arial" w:hAnsi="Arial"/>
          <w:b/>
          <w:sz w:val="20"/>
          <w:color w:val="7F0000"/>
        </w:rPr>
        <w:t>LineSeparators</w:t>
      </w:r>
      <w:r>
        <w:rPr>
          <w:rStyle w:val="hm_NormalChar"/>
        </w:rPr>
        <w:t xml:space="preserve"> : RegExprString</w:t>
      </w:r>
    </w:p>
    <w:p>
      <w:pPr>
        <w:pStyle w:val="hm_Normal"/>
      </w:pPr>
      <w:r>
        <w:rPr>
          <w:rStyle w:val="hm_NormalChar"/>
        </w:rPr>
        <w:t>line separators (like \n in Unix),</w:t>
      </w:r>
      <w:r>
        <w:rPr>
          <w:rStyle w:val="hm_NormalChar"/>
          <w:rFonts w:ascii="Arial" w:hAnsi="Arial"/>
          <w:sz w:val="20"/>
          <w:color w:val="000000"/>
        </w:rPr>
        <w:t xml:space="preserve"> initially filled with RegExprLineSeparators global constant)</w:t>
      </w:r>
    </w:p>
    <w:p>
      <w:pPr>
        <w:pStyle w:val="hm_Normal"/>
      </w:pPr>
      <w:r>
        <w:rPr>
          <w:rStyle w:val="hm_NormalChar"/>
        </w:rPr>
        <w:t xml:space="preserve">see also </w:t>
      </w:r>
      <w:hyperlink w:anchor="regexp_syntax_syntax_line_separators">
        <w:r>
          <w:rPr>
            <w:rStyle w:val="hm_NormalChar"/>
            <w:rFonts w:ascii="Arial" w:hAnsi="Arial"/>
            <w:u w:val="single" w:color="auto"/>
            <w:sz w:val="20"/>
            <w:color w:val="0000FF"/>
          </w:rPr>
          <w:t>about line separators</w:t>
        </w:r>
      </w:hyperlink>
    </w:p>
    <w:p>
      <w:pPr>
        <w:pStyle w:val="hm_Normal"/>
      </w:pPr>
    </w:p>
    <w:p>
      <w:pPr>
        <w:pStyle w:val="hm_Normal"/>
      </w:pPr>
      <w:r>
        <w:rPr>
          <w:rStyle w:val="hm_NormalChar"/>
          <w:b/>
        </w:rPr>
        <w:t xml:space="preserve">property </w:t>
      </w:r>
      <w:bookmarkStart w:id="rId46" w:name="tregexpr_interface_linepairedseparator"/>
      <w:bookmarkEnd w:id="rId46"/>
      <w:r>
        <w:rPr>
          <w:rStyle w:val="hm_NormalChar"/>
          <w:rFonts w:ascii="Arial" w:hAnsi="Arial"/>
          <w:b/>
          <w:sz w:val="20"/>
          <w:color w:val="7F0000"/>
        </w:rPr>
        <w:t>LinePairedSeparator</w:t>
      </w:r>
      <w:r>
        <w:rPr>
          <w:rStyle w:val="hm_NormalChar"/>
        </w:rPr>
        <w:t xml:space="preserve"> : RegExprString</w:t>
      </w:r>
    </w:p>
    <w:p>
      <w:pPr>
        <w:pStyle w:val="hm_Normal"/>
      </w:pPr>
      <w:r>
        <w:rPr>
          <w:rStyle w:val="hm_NormalChar"/>
        </w:rPr>
        <w:t>paired line separator (like \r\n in DOS and Windows).</w:t>
      </w:r>
    </w:p>
    <w:p>
      <w:pPr>
        <w:pStyle w:val="hm_Normal"/>
      </w:pPr>
      <w:r>
        <w:rPr>
          <w:rStyle w:val="hm_NormalChar"/>
        </w:rPr>
        <w:t>must contain exactly two chars or no chars at all,</w:t>
      </w:r>
      <w:r>
        <w:rPr>
          <w:rStyle w:val="hm_NormalChar"/>
          <w:rFonts w:ascii="Arial" w:hAnsi="Arial"/>
          <w:sz w:val="20"/>
          <w:color w:val="000000"/>
        </w:rPr>
        <w:t xml:space="preserve"> initially filled with RegExprLine</w:t>
      </w:r>
      <w:r>
        <w:rPr>
          <w:rStyle w:val="hm_NormalChar"/>
        </w:rPr>
        <w:t>Paired</w:t>
      </w:r>
      <w:r>
        <w:rPr>
          <w:rStyle w:val="hm_NormalChar"/>
          <w:rFonts w:ascii="Arial" w:hAnsi="Arial"/>
          <w:sz w:val="20"/>
          <w:color w:val="000000"/>
        </w:rPr>
        <w:t>Separator</w:t>
      </w:r>
      <w:r>
        <w:rPr>
          <w:rStyle w:val="hm_NormalChar"/>
        </w:rPr>
        <w:t xml:space="preserve"> </w:t>
      </w:r>
      <w:r>
        <w:rPr>
          <w:rStyle w:val="hm_NormalChar"/>
          <w:rFonts w:ascii="Arial" w:hAnsi="Arial"/>
          <w:sz w:val="20"/>
          <w:color w:val="000000"/>
        </w:rPr>
        <w:t>global constant)</w:t>
      </w:r>
    </w:p>
    <w:p>
      <w:pPr>
        <w:pStyle w:val="hm_Normal"/>
      </w:pPr>
      <w:r>
        <w:rPr>
          <w:rStyle w:val="hm_NormalChar"/>
        </w:rPr>
        <w:t xml:space="preserve">see also </w:t>
      </w:r>
      <w:hyperlink w:anchor="regexp_syntax_syntax_line_separators">
        <w:r>
          <w:rPr>
            <w:rStyle w:val="hm_NormalChar"/>
            <w:rFonts w:ascii="Arial" w:hAnsi="Arial"/>
            <w:u w:val="single" w:color="auto"/>
            <w:sz w:val="20"/>
            <w:color w:val="0000FF"/>
          </w:rPr>
          <w:t>about line separators</w:t>
        </w:r>
      </w:hyperlink>
    </w:p>
    <w:p>
      <w:pPr>
        <w:pStyle w:val="hm_Normal"/>
      </w:pPr>
    </w:p>
    <w:p>
      <w:pPr>
        <w:pStyle w:val="hm_Normal"/>
      </w:pPr>
      <w:r>
        <w:rPr>
          <w:rStyle w:val="hm_NormalChar"/>
        </w:rPr>
        <w:t>For example, if You need Unix-style behaviour, assign LineSeparators := #$a (newline character) and LinePairedSeparator := '' (empty string), if You want to accept as line separators only \x0D\x0A but not \x0D or \x0A alone, then assign LineSeparators := '' (empty string) and LinePairedSeparator := #$d#$a.</w:t>
      </w:r>
    </w:p>
    <w:p>
      <w:pPr>
        <w:pStyle w:val="hm_Normal"/>
      </w:pPr>
    </w:p>
    <w:p>
      <w:pPr>
        <w:pStyle w:val="hm_Normal"/>
      </w:pPr>
      <w:r>
        <w:rPr>
          <w:rStyle w:val="hm_NormalChar"/>
        </w:rPr>
        <w:t>By default 'mixed' mode is used (defined in RegExprLine[Paired]Separator[s] global constants</w:t>
      </w:r>
      <w:r>
        <w:rPr>
          <w:rStyle w:val="hm_NormalChar"/>
          <w:rFonts w:ascii="Arial" w:hAnsi="Arial"/>
          <w:sz w:val="20"/>
          <w:color w:val="000000"/>
        </w:rPr>
        <w:t>)</w:t>
      </w:r>
      <w:r>
        <w:rPr>
          <w:rStyle w:val="hm_NormalChar"/>
        </w:rPr>
        <w:t xml:space="preserve">: LineSeparators := #$d#$a; LinePairedSeparator := #$d#$a. Behaviour of this mode is detailed described in the </w:t>
      </w:r>
      <w:hyperlink w:anchor="regexp_syntax_syntax_line_separators">
        <w:r>
          <w:rPr>
            <w:rStyle w:val="hm_NormalChar"/>
            <w:rFonts w:ascii="Arial" w:hAnsi="Arial"/>
            <w:u w:val="single" w:color="auto"/>
            <w:sz w:val="20"/>
            <w:color w:val="0000FF"/>
          </w:rPr>
          <w:t>syntax section</w:t>
        </w:r>
      </w:hyperlink>
      <w:r>
        <w:rPr>
          <w:rStyle w:val="hm_NormalChar"/>
        </w:rPr>
        <w:t>.</w:t>
      </w:r>
    </w:p>
    <w:p>
      <w:pPr>
        <w:pStyle w:val="hm_Normal"/>
      </w:pPr>
    </w:p>
    <w:p>
      <w:pPr>
        <w:pStyle w:val="hm_Normal"/>
      </w:pPr>
      <w:r>
        <w:rPr>
          <w:rStyle w:val="hm_NormalChar"/>
          <w:b/>
        </w:rPr>
        <w:t>class function InvertCaseFunction</w:t>
      </w:r>
      <w:r>
        <w:rPr>
          <w:rStyle w:val="hm_NormalChar"/>
        </w:rPr>
        <w:t xml:space="preserve">  (const Ch : REChar) : REChar;</w:t>
      </w:r>
    </w:p>
    <w:p>
      <w:pPr>
        <w:pStyle w:val="hm_Normal"/>
      </w:pPr>
      <w:r>
        <w:rPr>
          <w:rStyle w:val="hm_NormalChar"/>
        </w:rPr>
        <w:t>Converts Ch into upper case if it in lower case or in lower if it in upper (uses current system local setings)</w:t>
      </w:r>
    </w:p>
    <w:p>
      <w:pPr>
        <w:pStyle w:val="hm_Normal"/>
      </w:pPr>
    </w:p>
    <w:p>
      <w:pPr>
        <w:pStyle w:val="hm_Normal"/>
      </w:pPr>
      <w:bookmarkStart w:id="rId55" w:name="tregexpr_interface_invertcase"/>
      <w:bookmarkEnd w:id="rId55"/>
      <w:r>
        <w:rPr>
          <w:rStyle w:val="hm_NormalChar"/>
          <w:b/>
        </w:rPr>
        <w:t>property InvertCase</w:t>
      </w:r>
      <w:r>
        <w:rPr>
          <w:rStyle w:val="hm_NormalChar"/>
        </w:rPr>
        <w:t xml:space="preserve"> : TRegExprInvertCaseFunction;</w:t>
      </w:r>
    </w:p>
    <w:p>
      <w:pPr>
        <w:pStyle w:val="hm_Normal"/>
      </w:pPr>
      <w:r>
        <w:rPr>
          <w:rStyle w:val="hm_NormalChar"/>
        </w:rPr>
        <w:t>Set this property if you want to override case-insensitive functionality.</w:t>
      </w:r>
    </w:p>
    <w:p>
      <w:pPr>
        <w:pStyle w:val="hm_Normal"/>
      </w:pPr>
      <w:r>
        <w:rPr>
          <w:rStyle w:val="hm_NormalChar"/>
        </w:rPr>
        <w:t>Create set it to RegExprInvertCaseFunction (InvertCaseFunction by default)</w:t>
      </w:r>
    </w:p>
    <w:p>
      <w:pPr>
        <w:pStyle w:val="hm_Normal"/>
      </w:pPr>
    </w:p>
    <w:p>
      <w:pPr>
        <w:pStyle w:val="hm_Normal"/>
      </w:pPr>
      <w:r>
        <w:rPr>
          <w:rStyle w:val="hm_NormalChar"/>
          <w:b/>
        </w:rPr>
        <w:t>procedure Compile</w:t>
      </w:r>
      <w:r>
        <w:rPr>
          <w:rStyle w:val="hm_NormalChar"/>
        </w:rPr>
        <w:t>;</w:t>
      </w:r>
    </w:p>
    <w:p>
      <w:pPr>
        <w:pStyle w:val="hm_Normal"/>
      </w:pPr>
      <w:r>
        <w:rPr>
          <w:rStyle w:val="hm_NormalChar"/>
        </w:rPr>
        <w:t>[Re]compile r.e. Usefull for example for GUI r.e. editors (to check all properties validity).</w:t>
      </w:r>
    </w:p>
    <w:p>
      <w:pPr>
        <w:pStyle w:val="hm_Normal"/>
      </w:pPr>
    </w:p>
    <w:p>
      <w:pPr>
        <w:pStyle w:val="hm_Normal"/>
      </w:pPr>
      <w:r>
        <w:rPr>
          <w:rStyle w:val="hm_NormalChar"/>
          <w:b/>
        </w:rPr>
        <w:t>function Dump</w:t>
      </w:r>
      <w:r>
        <w:rPr>
          <w:rStyle w:val="hm_NormalChar"/>
        </w:rPr>
        <w:t xml:space="preserve"> : string;</w:t>
      </w:r>
    </w:p>
    <w:p>
      <w:pPr>
        <w:pStyle w:val="hm_Normal"/>
      </w:pPr>
      <w:r>
        <w:rPr>
          <w:rStyle w:val="hm_NormalChar"/>
        </w:rPr>
        <w:t>dump a compiled regexp in vaguely comprehensible form</w:t>
      </w:r>
    </w:p>
    <w:p>
      <w:pPr>
        <w:pStyle w:val="hm_Normal"/>
      </w:pPr>
    </w:p>
    <w:p>
      <w:pPr>
        <w:pStyle w:val="hm_Normal"/>
      </w:pPr>
    </w:p>
    <w:p>
      <w:pPr>
        <w:pStyle w:val="hm_Normal"/>
      </w:pPr>
      <w:r>
        <w:rPr>
          <w:rStyle w:val="hm_NormalChar"/>
          <w:rFonts w:ascii="Arial" w:hAnsi="Arial"/>
          <w:b/>
          <w:sz w:val="20"/>
          <w:color w:val="0000FF"/>
        </w:rPr>
        <w:t>Global constants</w:t>
      </w:r>
    </w:p>
    <w:p>
      <w:pPr>
        <w:pStyle w:val="hm_Normal"/>
      </w:pPr>
    </w:p>
    <w:p>
      <w:pPr>
        <w:pStyle w:val="hm_Normal"/>
      </w:pPr>
      <w:r>
        <w:rPr>
          <w:rStyle w:val="hm_NormalChar"/>
          <w:b/>
        </w:rPr>
        <w:t xml:space="preserve"> </w:t>
      </w:r>
      <w:bookmarkStart w:id="rId63" w:name="TRegExpr_Interface_EscChar"/>
      <w:bookmarkEnd w:id="rId63"/>
      <w:r>
        <w:rPr>
          <w:rStyle w:val="hm_NormalChar"/>
          <w:b/>
        </w:rPr>
        <w:t>EscChar</w:t>
      </w:r>
      <w:r>
        <w:rPr>
          <w:rStyle w:val="hm_NormalChar"/>
        </w:rPr>
        <w:t xml:space="preserve"> = '\';  // 'Escape'-char ('\' in common r.e.) used for escaping metachars (\w, \d etc).</w:t>
      </w:r>
    </w:p>
    <w:p>
      <w:pPr>
        <w:pStyle w:val="hm_Normal"/>
      </w:pPr>
      <w:r>
        <w:rPr>
          <w:rStyle w:val="hm_NormalChar"/>
        </w:rPr>
        <w:t xml:space="preserve">  // it's may be usefull to redefine it if You are using C++ Builder - to avoide ugly constructions</w:t>
      </w:r>
    </w:p>
    <w:p>
      <w:pPr>
        <w:pStyle w:val="hm_Normal"/>
      </w:pPr>
      <w:r>
        <w:rPr>
          <w:rStyle w:val="hm_NormalChar"/>
        </w:rPr>
        <w:t xml:space="preserve">  // like '\\w+\\\\\\w+\\.\\w+' - just define EscChar='/' and use '/w+\/w+/./w+'</w:t>
      </w:r>
    </w:p>
    <w:p>
      <w:pPr>
        <w:pStyle w:val="hm_Normal"/>
      </w:pPr>
    </w:p>
    <w:p>
      <w:pPr>
        <w:pStyle w:val="hm_Normal"/>
      </w:pPr>
      <w:bookmarkStart w:id="rId39" w:name="tregexpr_interface_modifier_defs"/>
      <w:bookmarkEnd w:id="rId39"/>
      <w:r>
        <w:rPr>
          <w:rStyle w:val="hm_NormalChar"/>
          <w:rFonts w:ascii="Arial" w:hAnsi="Arial"/>
          <w:sz w:val="20"/>
          <w:color w:val="000000"/>
        </w:rPr>
        <w:t>Modifiers default values:</w:t>
      </w:r>
    </w:p>
    <w:p>
      <w:pPr>
        <w:pStyle w:val="hm_Normal"/>
      </w:pPr>
      <w:r>
        <w:rPr>
          <w:rStyle w:val="hm_NormalChar"/>
          <w:rFonts w:ascii="Arial" w:hAnsi="Arial"/>
          <w:sz w:val="20"/>
          <w:color w:val="000000"/>
        </w:rPr>
        <w:t xml:space="preserve">  </w:t>
      </w:r>
      <w:r>
        <w:rPr>
          <w:rStyle w:val="hm_NormalChar"/>
          <w:rFonts w:ascii="Arial" w:hAnsi="Arial"/>
          <w:b/>
          <w:sz w:val="20"/>
          <w:color w:val="000000"/>
        </w:rPr>
        <w:t>RegExprModifierI</w:t>
      </w:r>
      <w:r>
        <w:rPr>
          <w:rStyle w:val="hm_NormalChar"/>
          <w:rFonts w:ascii="Arial" w:hAnsi="Arial"/>
          <w:b/>
          <w:sz w:val="20"/>
          <w:color w:val="7F0000"/>
        </w:rPr>
        <w:t xml:space="preserve"> </w:t>
      </w:r>
      <w:r>
        <w:rPr>
          <w:rStyle w:val="hm_NormalChar"/>
          <w:rFonts w:ascii="Arial" w:hAnsi="Arial"/>
          <w:sz w:val="20"/>
          <w:color w:val="000000"/>
        </w:rPr>
        <w:t>: boolean = False;</w:t>
      </w:r>
      <w:r>
        <w:tab/>
      </w:r>
      <w:r>
        <w:rPr>
          <w:rStyle w:val="hm_NormalChar"/>
          <w:rFonts w:ascii="Arial" w:hAnsi="Arial"/>
          <w:sz w:val="20"/>
          <w:color w:val="000000"/>
        </w:rPr>
        <w:t xml:space="preserve">// </w:t>
      </w:r>
      <w:hyperlink w:anchor="TRegExpr_Interface_tregexpr_modifier_i">
        <w:r>
          <w:rPr>
            <w:rStyle w:val="hm_NormalChar"/>
            <w:rFonts w:ascii="Arial" w:hAnsi="Arial"/>
            <w:u w:val="single" w:color="auto"/>
            <w:sz w:val="20"/>
            <w:color w:val="0000FF"/>
          </w:rPr>
          <w:t>TRegExpr.ModifierI</w:t>
        </w:r>
      </w:hyperlink>
    </w:p>
    <w:p>
      <w:pPr>
        <w:pStyle w:val="hm_Normal"/>
      </w:pPr>
      <w:r>
        <w:rPr>
          <w:rStyle w:val="hm_NormalChar"/>
          <w:rFonts w:ascii="Arial" w:hAnsi="Arial"/>
          <w:sz w:val="20"/>
          <w:color w:val="000000"/>
        </w:rPr>
        <w:t xml:space="preserve">  </w:t>
      </w:r>
      <w:r>
        <w:rPr>
          <w:rStyle w:val="hm_NormalChar"/>
          <w:rFonts w:ascii="Arial" w:hAnsi="Arial"/>
          <w:b/>
          <w:sz w:val="20"/>
          <w:color w:val="000000"/>
        </w:rPr>
        <w:t>RegExprModifierR</w:t>
      </w:r>
      <w:r>
        <w:rPr>
          <w:rStyle w:val="hm_NormalChar"/>
          <w:rFonts w:ascii="Arial" w:hAnsi="Arial"/>
          <w:sz w:val="20"/>
          <w:color w:val="000000"/>
        </w:rPr>
        <w:t xml:space="preserve"> : boolean = True;</w:t>
      </w:r>
      <w:r>
        <w:tab/>
      </w:r>
      <w:r>
        <w:rPr>
          <w:rStyle w:val="hm_NormalChar"/>
          <w:rFonts w:ascii="Arial" w:hAnsi="Arial"/>
          <w:sz w:val="20"/>
          <w:color w:val="000000"/>
        </w:rPr>
        <w:t xml:space="preserve">// </w:t>
      </w:r>
      <w:hyperlink w:anchor="TRegExpr_Interface_tregexpr_modifier_r">
        <w:r>
          <w:rPr>
            <w:rStyle w:val="hm_NormalChar"/>
            <w:rFonts w:ascii="Arial" w:hAnsi="Arial"/>
            <w:u w:val="single" w:color="auto"/>
            <w:sz w:val="20"/>
            <w:color w:val="0000FF"/>
          </w:rPr>
          <w:t>TRegExpr.ModifierR</w:t>
        </w:r>
      </w:hyperlink>
    </w:p>
    <w:p>
      <w:pPr>
        <w:pStyle w:val="hm_Normal"/>
      </w:pPr>
      <w:r>
        <w:rPr>
          <w:rStyle w:val="hm_NormalChar"/>
          <w:rFonts w:ascii="Arial" w:hAnsi="Arial"/>
          <w:sz w:val="20"/>
          <w:color w:val="000000"/>
        </w:rPr>
        <w:t xml:space="preserve">  </w:t>
      </w:r>
      <w:r>
        <w:rPr>
          <w:rStyle w:val="hm_NormalChar"/>
          <w:rFonts w:ascii="Arial" w:hAnsi="Arial"/>
          <w:b/>
          <w:sz w:val="20"/>
          <w:color w:val="000000"/>
        </w:rPr>
        <w:t>RegExprModifierS</w:t>
      </w:r>
      <w:r>
        <w:rPr>
          <w:rStyle w:val="hm_NormalChar"/>
          <w:rFonts w:ascii="Arial" w:hAnsi="Arial"/>
          <w:sz w:val="20"/>
          <w:color w:val="000000"/>
        </w:rPr>
        <w:t xml:space="preserve"> : boolean = True;</w:t>
      </w:r>
      <w:r>
        <w:tab/>
      </w:r>
      <w:r>
        <w:rPr>
          <w:rStyle w:val="hm_NormalChar"/>
          <w:rFonts w:ascii="Arial" w:hAnsi="Arial"/>
          <w:sz w:val="20"/>
          <w:color w:val="000000"/>
        </w:rPr>
        <w:t xml:space="preserve">// </w:t>
      </w:r>
      <w:hyperlink w:anchor="TRegExpr_Interface_tregexpr_modifier_s">
        <w:r>
          <w:rPr>
            <w:rStyle w:val="hm_NormalChar"/>
            <w:rFonts w:ascii="Arial" w:hAnsi="Arial"/>
            <w:u w:val="single" w:color="auto"/>
            <w:sz w:val="20"/>
            <w:color w:val="0000FF"/>
          </w:rPr>
          <w:t>TRegExpr.ModifierS</w:t>
        </w:r>
      </w:hyperlink>
    </w:p>
    <w:p>
      <w:pPr>
        <w:pStyle w:val="hm_Normal"/>
      </w:pPr>
      <w:r>
        <w:rPr>
          <w:rStyle w:val="hm_NormalChar"/>
          <w:rFonts w:ascii="Arial" w:hAnsi="Arial"/>
          <w:sz w:val="20"/>
          <w:color w:val="000000"/>
        </w:rPr>
        <w:t xml:space="preserve">  </w:t>
      </w:r>
      <w:r>
        <w:rPr>
          <w:rStyle w:val="hm_NormalChar"/>
          <w:rFonts w:ascii="Arial" w:hAnsi="Arial"/>
          <w:b/>
          <w:sz w:val="20"/>
          <w:color w:val="000000"/>
        </w:rPr>
        <w:t>RegExprModifierG</w:t>
      </w:r>
      <w:r>
        <w:rPr>
          <w:rStyle w:val="hm_NormalChar"/>
          <w:rFonts w:ascii="Arial" w:hAnsi="Arial"/>
          <w:sz w:val="20"/>
          <w:color w:val="000000"/>
        </w:rPr>
        <w:t xml:space="preserve"> : boolean = True;</w:t>
      </w:r>
      <w:r>
        <w:tab/>
      </w:r>
      <w:r>
        <w:rPr>
          <w:rStyle w:val="hm_NormalChar"/>
          <w:rFonts w:ascii="Arial" w:hAnsi="Arial"/>
          <w:sz w:val="20"/>
          <w:color w:val="000000"/>
        </w:rPr>
        <w:t xml:space="preserve">// </w:t>
      </w:r>
      <w:hyperlink w:anchor="TRegExpr_Interface_tregexpr_modifier_g">
        <w:r>
          <w:rPr>
            <w:rStyle w:val="hm_NormalChar"/>
            <w:rFonts w:ascii="Arial" w:hAnsi="Arial"/>
            <w:u w:val="single" w:color="auto"/>
            <w:sz w:val="20"/>
            <w:color w:val="0000FF"/>
          </w:rPr>
          <w:t>TRegExpr.ModifierG</w:t>
        </w:r>
      </w:hyperlink>
    </w:p>
    <w:p>
      <w:pPr>
        <w:pStyle w:val="hm_Normal"/>
      </w:pPr>
      <w:r>
        <w:rPr>
          <w:rStyle w:val="hm_NormalChar"/>
        </w:rPr>
        <w:t xml:space="preserve">  </w:t>
      </w:r>
      <w:r>
        <w:rPr>
          <w:rStyle w:val="hm_NormalChar"/>
          <w:b/>
        </w:rPr>
        <w:t>RegExprModifierM</w:t>
      </w:r>
      <w:r>
        <w:rPr>
          <w:rStyle w:val="hm_NormalChar"/>
        </w:rPr>
        <w:t xml:space="preserve"> : boolean = False;</w:t>
      </w:r>
      <w:r>
        <w:tab/>
      </w:r>
      <w:r>
        <w:rPr>
          <w:rStyle w:val="hm_NormalChar"/>
        </w:rPr>
        <w:t xml:space="preserve">// </w:t>
      </w:r>
      <w:hyperlink w:anchor="TRegExpr_Interface_tregexpr_modifier_m">
        <w:r>
          <w:rPr>
            <w:rStyle w:val="hm_NormalChar"/>
            <w:rFonts w:ascii="Arial" w:hAnsi="Arial"/>
            <w:u w:val="single" w:color="auto"/>
            <w:sz w:val="20"/>
            <w:color w:val="0000FF"/>
          </w:rPr>
          <w:t>TRegExpr.ModifierM</w:t>
        </w:r>
      </w:hyperlink>
    </w:p>
    <w:p>
      <w:pPr>
        <w:pStyle w:val="hm_Normal"/>
      </w:pPr>
      <w:r>
        <w:rPr>
          <w:rStyle w:val="hm_NormalChar"/>
        </w:rPr>
        <w:t xml:space="preserve">  </w:t>
      </w:r>
      <w:r>
        <w:rPr>
          <w:rStyle w:val="hm_NormalChar"/>
          <w:b/>
        </w:rPr>
        <w:t>RegExprModifierX</w:t>
      </w:r>
      <w:r>
        <w:rPr>
          <w:rStyle w:val="hm_NormalChar"/>
        </w:rPr>
        <w:t xml:space="preserve"> : boolean = False;</w:t>
      </w:r>
      <w:r>
        <w:tab/>
      </w:r>
      <w:r>
        <w:rPr>
          <w:rStyle w:val="hm_NormalChar"/>
        </w:rPr>
        <w:t xml:space="preserve">// </w:t>
      </w:r>
      <w:hyperlink w:anchor="tregexpr_interface_tregexpr_modifier_x">
        <w:r>
          <w:rPr>
            <w:rStyle w:val="hm_NormalChar"/>
            <w:rFonts w:ascii="Arial" w:hAnsi="Arial"/>
            <w:u w:val="single" w:color="auto"/>
            <w:sz w:val="20"/>
            <w:color w:val="0000FF"/>
          </w:rPr>
          <w:t>TRegExpr.ModifierX</w:t>
        </w:r>
      </w:hyperlink>
    </w:p>
    <w:p>
      <w:pPr>
        <w:pStyle w:val="hm_Normal"/>
      </w:pPr>
    </w:p>
    <w:p>
      <w:pPr>
        <w:pStyle w:val="hm_Normal"/>
      </w:pPr>
      <w:r>
        <w:rPr>
          <w:rStyle w:val="hm_NormalChar"/>
          <w:rFonts w:ascii="Arial" w:hAnsi="Arial"/>
          <w:sz w:val="20"/>
          <w:color w:val="000000"/>
        </w:rPr>
        <w:t xml:space="preserve">  </w:t>
      </w:r>
      <w:r>
        <w:rPr>
          <w:rStyle w:val="hm_NormalChar"/>
          <w:rFonts w:ascii="Arial" w:hAnsi="Arial"/>
          <w:b/>
          <w:sz w:val="20"/>
          <w:color w:val="000000"/>
        </w:rPr>
        <w:t>RegExprSpaceChars</w:t>
      </w:r>
      <w:r>
        <w:rPr>
          <w:rStyle w:val="hm_NormalChar"/>
          <w:rFonts w:ascii="Arial" w:hAnsi="Arial"/>
          <w:sz w:val="20"/>
          <w:color w:val="000000"/>
        </w:rPr>
        <w:t xml:space="preserve"> : RegExprString = ' '#$9#$A#$D#$C;</w:t>
      </w:r>
    </w:p>
    <w:p>
      <w:pPr>
        <w:pStyle w:val="hm_Normal"/>
      </w:pPr>
      <w:r>
        <w:rPr>
          <w:rStyle w:val="hm_NormalChar"/>
          <w:rFonts w:ascii="Arial" w:hAnsi="Arial"/>
          <w:sz w:val="20"/>
          <w:color w:val="000000"/>
        </w:rPr>
        <w:t xml:space="preserve">  // default for SpaceChars property</w:t>
      </w:r>
    </w:p>
    <w:p>
      <w:pPr>
        <w:pStyle w:val="hm_Normal"/>
      </w:pPr>
    </w:p>
    <w:p>
      <w:pPr>
        <w:pStyle w:val="hm_Normal"/>
      </w:pPr>
      <w:r>
        <w:rPr>
          <w:rStyle w:val="hm_NormalChar"/>
        </w:rPr>
        <w:t xml:space="preserve">  </w:t>
      </w:r>
      <w:r>
        <w:rPr>
          <w:rStyle w:val="hm_NormalChar"/>
          <w:b/>
        </w:rPr>
        <w:t>RegExprWordChars</w:t>
      </w:r>
      <w:r>
        <w:rPr>
          <w:rStyle w:val="hm_NormalChar"/>
        </w:rPr>
        <w:t xml:space="preserve"> : RegExprString =</w:t>
      </w:r>
    </w:p>
    <w:p>
      <w:pPr>
        <w:pStyle w:val="hm_Normal"/>
      </w:pPr>
      <w:r>
        <w:rPr>
          <w:rStyle w:val="hm_NormalChar"/>
        </w:rPr>
        <w:t xml:space="preserve">    '0123456789'</w:t>
      </w:r>
    </w:p>
    <w:p>
      <w:pPr>
        <w:pStyle w:val="hm_Normal"/>
      </w:pPr>
      <w:r>
        <w:rPr>
          <w:rStyle w:val="hm_NormalChar"/>
        </w:rPr>
        <w:t xml:space="preserve">  + 'abcdefghijklmnopqrstuvwxyz'</w:t>
      </w:r>
    </w:p>
    <w:p>
      <w:pPr>
        <w:pStyle w:val="hm_Normal"/>
      </w:pPr>
      <w:r>
        <w:rPr>
          <w:rStyle w:val="hm_NormalChar"/>
        </w:rPr>
        <w:t xml:space="preserve">  + 'ABCDEFGHIJKLMNOPQRSTUVWXYZ_';</w:t>
      </w:r>
    </w:p>
    <w:p>
      <w:pPr>
        <w:pStyle w:val="hm_Normal"/>
      </w:pPr>
      <w:r>
        <w:rPr>
          <w:rStyle w:val="hm_NormalChar"/>
        </w:rPr>
        <w:t xml:space="preserve">  // default value for WordChars property</w:t>
      </w:r>
    </w:p>
    <w:p>
      <w:pPr>
        <w:pStyle w:val="hm_Normal"/>
      </w:pPr>
    </w:p>
    <w:p>
      <w:pPr>
        <w:pStyle w:val="hm_Normal"/>
      </w:pPr>
      <w:r>
        <w:rPr>
          <w:rStyle w:val="hm_NormalChar"/>
        </w:rPr>
        <w:t xml:space="preserve">  </w:t>
      </w:r>
      <w:r>
        <w:rPr>
          <w:rStyle w:val="hm_NormalChar"/>
          <w:b/>
        </w:rPr>
        <w:t>RegExprLineSeparators</w:t>
      </w:r>
      <w:r>
        <w:rPr>
          <w:rStyle w:val="hm_NormalChar"/>
        </w:rPr>
        <w:t xml:space="preserve"> : RegExprString =</w:t>
      </w:r>
    </w:p>
    <w:p>
      <w:pPr>
        <w:pStyle w:val="hm_Normal"/>
      </w:pPr>
      <w:r>
        <w:rPr>
          <w:rStyle w:val="hm_NormalChar"/>
        </w:rPr>
        <w:t xml:space="preserve">   #$d#$a{$IFDEF UniCode}#$b#$c#$2028#$2029#$85{$ENDIF};</w:t>
      </w:r>
    </w:p>
    <w:p>
      <w:pPr>
        <w:pStyle w:val="hm_Normal"/>
      </w:pPr>
      <w:r>
        <w:rPr>
          <w:rStyle w:val="hm_NormalChar"/>
        </w:rPr>
        <w:t xml:space="preserve">  // default value for LineSeparators property</w:t>
      </w:r>
    </w:p>
    <w:p>
      <w:pPr>
        <w:pStyle w:val="hm_Normal"/>
      </w:pPr>
      <w:r>
        <w:rPr>
          <w:rStyle w:val="hm_NormalChar"/>
        </w:rPr>
        <w:t xml:space="preserve">  </w:t>
      </w:r>
      <w:r>
        <w:rPr>
          <w:rStyle w:val="hm_NormalChar"/>
          <w:b/>
        </w:rPr>
        <w:t>RegExprLinePairedSeparator</w:t>
      </w:r>
      <w:r>
        <w:rPr>
          <w:rStyle w:val="hm_NormalChar"/>
        </w:rPr>
        <w:t xml:space="preserve"> : RegExprString =</w:t>
      </w:r>
    </w:p>
    <w:p>
      <w:pPr>
        <w:pStyle w:val="hm_Normal"/>
      </w:pPr>
      <w:r>
        <w:rPr>
          <w:rStyle w:val="hm_NormalChar"/>
        </w:rPr>
        <w:t xml:space="preserve">   #$d#$a;</w:t>
      </w:r>
    </w:p>
    <w:p>
      <w:pPr>
        <w:pStyle w:val="hm_Normal"/>
      </w:pPr>
      <w:r>
        <w:rPr>
          <w:rStyle w:val="hm_NormalChar"/>
        </w:rPr>
        <w:t xml:space="preserve">  // default value for LinePairedSeparator property</w:t>
      </w:r>
    </w:p>
    <w:p>
      <w:pPr>
        <w:pStyle w:val="hm_Normal"/>
      </w:pPr>
    </w:p>
    <w:p>
      <w:pPr>
        <w:pStyle w:val="hm_Normal"/>
      </w:pPr>
      <w:r>
        <w:rPr>
          <w:rStyle w:val="hm_NormalChar"/>
          <w:rFonts w:ascii="Arial" w:hAnsi="Arial"/>
          <w:sz w:val="20"/>
          <w:color w:val="000000"/>
        </w:rPr>
        <w:t xml:space="preserve">  </w:t>
      </w:r>
      <w:r>
        <w:rPr>
          <w:rStyle w:val="hm_NormalChar"/>
          <w:rFonts w:ascii="Arial" w:hAnsi="Arial"/>
          <w:b/>
          <w:sz w:val="20"/>
          <w:color w:val="000000"/>
        </w:rPr>
        <w:t>RegExpr</w:t>
      </w:r>
      <w:r>
        <w:rPr>
          <w:rStyle w:val="hm_NormalChar"/>
          <w:b/>
        </w:rPr>
        <w:t>Invert</w:t>
      </w:r>
      <w:r>
        <w:rPr>
          <w:rStyle w:val="hm_NormalChar"/>
          <w:rFonts w:ascii="Arial" w:hAnsi="Arial"/>
          <w:b/>
          <w:sz w:val="20"/>
          <w:color w:val="000000"/>
        </w:rPr>
        <w:t>CaseFunction</w:t>
      </w:r>
      <w:r>
        <w:rPr>
          <w:rStyle w:val="hm_NormalChar"/>
          <w:rFonts w:ascii="Arial" w:hAnsi="Arial"/>
          <w:sz w:val="20"/>
          <w:color w:val="000000"/>
        </w:rPr>
        <w:t xml:space="preserve"> : TRegExprInvertCaseFunction = TRegExpr.InvertCaseFunction; </w:t>
      </w:r>
    </w:p>
    <w:p>
      <w:pPr>
        <w:pStyle w:val="hm_Normal"/>
      </w:pPr>
      <w:r>
        <w:rPr>
          <w:rStyle w:val="hm_NormalChar"/>
          <w:rFonts w:ascii="Arial" w:hAnsi="Arial"/>
          <w:sz w:val="20"/>
          <w:color w:val="000000"/>
        </w:rPr>
        <w:t xml:space="preserve">  </w:t>
      </w:r>
      <w:r>
        <w:rPr>
          <w:rStyle w:val="hm_NormalChar"/>
        </w:rPr>
        <w:t>// default for InvertCase property</w:t>
      </w:r>
    </w:p>
    <w:p>
      <w:pPr>
        <w:pStyle w:val="hm_Normal"/>
      </w:pPr>
    </w:p>
    <w:p>
      <w:pPr>
        <w:pStyle w:val="hm_Normal"/>
      </w:pPr>
    </w:p>
    <w:p>
      <w:pPr>
        <w:pStyle w:val="hm_Normal"/>
      </w:pPr>
      <w:r>
        <w:rPr>
          <w:rStyle w:val="hm_NormalChar"/>
          <w:rFonts w:ascii="Arial" w:hAnsi="Arial"/>
          <w:b/>
          <w:sz w:val="20"/>
          <w:color w:val="0000FF"/>
        </w:rPr>
        <w:t>Usefull global functions</w:t>
      </w:r>
    </w:p>
    <w:p>
      <w:pPr>
        <w:pStyle w:val="hm_Normal"/>
      </w:pPr>
    </w:p>
    <w:p>
      <w:pPr>
        <w:pStyle w:val="hm_Normal"/>
      </w:pPr>
      <w:r>
        <w:rPr>
          <w:rStyle w:val="hm_NormalChar"/>
          <w:b/>
        </w:rPr>
        <w:t>function ExecRegExpr</w:t>
      </w:r>
      <w:r>
        <w:rPr>
          <w:rStyle w:val="hm_NormalChar"/>
        </w:rPr>
        <w:t xml:space="preserve"> (const ARegExpr, AInputStr : string) : boolean;</w:t>
      </w:r>
    </w:p>
    <w:p>
      <w:pPr>
        <w:pStyle w:val="hm_Normal"/>
      </w:pPr>
      <w:r>
        <w:rPr>
          <w:rStyle w:val="hm_NormalChar"/>
        </w:rPr>
        <w:t>true if string AInputString match regular expression ARegExpr</w:t>
      </w:r>
    </w:p>
    <w:p>
      <w:pPr>
        <w:pStyle w:val="hm_Normal"/>
      </w:pPr>
      <w:r>
        <w:rPr>
          <w:rStyle w:val="hm_NormalChar"/>
        </w:rPr>
        <w:t>! will raise exeption if syntax errors in ARegExpr</w:t>
      </w:r>
    </w:p>
    <w:p>
      <w:pPr>
        <w:pStyle w:val="hm_Normal"/>
      </w:pPr>
    </w:p>
    <w:p>
      <w:pPr>
        <w:pStyle w:val="hm_Normal"/>
      </w:pPr>
      <w:r>
        <w:rPr>
          <w:rStyle w:val="hm_NormalChar"/>
          <w:b/>
        </w:rPr>
        <w:t>procedure SplitRegExpr</w:t>
      </w:r>
      <w:r>
        <w:rPr>
          <w:rStyle w:val="hm_NormalChar"/>
        </w:rPr>
        <w:t xml:space="preserve"> (const ARegExpr, AInputStr : string; APieces : TStrings);</w:t>
      </w:r>
    </w:p>
    <w:p>
      <w:pPr>
        <w:pStyle w:val="hm_Normal"/>
      </w:pPr>
      <w:r>
        <w:rPr>
          <w:rStyle w:val="hm_NormalChar"/>
        </w:rPr>
        <w:t>Split AInputStr into APieces by r.e. ARegExpr occurencies</w:t>
      </w:r>
    </w:p>
    <w:p>
      <w:pPr>
        <w:pStyle w:val="hm_Normal"/>
      </w:pPr>
    </w:p>
    <w:p>
      <w:pPr>
        <w:pStyle w:val="hm_Normal"/>
      </w:pPr>
      <w:r>
        <w:rPr>
          <w:rStyle w:val="hm_NormalChar"/>
          <w:b/>
        </w:rPr>
        <w:t>function ReplaceRegExpr</w:t>
      </w:r>
      <w:r>
        <w:rPr>
          <w:rStyle w:val="hm_NormalChar"/>
        </w:rPr>
        <w:t xml:space="preserve"> (const ARegExpr, AInputStr, AReplaceStr : string;</w:t>
      </w:r>
    </w:p>
    <w:p>
      <w:pPr>
        <w:pStyle w:val="hm_Normal"/>
      </w:pPr>
      <w:r>
        <w:rPr>
          <w:rStyle w:val="hm_NormalChar"/>
        </w:rPr>
        <w:t xml:space="preserve"> AUseSubstitution : boolean = False) : string;</w:t>
      </w:r>
    </w:p>
    <w:p>
      <w:pPr>
        <w:pStyle w:val="hm_Normal"/>
      </w:pPr>
      <w:r>
        <w:rPr>
          <w:rStyle w:val="hm_NormalChar"/>
        </w:rPr>
        <w:t>Returns AInputStr with r.e. occurencies replaced by AReplaceStr.</w:t>
      </w:r>
    </w:p>
    <w:p>
      <w:pPr>
        <w:pStyle w:val="hm_Normal"/>
      </w:pPr>
      <w:r>
        <w:rPr>
          <w:rStyle w:val="hm_NormalChar"/>
        </w:rPr>
        <w:t>If AUseSubstitution is true, then AReplaceStr will be used as template for Substitution methods.</w:t>
      </w:r>
    </w:p>
    <w:p>
      <w:pPr>
        <w:pStyle w:val="hm_Normal"/>
      </w:pPr>
      <w:r>
        <w:rPr>
          <w:rStyle w:val="hm_NormalChar"/>
        </w:rPr>
        <w:t>For example:</w:t>
      </w:r>
    </w:p>
    <w:p>
      <w:pPr>
        <w:pStyle w:val="hm_Normal"/>
      </w:pPr>
      <w:r>
        <w:rPr>
          <w:rStyle w:val="hm_NormalChar"/>
        </w:rPr>
        <w:t xml:space="preserve"> ReplaceRegExpr ('({-i}block|var)\s*\(\s*([^ ]*)\s*\)\s*',</w:t>
      </w:r>
    </w:p>
    <w:p>
      <w:pPr>
        <w:pStyle w:val="hm_Normal"/>
      </w:pPr>
      <w:r>
        <w:rPr>
          <w:rStyle w:val="hm_NormalChar"/>
        </w:rPr>
        <w:t xml:space="preserve">  'BLOCK( test1)', 'def "$1" value "$2"', True)</w:t>
      </w:r>
    </w:p>
    <w:p>
      <w:pPr>
        <w:pStyle w:val="hm_Normal"/>
      </w:pPr>
      <w:r>
        <w:rPr>
          <w:rStyle w:val="hm_NormalChar"/>
        </w:rPr>
        <w:t xml:space="preserve"> will return:  def 'BLOCK' value 'test1'</w:t>
      </w:r>
    </w:p>
    <w:p>
      <w:pPr>
        <w:pStyle w:val="hm_Normal"/>
      </w:pPr>
      <w:r>
        <w:rPr>
          <w:rStyle w:val="hm_NormalChar"/>
        </w:rPr>
        <w:t xml:space="preserve"> ReplaceRegExpr ('({-i}block|var)\s*\(\s*([^ ]*)\s*\)\s*',</w:t>
      </w:r>
    </w:p>
    <w:p>
      <w:pPr>
        <w:pStyle w:val="hm_Normal"/>
      </w:pPr>
      <w:r>
        <w:rPr>
          <w:rStyle w:val="hm_NormalChar"/>
        </w:rPr>
        <w:t xml:space="preserve">  'BLOCK( test1)', 'def "$1" value "$2"')</w:t>
      </w:r>
    </w:p>
    <w:p>
      <w:pPr>
        <w:pStyle w:val="hm_Normal"/>
      </w:pPr>
      <w:r>
        <w:rPr>
          <w:rStyle w:val="hm_NormalChar"/>
        </w:rPr>
        <w:t xml:space="preserve">  will return:  def "$1" value "$2"</w:t>
      </w:r>
    </w:p>
    <w:p>
      <w:pPr>
        <w:pStyle w:val="hm_Normal"/>
      </w:pPr>
    </w:p>
    <w:p>
      <w:pPr>
        <w:pStyle w:val="hm_Normal"/>
      </w:pPr>
      <w:r>
        <w:rPr>
          <w:rStyle w:val="hm_NormalChar"/>
          <w:rFonts w:ascii="Arial" w:hAnsi="Arial"/>
          <w:b/>
          <w:sz w:val="20"/>
          <w:color w:val="000000"/>
        </w:rPr>
        <w:t>function Quot</w:t>
      </w:r>
      <w:r>
        <w:rPr>
          <w:rStyle w:val="hm_NormalChar"/>
          <w:b/>
        </w:rPr>
        <w:t>e</w:t>
      </w:r>
      <w:r>
        <w:rPr>
          <w:rStyle w:val="hm_NormalChar"/>
          <w:rFonts w:ascii="Arial" w:hAnsi="Arial"/>
          <w:b/>
          <w:sz w:val="20"/>
          <w:color w:val="000000"/>
        </w:rPr>
        <w:t>RegExprMetaChars</w:t>
      </w:r>
      <w:r>
        <w:rPr>
          <w:rStyle w:val="hm_NormalChar"/>
          <w:rFonts w:ascii="Arial" w:hAnsi="Arial"/>
          <w:sz w:val="20"/>
          <w:color w:val="000000"/>
        </w:rPr>
        <w:t xml:space="preserve"> (const AStr : string) : string;</w:t>
      </w:r>
    </w:p>
    <w:p>
      <w:pPr>
        <w:pStyle w:val="hm_Normal"/>
      </w:pPr>
      <w:r>
        <w:rPr>
          <w:rStyle w:val="hm_NormalChar"/>
          <w:rFonts w:ascii="Arial" w:hAnsi="Arial"/>
          <w:sz w:val="20"/>
          <w:color w:val="000000"/>
        </w:rPr>
        <w:t>Replace all metachars with its safe representation, for example 'abc$cd.(' converts into 'abc\$cd\.\('</w:t>
      </w:r>
    </w:p>
    <w:p>
      <w:pPr>
        <w:pStyle w:val="hm_Normal"/>
      </w:pPr>
      <w:r>
        <w:rPr>
          <w:rStyle w:val="hm_NormalChar"/>
          <w:rFonts w:ascii="Arial" w:hAnsi="Arial"/>
          <w:sz w:val="20"/>
          <w:color w:val="000000"/>
        </w:rPr>
        <w:t>This function usefull for r.e. autogeneration from user input</w:t>
      </w:r>
    </w:p>
    <w:p>
      <w:pPr>
        <w:pStyle w:val="hm_Normal"/>
      </w:pPr>
    </w:p>
    <w:p>
      <w:pPr>
        <w:pStyle w:val="hm_Normal"/>
      </w:pPr>
      <w:r>
        <w:rPr>
          <w:rStyle w:val="hm_NormalChar"/>
          <w:b/>
        </w:rPr>
        <w:t>function RegExprSubExpressions</w:t>
      </w:r>
      <w:r>
        <w:rPr>
          <w:rStyle w:val="hm_NormalChar"/>
        </w:rPr>
        <w:t xml:space="preserve"> (const ARegExpr : string;</w:t>
      </w:r>
    </w:p>
    <w:p>
      <w:pPr>
        <w:pStyle w:val="hm_Normal"/>
      </w:pPr>
      <w:r>
        <w:rPr>
          <w:rStyle w:val="hm_NormalChar"/>
        </w:rPr>
        <w:t xml:space="preserve"> ASubExprs : TStrings; AExtendedSyntax : boolean = False) : integer;</w:t>
      </w:r>
    </w:p>
    <w:p>
      <w:pPr>
        <w:pStyle w:val="hm_Normal"/>
      </w:pPr>
      <w:r>
        <w:rPr>
          <w:rStyle w:val="hm_NormalChar"/>
        </w:rPr>
        <w:t>Makes list of subexpressions found in ARegExpr r.e.</w:t>
      </w:r>
    </w:p>
    <w:p>
      <w:pPr>
        <w:pStyle w:val="hm_Normal"/>
      </w:pPr>
      <w:r>
        <w:rPr>
          <w:rStyle w:val="hm_NormalChar"/>
        </w:rPr>
        <w:t>In ASubExps every item represent subexpression, from first to last, in format:</w:t>
      </w:r>
    </w:p>
    <w:p>
      <w:pPr>
        <w:pStyle w:val="hm_Normal"/>
      </w:pPr>
      <w:r>
        <w:rPr>
          <w:rStyle w:val="hm_NormalChar"/>
        </w:rPr>
        <w:t xml:space="preserve">  String - subexpression text (without '()')</w:t>
      </w:r>
    </w:p>
    <w:p>
      <w:pPr>
        <w:pStyle w:val="hm_Normal"/>
      </w:pPr>
      <w:r>
        <w:rPr>
          <w:rStyle w:val="hm_NormalChar"/>
        </w:rPr>
        <w:t xml:space="preserve">  low word of Object - starting position in ARegExpr, including '(' if exists! (first position is 1)</w:t>
      </w:r>
    </w:p>
    <w:p>
      <w:pPr>
        <w:pStyle w:val="hm_Normal"/>
      </w:pPr>
      <w:r>
        <w:rPr>
          <w:rStyle w:val="hm_NormalChar"/>
        </w:rPr>
        <w:t xml:space="preserve">  high word of Object - length, including starting '(' and ending ')' if exist!</w:t>
      </w:r>
    </w:p>
    <w:p>
      <w:pPr>
        <w:pStyle w:val="hm_Normal"/>
      </w:pPr>
      <w:r>
        <w:rPr>
          <w:rStyle w:val="hm_NormalChar"/>
        </w:rPr>
        <w:t>AExtendedSyntax - must be True if modifier /x will be On while using the r.e.</w:t>
      </w:r>
    </w:p>
    <w:p>
      <w:pPr>
        <w:pStyle w:val="hm_Normal"/>
      </w:pPr>
      <w:r>
        <w:rPr>
          <w:rStyle w:val="hm_NormalChar"/>
        </w:rPr>
        <w:t xml:space="preserve">Usefull for GUI editors of r.e. etc (You can find example of using in </w:t>
      </w:r>
      <w:hyperlink w:anchor="RegExpStudio">
        <w:r>
          <w:rPr>
            <w:rStyle w:val="hm_NormalChar"/>
            <w:rFonts w:ascii="Arial" w:hAnsi="Arial"/>
            <w:u w:val="single" w:color="auto"/>
            <w:sz w:val="20"/>
            <w:color w:val="0000FF"/>
          </w:rPr>
          <w:t>TestRExp.dpr</w:t>
        </w:r>
      </w:hyperlink>
      <w:r>
        <w:rPr>
          <w:rStyle w:val="hm_NormalChar"/>
        </w:rPr>
        <w:t xml:space="preserve"> project)</w:t>
      </w:r>
    </w:p>
    <w:p>
      <w:pPr>
        <w:pStyle w:val="hm_Normal"/>
      </w:pPr>
    </w:p>
    <w:p>
      <w:pPr>
        <w:pStyle w:val="hm_Normal"/>
      </w:pPr>
      <w:r>
        <w:rPr>
          <w:rStyle w:val="hm_NormalChar"/>
          <w:rFonts w:ascii="Arial" w:hAnsi="Arial"/>
          <w:b/>
          <w:sz w:val="20"/>
          <w:color w:val="000000"/>
        </w:rPr>
        <w:t>Result code</w:t>
      </w:r>
      <w:r>
        <w:tab/>
      </w:r>
      <w:r>
        <w:rPr>
          <w:rStyle w:val="hm_NormalChar"/>
          <w:rFonts w:ascii="Arial" w:hAnsi="Arial"/>
          <w:b/>
          <w:sz w:val="20"/>
          <w:color w:val="000000"/>
        </w:rPr>
        <w:t>Meaning</w:t>
      </w:r>
    </w:p>
    <w:p>
      <w:pPr>
        <w:pStyle w:val="hm_Normal"/>
      </w:pPr>
      <w:pict>
        <v:rect id="hr0" style="width:0;height:1px" o:hralign="center" o:hrstd="t" o:hrnoshade="t" o:hr="t" fillcolor="#000000" stroked="f"/>
      </w:pict>
    </w:p>
    <w:p>
      <w:pPr>
        <w:pStyle w:val="hm_Normal"/>
      </w:pPr>
      <w:r>
        <w:rPr>
          <w:rStyle w:val="hm_NormalChar"/>
          <w:rFonts w:ascii="Arial" w:hAnsi="Arial"/>
          <w:b/>
          <w:sz w:val="20"/>
          <w:color w:val="000000"/>
        </w:rPr>
        <w:t>0</w:t>
      </w:r>
      <w:r>
        <w:rPr>
          <w:rStyle w:val="hm_NormalChar"/>
          <w:rFonts w:ascii="Arial" w:hAnsi="Arial"/>
          <w:sz w:val="20"/>
          <w:color w:val="000000"/>
        </w:rPr>
        <w:t xml:space="preserve"> </w:t>
      </w:r>
      <w:r>
        <w:tab/>
      </w:r>
      <w:r>
        <w:tab/>
      </w:r>
      <w:r>
        <w:rPr>
          <w:rStyle w:val="hm_NormalChar"/>
          <w:rFonts w:ascii="Arial" w:hAnsi="Arial"/>
          <w:sz w:val="20"/>
          <w:color w:val="000000"/>
        </w:rPr>
        <w:t>Success. No unbalanced brackets was found;</w:t>
      </w:r>
    </w:p>
    <w:p>
      <w:pPr>
        <w:pStyle w:val="hm_Normal"/>
      </w:pPr>
      <w:r>
        <w:rPr>
          <w:rStyle w:val="hm_NormalChar"/>
          <w:rFonts w:ascii="Arial" w:hAnsi="Arial"/>
          <w:b/>
          <w:sz w:val="20"/>
          <w:color w:val="000000"/>
        </w:rPr>
        <w:t>-1</w:t>
      </w:r>
      <w:r>
        <w:rPr>
          <w:rStyle w:val="hm_NormalChar"/>
          <w:rFonts w:ascii="Arial" w:hAnsi="Arial"/>
          <w:sz w:val="20"/>
          <w:color w:val="000000"/>
        </w:rPr>
        <w:t xml:space="preserve"> </w:t>
      </w:r>
      <w:r>
        <w:tab/>
      </w:r>
      <w:r>
        <w:tab/>
      </w:r>
      <w:r>
        <w:rPr>
          <w:rStyle w:val="hm_NormalChar"/>
          <w:rFonts w:ascii="Arial" w:hAnsi="Arial"/>
          <w:sz w:val="20"/>
          <w:color w:val="000000"/>
        </w:rPr>
        <w:t>there are not enough closing brackets ')';</w:t>
      </w:r>
    </w:p>
    <w:p>
      <w:pPr>
        <w:pStyle w:val="hm_Normal"/>
      </w:pPr>
      <w:r>
        <w:rPr>
          <w:rStyle w:val="hm_NormalChar"/>
          <w:rFonts w:ascii="Arial" w:hAnsi="Arial"/>
          <w:b/>
          <w:sz w:val="20"/>
          <w:color w:val="000000"/>
        </w:rPr>
        <w:t>-(n+1)</w:t>
      </w:r>
      <w:r>
        <w:rPr>
          <w:rStyle w:val="hm_NormalChar"/>
          <w:rFonts w:ascii="Arial" w:hAnsi="Arial"/>
          <w:sz w:val="20"/>
          <w:color w:val="000000"/>
        </w:rPr>
        <w:t xml:space="preserve"> </w:t>
      </w:r>
      <w:r>
        <w:tab/>
      </w:r>
      <w:r>
        <w:tab/>
      </w:r>
      <w:r>
        <w:rPr>
          <w:rStyle w:val="hm_NormalChar"/>
          <w:rFonts w:ascii="Arial" w:hAnsi="Arial"/>
          <w:sz w:val="20"/>
          <w:color w:val="000000"/>
        </w:rPr>
        <w:t xml:space="preserve">at position </w:t>
      </w:r>
      <w:r>
        <w:rPr>
          <w:rStyle w:val="hm_NormalChar"/>
          <w:rFonts w:ascii="Arial" w:hAnsi="Arial"/>
          <w:b/>
          <w:sz w:val="20"/>
          <w:color w:val="000000"/>
        </w:rPr>
        <w:t>n</w:t>
      </w:r>
      <w:r>
        <w:rPr>
          <w:rStyle w:val="hm_NormalChar"/>
          <w:rFonts w:ascii="Arial" w:hAnsi="Arial"/>
          <w:sz w:val="20"/>
          <w:color w:val="000000"/>
        </w:rPr>
        <w:t xml:space="preserve"> was found opening '[' without corresponding closing ']';</w:t>
      </w:r>
    </w:p>
    <w:p>
      <w:pPr>
        <w:pStyle w:val="hm_Normal"/>
      </w:pPr>
      <w:r>
        <w:rPr>
          <w:rStyle w:val="hm_NormalChar"/>
          <w:rFonts w:ascii="Arial" w:hAnsi="Arial"/>
          <w:b/>
          <w:sz w:val="20"/>
          <w:color w:val="000000"/>
        </w:rPr>
        <w:t>n</w:t>
      </w:r>
      <w:r>
        <w:rPr>
          <w:rStyle w:val="hm_NormalChar"/>
          <w:rFonts w:ascii="Arial" w:hAnsi="Arial"/>
          <w:sz w:val="20"/>
          <w:color w:val="000000"/>
        </w:rPr>
        <w:t xml:space="preserve"> </w:t>
      </w:r>
      <w:r>
        <w:tab/>
      </w:r>
      <w:r>
        <w:tab/>
      </w:r>
      <w:r>
        <w:rPr>
          <w:rStyle w:val="hm_NormalChar"/>
          <w:rFonts w:ascii="Arial" w:hAnsi="Arial"/>
          <w:sz w:val="20"/>
          <w:color w:val="000000"/>
        </w:rPr>
        <w:t xml:space="preserve">at position </w:t>
      </w:r>
      <w:r>
        <w:rPr>
          <w:rStyle w:val="hm_NormalChar"/>
          <w:rFonts w:ascii="Arial" w:hAnsi="Arial"/>
          <w:b/>
          <w:sz w:val="20"/>
          <w:color w:val="000000"/>
        </w:rPr>
        <w:t>n</w:t>
      </w:r>
      <w:r>
        <w:rPr>
          <w:rStyle w:val="hm_NormalChar"/>
          <w:rFonts w:ascii="Arial" w:hAnsi="Arial"/>
          <w:sz w:val="20"/>
          <w:color w:val="000000"/>
        </w:rPr>
        <w:t xml:space="preserve"> was found closing bracket ')' without corresponding opening '('.</w:t>
      </w:r>
    </w:p>
    <w:p>
      <w:pPr>
        <w:pStyle w:val="hm_Normal"/>
      </w:pPr>
    </w:p>
    <w:p>
      <w:pPr>
        <w:pStyle w:val="hm_Normal"/>
      </w:pPr>
      <w:r>
        <w:rPr>
          <w:rStyle w:val="hm_NormalChar"/>
        </w:rPr>
        <w:t>If Result &lt;&gt; 0, then ASubExprs can contain empty items or illegal ones</w:t>
      </w:r>
    </w:p>
    <w:p>
      <w:pPr>
        <w:pStyle w:val="hm_Normal"/>
      </w:pPr>
    </w:p>
    <w:p>
      <w:pPr>
        <w:pStyle w:val="hm_Normal"/>
      </w:pPr>
    </w:p>
    <w:p>
      <w:pPr>
        <w:pStyle w:val="hm_Normal"/>
      </w:pPr>
      <w:r>
        <w:rPr>
          <w:rStyle w:val="hm_NormalChar"/>
          <w:rFonts w:ascii="Arial" w:hAnsi="Arial"/>
          <w:b/>
          <w:sz w:val="20"/>
          <w:color w:val="0000FF"/>
        </w:rPr>
        <w:t>Exception type</w:t>
      </w:r>
    </w:p>
    <w:p>
      <w:pPr>
        <w:pStyle w:val="hm_Normal"/>
      </w:pPr>
    </w:p>
    <w:p>
      <w:pPr>
        <w:pStyle w:val="hm_Normal"/>
      </w:pPr>
      <w:r>
        <w:rPr>
          <w:rStyle w:val="hm_NormalChar"/>
        </w:rPr>
        <w:t>Default error handler of TRegExpr raise exception:</w:t>
      </w:r>
    </w:p>
    <w:p>
      <w:pPr>
        <w:pStyle w:val="hm_Normal"/>
      </w:pPr>
    </w:p>
    <w:p>
      <w:pPr>
        <w:pStyle w:val="hm_Normal"/>
      </w:pPr>
      <w:r>
        <w:rPr>
          <w:rStyle w:val="hm_NormalChar"/>
          <w:b/>
        </w:rPr>
        <w:t xml:space="preserve">ERegExpr </w:t>
      </w:r>
      <w:r>
        <w:rPr>
          <w:rStyle w:val="hm_NormalChar"/>
        </w:rPr>
        <w:t>= class (Exception)</w:t>
      </w:r>
    </w:p>
    <w:p>
      <w:pPr>
        <w:pStyle w:val="hm_Normal"/>
      </w:pPr>
      <w:r>
        <w:rPr>
          <w:rStyle w:val="hm_NormalChar"/>
        </w:rPr>
        <w:t xml:space="preserve">   public</w:t>
      </w:r>
    </w:p>
    <w:p>
      <w:pPr>
        <w:pStyle w:val="hm_Normal"/>
      </w:pPr>
      <w:r>
        <w:rPr>
          <w:rStyle w:val="hm_NormalChar"/>
        </w:rPr>
        <w:t xml:space="preserve">    ErrorCode : integer; // error code. Compilation error codes are before 1000.</w:t>
      </w:r>
    </w:p>
    <w:p>
      <w:pPr>
        <w:pStyle w:val="hm_Normal"/>
      </w:pPr>
      <w:r>
        <w:rPr>
          <w:rStyle w:val="hm_NormalChar"/>
        </w:rPr>
        <w:t xml:space="preserve">    CompilerErrorPos : integer;</w:t>
      </w:r>
      <w:r>
        <w:rPr>
          <w:rStyle w:val="hm_NormalChar"/>
          <w:rFonts w:ascii="Arial" w:hAnsi="Arial"/>
          <w:sz w:val="20"/>
          <w:color w:val="000000"/>
        </w:rPr>
        <w:t xml:space="preserve"> </w:t>
      </w:r>
      <w:r>
        <w:rPr>
          <w:rStyle w:val="hm_NormalChar"/>
        </w:rPr>
        <w:t>// Position in r.e. where compilation error occured</w:t>
      </w:r>
    </w:p>
    <w:p>
      <w:pPr>
        <w:pStyle w:val="hm_Normal"/>
      </w:pPr>
      <w:r>
        <w:rPr>
          <w:rStyle w:val="hm_NormalChar"/>
        </w:rPr>
        <w:t xml:space="preserve">  end;</w:t>
      </w:r>
    </w:p>
    <w:p>
      <w:pPr>
        <w:pStyle w:val="hm_Normal"/>
      </w:pPr>
    </w:p>
    <w:p>
      <w:pPr>
        <w:pStyle w:val="hm_Normal"/>
      </w:pPr>
    </w:p>
    <w:p>
      <w:pPr>
        <w:pStyle w:val="hm_Normal"/>
      </w:pPr>
      <w:bookmarkStart w:id="rId23" w:name="tregexpr_interface_unicode_support"/>
      <w:bookmarkEnd w:id="rId23"/>
      <w:r>
        <w:rPr>
          <w:rStyle w:val="hm_NormalChar"/>
          <w:rFonts w:ascii="Arial" w:hAnsi="Arial"/>
          <w:b/>
          <w:sz w:val="20"/>
          <w:color w:val="0000FF"/>
        </w:rPr>
        <w:t>How to use Unicode</w:t>
      </w:r>
    </w:p>
    <w:p>
      <w:pPr>
        <w:pStyle w:val="hm_Normal"/>
      </w:pPr>
    </w:p>
    <w:p>
      <w:pPr>
        <w:pStyle w:val="hm_Normal"/>
      </w:pPr>
      <w:r>
        <w:rPr>
          <w:rStyle w:val="hm_NormalChar"/>
        </w:rPr>
        <w:t xml:space="preserve">TRegExpr now supports UniCode, but it works </w:t>
      </w:r>
      <w:r>
        <w:rPr>
          <w:rStyle w:val="hm_NormalChar"/>
          <w:b/>
        </w:rPr>
        <w:t>very slow</w:t>
      </w:r>
      <w:r>
        <w:rPr>
          <w:rStyle w:val="hm_NormalChar"/>
        </w:rPr>
        <w:t xml:space="preserve"> :(</w:t>
      </w:r>
    </w:p>
    <w:p>
      <w:pPr>
        <w:pStyle w:val="hm_Normal"/>
      </w:pPr>
      <w:r>
        <w:rPr>
          <w:rStyle w:val="hm_NormalChar"/>
        </w:rPr>
        <w:t>Who want to optimize it ? ;)</w:t>
      </w:r>
    </w:p>
    <w:p>
      <w:pPr>
        <w:pStyle w:val="hm_Normal"/>
      </w:pPr>
      <w:r>
        <w:rPr>
          <w:rStyle w:val="hm_NormalChar"/>
        </w:rPr>
        <w:t>Use it only if you really need Unicode support !</w:t>
      </w:r>
    </w:p>
    <w:p>
      <w:pPr>
        <w:pStyle w:val="hm_Normal"/>
      </w:pPr>
      <w:r>
        <w:rPr>
          <w:rStyle w:val="hm_NormalChar"/>
        </w:rPr>
        <w:t>Remove '.' in {.$DEFINE UniCode} in regexpr.pas. After that all strings will be treated as WideString.</w:t>
      </w:r>
    </w:p>
    <w:p>
      <w:pPr>
        <w:pStyle w:val="hm_Normal"/>
      </w:pPr>
    </w:p>
    <w:p>
      <w:bookmarkStart w:id="rId22" w:name="RegExpStudio"/>
      <w:pPr>
        <w:pStyle w:val="Heading1"/>
        <w:numPr>
          <w:ilvl w:val="0"/>
          <w:numId w:val="1"/>
        </w:numPr>
      </w:pPr>
      <w:r>
        <w:t>RegExp Studio</w:t>
      </w:r>
      <w:bookmarkEnd w:id="rId22"/>
    </w:p>
    <w:p>
      <w:pPr>
        <w:pStyle w:val="hm_Normal"/>
      </w:pPr>
      <w:r>
        <w:rPr>
          <w:rStyle w:val="hm_NormalChar"/>
        </w:rPr>
        <w:t xml:space="preserve">Application for visual regular expressions development (designing, exploring, debuging and profiling). If You don't see the application in 'RegExpStudio' folder of Your TRegExpr distribution package, You can download RegExp Studio from TRegExpr </w:t>
      </w:r>
      <w:hyperlink w:anchor="author">
        <w:r>
          <w:rPr>
            <w:rStyle w:val="hm_NormalChar"/>
            <w:rFonts w:ascii="Arial" w:hAnsi="Arial"/>
            <w:u w:val="single" w:color="auto"/>
            <w:sz w:val="20"/>
            <w:color w:val="0000FF"/>
          </w:rPr>
          <w:t>home page</w:t>
        </w:r>
      </w:hyperlink>
      <w:r>
        <w:rPr>
          <w:rStyle w:val="hm_NormalChar"/>
        </w:rPr>
        <w:t>.</w:t>
      </w:r>
    </w:p>
    <w:p>
      <w:pPr>
        <w:pStyle w:val="hm_Normal"/>
      </w:pPr>
    </w:p>
    <w:p>
      <w:pPr>
        <w:pStyle w:val="hm_Normal"/>
      </w:pPr>
      <w:r>
        <w:rPr>
          <w:rStyle w:val="hm_NormalChar"/>
        </w:rPr>
        <w:t>With help of RegExp Studio, You can easely jump to any r.e. subexpression (in r.e. source code as well as in current search results), check syntax errors, profile r.e. execution using precise time measurement, play with Substitude and Replace templates and so on.</w:t>
      </w:r>
    </w:p>
    <w:p>
      <w:pPr>
        <w:pStyle w:val="hm_Normal"/>
      </w:pPr>
    </w:p>
    <w:p>
      <w:pPr>
        <w:pStyle w:val="hm_Normal"/>
      </w:pPr>
      <w:r>
        <w:rPr>
          <w:rStyle w:val="hm_NormalChar"/>
        </w:rPr>
        <w:t>RegExp Studio has customizable r.e. repository with common regular expressions and r.e. learning examples. You can use this repository to store Your own regular expressions as well as 'test-cases' for them.</w:t>
      </w:r>
    </w:p>
    <w:p>
      <w:pPr>
        <w:pStyle w:val="hm_Normal"/>
      </w:pPr>
    </w:p>
    <w:p>
      <w:pPr>
        <w:pStyle w:val="hm_Normal"/>
      </w:pPr>
      <w:r>
        <w:rPr>
          <w:rStyle w:val="hm_NormalChar"/>
        </w:rPr>
        <w:t>Also RegExp Studio provides access to 'internal secrets' of TRegExpr - You can explore p-code of pre-compiled regular expressions and performe fine tunning and optimization.</w:t>
      </w:r>
    </w:p>
    <w:p>
      <w:pPr>
        <w:pStyle w:val="hm_Normal"/>
      </w:pPr>
    </w:p>
    <w:p>
      <w:bookmarkStart w:id="rId36" w:name="faq"/>
      <w:pPr>
        <w:pStyle w:val="Heading1"/>
        <w:numPr>
          <w:ilvl w:val="0"/>
          <w:numId w:val="1"/>
        </w:numPr>
      </w:pPr>
      <w:r>
        <w:t>FAQ</w:t>
      </w:r>
      <w:bookmarkEnd w:id="rId36"/>
    </w:p>
    <w:p>
      <w:pPr>
        <w:pStyle w:val="hm_Normal"/>
      </w:pPr>
      <w:r>
        <w:rPr>
          <w:rStyle w:val="hm_NormalChar"/>
        </w:rPr>
        <w:t>Q.</w:t>
      </w:r>
    </w:p>
    <w:p>
      <w:pPr>
        <w:pStyle w:val="hm_Normal"/>
      </w:pPr>
      <w:r>
        <w:rPr>
          <w:rStyle w:val="hm_NormalChar"/>
          <w:b/>
        </w:rPr>
        <w:t>I found a terrible bug: TRegExpr raises Access Violation exception!</w:t>
      </w:r>
    </w:p>
    <w:p>
      <w:pPr>
        <w:pStyle w:val="hm_Normal"/>
      </w:pPr>
      <w:r>
        <w:rPr>
          <w:rStyle w:val="hm_NormalChar"/>
        </w:rPr>
        <w:t>A.</w:t>
      </w:r>
    </w:p>
    <w:p>
      <w:pPr>
        <w:pStyle w:val="hm_Normal"/>
      </w:pPr>
      <w:r>
        <w:rPr>
          <w:rStyle w:val="hm_NormalChar"/>
        </w:rPr>
        <w:t xml:space="preserve">You must create the object before usage. So, after You </w:t>
      </w:r>
      <w:r>
        <w:rPr>
          <w:rStyle w:val="hm_NormalChar"/>
          <w:b/>
        </w:rPr>
        <w:t>declared</w:t>
      </w:r>
      <w:r>
        <w:rPr>
          <w:rStyle w:val="hm_NormalChar"/>
        </w:rPr>
        <w:t xml:space="preserve"> something like r : TRegExpr, do not forget to </w:t>
      </w:r>
      <w:r>
        <w:rPr>
          <w:rStyle w:val="hm_NormalChar"/>
          <w:b/>
        </w:rPr>
        <w:t>create the object instance</w:t>
      </w:r>
      <w:r>
        <w:rPr>
          <w:rStyle w:val="hm_NormalChar"/>
        </w:rPr>
        <w:t>: r := TRegExpr.Create. Please!!! Read something about Delphi language. I recieve such a questions at least every week. I don't have time to learn how to work with objects and so on.</w:t>
      </w:r>
    </w:p>
    <w:p>
      <w:pPr>
        <w:pStyle w:val="hm_Normal"/>
      </w:pPr>
    </w:p>
    <w:p>
      <w:pPr>
        <w:pStyle w:val="hm_Normal"/>
      </w:pPr>
      <w:r>
        <w:rPr>
          <w:rStyle w:val="hm_NormalChar"/>
        </w:rPr>
        <w:t>Q.</w:t>
      </w:r>
    </w:p>
    <w:p>
      <w:pPr>
        <w:pStyle w:val="hm_Normal"/>
      </w:pPr>
      <w:r>
        <w:rPr>
          <w:rStyle w:val="hm_NormalChar"/>
          <w:b/>
        </w:rPr>
        <w:t>How can I use TRegExpr with Borland C++ Builder?</w:t>
      </w:r>
    </w:p>
    <w:p>
      <w:pPr>
        <w:pStyle w:val="hm_Normal"/>
      </w:pPr>
      <w:r>
        <w:rPr>
          <w:rStyle w:val="hm_NormalChar"/>
        </w:rPr>
        <w:t>I have a problem since no header file (.h or .hpp) is available.</w:t>
      </w:r>
    </w:p>
    <w:p>
      <w:pPr>
        <w:pStyle w:val="hm_Normal"/>
      </w:pPr>
      <w:r>
        <w:rPr>
          <w:rStyle w:val="hm_NormalChar"/>
        </w:rPr>
        <w:t>A.</w:t>
      </w:r>
    </w:p>
    <w:p>
      <w:pPr>
        <w:tabs>
          <w:tab w:val="clear" w:pos="195"/>
        </w:tabs>
        <w:numPr>
          <w:ilvl w:val="0"/>
          <w:numId w:val="4"/>
        </w:numPr>
      </w:pPr>
      <w:r>
        <w:rPr>
          <w:rStyle w:val="hm_NormalChar"/>
        </w:rPr>
        <w:t>Add RegExpr.pas to bcb project.</w:t>
      </w:r>
    </w:p>
    <w:p>
      <w:pPr>
        <w:tabs>
          <w:tab w:val="clear" w:pos="195"/>
        </w:tabs>
        <w:numPr>
          <w:ilvl w:val="0"/>
          <w:numId w:val="4"/>
        </w:numPr>
      </w:pPr>
      <w:r>
        <w:rPr>
          <w:rStyle w:val="hm_NormalChar"/>
        </w:rPr>
        <w:t>Compile project. This generates the header file RegExpr.hpp.</w:t>
      </w:r>
    </w:p>
    <w:p>
      <w:pPr>
        <w:tabs>
          <w:tab w:val="clear" w:pos="195"/>
        </w:tabs>
        <w:numPr>
          <w:ilvl w:val="0"/>
          <w:numId w:val="4"/>
        </w:numPr>
      </w:pPr>
      <w:r>
        <w:rPr>
          <w:rStyle w:val="hm_NormalChar"/>
        </w:rPr>
        <w:t>Now one can write code which uses the RegExpr unit.</w:t>
      </w:r>
    </w:p>
    <w:p>
      <w:pPr>
        <w:tabs>
          <w:tab w:val="clear" w:pos="195"/>
        </w:tabs>
        <w:numPr>
          <w:ilvl w:val="0"/>
          <w:numId w:val="4"/>
        </w:numPr>
      </w:pPr>
      <w:r>
        <w:rPr>
          <w:rStyle w:val="hm_NormalChar"/>
        </w:rPr>
        <w:t>Don't forget to add  #include "RegExpr.hpp" where needed.</w:t>
      </w:r>
    </w:p>
    <w:p>
      <w:pPr>
        <w:tabs>
          <w:tab w:val="clear" w:pos="195"/>
        </w:tabs>
        <w:numPr>
          <w:ilvl w:val="0"/>
          <w:numId w:val="4"/>
        </w:numPr>
      </w:pPr>
      <w:r>
        <w:rPr>
          <w:rStyle w:val="hm_NormalChar"/>
        </w:rPr>
        <w:t xml:space="preserve">Don't forget to replace all '\' in regular expressions with '\\' or redefined </w:t>
      </w:r>
      <w:hyperlink w:anchor="TRegExpr_Interface_EscChar">
        <w:r>
          <w:rPr>
            <w:rStyle w:val="hm_NormalChar"/>
            <w:u w:val="single" w:color="auto"/>
            <w:color w:val="0000FF"/>
          </w:rPr>
          <w:t>EscChar</w:t>
        </w:r>
      </w:hyperlink>
      <w:r>
        <w:rPr>
          <w:rStyle w:val="hm_NormalChar"/>
        </w:rPr>
        <w:t xml:space="preserve"> const.</w:t>
      </w:r>
    </w:p>
    <w:p>
      <w:pPr>
        <w:pStyle w:val="hm_Normal"/>
      </w:pPr>
    </w:p>
    <w:p>
      <w:pPr>
        <w:pStyle w:val="hm_Normal"/>
      </w:pPr>
      <w:bookmarkStart w:id="rId44" w:name="faq_CPPBEscChar"/>
      <w:bookmarkEnd w:id="rId44"/>
      <w:r>
        <w:rPr>
          <w:rStyle w:val="hm_NormalChar"/>
        </w:rPr>
        <w:t>Q.</w:t>
      </w:r>
    </w:p>
    <w:p>
      <w:pPr>
        <w:pStyle w:val="hm_Normal"/>
      </w:pPr>
      <w:r>
        <w:rPr>
          <w:rStyle w:val="hm_NormalChar"/>
          <w:b/>
        </w:rPr>
        <w:t>Why many r.e. (including r.e. from TRegExpr help and demo) work wrong in Borland C++ Builder?</w:t>
      </w:r>
    </w:p>
    <w:p>
      <w:pPr>
        <w:pStyle w:val="hm_Normal"/>
      </w:pPr>
      <w:r>
        <w:rPr>
          <w:rStyle w:val="hm_NormalChar"/>
        </w:rPr>
        <w:t>A.</w:t>
      </w:r>
    </w:p>
    <w:p>
      <w:pPr>
        <w:pStyle w:val="hm_Normal"/>
      </w:pPr>
      <w:r>
        <w:rPr>
          <w:rStyle w:val="hm_NormalChar"/>
        </w:rPr>
        <w:t>Please, reread answer to previous question ;) Symbol '\' has special treting in C++, so You have to 'escape' it (as described in prev.answer). But if You don't like r.e. like '\\w+\\\\\\w+\\.\\w+' You can redefine constant EscChar (RegExpr.pas), for example EscChar='/' - then r.e. will be '/w+\/w+/./w+', sligtly unusual but more readable..</w:t>
      </w:r>
    </w:p>
    <w:p>
      <w:pPr>
        <w:pStyle w:val="hm_Normal"/>
      </w:pPr>
    </w:p>
    <w:p>
      <w:pPr>
        <w:pStyle w:val="hm_Normal"/>
      </w:pPr>
      <w:r>
        <w:rPr>
          <w:rStyle w:val="hm_NormalChar"/>
        </w:rPr>
        <w:t>Q.</w:t>
      </w:r>
    </w:p>
    <w:p>
      <w:pPr>
        <w:pStyle w:val="hm_Normal"/>
      </w:pPr>
      <w:r>
        <w:rPr>
          <w:rStyle w:val="hm_NormalChar"/>
          <w:b/>
        </w:rPr>
        <w:t>Why does TRegExpr return more then one line?</w:t>
      </w:r>
    </w:p>
    <w:p>
      <w:pPr>
        <w:pStyle w:val="hm_Normal"/>
      </w:pPr>
      <w:r>
        <w:rPr>
          <w:rStyle w:val="hm_NormalChar"/>
        </w:rPr>
        <w:t xml:space="preserve">For example, r.e. &lt;font .*&gt; returns the first &lt;font, then </w:t>
      </w:r>
      <w:r>
        <w:rPr>
          <w:rStyle w:val="hm_NormalChar"/>
          <w:b/>
        </w:rPr>
        <w:t xml:space="preserve">the rest of the file </w:t>
      </w:r>
      <w:r>
        <w:rPr>
          <w:rStyle w:val="hm_NormalChar"/>
        </w:rPr>
        <w:t>including last &lt;/html&gt;...</w:t>
      </w:r>
    </w:p>
    <w:p>
      <w:pPr>
        <w:pStyle w:val="hm_Normal"/>
      </w:pPr>
      <w:r>
        <w:rPr>
          <w:rStyle w:val="hm_NormalChar"/>
        </w:rPr>
        <w:t>A.</w:t>
      </w:r>
    </w:p>
    <w:p>
      <w:pPr>
        <w:pStyle w:val="hm_Normal"/>
      </w:pPr>
      <w:r>
        <w:rPr>
          <w:rStyle w:val="hm_NormalChar"/>
          <w:rFonts w:ascii="Arial" w:hAnsi="Arial"/>
          <w:sz w:val="20"/>
          <w:color w:val="000000"/>
        </w:rPr>
        <w:t xml:space="preserve">For backward compatibility, </w:t>
      </w:r>
      <w:hyperlink w:anchor="regexp_syntax_modifier_s">
        <w:r>
          <w:rPr>
            <w:rStyle w:val="hm_NormalChar"/>
            <w:rFonts w:ascii="Arial" w:hAnsi="Arial"/>
            <w:u w:val="single" w:color="auto"/>
            <w:sz w:val="20"/>
            <w:color w:val="0000FF"/>
          </w:rPr>
          <w:t>modifier /s</w:t>
        </w:r>
      </w:hyperlink>
      <w:r>
        <w:rPr>
          <w:rStyle w:val="hm_NormalChar"/>
          <w:rFonts w:ascii="Arial" w:hAnsi="Arial"/>
          <w:sz w:val="20"/>
          <w:color w:val="000000"/>
        </w:rPr>
        <w:t xml:space="preserve"> is 'On' by default.</w:t>
      </w:r>
    </w:p>
    <w:p>
      <w:pPr>
        <w:pStyle w:val="hm_Normal"/>
      </w:pPr>
      <w:r>
        <w:rPr>
          <w:rStyle w:val="hm_NormalChar"/>
          <w:rFonts w:ascii="Arial" w:hAnsi="Arial"/>
          <w:sz w:val="20"/>
          <w:color w:val="000000"/>
        </w:rPr>
        <w:t xml:space="preserve">Switch it </w:t>
      </w:r>
      <w:r>
        <w:rPr>
          <w:rStyle w:val="hm_NormalChar"/>
        </w:rPr>
        <w:t>O</w:t>
      </w:r>
      <w:r>
        <w:rPr>
          <w:rStyle w:val="hm_NormalChar"/>
          <w:rFonts w:ascii="Arial" w:hAnsi="Arial"/>
          <w:sz w:val="20"/>
          <w:color w:val="000000"/>
        </w:rPr>
        <w:t>ff</w:t>
      </w:r>
      <w:r>
        <w:rPr>
          <w:rStyle w:val="hm_NormalChar"/>
        </w:rPr>
        <w:t xml:space="preserve"> </w:t>
      </w:r>
      <w:r>
        <w:rPr>
          <w:rStyle w:val="hm_NormalChar"/>
          <w:rFonts w:ascii="Arial" w:hAnsi="Arial"/>
          <w:sz w:val="20"/>
          <w:color w:val="000000"/>
        </w:rPr>
        <w:t xml:space="preserve">and '.' will match any but </w:t>
      </w:r>
      <w:hyperlink w:anchor="regexp_syntax_syntax_line_separators">
        <w:r>
          <w:rPr>
            <w:rStyle w:val="hm_NormalChar"/>
            <w:u w:val="single" w:color="auto"/>
            <w:color w:val="0000FF"/>
          </w:rPr>
          <w:t>Line separators</w:t>
        </w:r>
      </w:hyperlink>
      <w:r>
        <w:rPr>
          <w:rStyle w:val="hm_NormalChar"/>
          <w:rFonts w:ascii="Arial" w:hAnsi="Arial"/>
          <w:sz w:val="20"/>
          <w:color w:val="000000"/>
        </w:rPr>
        <w:t xml:space="preserve"> - as </w:t>
      </w:r>
      <w:r>
        <w:rPr>
          <w:rStyle w:val="hm_NormalChar"/>
        </w:rPr>
        <w:t>you wish</w:t>
      </w:r>
      <w:r>
        <w:rPr>
          <w:rStyle w:val="hm_NormalChar"/>
          <w:rFonts w:ascii="Arial" w:hAnsi="Arial"/>
          <w:sz w:val="20"/>
          <w:color w:val="000000"/>
        </w:rPr>
        <w:t>.</w:t>
      </w:r>
    </w:p>
    <w:p>
      <w:pPr>
        <w:pStyle w:val="hm_Normal"/>
      </w:pPr>
      <w:r>
        <w:rPr>
          <w:rStyle w:val="hm_NormalChar"/>
        </w:rPr>
        <w:t>BTW I suggest you '&lt;font ([^\n&gt;]*)&gt;', in Match[1] will be URL.</w:t>
      </w:r>
    </w:p>
    <w:p>
      <w:pPr>
        <w:pStyle w:val="hm_Normal"/>
      </w:pPr>
    </w:p>
    <w:p>
      <w:pPr>
        <w:pStyle w:val="hm_Normal"/>
      </w:pPr>
      <w:r>
        <w:rPr>
          <w:rStyle w:val="hm_NormalChar"/>
        </w:rPr>
        <w:t>Q.</w:t>
      </w:r>
    </w:p>
    <w:p>
      <w:pPr>
        <w:pStyle w:val="hm_Normal"/>
      </w:pPr>
      <w:r>
        <w:rPr>
          <w:rStyle w:val="hm_NormalChar"/>
          <w:b/>
        </w:rPr>
        <w:t>Why does TRegExpr return more then I expect?</w:t>
      </w:r>
    </w:p>
    <w:p>
      <w:pPr>
        <w:pStyle w:val="hm_Normal"/>
      </w:pPr>
      <w:r>
        <w:rPr>
          <w:rStyle w:val="hm_NormalChar"/>
        </w:rPr>
        <w:t>For example r.e. '&lt;p&gt;(.+)&lt;/p&gt;' applyed to string '&lt;p&gt;a&lt;/p&gt;&lt;p&gt;b&lt;/p&gt;' returns 'a&lt;/p&gt;&lt;p&gt;b' but not 'a' as I expected.</w:t>
      </w:r>
    </w:p>
    <w:p>
      <w:pPr>
        <w:pStyle w:val="hm_Normal"/>
      </w:pPr>
      <w:r>
        <w:rPr>
          <w:rStyle w:val="hm_NormalChar"/>
        </w:rPr>
        <w:t>A.</w:t>
      </w:r>
    </w:p>
    <w:p>
      <w:pPr>
        <w:pStyle w:val="hm_Normal"/>
      </w:pPr>
      <w:r>
        <w:rPr>
          <w:rStyle w:val="hm_NormalChar"/>
        </w:rPr>
        <w:t>By default all operators works in 'greedy' mode, so they match as more as it possible.</w:t>
      </w:r>
    </w:p>
    <w:p>
      <w:pPr>
        <w:pStyle w:val="hm_Normal"/>
      </w:pPr>
      <w:r>
        <w:rPr>
          <w:rStyle w:val="hm_NormalChar"/>
        </w:rPr>
        <w:t>If You want 'non-greedy' mode You can use 'non-greedy' operators like '+?' and so on (new in v. 0.940) or switch all operators into 'non-greedy' mode with help of modifier 'g' (use appropriate TRegExpr properties or constractions like '?(-g)' in r.e.).</w:t>
      </w:r>
    </w:p>
    <w:p>
      <w:pPr>
        <w:pStyle w:val="hm_Normal"/>
      </w:pPr>
    </w:p>
    <w:p>
      <w:pPr>
        <w:pStyle w:val="hm_Normal"/>
      </w:pPr>
      <w:r>
        <w:rPr>
          <w:rStyle w:val="hm_NormalChar"/>
        </w:rPr>
        <w:t>Q.</w:t>
      </w:r>
    </w:p>
    <w:p>
      <w:pPr>
        <w:pStyle w:val="hm_Normal"/>
      </w:pPr>
      <w:r>
        <w:rPr>
          <w:rStyle w:val="hm_NormalChar"/>
          <w:b/>
        </w:rPr>
        <w:t>How to parse sources like HTML with help of TRegExpr</w:t>
      </w:r>
    </w:p>
    <w:p>
      <w:pPr>
        <w:pStyle w:val="hm_Normal"/>
      </w:pPr>
      <w:r>
        <w:rPr>
          <w:rStyle w:val="hm_NormalChar"/>
        </w:rPr>
        <w:t>A.</w:t>
      </w:r>
    </w:p>
    <w:p>
      <w:pPr>
        <w:pStyle w:val="hm_Normal"/>
      </w:pPr>
      <w:r>
        <w:rPr>
          <w:rStyle w:val="hm_NormalChar"/>
        </w:rPr>
        <w:t>Sorry folks, but it's nearly impossible!</w:t>
      </w:r>
    </w:p>
    <w:p>
      <w:pPr>
        <w:pStyle w:val="hm_Normal"/>
      </w:pPr>
      <w:r>
        <w:rPr>
          <w:rStyle w:val="hm_NormalChar"/>
        </w:rPr>
        <w:t>Of course, You can easily use TRegExpr for extracting some information from HTML, as shown in my examples, but if You want accurate parsing You have to use real parser, not r.e.!</w:t>
      </w:r>
    </w:p>
    <w:p>
      <w:pPr>
        <w:pStyle w:val="hm_Normal"/>
      </w:pPr>
      <w:r>
        <w:rPr>
          <w:rStyle w:val="hm_NormalChar"/>
        </w:rPr>
        <w:t>You can read full explanation in Tom Christiansen and Nathan Torkington 'Perl Cookbook', for example. In short - there are many constractions that can be easy parsed by real parser but cannot at all by r.e., and real parser is MUCH faster do the parsing, because r.e. doesn't simply scan input stream, it performes optimization search that can take a lot of time.</w:t>
      </w:r>
    </w:p>
    <w:p>
      <w:pPr>
        <w:pStyle w:val="hm_Normal"/>
      </w:pPr>
    </w:p>
    <w:p>
      <w:pPr>
        <w:pStyle w:val="hm_Normal"/>
      </w:pPr>
      <w:r>
        <w:rPr>
          <w:rStyle w:val="hm_NormalChar"/>
        </w:rPr>
        <w:t>Q.</w:t>
      </w:r>
    </w:p>
    <w:p>
      <w:pPr>
        <w:pStyle w:val="hm_Normal"/>
      </w:pPr>
      <w:r>
        <w:rPr>
          <w:rStyle w:val="hm_NormalChar"/>
          <w:b/>
        </w:rPr>
        <w:t>Is there a way to get multiple matchs of a pattern on TRegExpr?</w:t>
      </w:r>
    </w:p>
    <w:p>
      <w:pPr>
        <w:pStyle w:val="hm_Normal"/>
      </w:pPr>
      <w:r>
        <w:rPr>
          <w:rStyle w:val="hm_NormalChar"/>
        </w:rPr>
        <w:t>A.</w:t>
      </w:r>
    </w:p>
    <w:p>
      <w:pPr>
        <w:pStyle w:val="hm_Normal"/>
      </w:pPr>
      <w:r>
        <w:rPr>
          <w:rStyle w:val="hm_NormalChar"/>
        </w:rPr>
        <w:t>You can make loop and iterate match by match with ExecNext method.</w:t>
      </w:r>
    </w:p>
    <w:p>
      <w:pPr>
        <w:pStyle w:val="hm_Normal"/>
      </w:pPr>
      <w:r>
        <w:rPr>
          <w:rStyle w:val="hm_NormalChar"/>
        </w:rPr>
        <w:t>It cannot be done more easily becase of Dalphi isn't interpretator as Perl (and it's benefit - interpretators work very slow!).</w:t>
      </w:r>
    </w:p>
    <w:p>
      <w:pPr>
        <w:pStyle w:val="hm_Normal"/>
      </w:pPr>
      <w:r>
        <w:rPr>
          <w:rStyle w:val="hm_NormalChar"/>
        </w:rPr>
        <w:t xml:space="preserve">If You want some example, please take a look at TRegExpr.Replace method implementation. or at the examples in </w:t>
      </w:r>
      <w:hyperlink w:anchor="HyperLinksDecorator">
        <w:r>
          <w:rPr>
            <w:rStyle w:val="hm_NormalChar"/>
            <w:rFonts w:ascii="Arial" w:hAnsi="Arial"/>
            <w:u w:val="single" w:color="auto"/>
            <w:sz w:val="20"/>
            <w:color w:val="0000FF"/>
          </w:rPr>
          <w:t>HyperLinksDecorator.pas</w:t>
        </w:r>
      </w:hyperlink>
    </w:p>
    <w:p>
      <w:pPr>
        <w:pStyle w:val="hm_Normal"/>
      </w:pPr>
    </w:p>
    <w:p>
      <w:pPr>
        <w:pStyle w:val="hm_Normal"/>
      </w:pPr>
      <w:r>
        <w:rPr>
          <w:rStyle w:val="hm_NormalChar"/>
        </w:rPr>
        <w:t>Q.</w:t>
      </w:r>
    </w:p>
    <w:p>
      <w:pPr>
        <w:pStyle w:val="hm_Normal"/>
      </w:pPr>
      <w:r>
        <w:rPr>
          <w:rStyle w:val="hm_NormalChar"/>
          <w:b/>
        </w:rPr>
        <w:t>I am checking user input. Why does TRegExpr return 'True' for wrong input strings?</w:t>
      </w:r>
    </w:p>
    <w:p>
      <w:pPr>
        <w:pStyle w:val="hm_Normal"/>
      </w:pPr>
      <w:r>
        <w:rPr>
          <w:rStyle w:val="hm_NormalChar"/>
        </w:rPr>
        <w:t>A.</w:t>
      </w:r>
    </w:p>
    <w:p>
      <w:pPr>
        <w:pStyle w:val="hm_Normal"/>
      </w:pPr>
      <w:r>
        <w:rPr>
          <w:rStyle w:val="hm_NormalChar"/>
        </w:rPr>
        <w:t>In many cases TRegExpr users forget that regular expression is for SEARCH in input string. So, if You want to make user to enter only 4 digits and using for it '\d{4,4}' expression, You can skip wrong user input like '12345' or 'any letters 1234 and anything else'. You have to add checking for line start and line end to ensure there are not anything else around: '^\d{4,4}$'.</w:t>
      </w:r>
    </w:p>
    <w:p>
      <w:pPr>
        <w:pStyle w:val="hm_Normal"/>
      </w:pPr>
    </w:p>
    <w:p>
      <w:pPr>
        <w:pStyle w:val="hm_Normal"/>
      </w:pPr>
      <w:bookmarkStart w:id="rId57" w:name="faq_nongreedyoptimization"/>
      <w:bookmarkEnd w:id="rId57"/>
      <w:r>
        <w:rPr>
          <w:rStyle w:val="hm_NormalChar"/>
          <w:rFonts w:ascii="Arial" w:hAnsi="Arial"/>
          <w:sz w:val="20"/>
          <w:color w:val="000000"/>
        </w:rPr>
        <w:t>Q.</w:t>
      </w:r>
    </w:p>
    <w:p>
      <w:pPr>
        <w:pStyle w:val="hm_Normal"/>
      </w:pPr>
      <w:r>
        <w:rPr>
          <w:rStyle w:val="hm_NormalChar"/>
          <w:b/>
        </w:rPr>
        <w:t>Why does non-greedy iterators sometimes work as in greedy mode?</w:t>
      </w:r>
    </w:p>
    <w:p>
      <w:pPr>
        <w:pStyle w:val="hm_Normal"/>
      </w:pPr>
      <w:r>
        <w:rPr>
          <w:rStyle w:val="hm_NormalChar"/>
        </w:rPr>
        <w:t>For example, the r.e. 'a+?,b+?' applied to string 'aaa,bbb' matches 'aaa,b', but should it not match 'a,b' because of non-greediness of first iterator?</w:t>
      </w:r>
    </w:p>
    <w:p>
      <w:pPr>
        <w:pStyle w:val="hm_Normal"/>
      </w:pPr>
      <w:r>
        <w:rPr>
          <w:rStyle w:val="hm_NormalChar"/>
        </w:rPr>
        <w:t>A.</w:t>
      </w:r>
    </w:p>
    <w:p>
      <w:pPr>
        <w:pStyle w:val="hm_Normal"/>
      </w:pPr>
      <w:r>
        <w:rPr>
          <w:rStyle w:val="hm_NormalChar"/>
        </w:rPr>
        <w:t xml:space="preserve">This is the limitation of used by TRegExpr (and Perl's and many Unix's regular expressions) mathematics - r.e. performe only 'simple' search optimization, and do not try to do </w:t>
      </w:r>
      <w:r>
        <w:rPr>
          <w:rStyle w:val="hm_NormalChar"/>
          <w:b/>
        </w:rPr>
        <w:t>the best optimization</w:t>
      </w:r>
      <w:r>
        <w:rPr>
          <w:rStyle w:val="hm_NormalChar"/>
        </w:rPr>
        <w:t>. In some cases it's bad, but in common it's rather advantage then limitation - because of perfomance and predictability reasons.</w:t>
      </w:r>
    </w:p>
    <w:p>
      <w:pPr>
        <w:pStyle w:val="hm_Normal"/>
      </w:pPr>
      <w:r>
        <w:rPr>
          <w:rStyle w:val="hm_NormalChar"/>
        </w:rPr>
        <w:t>The main rule - r.e. first of all try to match from current place and only if it's completely impossible move forward by one char and try again from that place. So, if You use 'a,b+?' it match 'a,b', but in case of 'a+?,b+?' it's '</w:t>
      </w:r>
      <w:r>
        <w:rPr>
          <w:rStyle w:val="hm_NormalChar"/>
          <w:b/>
        </w:rPr>
        <w:t>not recommended</w:t>
      </w:r>
      <w:r>
        <w:rPr>
          <w:rStyle w:val="hm_NormalChar"/>
        </w:rPr>
        <w:t xml:space="preserve">' (due to non-greediness) </w:t>
      </w:r>
      <w:r>
        <w:rPr>
          <w:rStyle w:val="hm_NormalChar"/>
          <w:b/>
        </w:rPr>
        <w:t>but possible</w:t>
      </w:r>
      <w:r>
        <w:rPr>
          <w:rStyle w:val="hm_NormalChar"/>
        </w:rPr>
        <w:t xml:space="preserve"> to match more then one 'a', so TRegExpr do it and at last obtaines correct (but non optimum) match. TRegExpr like Perl's or Unix's r.e. doesn't attempt to move forward and check - would it be 'better' match. Moreover, it cannot be compared in terms 'more or less good match' at all..</w:t>
      </w:r>
    </w:p>
    <w:p>
      <w:pPr>
        <w:pStyle w:val="hm_Normal"/>
      </w:pPr>
      <w:r>
        <w:rPr>
          <w:rStyle w:val="hm_NormalChar"/>
        </w:rPr>
        <w:t>Please, read '</w:t>
      </w:r>
      <w:hyperlink w:anchor="RegExp_Syntax_mechanism">
        <w:r>
          <w:rPr>
            <w:rStyle w:val="hm_NormalChar"/>
            <w:rFonts w:ascii="Arial" w:hAnsi="Arial"/>
            <w:u w:val="single" w:color="auto"/>
            <w:sz w:val="20"/>
            <w:color w:val="0000FF"/>
          </w:rPr>
          <w:t>Syntax</w:t>
        </w:r>
      </w:hyperlink>
      <w:r>
        <w:rPr>
          <w:rStyle w:val="hm_NormalChar"/>
        </w:rPr>
        <w:t>' section of help for more explanation.</w:t>
      </w:r>
    </w:p>
    <w:p>
      <w:bookmarkStart w:id="rId16" w:name="author"/>
      <w:pPr>
        <w:pStyle w:val="Heading1"/>
        <w:numPr>
          <w:ilvl w:val="0"/>
          <w:numId w:val="1"/>
        </w:numPr>
      </w:pPr>
      <w:r>
        <w:t>Author</w:t>
      </w:r>
      <w:bookmarkEnd w:id="rId16"/>
    </w:p>
    <w:p>
      <w:pPr>
        <w:pStyle w:val="hm_Normal"/>
      </w:pPr>
    </w:p>
    <w:p>
      <w:pPr>
        <w:pStyle w:val="hm_Normal"/>
      </w:pPr>
      <w:r>
        <w:rPr>
          <w:rStyle w:val="hm_NormalChar"/>
          <w:rFonts w:ascii="Arial" w:hAnsi="Arial"/>
          <w:sz w:val="20"/>
          <w:color w:val="000000"/>
        </w:rPr>
        <w:t xml:space="preserve">     Andrey </w:t>
      </w:r>
      <w:r>
        <w:rPr>
          <w:rStyle w:val="hm_NormalChar"/>
        </w:rPr>
        <w:t xml:space="preserve">V. </w:t>
      </w:r>
      <w:r>
        <w:rPr>
          <w:rStyle w:val="hm_NormalChar"/>
          <w:rFonts w:ascii="Arial" w:hAnsi="Arial"/>
          <w:sz w:val="20"/>
          <w:color w:val="000000"/>
        </w:rPr>
        <w:t>Sorokin</w:t>
      </w:r>
    </w:p>
    <w:p>
      <w:pPr>
        <w:pStyle w:val="hm_Normal"/>
      </w:pPr>
      <w:r>
        <w:rPr>
          <w:rStyle w:val="hm_NormalChar"/>
          <w:rFonts w:ascii="Arial" w:hAnsi="Arial"/>
          <w:sz w:val="20"/>
          <w:color w:val="000000"/>
        </w:rPr>
        <w:t xml:space="preserve">     S</w:t>
      </w:r>
      <w:r>
        <w:rPr>
          <w:rStyle w:val="hm_NormalChar"/>
        </w:rPr>
        <w:t xml:space="preserve">aint </w:t>
      </w:r>
      <w:r>
        <w:rPr>
          <w:rStyle w:val="hm_NormalChar"/>
          <w:rFonts w:ascii="Arial" w:hAnsi="Arial"/>
          <w:sz w:val="20"/>
          <w:color w:val="000000"/>
        </w:rPr>
        <w:t>Petersburg</w:t>
      </w:r>
      <w:r>
        <w:rPr>
          <w:rStyle w:val="hm_NormalChar"/>
        </w:rPr>
        <w:t>,</w:t>
      </w:r>
      <w:r>
        <w:rPr>
          <w:rStyle w:val="hm_NormalChar"/>
          <w:rFonts w:ascii="Arial" w:hAnsi="Arial"/>
          <w:sz w:val="20"/>
          <w:color w:val="000000"/>
        </w:rPr>
        <w:t xml:space="preserve"> Russia</w:t>
      </w:r>
    </w:p>
    <w:p>
      <w:pPr>
        <w:pStyle w:val="hm_Normal"/>
      </w:pPr>
      <w:r>
        <w:rPr>
          <w:rStyle w:val="hm_NormalChar"/>
          <w:rFonts w:ascii="Arial" w:hAnsi="Arial"/>
          <w:sz w:val="20"/>
          <w:color w:val="000000"/>
        </w:rPr>
        <w:t xml:space="preserve">     </w:t>
      </w:r>
      <w:hyperlink r:id="rId64">
        <w:r>
          <w:rPr>
            <w:rStyle w:val="hm_NormalChar"/>
            <w:rFonts w:ascii="Arial" w:hAnsi="Arial"/>
            <w:u w:val="double" w:color="auto"/>
            <w:sz w:val="20"/>
            <w:color w:val="0000FF"/>
          </w:rPr>
          <w:t>anso@mail.ru</w:t>
        </w:r>
      </w:hyperlink>
      <w:r>
        <w:rPr>
          <w:rStyle w:val="hm_NormalChar"/>
          <w:rFonts w:ascii="Arial" w:hAnsi="Arial"/>
          <w:sz w:val="20"/>
          <w:color w:val="000000"/>
        </w:rPr>
        <w:t>, anso@paycash.ru</w:t>
      </w:r>
    </w:p>
    <w:p>
      <w:pPr>
        <w:pStyle w:val="hm_Normal"/>
      </w:pPr>
      <w:r>
        <w:rPr>
          <w:rStyle w:val="hm_NormalChar"/>
        </w:rPr>
        <w:t xml:space="preserve">     </w:t>
      </w:r>
      <w:hyperlink r:id="rId43">
        <w:r>
          <w:rPr>
            <w:rStyle w:val="hm_NormalChar"/>
            <w:rFonts w:ascii="Arial" w:hAnsi="Arial"/>
            <w:u w:val="double" w:color="auto"/>
            <w:sz w:val="20"/>
            <w:color w:val="0000FF"/>
          </w:rPr>
          <w:t>http://RegExpStudio.com</w:t>
        </w:r>
      </w:hyperlink>
      <w:r>
        <w:rPr>
          <w:rStyle w:val="hm_NormalChar"/>
        </w:rPr>
        <w:t xml:space="preserve"> (http://anso.da.ru)</w:t>
      </w:r>
    </w:p>
    <w:p>
      <w:pPr>
        <w:pStyle w:val="hm_Normal"/>
      </w:pPr>
    </w:p>
    <w:p>
      <w:pPr>
        <w:pStyle w:val="hm_Normal"/>
      </w:pPr>
      <w:r>
        <w:rPr>
          <w:rStyle w:val="hm_NormalChar"/>
          <w:b/>
        </w:rPr>
        <w:t xml:space="preserve">Please, if You think You found a bug or have any questions about TRegExpr, download latest TRegExpr version from my </w:t>
      </w:r>
      <w:hyperlink r:id="rId17">
        <w:r>
          <w:rPr>
            <w:rStyle w:val="hm_NormalChar"/>
            <w:rFonts w:ascii="Arial" w:hAnsi="Arial"/>
            <w:b/>
            <w:u w:val="double" w:color="auto"/>
            <w:sz w:val="20"/>
            <w:color w:val="0000FF"/>
          </w:rPr>
          <w:t>home page</w:t>
        </w:r>
      </w:hyperlink>
      <w:r>
        <w:rPr>
          <w:rStyle w:val="hm_NormalChar"/>
          <w:b/>
        </w:rPr>
        <w:t xml:space="preserve"> and read the </w:t>
      </w:r>
      <w:hyperlink w:anchor="faq">
        <w:r>
          <w:rPr>
            <w:rStyle w:val="hm_NormalChar"/>
            <w:rFonts w:ascii="Arial" w:hAnsi="Arial"/>
            <w:b/>
            <w:u w:val="single" w:color="auto"/>
            <w:sz w:val="20"/>
            <w:color w:val="0000FF"/>
          </w:rPr>
          <w:t>FAQ</w:t>
        </w:r>
      </w:hyperlink>
      <w:r>
        <w:rPr>
          <w:rStyle w:val="hm_NormalChar"/>
          <w:b/>
        </w:rPr>
        <w:t xml:space="preserve"> before sending e-mail to me!</w:t>
      </w:r>
    </w:p>
    <w:p>
      <w:pPr>
        <w:pStyle w:val="hm_Normal"/>
      </w:pPr>
    </w:p>
    <w:p>
      <w:pPr>
        <w:pStyle w:val="hm_Normal"/>
      </w:pPr>
      <w:r>
        <w:rPr>
          <w:rStyle w:val="hm_NormalChar"/>
        </w:rPr>
        <w:t>No doubt I have long '</w:t>
      </w:r>
      <w:hyperlink w:anchor="Disclaimer">
        <w:r>
          <w:rPr>
            <w:rStyle w:val="hm_NormalChar"/>
            <w:rFonts w:ascii="Arial" w:hAnsi="Arial"/>
            <w:u w:val="single" w:color="auto"/>
            <w:sz w:val="20"/>
            <w:color w:val="0000FF"/>
          </w:rPr>
          <w:t>Disclaimer</w:t>
        </w:r>
      </w:hyperlink>
      <w:r>
        <w:rPr>
          <w:rStyle w:val="hm_NormalChar"/>
        </w:rPr>
        <w:t>' text for the software (just curious who's reading such a things, except lawers 8-)).</w:t>
      </w:r>
    </w:p>
    <w:p>
      <w:pPr>
        <w:pStyle w:val="hm_Normal"/>
      </w:pPr>
    </w:p>
    <w:p>
      <w:pPr>
        <w:pStyle w:val="hm_Normal"/>
      </w:pPr>
      <w:r>
        <w:rPr>
          <w:rStyle w:val="hm_NormalChar"/>
        </w:rPr>
        <w:t>---------------------------------------------------------------</w:t>
      </w:r>
    </w:p>
    <w:p>
      <w:pPr>
        <w:pStyle w:val="hm_Normal"/>
      </w:pPr>
      <w:r>
        <w:rPr>
          <w:rStyle w:val="hm_NormalChar"/>
        </w:rPr>
        <w:t xml:space="preserve">     Gratitudes</w:t>
      </w:r>
    </w:p>
    <w:p>
      <w:pPr>
        <w:pStyle w:val="hm_Normal"/>
      </w:pPr>
      <w:r>
        <w:rPr>
          <w:rStyle w:val="hm_NormalChar"/>
        </w:rPr>
        <w:t>---------------------------------------------------------------</w:t>
      </w:r>
    </w:p>
    <w:p>
      <w:pPr>
        <w:pStyle w:val="hm_Normal"/>
      </w:pPr>
      <w:r>
        <w:rPr>
          <w:rStyle w:val="hm_NormalChar"/>
        </w:rPr>
        <w:t xml:space="preserve">All the documentation was made with </w:t>
      </w:r>
      <w:hyperlink r:id="rId65">
        <w:r>
          <w:rPr>
            <w:rStyle w:val="hm_NormalChar"/>
            <w:rFonts w:ascii="Arial" w:hAnsi="Arial"/>
            <w:u w:val="double" w:color="auto"/>
            <w:sz w:val="20"/>
            <w:color w:val="0000FF"/>
          </w:rPr>
          <w:t>Help&amp;Manual</w:t>
        </w:r>
      </w:hyperlink>
      <w:r>
        <w:rPr>
          <w:rStyle w:val="hm_NormalChar"/>
        </w:rPr>
        <w:t xml:space="preserve"> - the best help authoring tool with native Delphi integration!</w:t>
      </w:r>
    </w:p>
    <w:p>
      <w:pPr>
        <w:pStyle w:val="hm_Normal"/>
      </w:pPr>
      <w:drawing>
        <wp:inline distT="0" distB="0" distL="0" distR="0">
          <wp:extent cx="304800" cy="304800"/>
          <wp:effectExtent l="0" t="0" r="0" b="0"/>
          <wp:docPr id="2" name="Pic 2">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ad468x60.png"/>
                  <pic:cNvPicPr/>
                </pic:nvPicPr>
                <pic:blipFill>
                  <a:blip r:embed="rId66" cstate="print"/>
                  <a:stretch>
                    <a:fillRect/>
                  </a:stretch>
                </pic:blipFill>
                <pic:spPr>
                  <a:xfrm>
                    <a:off x="0" y="0"/>
                    <a:ext cx="304800" cy="304800"/>
                  </a:xfrm>
                  <a:prstGeom prst="rect">
                    <a:avLst/>
                  </a:prstGeom>
                </pic:spPr>
              </pic:pic>
            </a:graphicData>
          </a:graphic>
        </wp:inline>
      </w:drawing>
    </w:p>
    <w:p>
      <w:pPr>
        <w:pStyle w:val="hm_Normal"/>
      </w:pPr>
    </w:p>
    <w:p>
      <w:pPr>
        <w:pStyle w:val="hm_Normal"/>
      </w:pPr>
      <w:r>
        <w:rPr>
          <w:rStyle w:val="hm_NormalChar"/>
        </w:rPr>
        <w:t>Many features suggested and a lot of bugs founded (and even fixed) by TRegExpr's contributors.</w:t>
      </w:r>
    </w:p>
    <w:p>
      <w:pPr>
        <w:pStyle w:val="hm_Normal"/>
      </w:pPr>
      <w:r>
        <w:rPr>
          <w:rStyle w:val="hm_NormalChar"/>
        </w:rPr>
        <w:t>I cannot list here all of them (actually I kept listing only on very early stage of development), but I do appreciate all</w:t>
      </w:r>
    </w:p>
    <w:p>
      <w:pPr>
        <w:pStyle w:val="hm_Normal"/>
      </w:pPr>
      <w:r>
        <w:rPr>
          <w:rStyle w:val="hm_NormalChar"/>
        </w:rPr>
        <w:t>bug-reports, features suggestions and questions that I am receiving from You.</w:t>
      </w:r>
    </w:p>
    <w:p>
      <w:pPr>
        <w:pStyle w:val="hm_Normal"/>
      </w:pPr>
    </w:p>
    <w:p>
      <w:pPr>
        <w:tabs>
          <w:tab w:val="clear" w:pos="195"/>
        </w:tabs>
        <w:numPr>
          <w:ilvl w:val="0"/>
          <w:numId w:val="4"/>
        </w:numPr>
      </w:pPr>
      <w:r>
        <w:rPr>
          <w:rStyle w:val="hm_NormalChar"/>
        </w:rPr>
        <w:t xml:space="preserve">  Guido Muehlwitz - found and fixed ugly bug in big string processing</w:t>
      </w:r>
    </w:p>
    <w:p>
      <w:pPr>
        <w:tabs>
          <w:tab w:val="clear" w:pos="195"/>
        </w:tabs>
        <w:numPr>
          <w:ilvl w:val="0"/>
          <w:numId w:val="4"/>
        </w:numPr>
      </w:pPr>
      <w:r>
        <w:rPr>
          <w:rStyle w:val="hm_NormalChar"/>
        </w:rPr>
        <w:t xml:space="preserve">  Stephan Klimek - testing in CPPB and suggesting/implementing many features</w:t>
      </w:r>
    </w:p>
    <w:p>
      <w:pPr>
        <w:tabs>
          <w:tab w:val="clear" w:pos="195"/>
        </w:tabs>
        <w:numPr>
          <w:ilvl w:val="0"/>
          <w:numId w:val="4"/>
        </w:numPr>
      </w:pPr>
      <w:r>
        <w:rPr>
          <w:rStyle w:val="hm_NormalChar"/>
        </w:rPr>
        <w:t xml:space="preserve">  Steve Mudford - implemented Offset parameter</w:t>
      </w:r>
    </w:p>
    <w:p>
      <w:pPr>
        <w:tabs>
          <w:tab w:val="clear" w:pos="195"/>
        </w:tabs>
        <w:numPr>
          <w:ilvl w:val="0"/>
          <w:numId w:val="4"/>
        </w:numPr>
      </w:pPr>
      <w:r>
        <w:rPr>
          <w:rStyle w:val="hm_NormalChar"/>
        </w:rPr>
        <w:t xml:space="preserve">  Martin Baur (</w:t>
      </w:r>
      <w:hyperlink r:id="rId67">
        <w:r>
          <w:rPr>
            <w:rStyle w:val="hm_NormalChar"/>
            <w:rFonts w:ascii="Arial" w:hAnsi="Arial"/>
            <w:u w:val="double" w:color="auto"/>
            <w:sz w:val="20"/>
            <w:color w:val="0000FF"/>
          </w:rPr>
          <w:t>www.mindpower.com</w:t>
        </w:r>
      </w:hyperlink>
      <w:r>
        <w:rPr>
          <w:rStyle w:val="hm_NormalChar"/>
        </w:rPr>
        <w:t>) - German help, usefull suggetions, free hosting for the project</w:t>
      </w:r>
    </w:p>
    <w:p>
      <w:pPr>
        <w:tabs>
          <w:tab w:val="clear" w:pos="195"/>
        </w:tabs>
        <w:numPr>
          <w:ilvl w:val="0"/>
          <w:numId w:val="4"/>
        </w:numPr>
      </w:pPr>
      <w:r>
        <w:rPr>
          <w:rFonts w:ascii="Arial" w:hAnsi="Arial"/>
          <w:sz w:val="20"/>
          <w:color w:val="000000"/>
        </w:rPr>
        <w:t xml:space="preserve">  Yury Finkel - </w:t>
      </w:r>
      <w:r>
        <w:rPr>
          <w:rStyle w:val="hm_NormalChar"/>
        </w:rPr>
        <w:t>i</w:t>
      </w:r>
      <w:r>
        <w:rPr>
          <w:rFonts w:ascii="Arial" w:hAnsi="Arial"/>
          <w:sz w:val="20"/>
          <w:color w:val="000000"/>
        </w:rPr>
        <w:t>mplemented UniCode support, found and fixed some bugs</w:t>
      </w:r>
    </w:p>
    <w:p>
      <w:pPr>
        <w:tabs>
          <w:tab w:val="clear" w:pos="195"/>
        </w:tabs>
        <w:numPr>
          <w:ilvl w:val="0"/>
          <w:numId w:val="4"/>
        </w:numPr>
      </w:pPr>
      <w:r>
        <w:rPr>
          <w:rStyle w:val="hm_NormalChar"/>
        </w:rPr>
        <w:t xml:space="preserve">  Ralf Junker - Implemented some features, many optimization suggestions</w:t>
      </w:r>
    </w:p>
    <w:p>
      <w:pPr>
        <w:tabs>
          <w:tab w:val="clear" w:pos="195"/>
        </w:tabs>
        <w:numPr>
          <w:ilvl w:val="0"/>
          <w:numId w:val="4"/>
        </w:numPr>
      </w:pPr>
      <w:r>
        <w:rPr>
          <w:rStyle w:val="hm_NormalChar"/>
        </w:rPr>
        <w:t xml:space="preserve">  Simeon Lilov - </w:t>
      </w:r>
      <w:r>
        <w:rPr>
          <w:rFonts w:ascii="Arial" w:hAnsi="Arial"/>
          <w:sz w:val="20"/>
          <w:color w:val="000000"/>
        </w:rPr>
        <w:t>Bulgarian help</w:t>
      </w:r>
    </w:p>
    <w:p>
      <w:pPr>
        <w:tabs>
          <w:tab w:val="clear" w:pos="195"/>
        </w:tabs>
        <w:numPr>
          <w:ilvl w:val="0"/>
          <w:numId w:val="4"/>
        </w:numPr>
      </w:pPr>
      <w:r>
        <w:rPr>
          <w:rStyle w:val="hm_NormalChar"/>
        </w:rPr>
        <w:t xml:space="preserve">  Filip Jirsбk and Matthew Winter - help in Implementation non-greedy mode</w:t>
      </w:r>
    </w:p>
    <w:p>
      <w:pPr>
        <w:tabs>
          <w:tab w:val="clear" w:pos="195"/>
        </w:tabs>
        <w:numPr>
          <w:ilvl w:val="0"/>
          <w:numId w:val="4"/>
        </w:numPr>
      </w:pPr>
      <w:r>
        <w:rPr>
          <w:rStyle w:val="hm_NormalChar"/>
        </w:rPr>
        <w:t xml:space="preserve">  Kit Eason many examples for introduction help section</w:t>
      </w:r>
    </w:p>
    <w:p>
      <w:pPr>
        <w:tabs>
          <w:tab w:val="clear" w:pos="195"/>
        </w:tabs>
        <w:numPr>
          <w:ilvl w:val="0"/>
          <w:numId w:val="4"/>
        </w:numPr>
      </w:pPr>
      <w:r>
        <w:rPr>
          <w:rStyle w:val="hm_NormalChar"/>
        </w:rPr>
        <w:t xml:space="preserve">  Juergen Schroth - bug hunting and usefull suggestions</w:t>
      </w:r>
    </w:p>
    <w:p>
      <w:pPr>
        <w:tabs>
          <w:tab w:val="clear" w:pos="195"/>
        </w:tabs>
        <w:numPr>
          <w:ilvl w:val="0"/>
          <w:numId w:val="4"/>
        </w:numPr>
      </w:pPr>
      <w:r>
        <w:rPr>
          <w:rStyle w:val="hm_NormalChar"/>
        </w:rPr>
        <w:t xml:space="preserve">  Martin Ledoux - French help</w:t>
      </w:r>
    </w:p>
    <w:p>
      <w:pPr>
        <w:tabs>
          <w:tab w:val="clear" w:pos="195"/>
        </w:tabs>
        <w:numPr>
          <w:ilvl w:val="0"/>
          <w:numId w:val="4"/>
        </w:numPr>
      </w:pPr>
      <w:r>
        <w:rPr>
          <w:rStyle w:val="hm_NormalChar"/>
        </w:rPr>
        <w:t xml:space="preserve">  Diego Calp, Argentina -Spanish help</w:t>
      </w:r>
    </w:p>
    <w:p>
      <w:pPr>
        <w:pStyle w:val="hm_Normal"/>
      </w:pPr>
    </w:p>
    <w:p>
      <w:pPr>
        <w:pStyle w:val="hm_Normal"/>
      </w:pPr>
      <w:r>
        <w:rPr>
          <w:rStyle w:val="hm_NormalChar"/>
        </w:rPr>
        <w:t xml:space="preserve">  And many others - for big work of bug hunting !</w:t>
      </w:r>
    </w:p>
    <w:p>
      <w:pPr>
        <w:pStyle w:val="hm_Normal"/>
      </w:pPr>
    </w:p>
    <w:p>
      <w:pPr>
        <w:pStyle w:val="hm_Normal"/>
      </w:pPr>
      <w:r>
        <w:rPr>
          <w:rStyle w:val="hm_NormalChar"/>
        </w:rPr>
        <w:t>I am still looking for person who can help me to translate this documentation into other languages or correct existed translations (some of them is for older versions only)</w:t>
      </w:r>
    </w:p>
    <w:p>
      <w:pPr>
        <w:pStyle w:val="hm_Normal"/>
      </w:pPr>
    </w:p>
    <w:p>
      <w:pPr>
        <w:pStyle w:val="hm_Normal"/>
      </w:pPr>
    </w:p>
    <w:p>
      <w:pPr>
        <w:pStyle w:val="hm_Normal"/>
      </w:pPr>
    </w:p>
    <w:p>
      <w:pPr>
        <w:pStyle w:val="Heading1"/>
        <w:numPr>
          <w:ilvl w:val="0"/>
          <w:numId w:val="1"/>
        </w:numPr>
      </w:pPr>
      <w:r>
        <w:t>Demos</w:t>
      </w:r>
    </w:p>
    <w:p>
      <w:bookmarkStart w:id="rId20" w:name="demos"/>
      <w:pPr>
        <w:pStyle w:val="Heading2"/>
        <w:numPr>
          <w:ilvl w:val="1"/>
          <w:numId w:val="1"/>
        </w:numPr>
        <w:ind w:left="426"/>
      </w:pPr>
      <w:r>
        <w:t>Demos</w:t>
      </w:r>
      <w:bookmarkEnd w:id="rId20"/>
    </w:p>
    <w:p>
      <w:pPr>
        <w:pStyle w:val="hm_Normal"/>
      </w:pPr>
      <w:r>
        <w:rPr>
          <w:rStyle w:val="hm_NormalChar"/>
        </w:rPr>
        <w:t xml:space="preserve">First of all I recommend You to read </w:t>
      </w:r>
      <w:hyperlink w:anchor="Articles">
        <w:r>
          <w:rPr>
            <w:rStyle w:val="hm_NormalChar"/>
            <w:rFonts w:ascii="Arial" w:hAnsi="Arial"/>
            <w:u w:val="single" w:color="auto"/>
            <w:sz w:val="20"/>
            <w:color w:val="0000FF"/>
          </w:rPr>
          <w:t>articles with usage illustrations</w:t>
        </w:r>
      </w:hyperlink>
      <w:r>
        <w:rPr>
          <w:rStyle w:val="hm_NormalChar"/>
        </w:rPr>
        <w:t>.</w:t>
      </w:r>
    </w:p>
    <w:p>
      <w:pPr>
        <w:pStyle w:val="hm_Normal"/>
      </w:pPr>
    </w:p>
    <w:p>
      <w:pPr>
        <w:pStyle w:val="hm_Normal"/>
      </w:pPr>
      <w:r>
        <w:rPr>
          <w:rStyle w:val="hm_NormalChar"/>
        </w:rPr>
        <w:t>Please, note that there are localized demos available (with comments in source code on national languages). This localized versions distributed in localized full TRegExpr packages, and in separate localized documentation packages (when You unpack this documentation package in TRegExpr directory the localized demos overwrite English ones).</w:t>
      </w:r>
    </w:p>
    <w:p>
      <w:pPr>
        <w:pStyle w:val="hm_Normal"/>
      </w:pPr>
    </w:p>
    <w:p>
      <w:pPr>
        <w:pStyle w:val="hm_Normal"/>
      </w:pPr>
      <w:r>
        <w:rPr>
          <w:rStyle w:val="hm_NormalChar"/>
          <w:b/>
        </w:rPr>
        <w:t>Demos\TRegExprRoutines</w:t>
      </w:r>
    </w:p>
    <w:p>
      <w:pPr>
        <w:ind w:left="90"/>
      </w:pPr>
      <w:r>
        <w:rPr>
          <w:rStyle w:val="hm_NormalChar"/>
        </w:rPr>
        <w:t>very simple examples, see comments inside the unit</w:t>
      </w:r>
    </w:p>
    <w:p>
      <w:pPr>
        <w:ind w:left="90"/>
      </w:pPr>
    </w:p>
    <w:p>
      <w:pPr>
        <w:pStyle w:val="hm_Normal"/>
      </w:pPr>
      <w:r>
        <w:rPr>
          <w:rStyle w:val="hm_NormalChar"/>
          <w:b/>
        </w:rPr>
        <w:t>Demos\TRegExprClass</w:t>
      </w:r>
    </w:p>
    <w:p>
      <w:pPr>
        <w:ind w:left="90"/>
      </w:pPr>
      <w:r>
        <w:rPr>
          <w:rStyle w:val="hm_NormalChar"/>
        </w:rPr>
        <w:t>slightly more complex examples, see comments inside the unit</w:t>
      </w:r>
    </w:p>
    <w:p>
      <w:pPr>
        <w:ind w:left="90"/>
      </w:pPr>
    </w:p>
    <w:p>
      <w:pPr>
        <w:pStyle w:val="hm_Normal"/>
      </w:pPr>
      <w:r>
        <w:rPr>
          <w:rStyle w:val="hm_NormalChar"/>
          <w:b/>
        </w:rPr>
        <w:t>Demos\Text2HTML</w:t>
      </w:r>
    </w:p>
    <w:p>
      <w:pPr>
        <w:ind w:left="90"/>
      </w:pPr>
      <w:r>
        <w:rPr>
          <w:rStyle w:val="hm_NormalChar"/>
        </w:rPr>
        <w:t xml:space="preserve">see </w:t>
      </w:r>
      <w:hyperlink w:anchor="Text2Html">
        <w:r>
          <w:rPr>
            <w:rStyle w:val="hm_NormalChar"/>
            <w:rFonts w:ascii="Arial" w:hAnsi="Arial"/>
            <w:u w:val="single" w:color="auto"/>
            <w:sz w:val="20"/>
            <w:color w:val="0000FF"/>
          </w:rPr>
          <w:t>description</w:t>
        </w:r>
      </w:hyperlink>
    </w:p>
    <w:p>
      <w:pPr>
        <w:pStyle w:val="hm_Normal"/>
      </w:pPr>
    </w:p>
    <w:p>
      <w:pPr>
        <w:pStyle w:val="hm_Normal"/>
      </w:pPr>
      <w:r>
        <w:rPr>
          <w:rStyle w:val="hm_NormalChar"/>
        </w:rPr>
        <w:t xml:space="preserve">If You don't familiar with regular expression, please, take a look at the </w:t>
      </w:r>
      <w:hyperlink w:anchor="regexp_syntax">
        <w:r>
          <w:rPr>
            <w:rStyle w:val="hm_NormalChar"/>
            <w:rFonts w:ascii="Arial" w:hAnsi="Arial"/>
            <w:u w:val="single" w:color="auto"/>
            <w:sz w:val="20"/>
            <w:color w:val="0000FF"/>
          </w:rPr>
          <w:t>r.e.syntax</w:t>
        </w:r>
      </w:hyperlink>
      <w:r>
        <w:rPr>
          <w:rStyle w:val="hm_NormalChar"/>
        </w:rPr>
        <w:t xml:space="preserve"> topic.</w:t>
      </w:r>
    </w:p>
    <w:p>
      <w:pPr>
        <w:pStyle w:val="hm_Normal"/>
      </w:pPr>
      <w:r>
        <w:rPr>
          <w:rStyle w:val="hm_NormalChar"/>
        </w:rPr>
        <w:t xml:space="preserve">TRegExpr interface described in </w:t>
      </w:r>
      <w:hyperlink w:anchor="tregexpr_interface">
        <w:r>
          <w:rPr>
            <w:rStyle w:val="hm_NormalChar"/>
            <w:rFonts w:ascii="Arial" w:hAnsi="Arial"/>
            <w:u w:val="single" w:color="auto"/>
            <w:sz w:val="20"/>
            <w:color w:val="0000FF"/>
          </w:rPr>
          <w:t>TRegExpr interface</w:t>
        </w:r>
      </w:hyperlink>
      <w:r>
        <w:rPr>
          <w:rStyle w:val="hm_NormalChar"/>
        </w:rPr>
        <w:t>.</w:t>
      </w:r>
    </w:p>
    <w:p>
      <w:pPr>
        <w:pStyle w:val="hm_Normal"/>
      </w:pPr>
    </w:p>
    <w:p>
      <w:pPr>
        <w:pStyle w:val="hm_Normal"/>
      </w:pPr>
      <w:r>
        <w:rPr>
          <w:rStyle w:val="hm_NormalChar"/>
          <w:b/>
        </w:rPr>
        <w:t>Note</w:t>
      </w:r>
    </w:p>
    <w:p>
      <w:pPr>
        <w:ind w:left="90"/>
      </w:pPr>
      <w:r>
        <w:rPr>
          <w:rStyle w:val="hm_Image_CaptionChar"/>
          <w:b w:val="0"/>
        </w:rPr>
        <w:t xml:space="preserve">Some of demo-projects use extended VCL properties which exists only in Delphi 4 or higher. While compiling in Delphi 3 or Delphi 2 you'll receive some error messages about </w:t>
      </w:r>
      <w:r>
        <w:rPr>
          <w:rStyle w:val="hm_Image_CaptionChar"/>
        </w:rPr>
        <w:t>unknown properties</w:t>
      </w:r>
      <w:r>
        <w:rPr>
          <w:rStyle w:val="hm_Image_CaptionChar"/>
          <w:b w:val="0"/>
        </w:rPr>
        <w:t>. You may ignore it - this properties is needed only for resizing and justification of components then form change it's size.</w:t>
      </w:r>
    </w:p>
    <w:p>
      <w:pPr>
        <w:pStyle w:val="hm_Normal"/>
      </w:pPr>
    </w:p>
    <w:p>
      <w:pPr>
        <w:pStyle w:val="hm_Normal"/>
      </w:pPr>
    </w:p>
    <w:p>
      <w:bookmarkStart w:id="rId68" w:name="Text2Html"/>
      <w:pPr>
        <w:pStyle w:val="Heading2"/>
        <w:numPr>
          <w:ilvl w:val="1"/>
          <w:numId w:val="1"/>
        </w:numPr>
        <w:ind w:left="426"/>
      </w:pPr>
      <w:r>
        <w:t>Text2HTML</w:t>
      </w:r>
      <w:bookmarkEnd w:id="rId68"/>
    </w:p>
    <w:p>
      <w:pPr>
        <w:pStyle w:val="hm_Normal"/>
      </w:pPr>
      <w:r>
        <w:rPr>
          <w:rStyle w:val="hm_NormalChar"/>
          <w:rFonts w:ascii="Arial" w:hAnsi="Arial"/>
          <w:sz w:val="20"/>
          <w:color w:val="000000"/>
        </w:rPr>
        <w:t>Very simple utility, that helps publish plain text as HTML</w:t>
      </w:r>
    </w:p>
    <w:p>
      <w:pPr>
        <w:pStyle w:val="hm_Normal"/>
      </w:pPr>
      <w:r>
        <w:rPr>
          <w:rStyle w:val="hm_NormalChar"/>
        </w:rPr>
        <w:t xml:space="preserve">Uses unit </w:t>
      </w:r>
      <w:hyperlink w:anchor="HyperLinksDecorator">
        <w:r>
          <w:rPr>
            <w:rStyle w:val="hm_NormalChar"/>
            <w:rFonts w:ascii="Arial" w:hAnsi="Arial"/>
            <w:u w:val="single" w:color="auto"/>
            <w:sz w:val="20"/>
            <w:color w:val="0000FF"/>
          </w:rPr>
          <w:t>HyperLinksDecorator</w:t>
        </w:r>
      </w:hyperlink>
      <w:r>
        <w:rPr>
          <w:rStyle w:val="hm_NormalChar"/>
        </w:rPr>
        <w:t xml:space="preserve"> that is based on TRegExpr.</w:t>
      </w:r>
    </w:p>
    <w:p>
      <w:pPr>
        <w:pStyle w:val="hm_Normal"/>
      </w:pPr>
    </w:p>
    <w:p>
      <w:pPr>
        <w:pStyle w:val="hm_Normal"/>
      </w:pPr>
      <w:r>
        <w:rPr>
          <w:rStyle w:val="hm_NormalChar"/>
        </w:rPr>
        <w:t>Specially written as a demonstration of TRegExpr usage.</w:t>
      </w:r>
    </w:p>
    <w:p>
      <w:pPr>
        <w:pStyle w:val="hm_Normal"/>
      </w:pPr>
    </w:p>
    <w:p>
      <w:bookmarkStart w:id="rId37" w:name="HyperLinksDecorator"/>
      <w:pPr>
        <w:pStyle w:val="Heading2"/>
        <w:numPr>
          <w:ilvl w:val="1"/>
          <w:numId w:val="1"/>
        </w:numPr>
        <w:ind w:left="426"/>
      </w:pPr>
      <w:r>
        <w:t>Unit HyperLinksDecorator</w:t>
      </w:r>
      <w:bookmarkEnd w:id="rId37"/>
    </w:p>
    <w:p>
      <w:pPr>
        <w:pStyle w:val="hm_Normal"/>
      </w:pPr>
      <w:r>
        <w:rPr>
          <w:rStyle w:val="hm_NormalChar"/>
        </w:rPr>
        <w:t xml:space="preserve">This unit contains functions to decorate hyper-links (see </w:t>
      </w:r>
      <w:hyperlink w:anchor="Text2Html">
        <w:r>
          <w:rPr>
            <w:rStyle w:val="hm_NormalChar"/>
            <w:rFonts w:ascii="Arial" w:hAnsi="Arial"/>
            <w:u w:val="single" w:color="auto"/>
            <w:sz w:val="20"/>
            <w:color w:val="0000FF"/>
          </w:rPr>
          <w:t>Text2Html</w:t>
        </w:r>
      </w:hyperlink>
      <w:r>
        <w:rPr>
          <w:rStyle w:val="hm_NormalChar"/>
        </w:rPr>
        <w:t xml:space="preserve"> demo-project for usage example).</w:t>
      </w:r>
    </w:p>
    <w:p>
      <w:pPr>
        <w:pStyle w:val="hm_Normal"/>
      </w:pPr>
    </w:p>
    <w:p>
      <w:pPr>
        <w:pStyle w:val="hm_Normal"/>
      </w:pPr>
      <w:r>
        <w:rPr>
          <w:rStyle w:val="hm_NormalChar"/>
        </w:rPr>
        <w:t>For example, replaces '</w:t>
      </w:r>
      <w:r>
        <w:rPr>
          <w:rStyle w:val="hm_NormalChar"/>
          <w:i/>
        </w:rPr>
        <w:t>www.RegExpStudio.com</w:t>
      </w:r>
      <w:r>
        <w:rPr>
          <w:rStyle w:val="hm_NormalChar"/>
        </w:rPr>
        <w:t>' with '</w:t>
      </w:r>
      <w:r>
        <w:rPr>
          <w:rStyle w:val="hm_NormalChar"/>
          <w:i/>
        </w:rPr>
        <w:t>&lt;a href="http://www.RegExpStudio.com"&gt;www.RegExpStudio.com&lt;/a&gt;</w:t>
      </w:r>
      <w:r>
        <w:rPr>
          <w:rStyle w:val="hm_NormalChar"/>
        </w:rPr>
        <w:t>' or '</w:t>
      </w:r>
      <w:r>
        <w:rPr>
          <w:rStyle w:val="hm_NormalChar"/>
          <w:i/>
        </w:rPr>
        <w:t>anso@mail.ru</w:t>
      </w:r>
      <w:r>
        <w:rPr>
          <w:rStyle w:val="hm_NormalChar"/>
        </w:rPr>
        <w:t>' with '</w:t>
      </w:r>
      <w:r>
        <w:rPr>
          <w:rStyle w:val="hm_NormalChar"/>
          <w:i/>
        </w:rPr>
        <w:t>&lt;a href="mailto:anso@mail.ru"&gt;anso@mail.ru&lt;/a&gt;</w:t>
      </w:r>
      <w:r>
        <w:rPr>
          <w:rStyle w:val="hm_NormalChar"/>
        </w:rPr>
        <w:t>'.</w:t>
      </w:r>
    </w:p>
    <w:p>
      <w:pPr>
        <w:pStyle w:val="hm_Normal"/>
      </w:pPr>
    </w:p>
    <w:p>
      <w:pPr>
        <w:pStyle w:val="hm_Normal"/>
      </w:pPr>
      <w:bookmarkStart w:id="rId69" w:name="HyperLinksDecorator_decorateurls"/>
      <w:bookmarkEnd w:id="rId69"/>
      <w:r>
        <w:rPr>
          <w:rStyle w:val="hm_NormalChar"/>
          <w:rFonts w:ascii="Arial" w:hAnsi="Arial"/>
          <w:b/>
          <w:sz w:val="20"/>
          <w:color w:val="0000FF"/>
        </w:rPr>
        <w:t>function DecorateURLs</w:t>
      </w:r>
    </w:p>
    <w:p>
      <w:pPr>
        <w:pStyle w:val="hm_Normal"/>
      </w:pPr>
    </w:p>
    <w:p>
      <w:pPr>
        <w:pStyle w:val="hm_Normal"/>
      </w:pPr>
      <w:r>
        <w:rPr>
          <w:rStyle w:val="hm_NormalChar"/>
        </w:rPr>
        <w:t xml:space="preserve">Finds and replaces hyper links like 'http://...' or 'ftp://..' as well as links without protocol, but start with 'www.' If You want to decorate emails as well, You have to use function </w:t>
      </w:r>
      <w:hyperlink w:anchor="HyperLinksDecorator_decorateemails">
        <w:r>
          <w:rPr>
            <w:rStyle w:val="hm_NormalChar"/>
            <w:u w:val="single" w:color="auto"/>
            <w:color w:val="0000FF"/>
          </w:rPr>
          <w:t>DecorateEMails</w:t>
        </w:r>
      </w:hyperlink>
      <w:r>
        <w:rPr>
          <w:rStyle w:val="hm_NormalChar"/>
        </w:rPr>
        <w:t xml:space="preserve"> instead.</w:t>
      </w:r>
    </w:p>
    <w:p>
      <w:pPr>
        <w:pStyle w:val="hm_Normal"/>
      </w:pPr>
    </w:p>
    <w:p>
      <w:pPr>
        <w:pStyle w:val="hm_Normal"/>
      </w:pPr>
      <w:r>
        <w:rPr>
          <w:rStyle w:val="hm_NormalChar"/>
          <w:rFonts w:ascii="Courier New" w:hAnsi="Courier New"/>
          <w:b/>
          <w:sz w:val="16"/>
          <w:color w:val="000000"/>
        </w:rPr>
        <w:t>function</w:t>
      </w:r>
      <w:r>
        <w:rPr>
          <w:rStyle w:val="hm_NormalChar"/>
          <w:rFonts w:ascii="Courier New" w:hAnsi="Courier New"/>
          <w:sz w:val="16"/>
          <w:color w:val="000000"/>
        </w:rPr>
        <w:t xml:space="preserve"> DecorateURLs (</w:t>
      </w:r>
      <w:r>
        <w:rPr>
          <w:rStyle w:val="hm_NormalChar"/>
          <w:rFonts w:ascii="Courier New" w:hAnsi="Courier New"/>
          <w:b/>
          <w:sz w:val="16"/>
          <w:color w:val="000000"/>
        </w:rPr>
        <w:t>const</w:t>
      </w:r>
      <w:r>
        <w:rPr>
          <w:rStyle w:val="hm_NormalChar"/>
          <w:rFonts w:ascii="Courier New" w:hAnsi="Courier New"/>
          <w:sz w:val="16"/>
          <w:color w:val="000000"/>
        </w:rPr>
        <w:t xml:space="preserve"> AText : </w:t>
      </w:r>
      <w:r>
        <w:rPr>
          <w:rStyle w:val="hm_NormalChar"/>
          <w:rFonts w:ascii="Courier New" w:hAnsi="Courier New"/>
          <w:b/>
          <w:sz w:val="16"/>
          <w:color w:val="000000"/>
        </w:rPr>
        <w:t>string</w:t>
      </w:r>
      <w:r>
        <w:rPr>
          <w:rStyle w:val="hm_NormalChar"/>
          <w:rFonts w:ascii="Courier New" w:hAnsi="Courier New"/>
          <w:sz w:val="16"/>
          <w:color w:val="000000"/>
        </w:rPr>
        <w:t xml:space="preserve">; AFlags : TDecorateURLsFlagSet = [durlAddr, durlPath]) : </w:t>
      </w:r>
      <w:r>
        <w:rPr>
          <w:rStyle w:val="hm_NormalChar"/>
          <w:rFonts w:ascii="Courier New" w:hAnsi="Courier New"/>
          <w:b/>
          <w:sz w:val="16"/>
          <w:color w:val="000000"/>
        </w:rPr>
        <w:t>string</w:t>
      </w:r>
      <w:r>
        <w:rPr>
          <w:rStyle w:val="hm_NormalChar"/>
          <w:rFonts w:ascii="Courier New" w:hAnsi="Courier New"/>
          <w:sz w:val="16"/>
          <w:color w:val="000000"/>
        </w:rPr>
        <w:t>;</w:t>
      </w:r>
    </w:p>
    <w:p>
      <w:pPr>
        <w:pStyle w:val="hm_Normal"/>
      </w:pPr>
    </w:p>
    <w:p>
      <w:pPr>
        <w:pStyle w:val="hm_Normal"/>
      </w:pPr>
      <w:r>
        <w:rPr>
          <w:rStyle w:val="hm_NormalChar"/>
          <w:b/>
        </w:rPr>
        <w:t>Description</w:t>
      </w:r>
    </w:p>
    <w:p>
      <w:pPr>
        <w:pStyle w:val="hm_Normal"/>
      </w:pPr>
    </w:p>
    <w:p>
      <w:pPr>
        <w:pStyle w:val="hm_Normal"/>
      </w:pPr>
      <w:r>
        <w:rPr>
          <w:rStyle w:val="hm_NormalChar"/>
        </w:rPr>
        <w:t xml:space="preserve">Returns input text AText with decorated hyper links. </w:t>
      </w:r>
    </w:p>
    <w:p>
      <w:pPr>
        <w:pStyle w:val="hm_Normal"/>
      </w:pPr>
    </w:p>
    <w:p>
      <w:pPr>
        <w:pStyle w:val="hm_Normal"/>
      </w:pPr>
      <w:r>
        <w:rPr>
          <w:rStyle w:val="hm_NormalChar"/>
        </w:rPr>
        <w:t>AFlags describes, which parts of hyper-link must be included into VISIBLE part of the link:</w:t>
      </w:r>
    </w:p>
    <w:p>
      <w:pPr>
        <w:pStyle w:val="hm_Normal"/>
      </w:pPr>
      <w:r>
        <w:rPr>
          <w:rStyle w:val="hm_NormalChar"/>
        </w:rPr>
        <w:t>For example, if [durlAddr] then hyper link '</w:t>
      </w:r>
      <w:r>
        <w:rPr>
          <w:rStyle w:val="hm_NormalChar"/>
          <w:i/>
        </w:rPr>
        <w:t>www.RegExpStudio.com</w:t>
      </w:r>
      <w:r>
        <w:rPr>
          <w:rStyle w:val="hm_NormalChar"/>
        </w:rPr>
        <w:t>/contacts.htm' will be decorated as '&lt;a href="http://</w:t>
      </w:r>
      <w:r>
        <w:rPr>
          <w:rStyle w:val="hm_NormalChar"/>
          <w:i/>
        </w:rPr>
        <w:t>www.RegExpStudio.com</w:t>
      </w:r>
      <w:r>
        <w:rPr>
          <w:rStyle w:val="hm_NormalChar"/>
        </w:rPr>
        <w:t>/contacts.htm"&gt;</w:t>
      </w:r>
      <w:r>
        <w:rPr>
          <w:rStyle w:val="hm_NormalChar"/>
          <w:i/>
        </w:rPr>
        <w:t>www.RegExpStudio.com</w:t>
      </w:r>
      <w:r>
        <w:rPr>
          <w:rStyle w:val="hm_NormalChar"/>
        </w:rPr>
        <w:t>&lt;/a&gt;'</w:t>
      </w:r>
    </w:p>
    <w:p>
      <w:pPr>
        <w:pStyle w:val="hm_Normal"/>
      </w:pPr>
    </w:p>
    <w:p>
      <w:pPr>
        <w:pStyle w:val="hm_Normal"/>
      </w:pPr>
      <w:r>
        <w:rPr>
          <w:rStyle w:val="hm_NormalChar"/>
          <w:rFonts w:ascii="Courier New" w:hAnsi="Courier New"/>
          <w:b/>
          <w:sz w:val="16"/>
          <w:color w:val="000000"/>
        </w:rPr>
        <w:t>type</w:t>
      </w:r>
      <w:r>
        <w:rPr>
          <w:rStyle w:val="hm_NormalChar"/>
          <w:rFonts w:ascii="Courier New" w:hAnsi="Courier New"/>
          <w:sz w:val="16"/>
          <w:color w:val="000000"/>
        </w:rPr>
        <w:t xml:space="preserve"> </w:t>
      </w:r>
    </w:p>
    <w:p>
      <w:pPr>
        <w:pStyle w:val="hm_Normal"/>
      </w:pPr>
      <w:r>
        <w:rPr>
          <w:rStyle w:val="hm_NormalChar"/>
          <w:rFonts w:ascii="Courier New" w:hAnsi="Courier New"/>
          <w:sz w:val="16"/>
          <w:color w:val="000000"/>
        </w:rPr>
        <w:t xml:space="preserve"> TDecorateURLsFlags = (durlProto, durlAddr, durlPort, durlPath, durlBMark, durlParam);</w:t>
      </w:r>
    </w:p>
    <w:p>
      <w:pPr>
        <w:pStyle w:val="hm_Normal"/>
      </w:pPr>
      <w:r>
        <w:rPr>
          <w:rStyle w:val="hm_NormalChar"/>
          <w:rFonts w:ascii="Courier New" w:hAnsi="Courier New"/>
          <w:sz w:val="16"/>
          <w:color w:val="000000"/>
        </w:rPr>
        <w:t xml:space="preserve"> TDecorateURLsFlagSet = </w:t>
      </w:r>
      <w:r>
        <w:rPr>
          <w:rStyle w:val="hm_NormalChar"/>
          <w:rFonts w:ascii="Courier New" w:hAnsi="Courier New"/>
          <w:b/>
          <w:sz w:val="16"/>
          <w:color w:val="000000"/>
        </w:rPr>
        <w:t>set</w:t>
      </w:r>
      <w:r>
        <w:rPr>
          <w:rStyle w:val="hm_NormalChar"/>
          <w:rFonts w:ascii="Courier New" w:hAnsi="Courier New"/>
          <w:sz w:val="16"/>
          <w:color w:val="000000"/>
        </w:rPr>
        <w:t xml:space="preserve"> </w:t>
      </w:r>
      <w:r>
        <w:rPr>
          <w:rStyle w:val="hm_NormalChar"/>
          <w:rFonts w:ascii="Courier New" w:hAnsi="Courier New"/>
          <w:b/>
          <w:sz w:val="16"/>
          <w:color w:val="000000"/>
        </w:rPr>
        <w:t>of</w:t>
      </w:r>
      <w:r>
        <w:rPr>
          <w:rStyle w:val="hm_NormalChar"/>
          <w:rFonts w:ascii="Courier New" w:hAnsi="Courier New"/>
          <w:sz w:val="16"/>
          <w:color w:val="000000"/>
        </w:rPr>
        <w:t xml:space="preserve"> TDecorateURLsFlags;</w:t>
      </w:r>
    </w:p>
    <w:p>
      <w:pPr>
        <w:pStyle w:val="hm_Normal"/>
      </w:pPr>
    </w:p>
    <w:p>
      <w:pPr>
        <w:pStyle w:val="hm_Normal"/>
      </w:pPr>
      <w:r>
        <w:rPr>
          <w:rStyle w:val="hm_NormalChar"/>
          <w:b/>
        </w:rPr>
        <w:t>Description</w:t>
      </w:r>
    </w:p>
    <w:p>
      <w:pPr>
        <w:pStyle w:val="hm_Normal"/>
      </w:pPr>
    </w:p>
    <w:p>
      <w:pPr>
        <w:pStyle w:val="hm_Normal"/>
      </w:pPr>
      <w:r>
        <w:rPr>
          <w:rStyle w:val="hm_NormalChar"/>
        </w:rPr>
        <w:t>These are the possible values:</w:t>
      </w:r>
    </w:p>
    <w:p>
      <w:pPr>
        <w:pStyle w:val="hm_Normal"/>
      </w:pPr>
    </w:p>
    <w:p>
      <w:pPr>
        <w:pStyle w:val="hm_Normal"/>
      </w:pPr>
      <w:r>
        <w:rPr>
          <w:rStyle w:val="hm_NormalChar"/>
          <w:b/>
        </w:rPr>
        <w:t>Value</w:t>
      </w:r>
      <w:r>
        <w:tab/>
      </w:r>
      <w:r>
        <w:tab/>
      </w:r>
      <w:r>
        <w:rPr>
          <w:rStyle w:val="hm_NormalChar"/>
          <w:b/>
        </w:rPr>
        <w:t>Meaning</w:t>
      </w:r>
    </w:p>
    <w:p>
      <w:pPr>
        <w:pStyle w:val="hm_Normal"/>
      </w:pPr>
      <w:pict>
        <v:rect id="hr0" style="width:0;height:1px" o:hralign="center" o:hrstd="t" o:hrnoshade="t" o:hr="t" fillcolor="#000000" stroked="f"/>
      </w:pict>
    </w:p>
    <w:p>
      <w:pPr>
        <w:pStyle w:val="hm_Normal"/>
      </w:pPr>
      <w:r>
        <w:rPr>
          <w:rStyle w:val="hm_NormalChar"/>
        </w:rPr>
        <w:t xml:space="preserve"> durlProto</w:t>
      </w:r>
      <w:r>
        <w:tab/>
      </w:r>
      <w:r>
        <w:rPr>
          <w:rStyle w:val="hm_NormalChar"/>
        </w:rPr>
        <w:t>Protocol (like 'ftp://' or 'http://')</w:t>
      </w:r>
    </w:p>
    <w:p>
      <w:pPr>
        <w:pStyle w:val="hm_Normal"/>
      </w:pPr>
      <w:r>
        <w:rPr>
          <w:rStyle w:val="hm_NormalChar"/>
        </w:rPr>
        <w:t>durlAddr</w:t>
      </w:r>
      <w:r>
        <w:tab/>
      </w:r>
      <w:r>
        <w:rPr>
          <w:rStyle w:val="hm_NormalChar"/>
        </w:rPr>
        <w:t>TCP address or domain name (like '</w:t>
      </w:r>
      <w:r>
        <w:rPr>
          <w:rStyle w:val="hm_NormalChar"/>
          <w:i/>
        </w:rPr>
        <w:t>RegExpStudio.com</w:t>
      </w:r>
      <w:r>
        <w:rPr>
          <w:rStyle w:val="hm_NormalChar"/>
        </w:rPr>
        <w:t>')</w:t>
      </w:r>
    </w:p>
    <w:p>
      <w:pPr>
        <w:pStyle w:val="hm_Normal"/>
      </w:pPr>
      <w:r>
        <w:rPr>
          <w:rStyle w:val="hm_NormalChar"/>
        </w:rPr>
        <w:t>durlPort</w:t>
      </w:r>
      <w:r>
        <w:tab/>
      </w:r>
      <w:r>
        <w:tab/>
      </w:r>
      <w:r>
        <w:rPr>
          <w:rStyle w:val="hm_NormalChar"/>
        </w:rPr>
        <w:t>Port number if specified (like ':8080')</w:t>
      </w:r>
    </w:p>
    <w:p>
      <w:pPr>
        <w:pStyle w:val="hm_Normal"/>
      </w:pPr>
      <w:r>
        <w:rPr>
          <w:rStyle w:val="hm_NormalChar"/>
        </w:rPr>
        <w:t>durlPath</w:t>
      </w:r>
      <w:r>
        <w:tab/>
      </w:r>
      <w:r>
        <w:rPr>
          <w:rStyle w:val="hm_NormalChar"/>
        </w:rPr>
        <w:t>Path to document (like 'index.html')</w:t>
      </w:r>
    </w:p>
    <w:p>
      <w:pPr>
        <w:pStyle w:val="hm_Normal"/>
      </w:pPr>
      <w:r>
        <w:rPr>
          <w:rStyle w:val="hm_NormalChar"/>
        </w:rPr>
        <w:t>durlBMark</w:t>
      </w:r>
      <w:r>
        <w:tab/>
      </w:r>
      <w:r>
        <w:rPr>
          <w:rStyle w:val="hm_NormalChar"/>
        </w:rPr>
        <w:t>Book mark (like '#mark')</w:t>
      </w:r>
    </w:p>
    <w:p>
      <w:pPr>
        <w:pStyle w:val="hm_Normal"/>
      </w:pPr>
      <w:r>
        <w:rPr>
          <w:rStyle w:val="hm_NormalChar"/>
        </w:rPr>
        <w:t>durlParam</w:t>
      </w:r>
      <w:r>
        <w:tab/>
      </w:r>
      <w:r>
        <w:rPr>
          <w:rStyle w:val="hm_NormalChar"/>
        </w:rPr>
        <w:t>URL params (like '?ID=2&amp;User=13')</w:t>
      </w:r>
    </w:p>
    <w:p>
      <w:pPr>
        <w:pStyle w:val="hm_Normal"/>
      </w:pPr>
    </w:p>
    <w:p>
      <w:pPr>
        <w:pStyle w:val="hm_Normal"/>
      </w:pPr>
    </w:p>
    <w:p>
      <w:pPr>
        <w:pStyle w:val="hm_Normal"/>
      </w:pPr>
    </w:p>
    <w:p>
      <w:pPr>
        <w:pStyle w:val="hm_Normal"/>
      </w:pPr>
    </w:p>
    <w:p>
      <w:pPr>
        <w:pStyle w:val="hm_Normal"/>
      </w:pPr>
      <w:bookmarkStart w:id="rId70" w:name="HyperLinksDecorator_decorateemails"/>
      <w:bookmarkEnd w:id="rId70"/>
      <w:r>
        <w:rPr>
          <w:rStyle w:val="hm_NormalChar"/>
          <w:rFonts w:ascii="Arial" w:hAnsi="Arial"/>
          <w:b/>
          <w:sz w:val="20"/>
          <w:color w:val="0000FF"/>
        </w:rPr>
        <w:t>function DecorateEMails</w:t>
      </w:r>
    </w:p>
    <w:p>
      <w:pPr>
        <w:pStyle w:val="hm_Normal"/>
      </w:pPr>
    </w:p>
    <w:p>
      <w:pPr>
        <w:pStyle w:val="hm_Normal"/>
      </w:pPr>
      <w:r>
        <w:rPr>
          <w:rStyle w:val="hm_NormalChar"/>
        </w:rPr>
        <w:t>Replaces all syntax correct e-mails with '&lt;a href="mailto:ADDR"&gt;ADDR&lt;/a&gt;'. For example, replaces 'anso@mail.ru' with '&lt;a href="mailto:anso@mail.ru"&gt;anso@mail.ru&lt;/a&gt;'.</w:t>
      </w:r>
    </w:p>
    <w:p>
      <w:pPr>
        <w:pStyle w:val="hm_Normal"/>
      </w:pPr>
    </w:p>
    <w:p>
      <w:pPr>
        <w:pStyle w:val="hm_Normal"/>
      </w:pPr>
      <w:r>
        <w:rPr>
          <w:rStyle w:val="hm_NormalChar"/>
          <w:b/>
        </w:rPr>
        <w:t>function DecorateEMails</w:t>
      </w:r>
      <w:r>
        <w:rPr>
          <w:rStyle w:val="hm_NormalChar"/>
        </w:rPr>
        <w:t xml:space="preserve"> (const AText : string) : string;</w:t>
      </w:r>
    </w:p>
    <w:p>
      <w:pPr>
        <w:pStyle w:val="hm_Normal"/>
      </w:pPr>
    </w:p>
    <w:p>
      <w:pPr>
        <w:pStyle w:val="hm_Normal"/>
      </w:pPr>
      <w:r>
        <w:rPr>
          <w:rStyle w:val="hm_NormalChar"/>
          <w:b/>
        </w:rPr>
        <w:t>Description</w:t>
      </w:r>
    </w:p>
    <w:p>
      <w:pPr>
        <w:pStyle w:val="hm_Normal"/>
      </w:pPr>
    </w:p>
    <w:p>
      <w:pPr>
        <w:pStyle w:val="hm_Normal"/>
      </w:pPr>
      <w:r>
        <w:rPr>
          <w:rStyle w:val="hm_NormalChar"/>
        </w:rPr>
        <w:t>Returns input text AText with decorated e-mails</w:t>
      </w:r>
    </w:p>
    <w:p>
      <w:pPr>
        <w:pStyle w:val="hm_Normal"/>
      </w:pPr>
    </w:p>
    <w:p>
      <w:pPr>
        <w:pStyle w:val="Heading1"/>
        <w:numPr>
          <w:ilvl w:val="0"/>
          <w:numId w:val="1"/>
        </w:numPr>
      </w:pPr>
      <w:r>
        <w:t>Articles</w:t>
      </w:r>
    </w:p>
    <w:p>
      <w:bookmarkStart w:id="rId21" w:name="Articles"/>
      <w:pPr>
        <w:pStyle w:val="Heading2"/>
        <w:numPr>
          <w:ilvl w:val="1"/>
          <w:numId w:val="1"/>
        </w:numPr>
        <w:ind w:left="426"/>
      </w:pPr>
      <w:r>
        <w:t>Usage illustrations</w:t>
      </w:r>
      <w:bookmarkEnd w:id="rId21"/>
    </w:p>
    <w:p>
      <w:pPr>
        <w:tabs>
          <w:tab w:val="clear" w:pos="195"/>
        </w:tabs>
        <w:numPr>
          <w:ilvl w:val="0"/>
          <w:numId w:val="4"/>
        </w:numPr>
      </w:pPr>
      <w:hyperlink w:anchor="Article_Bird_Eye_View">
        <w:r>
          <w:rPr>
            <w:rStyle w:val="hm_NormalChar"/>
            <w:u w:val="single" w:color="auto"/>
            <w:color w:val="0000FF"/>
          </w:rPr>
          <w:t>Text processing from bird's eye view</w:t>
        </w:r>
      </w:hyperlink>
    </w:p>
    <w:p>
      <w:pPr>
        <w:tabs>
          <w:tab w:val="clear" w:pos="195"/>
        </w:tabs>
        <w:numPr>
          <w:ilvl w:val="0"/>
          <w:numId w:val="4"/>
        </w:numPr>
      </w:pPr>
      <w:hyperlink w:anchor="Article_MrDecorator">
        <w:r>
          <w:rPr>
            <w:rFonts w:ascii="Arial" w:hAnsi="Arial"/>
            <w:u w:val="single" w:color="auto"/>
            <w:sz w:val="20"/>
            <w:color w:val="0000FF"/>
          </w:rPr>
          <w:t>MrDecorator</w:t>
        </w:r>
      </w:hyperlink>
    </w:p>
    <w:p>
      <w:pPr>
        <w:pStyle w:val="hm_Normal"/>
      </w:pPr>
    </w:p>
    <w:p>
      <w:bookmarkStart w:id="rId71" w:name="Article_Bird_Eye_View"/>
      <w:pPr>
        <w:pStyle w:val="Heading2"/>
        <w:numPr>
          <w:ilvl w:val="1"/>
          <w:numId w:val="1"/>
        </w:numPr>
        <w:ind w:left="426"/>
      </w:pPr>
      <w:r>
        <w:t>Text processing from bird's eye view</w:t>
      </w:r>
      <w:bookmarkEnd w:id="rId71"/>
    </w:p>
    <w:p>
      <w:pPr>
        <w:pStyle w:val="hm_Normal"/>
      </w:pPr>
      <w:r>
        <w:rPr>
          <w:rStyle w:val="hm_NormalChar"/>
        </w:rPr>
        <w:t>Do You want to write program for extracting weather forecast or currency rates or e-mails or whatsoever You want from HTML-pages, e-mails or other unformatted source? Or do You need to import data into Your database from old DB's ugly export format? Or You want just ensure that the e-mail user entered is syntaxically correct one?</w:t>
      </w:r>
    </w:p>
    <w:p>
      <w:pPr>
        <w:pStyle w:val="hm_Normal"/>
      </w:pPr>
    </w:p>
    <w:p>
      <w:pPr>
        <w:pStyle w:val="hm_Normal"/>
      </w:pPr>
      <w:r>
        <w:rPr>
          <w:rStyle w:val="hm_NormalChar"/>
        </w:rPr>
        <w:t>There are two ways.</w:t>
      </w:r>
    </w:p>
    <w:p>
      <w:pPr>
        <w:pStyle w:val="hm_Normal"/>
      </w:pPr>
    </w:p>
    <w:p>
      <w:pPr>
        <w:pStyle w:val="hm_Normal"/>
      </w:pPr>
      <w:r>
        <w:rPr>
          <w:rStyle w:val="hm_NormalChar"/>
        </w:rPr>
        <w:t xml:space="preserve">The traditional one - You must make full featured text parser. This is an awful peace of work! </w:t>
      </w:r>
    </w:p>
    <w:p>
      <w:pPr>
        <w:pStyle w:val="hm_Normal"/>
      </w:pPr>
      <w:r>
        <w:rPr>
          <w:rStyle w:val="hm_NormalChar"/>
        </w:rPr>
        <w:t xml:space="preserve">For example, try to implement rules how to recognize e-mail address - simple code like </w:t>
      </w:r>
    </w:p>
    <w:p>
      <w:pPr>
        <w:ind w:left="720"/>
      </w:pPr>
      <w:r>
        <w:rPr>
          <w:rFonts w:ascii="Courier New" w:hAnsi="Courier New"/>
          <w:sz w:val="16"/>
          <w:color w:val="000000"/>
        </w:rPr>
        <w:t>p := Pos (</w:t>
      </w:r>
      <w:r>
        <w:rPr>
          <w:rFonts w:ascii="Courier New" w:hAnsi="Courier New"/>
          <w:sz w:val="16"/>
          <w:color w:val="000080"/>
        </w:rPr>
        <w:t>'@'</w:t>
      </w:r>
      <w:r>
        <w:rPr>
          <w:rFonts w:ascii="Courier New" w:hAnsi="Courier New"/>
          <w:sz w:val="16"/>
          <w:color w:val="000000"/>
        </w:rPr>
        <w:t xml:space="preserve">, email); </w:t>
      </w:r>
    </w:p>
    <w:p>
      <w:pPr>
        <w:ind w:left="720"/>
      </w:pPr>
      <w:r>
        <w:rPr>
          <w:rFonts w:ascii="Courier New" w:hAnsi="Courier New"/>
          <w:b/>
          <w:sz w:val="16"/>
          <w:color w:val="000000"/>
        </w:rPr>
        <w:t>if</w:t>
      </w:r>
      <w:r>
        <w:rPr>
          <w:rFonts w:ascii="Courier New" w:hAnsi="Courier New"/>
          <w:sz w:val="16"/>
          <w:color w:val="000000"/>
        </w:rPr>
        <w:t xml:space="preserve"> (p &gt; </w:t>
      </w:r>
      <w:r>
        <w:rPr>
          <w:rFonts w:ascii="Courier New" w:hAnsi="Courier New"/>
          <w:sz w:val="16"/>
          <w:color w:val="000080"/>
        </w:rPr>
        <w:t>1</w:t>
      </w:r>
      <w:r>
        <w:rPr>
          <w:rFonts w:ascii="Courier New" w:hAnsi="Courier New"/>
          <w:sz w:val="16"/>
          <w:color w:val="000000"/>
        </w:rPr>
        <w:t xml:space="preserve">) </w:t>
      </w:r>
      <w:r>
        <w:rPr>
          <w:rFonts w:ascii="Courier New" w:hAnsi="Courier New"/>
          <w:b/>
          <w:sz w:val="16"/>
          <w:color w:val="000000"/>
        </w:rPr>
        <w:t>and</w:t>
      </w:r>
      <w:r>
        <w:rPr>
          <w:rFonts w:ascii="Courier New" w:hAnsi="Courier New"/>
          <w:sz w:val="16"/>
          <w:color w:val="000000"/>
        </w:rPr>
        <w:t xml:space="preserve"> (p &lt; length (email)) </w:t>
      </w:r>
    </w:p>
    <w:p>
      <w:pPr>
        <w:ind w:left="720"/>
      </w:pPr>
      <w:r>
        <w:rPr>
          <w:rFonts w:ascii="Courier New" w:hAnsi="Courier New"/>
          <w:sz w:val="16"/>
          <w:color w:val="000000"/>
        </w:rPr>
        <w:t xml:space="preserve">  </w:t>
      </w:r>
      <w:r>
        <w:rPr>
          <w:rFonts w:ascii="Courier New" w:hAnsi="Courier New"/>
          <w:b/>
          <w:sz w:val="16"/>
          <w:color w:val="000000"/>
        </w:rPr>
        <w:t>then</w:t>
      </w:r>
      <w:r>
        <w:rPr>
          <w:rFonts w:ascii="Courier New" w:hAnsi="Courier New"/>
          <w:sz w:val="16"/>
          <w:color w:val="000000"/>
        </w:rPr>
        <w:t xml:space="preserve"> ... </w:t>
      </w:r>
    </w:p>
    <w:p>
      <w:pPr>
        <w:pStyle w:val="hm_Normal"/>
      </w:pPr>
      <w:r>
        <w:rPr>
          <w:rStyle w:val="hm_NormalChar"/>
        </w:rPr>
        <w:t>don't filter many common errors, for example, users frequently forget enter domain-part of e-mail, You'll need much more complex code (just read the big article "Extended E-mail Address Verification and Correction" on www.Delphi3000.com). Just think about writing and debugging this code.</w:t>
      </w:r>
    </w:p>
    <w:p>
      <w:pPr>
        <w:pStyle w:val="hm_Normal"/>
      </w:pPr>
    </w:p>
    <w:p>
      <w:pPr>
        <w:pStyle w:val="hm_Normal"/>
      </w:pPr>
      <w:r>
        <w:rPr>
          <w:rStyle w:val="hm_NormalChar"/>
        </w:rPr>
        <w:t xml:space="preserve">The second way - look at the text from bird's eye view with help of regular expressions engine. You don't write the check processing routine, You just describe how regexp engine must do it for You. Your application will be implemented very fast and will be robust and easy to change! </w:t>
      </w:r>
    </w:p>
    <w:p>
      <w:pPr>
        <w:pStyle w:val="hm_Normal"/>
      </w:pPr>
    </w:p>
    <w:p>
      <w:pPr>
        <w:pStyle w:val="hm_Normal"/>
      </w:pPr>
      <w:r>
        <w:rPr>
          <w:rStyle w:val="hm_NormalChar"/>
        </w:rPr>
        <w:t xml:space="preserve">Unfortunately, Delphi component palette contains no TRegularExpression component. But there are some third-party implementations (I think You already know at least one 8-)). </w:t>
      </w:r>
    </w:p>
    <w:p>
      <w:pPr>
        <w:pStyle w:val="hm_Normal"/>
      </w:pPr>
    </w:p>
    <w:p>
      <w:pPr>
        <w:pStyle w:val="hm_Normal"/>
      </w:pPr>
      <w:r>
        <w:rPr>
          <w:rStyle w:val="hm_Heading,_red_underlinedChar"/>
        </w:rPr>
        <w:t xml:space="preserve">Example 1 </w:t>
      </w:r>
    </w:p>
    <w:p>
      <w:pPr>
        <w:pStyle w:val="hm_Normal"/>
      </w:pPr>
      <w:r>
        <w:rPr>
          <w:rStyle w:val="hm_NormalChar"/>
        </w:rPr>
        <w:t>How to chech e-mail address syntax.</w:t>
      </w:r>
    </w:p>
    <w:p>
      <w:pPr>
        <w:pStyle w:val="hm_Normal"/>
      </w:pPr>
      <w:r>
        <w:rPr>
          <w:rStyle w:val="hm_NormalChar"/>
        </w:rPr>
        <w:t>Just write</w:t>
      </w:r>
    </w:p>
    <w:p>
      <w:pPr>
        <w:ind w:left="720"/>
      </w:pPr>
      <w:r>
        <w:rPr>
          <w:rFonts w:ascii="Courier New" w:hAnsi="Courier New"/>
          <w:b/>
          <w:sz w:val="16"/>
          <w:color w:val="000000"/>
        </w:rPr>
        <w:t>if</w:t>
      </w:r>
      <w:r>
        <w:rPr>
          <w:rFonts w:ascii="Courier New" w:hAnsi="Courier New"/>
          <w:sz w:val="16"/>
          <w:color w:val="000000"/>
        </w:rPr>
        <w:t xml:space="preserve"> ExecRegExpr (</w:t>
      </w:r>
      <w:r>
        <w:rPr>
          <w:rFonts w:ascii="Courier New" w:hAnsi="Courier New"/>
          <w:sz w:val="16"/>
          <w:color w:val="000080"/>
        </w:rPr>
        <w:t>'[\w\d\-\.]+@[\w\d\-]+(\.[\w\d\-]+)+'</w:t>
      </w:r>
      <w:r>
        <w:rPr>
          <w:rFonts w:ascii="Courier New" w:hAnsi="Courier New"/>
          <w:sz w:val="16"/>
          <w:color w:val="000000"/>
        </w:rPr>
        <w:t xml:space="preserve">, email) </w:t>
      </w:r>
    </w:p>
    <w:p>
      <w:pPr>
        <w:ind w:left="720"/>
      </w:pPr>
      <w:r>
        <w:rPr>
          <w:rFonts w:ascii="Courier New" w:hAnsi="Courier New"/>
          <w:b/>
          <w:sz w:val="16"/>
          <w:color w:val="000000"/>
        </w:rPr>
        <w:t>then</w:t>
      </w:r>
      <w:r>
        <w:rPr>
          <w:rFonts w:ascii="Courier New" w:hAnsi="Courier New"/>
          <w:sz w:val="16"/>
          <w:color w:val="000000"/>
        </w:rPr>
        <w:t xml:space="preserve"> ... gotcha! e-mail </w:t>
      </w:r>
      <w:r>
        <w:rPr>
          <w:rFonts w:ascii="Courier New" w:hAnsi="Courier New"/>
          <w:b/>
          <w:sz w:val="16"/>
          <w:color w:val="000000"/>
        </w:rPr>
        <w:t>is</w:t>
      </w:r>
      <w:r>
        <w:rPr>
          <w:rFonts w:ascii="Courier New" w:hAnsi="Courier New"/>
          <w:sz w:val="16"/>
          <w:color w:val="000000"/>
        </w:rPr>
        <w:t xml:space="preserve"> valid ... </w:t>
      </w:r>
    </w:p>
    <w:p>
      <w:pPr>
        <w:pStyle w:val="hm_Normal"/>
      </w:pPr>
      <w:r>
        <w:rPr>
          <w:rStyle w:val="hm_NormalChar"/>
        </w:rPr>
        <w:t>Do not forget to add TRegExpr into uses section of the unit.</w:t>
      </w:r>
    </w:p>
    <w:p>
      <w:pPr>
        <w:pStyle w:val="hm_Normal"/>
      </w:pPr>
    </w:p>
    <w:p>
      <w:pPr>
        <w:pStyle w:val="hm_Normal"/>
      </w:pPr>
      <w:r>
        <w:rPr>
          <w:rStyle w:val="hm_Heading,_red_underlinedChar"/>
        </w:rPr>
        <w:t xml:space="preserve">Example 2 </w:t>
      </w:r>
    </w:p>
    <w:p>
      <w:pPr>
        <w:pStyle w:val="hm_Normal"/>
      </w:pPr>
      <w:r>
        <w:rPr>
          <w:rStyle w:val="hm_NormalChar"/>
        </w:rPr>
        <w:t xml:space="preserve">How to extract phone numbers from unformatted text (web-pages, e-mails, etc). </w:t>
      </w:r>
    </w:p>
    <w:p>
      <w:pPr>
        <w:pStyle w:val="hm_Normal"/>
      </w:pPr>
      <w:r>
        <w:rPr>
          <w:rStyle w:val="hm_NormalChar"/>
        </w:rPr>
        <w:t xml:space="preserve">For example, we need only St-Petersburg (Russia) phones (city code 812). </w:t>
      </w:r>
    </w:p>
    <w:p>
      <w:pPr>
        <w:pStyle w:val="hm_Normal"/>
      </w:pPr>
    </w:p>
    <w:p>
      <w:pPr>
        <w:pStyle w:val="hm_Normal"/>
      </w:pPr>
      <w:r>
        <w:rPr>
          <w:rStyle w:val="hm_NormalChar"/>
          <w:rFonts w:ascii="Courier New" w:hAnsi="Courier New"/>
          <w:b/>
          <w:sz w:val="16"/>
          <w:color w:val="000000"/>
        </w:rPr>
        <w:t>procedure</w:t>
      </w:r>
      <w:r>
        <w:rPr>
          <w:rStyle w:val="hm_NormalChar"/>
          <w:rFonts w:ascii="Courier New" w:hAnsi="Courier New"/>
          <w:sz w:val="16"/>
          <w:color w:val="000000"/>
        </w:rPr>
        <w:t xml:space="preserve"> ExtractPhones (</w:t>
      </w:r>
      <w:r>
        <w:rPr>
          <w:rStyle w:val="hm_NormalChar"/>
          <w:rFonts w:ascii="Courier New" w:hAnsi="Courier New"/>
          <w:b/>
          <w:sz w:val="16"/>
          <w:color w:val="000000"/>
        </w:rPr>
        <w:t>const</w:t>
      </w:r>
      <w:r>
        <w:rPr>
          <w:rStyle w:val="hm_NormalChar"/>
          <w:rFonts w:ascii="Courier New" w:hAnsi="Courier New"/>
          <w:sz w:val="16"/>
          <w:color w:val="000000"/>
        </w:rPr>
        <w:t xml:space="preserve"> AText : </w:t>
      </w:r>
      <w:r>
        <w:rPr>
          <w:rStyle w:val="hm_NormalChar"/>
          <w:rFonts w:ascii="Courier New" w:hAnsi="Courier New"/>
          <w:b/>
          <w:sz w:val="16"/>
          <w:color w:val="000000"/>
        </w:rPr>
        <w:t>string</w:t>
      </w:r>
      <w:r>
        <w:rPr>
          <w:rStyle w:val="hm_NormalChar"/>
          <w:rFonts w:ascii="Courier New" w:hAnsi="Courier New"/>
          <w:sz w:val="16"/>
          <w:color w:val="000000"/>
        </w:rPr>
        <w:t xml:space="preserve">; APhones : TStrings); </w:t>
      </w:r>
    </w:p>
    <w:p>
      <w:pPr>
        <w:pStyle w:val="hm_Normal"/>
      </w:pPr>
      <w:r>
        <w:rPr>
          <w:rStyle w:val="hm_NormalChar"/>
          <w:rFonts w:ascii="Courier New" w:hAnsi="Courier New"/>
          <w:b/>
          <w:sz w:val="16"/>
          <w:color w:val="000000"/>
        </w:rPr>
        <w:t>begin</w:t>
      </w:r>
      <w:r>
        <w:rPr>
          <w:rStyle w:val="hm_NormalChar"/>
          <w:rFonts w:ascii="Courier New" w:hAnsi="Courier New"/>
          <w:sz w:val="16"/>
          <w:color w:val="000000"/>
        </w:rPr>
        <w:t xml:space="preserve"> </w:t>
      </w:r>
    </w:p>
    <w:p>
      <w:pPr>
        <w:pStyle w:val="hm_Normal"/>
      </w:pPr>
      <w:r>
        <w:rPr>
          <w:rStyle w:val="hm_NormalChar"/>
          <w:rFonts w:ascii="Courier New" w:hAnsi="Courier New"/>
          <w:sz w:val="16"/>
          <w:color w:val="000000"/>
        </w:rPr>
        <w:t xml:space="preserve">  </w:t>
      </w:r>
      <w:r>
        <w:rPr>
          <w:rStyle w:val="hm_NormalChar"/>
          <w:rFonts w:ascii="Courier New" w:hAnsi="Courier New"/>
          <w:b/>
          <w:sz w:val="16"/>
          <w:color w:val="000000"/>
        </w:rPr>
        <w:t>with</w:t>
      </w:r>
      <w:r>
        <w:rPr>
          <w:rStyle w:val="hm_NormalChar"/>
          <w:rFonts w:ascii="Courier New" w:hAnsi="Courier New"/>
          <w:sz w:val="16"/>
          <w:color w:val="000000"/>
        </w:rPr>
        <w:t xml:space="preserve"> TRegExpr.Create </w:t>
      </w:r>
      <w:r>
        <w:rPr>
          <w:rStyle w:val="hm_NormalChar"/>
          <w:rFonts w:ascii="Courier New" w:hAnsi="Courier New"/>
          <w:b/>
          <w:sz w:val="16"/>
          <w:color w:val="000000"/>
        </w:rPr>
        <w:t>do</w:t>
      </w:r>
      <w:r>
        <w:rPr>
          <w:rStyle w:val="hm_NormalChar"/>
          <w:rFonts w:ascii="Courier New" w:hAnsi="Courier New"/>
          <w:sz w:val="16"/>
          <w:color w:val="000000"/>
        </w:rPr>
        <w:t xml:space="preserve"> </w:t>
      </w:r>
      <w:r>
        <w:rPr>
          <w:rStyle w:val="hm_NormalChar"/>
          <w:rFonts w:ascii="Courier New" w:hAnsi="Courier New"/>
          <w:b/>
          <w:sz w:val="16"/>
          <w:color w:val="000000"/>
        </w:rPr>
        <w:t>try</w:t>
      </w:r>
      <w:r>
        <w:rPr>
          <w:rStyle w:val="hm_NormalChar"/>
          <w:rFonts w:ascii="Courier New" w:hAnsi="Courier New"/>
          <w:sz w:val="16"/>
          <w:color w:val="000000"/>
        </w:rPr>
        <w:t xml:space="preserve"> </w:t>
      </w:r>
    </w:p>
    <w:p>
      <w:pPr>
        <w:pStyle w:val="hm_Normal"/>
      </w:pPr>
      <w:r>
        <w:rPr>
          <w:rStyle w:val="hm_NormalChar"/>
          <w:rFonts w:ascii="Courier New" w:hAnsi="Courier New"/>
          <w:sz w:val="16"/>
          <w:color w:val="000000"/>
        </w:rPr>
        <w:t xml:space="preserve">     Expression := </w:t>
      </w:r>
      <w:r>
        <w:rPr>
          <w:rStyle w:val="hm_NormalChar"/>
          <w:rFonts w:ascii="Courier New" w:hAnsi="Courier New"/>
          <w:sz w:val="16"/>
          <w:color w:val="000080"/>
        </w:rPr>
        <w:t>'(\+\d *)?(\((\d+)\) *)?(\d+(-\d*)*)'</w:t>
      </w:r>
      <w:r>
        <w:rPr>
          <w:rStyle w:val="hm_NormalChar"/>
          <w:rFonts w:ascii="Courier New" w:hAnsi="Courier New"/>
          <w:sz w:val="16"/>
          <w:color w:val="000000"/>
        </w:rPr>
        <w:t xml:space="preserve">; </w:t>
      </w:r>
    </w:p>
    <w:p>
      <w:pPr>
        <w:pStyle w:val="hm_Normal"/>
      </w:pPr>
      <w:r>
        <w:rPr>
          <w:rStyle w:val="hm_NormalChar"/>
          <w:rFonts w:ascii="Courier New" w:hAnsi="Courier New"/>
          <w:sz w:val="16"/>
          <w:color w:val="000000"/>
        </w:rPr>
        <w:t xml:space="preserve">     </w:t>
      </w:r>
      <w:r>
        <w:rPr>
          <w:rStyle w:val="hm_NormalChar"/>
          <w:rFonts w:ascii="Courier New" w:hAnsi="Courier New"/>
          <w:b/>
          <w:sz w:val="16"/>
          <w:color w:val="000000"/>
        </w:rPr>
        <w:t>if</w:t>
      </w:r>
      <w:r>
        <w:rPr>
          <w:rStyle w:val="hm_NormalChar"/>
          <w:rFonts w:ascii="Courier New" w:hAnsi="Courier New"/>
          <w:sz w:val="16"/>
          <w:color w:val="000000"/>
        </w:rPr>
        <w:t xml:space="preserve"> Exec (AText) </w:t>
      </w:r>
      <w:r>
        <w:rPr>
          <w:rStyle w:val="hm_NormalChar"/>
          <w:rFonts w:ascii="Courier New" w:hAnsi="Courier New"/>
          <w:b/>
          <w:sz w:val="16"/>
          <w:color w:val="000000"/>
        </w:rPr>
        <w:t>then</w:t>
      </w:r>
      <w:r>
        <w:rPr>
          <w:rStyle w:val="hm_NormalChar"/>
          <w:rFonts w:ascii="Courier New" w:hAnsi="Courier New"/>
          <w:sz w:val="16"/>
          <w:color w:val="000000"/>
        </w:rPr>
        <w:t xml:space="preserve"> </w:t>
      </w:r>
    </w:p>
    <w:p>
      <w:pPr>
        <w:pStyle w:val="hm_Normal"/>
      </w:pPr>
      <w:r>
        <w:rPr>
          <w:rStyle w:val="hm_NormalChar"/>
          <w:rFonts w:ascii="Courier New" w:hAnsi="Courier New"/>
          <w:sz w:val="16"/>
          <w:color w:val="000000"/>
        </w:rPr>
        <w:t xml:space="preserve">      </w:t>
      </w:r>
      <w:r>
        <w:rPr>
          <w:rStyle w:val="hm_NormalChar"/>
          <w:rFonts w:ascii="Courier New" w:hAnsi="Courier New"/>
          <w:b/>
          <w:sz w:val="16"/>
          <w:color w:val="000000"/>
        </w:rPr>
        <w:t>REPEAT</w:t>
      </w:r>
      <w:r>
        <w:rPr>
          <w:rStyle w:val="hm_NormalChar"/>
          <w:rFonts w:ascii="Courier New" w:hAnsi="Courier New"/>
          <w:sz w:val="16"/>
          <w:color w:val="000000"/>
        </w:rPr>
        <w:t xml:space="preserve"> </w:t>
      </w:r>
    </w:p>
    <w:p>
      <w:pPr>
        <w:pStyle w:val="hm_Normal"/>
      </w:pPr>
      <w:r>
        <w:rPr>
          <w:rStyle w:val="hm_NormalChar"/>
          <w:rFonts w:ascii="Courier New" w:hAnsi="Courier New"/>
          <w:sz w:val="16"/>
          <w:color w:val="000000"/>
        </w:rPr>
        <w:t xml:space="preserve">        </w:t>
      </w:r>
      <w:r>
        <w:rPr>
          <w:rStyle w:val="hm_NormalChar"/>
          <w:rFonts w:ascii="Courier New" w:hAnsi="Courier New"/>
          <w:b/>
          <w:sz w:val="16"/>
          <w:color w:val="000000"/>
        </w:rPr>
        <w:t>if</w:t>
      </w:r>
      <w:r>
        <w:rPr>
          <w:rStyle w:val="hm_NormalChar"/>
          <w:rFonts w:ascii="Courier New" w:hAnsi="Courier New"/>
          <w:sz w:val="16"/>
          <w:color w:val="000000"/>
        </w:rPr>
        <w:t xml:space="preserve"> Match [</w:t>
      </w:r>
      <w:r>
        <w:rPr>
          <w:rStyle w:val="hm_NormalChar"/>
          <w:rFonts w:ascii="Courier New" w:hAnsi="Courier New"/>
          <w:sz w:val="16"/>
          <w:color w:val="000080"/>
        </w:rPr>
        <w:t>3</w:t>
      </w:r>
      <w:r>
        <w:rPr>
          <w:rStyle w:val="hm_NormalChar"/>
          <w:rFonts w:ascii="Courier New" w:hAnsi="Courier New"/>
          <w:sz w:val="16"/>
          <w:color w:val="000000"/>
        </w:rPr>
        <w:t xml:space="preserve">] = </w:t>
      </w:r>
      <w:r>
        <w:rPr>
          <w:rStyle w:val="hm_NormalChar"/>
          <w:rFonts w:ascii="Courier New" w:hAnsi="Courier New"/>
          <w:sz w:val="16"/>
          <w:color w:val="000080"/>
        </w:rPr>
        <w:t>'812'</w:t>
      </w:r>
      <w:r>
        <w:rPr>
          <w:rStyle w:val="hm_NormalChar"/>
          <w:rFonts w:ascii="Courier New" w:hAnsi="Courier New"/>
          <w:sz w:val="16"/>
          <w:color w:val="000000"/>
        </w:rPr>
        <w:t xml:space="preserve"> </w:t>
      </w:r>
    </w:p>
    <w:p>
      <w:pPr>
        <w:pStyle w:val="hm_Normal"/>
      </w:pPr>
      <w:r>
        <w:rPr>
          <w:rStyle w:val="hm_NormalChar"/>
          <w:rFonts w:ascii="Courier New" w:hAnsi="Courier New"/>
          <w:sz w:val="16"/>
          <w:color w:val="000000"/>
        </w:rPr>
        <w:t xml:space="preserve">         </w:t>
      </w:r>
      <w:r>
        <w:rPr>
          <w:rStyle w:val="hm_NormalChar"/>
          <w:rFonts w:ascii="Courier New" w:hAnsi="Courier New"/>
          <w:b/>
          <w:sz w:val="16"/>
          <w:color w:val="000000"/>
        </w:rPr>
        <w:t>then</w:t>
      </w:r>
      <w:r>
        <w:rPr>
          <w:rStyle w:val="hm_NormalChar"/>
          <w:rFonts w:ascii="Courier New" w:hAnsi="Courier New"/>
          <w:sz w:val="16"/>
          <w:color w:val="000000"/>
        </w:rPr>
        <w:t xml:space="preserve"> APhones.Add (Match [</w:t>
      </w:r>
      <w:r>
        <w:rPr>
          <w:rStyle w:val="hm_NormalChar"/>
          <w:rFonts w:ascii="Courier New" w:hAnsi="Courier New"/>
          <w:sz w:val="16"/>
          <w:color w:val="000080"/>
        </w:rPr>
        <w:t>4</w:t>
      </w:r>
      <w:r>
        <w:rPr>
          <w:rStyle w:val="hm_NormalChar"/>
          <w:rFonts w:ascii="Courier New" w:hAnsi="Courier New"/>
          <w:sz w:val="16"/>
          <w:color w:val="000000"/>
        </w:rPr>
        <w:t xml:space="preserve">]) </w:t>
      </w:r>
    </w:p>
    <w:p>
      <w:pPr>
        <w:pStyle w:val="hm_Normal"/>
      </w:pPr>
      <w:r>
        <w:rPr>
          <w:rStyle w:val="hm_NormalChar"/>
          <w:rFonts w:ascii="Courier New" w:hAnsi="Courier New"/>
          <w:sz w:val="16"/>
          <w:color w:val="000000"/>
        </w:rPr>
        <w:t xml:space="preserve">      </w:t>
      </w:r>
      <w:r>
        <w:rPr>
          <w:rStyle w:val="hm_NormalChar"/>
          <w:rFonts w:ascii="Courier New" w:hAnsi="Courier New"/>
          <w:b/>
          <w:sz w:val="16"/>
          <w:color w:val="000000"/>
        </w:rPr>
        <w:t>UNTIL</w:t>
      </w:r>
      <w:r>
        <w:rPr>
          <w:rStyle w:val="hm_NormalChar"/>
          <w:rFonts w:ascii="Courier New" w:hAnsi="Courier New"/>
          <w:sz w:val="16"/>
          <w:color w:val="000000"/>
        </w:rPr>
        <w:t xml:space="preserve"> </w:t>
      </w:r>
      <w:r>
        <w:rPr>
          <w:rStyle w:val="hm_NormalChar"/>
          <w:rFonts w:ascii="Courier New" w:hAnsi="Courier New"/>
          <w:b/>
          <w:sz w:val="16"/>
          <w:color w:val="000000"/>
        </w:rPr>
        <w:t>not</w:t>
      </w:r>
      <w:r>
        <w:rPr>
          <w:rStyle w:val="hm_NormalChar"/>
          <w:rFonts w:ascii="Courier New" w:hAnsi="Courier New"/>
          <w:sz w:val="16"/>
          <w:color w:val="000000"/>
        </w:rPr>
        <w:t xml:space="preserve"> ExecNext; </w:t>
      </w:r>
    </w:p>
    <w:p>
      <w:pPr>
        <w:pStyle w:val="hm_Normal"/>
      </w:pPr>
      <w:r>
        <w:rPr>
          <w:rStyle w:val="hm_NormalChar"/>
          <w:rFonts w:ascii="Courier New" w:hAnsi="Courier New"/>
          <w:sz w:val="16"/>
          <w:color w:val="000000"/>
        </w:rPr>
        <w:t xml:space="preserve">    </w:t>
      </w:r>
      <w:r>
        <w:rPr>
          <w:rStyle w:val="hm_NormalChar"/>
          <w:rFonts w:ascii="Courier New" w:hAnsi="Courier New"/>
          <w:b/>
          <w:sz w:val="16"/>
          <w:color w:val="000000"/>
        </w:rPr>
        <w:t>finally</w:t>
      </w:r>
      <w:r>
        <w:rPr>
          <w:rStyle w:val="hm_NormalChar"/>
          <w:rFonts w:ascii="Courier New" w:hAnsi="Courier New"/>
          <w:sz w:val="16"/>
          <w:color w:val="000000"/>
        </w:rPr>
        <w:t xml:space="preserve"> Free; </w:t>
      </w:r>
    </w:p>
    <w:p>
      <w:pPr>
        <w:pStyle w:val="hm_Normal"/>
      </w:pPr>
      <w:r>
        <w:rPr>
          <w:rStyle w:val="hm_NormalChar"/>
          <w:rFonts w:ascii="Courier New" w:hAnsi="Courier New"/>
          <w:sz w:val="16"/>
          <w:color w:val="000000"/>
        </w:rPr>
        <w:t xml:space="preserve">   </w:t>
      </w:r>
      <w:r>
        <w:rPr>
          <w:rStyle w:val="hm_NormalChar"/>
          <w:rFonts w:ascii="Courier New" w:hAnsi="Courier New"/>
          <w:b/>
          <w:sz w:val="16"/>
          <w:color w:val="000000"/>
        </w:rPr>
        <w:t>end</w:t>
      </w:r>
      <w:r>
        <w:rPr>
          <w:rStyle w:val="hm_NormalChar"/>
          <w:rFonts w:ascii="Courier New" w:hAnsi="Courier New"/>
          <w:sz w:val="16"/>
          <w:color w:val="000000"/>
        </w:rPr>
        <w:t xml:space="preserve">; </w:t>
      </w:r>
    </w:p>
    <w:p>
      <w:pPr>
        <w:pStyle w:val="hm_Normal"/>
      </w:pPr>
      <w:r>
        <w:rPr>
          <w:rStyle w:val="hm_NormalChar"/>
          <w:rFonts w:ascii="Courier New" w:hAnsi="Courier New"/>
          <w:b/>
          <w:sz w:val="16"/>
          <w:color w:val="000000"/>
        </w:rPr>
        <w:t>end</w:t>
      </w:r>
      <w:r>
        <w:rPr>
          <w:rStyle w:val="hm_NormalChar"/>
          <w:rFonts w:ascii="Courier New" w:hAnsi="Courier New"/>
          <w:sz w:val="16"/>
          <w:color w:val="000000"/>
        </w:rPr>
        <w:t xml:space="preserve">; </w:t>
      </w:r>
    </w:p>
    <w:p>
      <w:pPr>
        <w:pStyle w:val="hm_Normal"/>
      </w:pPr>
    </w:p>
    <w:p>
      <w:pPr>
        <w:pStyle w:val="hm_Normal"/>
      </w:pPr>
      <w:r>
        <w:rPr>
          <w:rStyle w:val="hm_NormalChar"/>
        </w:rPr>
        <w:t xml:space="preserve">For the input text </w:t>
      </w:r>
    </w:p>
    <w:p>
      <w:pPr>
        <w:ind w:left="720"/>
        <w:tabs>
          <w:tab w:val="left" w:pos="720"/>
          <w:tab w:val="left" w:pos="1440"/>
          <w:tab w:val="left" w:pos="2160"/>
          <w:tab w:val="left" w:pos="2880"/>
          <w:tab w:val="left" w:pos="3600"/>
          <w:tab w:val="left" w:pos="4320"/>
          <w:tab w:val="left" w:pos="5040"/>
          <w:tab w:val="left" w:pos="5760"/>
          <w:tab w:val="left" w:pos="6480"/>
          <w:tab w:val="left" w:pos="7200"/>
        </w:tabs>
      </w:pPr>
      <w:r>
        <w:rPr>
          <w:rStyle w:val="hm_NormalChar"/>
          <w:b/>
          <w:i/>
          <w:sz w:val="18"/>
        </w:rPr>
        <w:t xml:space="preserve">"Hi ! </w:t>
      </w:r>
    </w:p>
    <w:p>
      <w:pPr>
        <w:ind w:left="720"/>
        <w:tabs>
          <w:tab w:val="left" w:pos="720"/>
          <w:tab w:val="left" w:pos="1440"/>
          <w:tab w:val="left" w:pos="2160"/>
          <w:tab w:val="left" w:pos="2880"/>
          <w:tab w:val="left" w:pos="3600"/>
          <w:tab w:val="left" w:pos="4320"/>
          <w:tab w:val="left" w:pos="5040"/>
          <w:tab w:val="left" w:pos="5760"/>
          <w:tab w:val="left" w:pos="6480"/>
          <w:tab w:val="left" w:pos="7200"/>
        </w:tabs>
      </w:pPr>
      <w:r>
        <w:rPr>
          <w:rStyle w:val="hm_NormalChar"/>
          <w:b/>
          <w:i/>
          <w:sz w:val="18"/>
        </w:rPr>
        <w:t xml:space="preserve">Please call me at work (812)123-4567 or at home +7 (812) 12-345-67 </w:t>
      </w:r>
    </w:p>
    <w:p>
      <w:pPr>
        <w:ind w:left="720"/>
        <w:tabs>
          <w:tab w:val="left" w:pos="720"/>
          <w:tab w:val="left" w:pos="1440"/>
          <w:tab w:val="left" w:pos="2160"/>
          <w:tab w:val="left" w:pos="2880"/>
          <w:tab w:val="left" w:pos="3600"/>
          <w:tab w:val="left" w:pos="4320"/>
          <w:tab w:val="left" w:pos="5040"/>
          <w:tab w:val="left" w:pos="5760"/>
          <w:tab w:val="left" w:pos="6480"/>
          <w:tab w:val="left" w:pos="7200"/>
        </w:tabs>
      </w:pPr>
      <w:r>
        <w:rPr>
          <w:rStyle w:val="hm_NormalChar"/>
          <w:b/>
          <w:i/>
          <w:sz w:val="18"/>
        </w:rPr>
        <w:t xml:space="preserve">truly yours .." </w:t>
      </w:r>
    </w:p>
    <w:p>
      <w:pPr>
        <w:pStyle w:val="hm_Normal"/>
      </w:pPr>
      <w:r>
        <w:rPr>
          <w:rStyle w:val="hm_NormalChar"/>
        </w:rPr>
        <w:t xml:space="preserve">this procedure returns </w:t>
      </w:r>
    </w:p>
    <w:p>
      <w:pPr>
        <w:ind w:left="720"/>
      </w:pPr>
      <w:r>
        <w:rPr>
          <w:rStyle w:val="hm_NormalChar"/>
          <w:b/>
          <w:sz w:val="18"/>
        </w:rPr>
        <w:t xml:space="preserve">APhones[0]='123-4567' </w:t>
      </w:r>
    </w:p>
    <w:p>
      <w:pPr>
        <w:ind w:left="720"/>
      </w:pPr>
      <w:r>
        <w:rPr>
          <w:rStyle w:val="hm_NormalChar"/>
          <w:b/>
          <w:sz w:val="18"/>
        </w:rPr>
        <w:t xml:space="preserve">APhones[1]='12-345-67' </w:t>
      </w:r>
    </w:p>
    <w:p>
      <w:pPr>
        <w:pStyle w:val="hm_Normal"/>
      </w:pPr>
    </w:p>
    <w:p>
      <w:pPr>
        <w:pStyle w:val="hm_Normal"/>
      </w:pPr>
      <w:r>
        <w:rPr>
          <w:rStyle w:val="hm_Heading,_red_underlinedChar"/>
        </w:rPr>
        <w:t xml:space="preserve">Example 3 </w:t>
      </w:r>
    </w:p>
    <w:p>
      <w:pPr>
        <w:pStyle w:val="hm_Normal"/>
      </w:pPr>
      <w:r>
        <w:rPr>
          <w:rStyle w:val="hm_NormalChar"/>
        </w:rPr>
        <w:t xml:space="preserve">Extracting currency rate from Russian Bank web page. </w:t>
      </w:r>
    </w:p>
    <w:p>
      <w:pPr>
        <w:pStyle w:val="hm_Normal"/>
      </w:pPr>
    </w:p>
    <w:p>
      <w:pPr>
        <w:pStyle w:val="hm_Normal"/>
      </w:pPr>
      <w:r>
        <w:rPr>
          <w:rStyle w:val="hm_NormalChar"/>
        </w:rPr>
        <w:t xml:space="preserve">Create new project and place at the main form TBitBtn, TLabel and TNMHTTP components. </w:t>
      </w:r>
    </w:p>
    <w:p>
      <w:pPr>
        <w:pStyle w:val="hm_Normal"/>
      </w:pPr>
    </w:p>
    <w:p>
      <w:pPr>
        <w:pStyle w:val="hm_Normal"/>
      </w:pPr>
      <w:r>
        <w:rPr>
          <w:rStyle w:val="hm_NormalChar"/>
        </w:rPr>
        <w:t xml:space="preserve">Add following code as BitBtn1 OnClick event handler (don't mind Russian letter - they need for Russian web-page parsing): </w:t>
      </w:r>
    </w:p>
    <w:p>
      <w:pPr>
        <w:pStyle w:val="hm_Normal"/>
      </w:pPr>
    </w:p>
    <w:p>
      <w:pPr>
        <w:pStyle w:val="hm_Normal"/>
      </w:pPr>
      <w:r>
        <w:rPr>
          <w:rStyle w:val="hm_NormalChar"/>
          <w:rFonts w:ascii="Courier New" w:hAnsi="Courier New"/>
          <w:b/>
          <w:sz w:val="16"/>
          <w:color w:val="000000"/>
        </w:rPr>
        <w:t>procedure</w:t>
      </w:r>
      <w:r>
        <w:rPr>
          <w:rStyle w:val="hm_NormalChar"/>
          <w:rFonts w:ascii="Courier New" w:hAnsi="Courier New"/>
          <w:sz w:val="16"/>
          <w:color w:val="000000"/>
        </w:rPr>
        <w:t xml:space="preserve"> TForm1.BitBtn1Click(Sender: TObject); </w:t>
      </w:r>
    </w:p>
    <w:p>
      <w:pPr>
        <w:pStyle w:val="hm_Normal"/>
      </w:pPr>
      <w:r>
        <w:rPr>
          <w:rStyle w:val="hm_NormalChar"/>
          <w:rFonts w:ascii="Courier New" w:hAnsi="Courier New"/>
          <w:b/>
          <w:sz w:val="16"/>
          <w:color w:val="000000"/>
        </w:rPr>
        <w:t>const</w:t>
      </w:r>
      <w:r>
        <w:rPr>
          <w:rStyle w:val="hm_NormalChar"/>
          <w:rFonts w:ascii="Courier New" w:hAnsi="Courier New"/>
          <w:sz w:val="16"/>
          <w:color w:val="000000"/>
        </w:rPr>
        <w:t xml:space="preserve"> </w:t>
      </w:r>
    </w:p>
    <w:p>
      <w:pPr>
        <w:pStyle w:val="hm_Normal"/>
      </w:pPr>
      <w:r>
        <w:rPr>
          <w:rStyle w:val="hm_NormalChar"/>
          <w:rFonts w:ascii="Courier New" w:hAnsi="Courier New"/>
          <w:sz w:val="16"/>
          <w:color w:val="000000"/>
        </w:rPr>
        <w:t xml:space="preserve">  Template = </w:t>
      </w:r>
      <w:r>
        <w:rPr>
          <w:rStyle w:val="hm_NormalChar"/>
          <w:rFonts w:ascii="Courier New" w:hAnsi="Courier New"/>
          <w:sz w:val="16"/>
          <w:color w:val="000080"/>
        </w:rPr>
        <w:t>'(?i)Ioeoeaeuiue eo?n OA ii aieea?o'</w:t>
      </w:r>
      <w:r>
        <w:rPr>
          <w:rStyle w:val="hm_NormalChar"/>
          <w:rFonts w:ascii="Courier New" w:hAnsi="Courier New"/>
          <w:sz w:val="16"/>
          <w:color w:val="000000"/>
        </w:rPr>
        <w:t xml:space="preserve"> </w:t>
      </w:r>
    </w:p>
    <w:p>
      <w:pPr>
        <w:pStyle w:val="hm_Normal"/>
      </w:pPr>
      <w:r>
        <w:rPr>
          <w:rStyle w:val="hm_NormalChar"/>
          <w:rFonts w:ascii="Courier New" w:hAnsi="Courier New"/>
          <w:sz w:val="16"/>
          <w:color w:val="000000"/>
        </w:rPr>
        <w:t xml:space="preserve">   + </w:t>
      </w:r>
      <w:r>
        <w:rPr>
          <w:rStyle w:val="hm_NormalChar"/>
          <w:rFonts w:ascii="Courier New" w:hAnsi="Courier New"/>
          <w:sz w:val="16"/>
          <w:color w:val="000080"/>
        </w:rPr>
        <w:t>'.*Aaoa\s*Eo?n\s*Eo?n iie.\s*Eo?n i?ia. [^&lt;\d]*'</w:t>
      </w:r>
      <w:r>
        <w:rPr>
          <w:rStyle w:val="hm_NormalChar"/>
          <w:rFonts w:ascii="Courier New" w:hAnsi="Courier New"/>
          <w:sz w:val="16"/>
          <w:color w:val="000000"/>
        </w:rPr>
        <w:t xml:space="preserve"> </w:t>
      </w:r>
    </w:p>
    <w:p>
      <w:pPr>
        <w:pStyle w:val="hm_Normal"/>
      </w:pPr>
      <w:r>
        <w:rPr>
          <w:rStyle w:val="hm_NormalChar"/>
          <w:rFonts w:ascii="Courier New" w:hAnsi="Courier New"/>
          <w:sz w:val="16"/>
          <w:color w:val="000000"/>
        </w:rPr>
        <w:t xml:space="preserve">   + </w:t>
      </w:r>
      <w:r>
        <w:rPr>
          <w:rStyle w:val="hm_NormalChar"/>
          <w:rFonts w:ascii="Courier New" w:hAnsi="Courier New"/>
          <w:sz w:val="16"/>
          <w:color w:val="000080"/>
        </w:rPr>
        <w:t>'(\d?\d)/(\d?\d)/(\d\d)\s*[\d.]+\s*([\d.]+)'</w:t>
      </w:r>
      <w:r>
        <w:rPr>
          <w:rStyle w:val="hm_NormalChar"/>
          <w:rFonts w:ascii="Courier New" w:hAnsi="Courier New"/>
          <w:sz w:val="16"/>
          <w:color w:val="000000"/>
        </w:rPr>
        <w:t xml:space="preserve">; </w:t>
      </w:r>
    </w:p>
    <w:p>
      <w:pPr>
        <w:pStyle w:val="hm_Normal"/>
      </w:pPr>
      <w:r>
        <w:rPr>
          <w:rStyle w:val="hm_NormalChar"/>
          <w:rFonts w:ascii="Courier New" w:hAnsi="Courier New"/>
          <w:b/>
          <w:sz w:val="16"/>
          <w:color w:val="000000"/>
        </w:rPr>
        <w:t>begin</w:t>
      </w:r>
      <w:r>
        <w:rPr>
          <w:rStyle w:val="hm_NormalChar"/>
          <w:rFonts w:ascii="Courier New" w:hAnsi="Courier New"/>
          <w:sz w:val="16"/>
          <w:color w:val="000000"/>
        </w:rPr>
        <w:t xml:space="preserve"> </w:t>
      </w:r>
    </w:p>
    <w:p>
      <w:pPr>
        <w:pStyle w:val="hm_Normal"/>
      </w:pPr>
      <w:r>
        <w:rPr>
          <w:rStyle w:val="hm_NormalChar"/>
          <w:rFonts w:ascii="Courier New" w:hAnsi="Courier New"/>
          <w:sz w:val="16"/>
          <w:color w:val="000000"/>
        </w:rPr>
        <w:t xml:space="preserve">  NMHTTP1.Get (</w:t>
      </w:r>
      <w:r>
        <w:rPr>
          <w:rStyle w:val="hm_NormalChar"/>
          <w:rFonts w:ascii="Courier New" w:hAnsi="Courier New"/>
          <w:sz w:val="16"/>
          <w:color w:val="000080"/>
        </w:rPr>
        <w:t>'http://win.www.citycat.ru/finance/finmarket/_CBR/'</w:t>
      </w:r>
      <w:r>
        <w:rPr>
          <w:rStyle w:val="hm_NormalChar"/>
          <w:rFonts w:ascii="Courier New" w:hAnsi="Courier New"/>
          <w:sz w:val="16"/>
          <w:color w:val="000000"/>
        </w:rPr>
        <w:t xml:space="preserve">); </w:t>
      </w:r>
    </w:p>
    <w:p>
      <w:pPr>
        <w:pStyle w:val="hm_Normal"/>
      </w:pPr>
      <w:r>
        <w:rPr>
          <w:rStyle w:val="hm_NormalChar"/>
          <w:rFonts w:ascii="Courier New" w:hAnsi="Courier New"/>
          <w:sz w:val="16"/>
          <w:color w:val="000000"/>
        </w:rPr>
        <w:t xml:space="preserve">  </w:t>
      </w:r>
      <w:r>
        <w:rPr>
          <w:rStyle w:val="hm_NormalChar"/>
          <w:rFonts w:ascii="Courier New" w:hAnsi="Courier New"/>
          <w:b/>
          <w:sz w:val="16"/>
          <w:color w:val="000000"/>
        </w:rPr>
        <w:t>with</w:t>
      </w:r>
      <w:r>
        <w:rPr>
          <w:rStyle w:val="hm_NormalChar"/>
          <w:rFonts w:ascii="Courier New" w:hAnsi="Courier New"/>
          <w:sz w:val="16"/>
          <w:color w:val="000000"/>
        </w:rPr>
        <w:t xml:space="preserve"> TRegExpr.Create </w:t>
      </w:r>
      <w:r>
        <w:rPr>
          <w:rStyle w:val="hm_NormalChar"/>
          <w:rFonts w:ascii="Courier New" w:hAnsi="Courier New"/>
          <w:b/>
          <w:sz w:val="16"/>
          <w:color w:val="000000"/>
        </w:rPr>
        <w:t>do</w:t>
      </w:r>
      <w:r>
        <w:rPr>
          <w:rStyle w:val="hm_NormalChar"/>
          <w:rFonts w:ascii="Courier New" w:hAnsi="Courier New"/>
          <w:sz w:val="16"/>
          <w:color w:val="000000"/>
        </w:rPr>
        <w:t xml:space="preserve"> </w:t>
      </w:r>
      <w:r>
        <w:rPr>
          <w:rStyle w:val="hm_NormalChar"/>
          <w:rFonts w:ascii="Courier New" w:hAnsi="Courier New"/>
          <w:b/>
          <w:sz w:val="16"/>
          <w:color w:val="000000"/>
        </w:rPr>
        <w:t>try</w:t>
      </w:r>
      <w:r>
        <w:rPr>
          <w:rStyle w:val="hm_NormalChar"/>
          <w:rFonts w:ascii="Courier New" w:hAnsi="Courier New"/>
          <w:sz w:val="16"/>
          <w:color w:val="000000"/>
        </w:rPr>
        <w:t xml:space="preserve"> </w:t>
      </w:r>
    </w:p>
    <w:p>
      <w:pPr>
        <w:pStyle w:val="hm_Normal"/>
      </w:pPr>
      <w:r>
        <w:rPr>
          <w:rStyle w:val="hm_NormalChar"/>
          <w:rFonts w:ascii="Courier New" w:hAnsi="Courier New"/>
          <w:sz w:val="16"/>
          <w:color w:val="000000"/>
        </w:rPr>
        <w:t xml:space="preserve">     Expression := Template; </w:t>
      </w:r>
    </w:p>
    <w:p>
      <w:pPr>
        <w:pStyle w:val="hm_Normal"/>
      </w:pPr>
      <w:r>
        <w:rPr>
          <w:rStyle w:val="hm_NormalChar"/>
          <w:rFonts w:ascii="Courier New" w:hAnsi="Courier New"/>
          <w:sz w:val="16"/>
          <w:color w:val="000000"/>
        </w:rPr>
        <w:t xml:space="preserve">     </w:t>
      </w:r>
      <w:r>
        <w:rPr>
          <w:rStyle w:val="hm_NormalChar"/>
          <w:rFonts w:ascii="Courier New" w:hAnsi="Courier New"/>
          <w:b/>
          <w:sz w:val="16"/>
          <w:color w:val="000000"/>
        </w:rPr>
        <w:t>if</w:t>
      </w:r>
      <w:r>
        <w:rPr>
          <w:rStyle w:val="hm_NormalChar"/>
          <w:rFonts w:ascii="Courier New" w:hAnsi="Courier New"/>
          <w:sz w:val="16"/>
          <w:color w:val="000000"/>
        </w:rPr>
        <w:t xml:space="preserve"> Exec (NMHTTP1.Body) </w:t>
      </w:r>
      <w:r>
        <w:rPr>
          <w:rStyle w:val="hm_NormalChar"/>
          <w:rFonts w:ascii="Courier New" w:hAnsi="Courier New"/>
          <w:b/>
          <w:sz w:val="16"/>
          <w:color w:val="000000"/>
        </w:rPr>
        <w:t>then</w:t>
      </w:r>
      <w:r>
        <w:rPr>
          <w:rStyle w:val="hm_NormalChar"/>
          <w:rFonts w:ascii="Courier New" w:hAnsi="Courier New"/>
          <w:sz w:val="16"/>
          <w:color w:val="000000"/>
        </w:rPr>
        <w:t xml:space="preserve"> </w:t>
      </w:r>
      <w:r>
        <w:rPr>
          <w:rStyle w:val="hm_NormalChar"/>
          <w:rFonts w:ascii="Courier New" w:hAnsi="Courier New"/>
          <w:b/>
          <w:sz w:val="16"/>
          <w:color w:val="000000"/>
        </w:rPr>
        <w:t>begin</w:t>
      </w:r>
      <w:r>
        <w:rPr>
          <w:rStyle w:val="hm_NormalChar"/>
          <w:rFonts w:ascii="Courier New" w:hAnsi="Courier New"/>
          <w:sz w:val="16"/>
          <w:color w:val="000000"/>
        </w:rPr>
        <w:t xml:space="preserve"> </w:t>
      </w:r>
    </w:p>
    <w:p>
      <w:pPr>
        <w:pStyle w:val="hm_Normal"/>
      </w:pPr>
      <w:r>
        <w:rPr>
          <w:rStyle w:val="hm_NormalChar"/>
          <w:rFonts w:ascii="Courier New" w:hAnsi="Courier New"/>
          <w:sz w:val="16"/>
          <w:color w:val="000000"/>
        </w:rPr>
        <w:t xml:space="preserve">       Label1.Caption := Format (</w:t>
      </w:r>
      <w:r>
        <w:rPr>
          <w:rStyle w:val="hm_NormalChar"/>
          <w:rFonts w:ascii="Courier New" w:hAnsi="Courier New"/>
          <w:sz w:val="16"/>
          <w:color w:val="000080"/>
        </w:rPr>
        <w:t>'Russian rouble rate %s.%s.%s: %s'</w:t>
      </w:r>
      <w:r>
        <w:rPr>
          <w:rStyle w:val="hm_NormalChar"/>
          <w:rFonts w:ascii="Courier New" w:hAnsi="Courier New"/>
          <w:sz w:val="16"/>
          <w:color w:val="000000"/>
        </w:rPr>
        <w:t xml:space="preserve">, </w:t>
      </w:r>
    </w:p>
    <w:p>
      <w:pPr>
        <w:pStyle w:val="hm_Normal"/>
      </w:pPr>
      <w:r>
        <w:rPr>
          <w:rStyle w:val="hm_NormalChar"/>
          <w:rFonts w:ascii="Courier New" w:hAnsi="Courier New"/>
          <w:sz w:val="16"/>
          <w:color w:val="000000"/>
        </w:rPr>
        <w:t xml:space="preserve">         [Match [</w:t>
      </w:r>
      <w:r>
        <w:rPr>
          <w:rStyle w:val="hm_NormalChar"/>
          <w:rFonts w:ascii="Courier New" w:hAnsi="Courier New"/>
          <w:sz w:val="16"/>
          <w:color w:val="000080"/>
        </w:rPr>
        <w:t>2</w:t>
      </w:r>
      <w:r>
        <w:rPr>
          <w:rStyle w:val="hm_NormalChar"/>
          <w:rFonts w:ascii="Courier New" w:hAnsi="Courier New"/>
          <w:sz w:val="16"/>
          <w:color w:val="000000"/>
        </w:rPr>
        <w:t>], Match [</w:t>
      </w:r>
      <w:r>
        <w:rPr>
          <w:rStyle w:val="hm_NormalChar"/>
          <w:rFonts w:ascii="Courier New" w:hAnsi="Courier New"/>
          <w:sz w:val="16"/>
          <w:color w:val="000080"/>
        </w:rPr>
        <w:t>1</w:t>
      </w:r>
      <w:r>
        <w:rPr>
          <w:rStyle w:val="hm_NormalChar"/>
          <w:rFonts w:ascii="Courier New" w:hAnsi="Courier New"/>
          <w:sz w:val="16"/>
          <w:color w:val="000000"/>
        </w:rPr>
        <w:t>], Match [</w:t>
      </w:r>
      <w:r>
        <w:rPr>
          <w:rStyle w:val="hm_NormalChar"/>
          <w:rFonts w:ascii="Courier New" w:hAnsi="Courier New"/>
          <w:sz w:val="16"/>
          <w:color w:val="000080"/>
        </w:rPr>
        <w:t>3</w:t>
      </w:r>
      <w:r>
        <w:rPr>
          <w:rStyle w:val="hm_NormalChar"/>
          <w:rFonts w:ascii="Courier New" w:hAnsi="Courier New"/>
          <w:sz w:val="16"/>
          <w:color w:val="000000"/>
        </w:rPr>
        <w:t>], Match [</w:t>
      </w:r>
      <w:r>
        <w:rPr>
          <w:rStyle w:val="hm_NormalChar"/>
          <w:rFonts w:ascii="Courier New" w:hAnsi="Courier New"/>
          <w:sz w:val="16"/>
          <w:color w:val="000080"/>
        </w:rPr>
        <w:t>4</w:t>
      </w:r>
      <w:r>
        <w:rPr>
          <w:rStyle w:val="hm_NormalChar"/>
          <w:rFonts w:ascii="Courier New" w:hAnsi="Courier New"/>
          <w:sz w:val="16"/>
          <w:color w:val="000000"/>
        </w:rPr>
        <w:t xml:space="preserve">]]); </w:t>
      </w:r>
    </w:p>
    <w:p>
      <w:pPr>
        <w:pStyle w:val="hm_Normal"/>
      </w:pPr>
      <w:r>
        <w:rPr>
          <w:rStyle w:val="hm_NormalChar"/>
          <w:rFonts w:ascii="Courier New" w:hAnsi="Courier New"/>
          <w:sz w:val="16"/>
          <w:color w:val="000000"/>
        </w:rPr>
        <w:t xml:space="preserve">      </w:t>
      </w:r>
      <w:r>
        <w:rPr>
          <w:rStyle w:val="hm_NormalChar"/>
          <w:rFonts w:ascii="Courier New" w:hAnsi="Courier New"/>
          <w:b/>
          <w:sz w:val="16"/>
          <w:color w:val="000000"/>
        </w:rPr>
        <w:t>end</w:t>
      </w:r>
      <w:r>
        <w:rPr>
          <w:rStyle w:val="hm_NormalChar"/>
          <w:rFonts w:ascii="Courier New" w:hAnsi="Courier New"/>
          <w:sz w:val="16"/>
          <w:color w:val="000000"/>
        </w:rPr>
        <w:t xml:space="preserve">; </w:t>
      </w:r>
    </w:p>
    <w:p>
      <w:pPr>
        <w:pStyle w:val="hm_Normal"/>
      </w:pPr>
      <w:r>
        <w:rPr>
          <w:rStyle w:val="hm_NormalChar"/>
          <w:rFonts w:ascii="Courier New" w:hAnsi="Courier New"/>
          <w:sz w:val="16"/>
          <w:color w:val="000000"/>
        </w:rPr>
        <w:t xml:space="preserve">    </w:t>
      </w:r>
      <w:r>
        <w:rPr>
          <w:rStyle w:val="hm_NormalChar"/>
          <w:rFonts w:ascii="Courier New" w:hAnsi="Courier New"/>
          <w:b/>
          <w:sz w:val="16"/>
          <w:color w:val="000000"/>
        </w:rPr>
        <w:t>finally</w:t>
      </w:r>
      <w:r>
        <w:rPr>
          <w:rStyle w:val="hm_NormalChar"/>
          <w:rFonts w:ascii="Courier New" w:hAnsi="Courier New"/>
          <w:sz w:val="16"/>
          <w:color w:val="000000"/>
        </w:rPr>
        <w:t xml:space="preserve"> Free; </w:t>
      </w:r>
    </w:p>
    <w:p>
      <w:pPr>
        <w:pStyle w:val="hm_Normal"/>
      </w:pPr>
      <w:r>
        <w:rPr>
          <w:rStyle w:val="hm_NormalChar"/>
          <w:rFonts w:ascii="Courier New" w:hAnsi="Courier New"/>
          <w:sz w:val="16"/>
          <w:color w:val="000000"/>
        </w:rPr>
        <w:t xml:space="preserve">   </w:t>
      </w:r>
      <w:r>
        <w:rPr>
          <w:rStyle w:val="hm_NormalChar"/>
          <w:rFonts w:ascii="Courier New" w:hAnsi="Courier New"/>
          <w:b/>
          <w:sz w:val="16"/>
          <w:color w:val="000000"/>
        </w:rPr>
        <w:t>end</w:t>
      </w:r>
      <w:r>
        <w:rPr>
          <w:rStyle w:val="hm_NormalChar"/>
          <w:rFonts w:ascii="Courier New" w:hAnsi="Courier New"/>
          <w:sz w:val="16"/>
          <w:color w:val="000000"/>
        </w:rPr>
        <w:t xml:space="preserve">; </w:t>
      </w:r>
    </w:p>
    <w:p>
      <w:pPr>
        <w:pStyle w:val="hm_Normal"/>
      </w:pPr>
      <w:r>
        <w:rPr>
          <w:rStyle w:val="hm_NormalChar"/>
          <w:rFonts w:ascii="Courier New" w:hAnsi="Courier New"/>
          <w:b/>
          <w:sz w:val="16"/>
          <w:color w:val="000000"/>
        </w:rPr>
        <w:t>end</w:t>
      </w:r>
      <w:r>
        <w:rPr>
          <w:rStyle w:val="hm_NormalChar"/>
          <w:rFonts w:ascii="Courier New" w:hAnsi="Courier New"/>
          <w:sz w:val="16"/>
          <w:color w:val="000000"/>
        </w:rPr>
        <w:t xml:space="preserve">; </w:t>
      </w:r>
    </w:p>
    <w:p>
      <w:pPr>
        <w:pStyle w:val="hm_Normal"/>
      </w:pPr>
    </w:p>
    <w:p>
      <w:pPr>
        <w:pStyle w:val="hm_Normal"/>
      </w:pPr>
      <w:r>
        <w:rPr>
          <w:rStyle w:val="hm_NormalChar"/>
        </w:rPr>
        <w:t xml:space="preserve">Now, then You click at the BitBtn1, programm connects to specified web-server and extract current rate. </w:t>
      </w:r>
    </w:p>
    <w:p>
      <w:pPr>
        <w:pStyle w:val="hm_Normal"/>
      </w:pPr>
    </w:p>
    <w:p>
      <w:pPr>
        <w:pStyle w:val="hm_Normal"/>
      </w:pPr>
      <w:r>
        <w:rPr>
          <w:rStyle w:val="hm_NormalChar"/>
        </w:rPr>
        <w:t xml:space="preserve">Conclusion </w:t>
      </w:r>
    </w:p>
    <w:p>
      <w:pPr>
        <w:pStyle w:val="hm_Normal"/>
      </w:pPr>
      <w:r>
        <w:rPr>
          <w:rStyle w:val="hm_NormalChar"/>
        </w:rPr>
        <w:t xml:space="preserve">"Free Your mind" ((c) The Matrix ;)) and You'll find many other tasks there regular expressions can save You incredible amount of stupid coding work ! </w:t>
      </w:r>
    </w:p>
    <w:p>
      <w:pPr>
        <w:pStyle w:val="hm_Normal"/>
      </w:pPr>
    </w:p>
    <w:p>
      <w:pPr>
        <w:pStyle w:val="hm_Normal"/>
      </w:pPr>
      <w:r>
        <w:rPr>
          <w:rStyle w:val="hm_NormalChar"/>
        </w:rPr>
        <w:t>P.S. Sorry for terrible english. My native language is Pascal ;)</w:t>
      </w:r>
    </w:p>
    <w:p>
      <w:pPr>
        <w:pStyle w:val="hm_Normal"/>
      </w:pPr>
    </w:p>
    <w:p>
      <w:bookmarkStart w:id="rId72" w:name="Article_MrDecorator"/>
      <w:pPr>
        <w:pStyle w:val="Heading2"/>
        <w:numPr>
          <w:ilvl w:val="1"/>
          <w:numId w:val="1"/>
        </w:numPr>
        <w:ind w:left="426"/>
      </w:pPr>
      <w:r>
        <w:t>MrDecorator</w:t>
      </w:r>
      <w:bookmarkEnd w:id="rId72"/>
    </w:p>
    <w:p>
      <w:pPr>
        <w:pStyle w:val="hm_Normal"/>
      </w:pPr>
      <w:r>
        <w:rPr>
          <w:rStyle w:val="hm_NormalChar"/>
        </w:rPr>
        <w:t xml:space="preserve">Here we will discuss how to "decorate url's". </w:t>
      </w:r>
    </w:p>
    <w:p>
      <w:pPr>
        <w:pStyle w:val="hm_Normal"/>
      </w:pPr>
      <w:r>
        <w:rPr>
          <w:rStyle w:val="hm_NormalChar"/>
        </w:rPr>
        <w:t>I mean, what if You want to show some plain-text on the HTML-page. The mostly common example - web-forum (BBS board). The user enters the message, for example "the answer You can find at www.RegExpStudio.com" and it must be shown on web-page as text with HTML-link, i.e. converted to "the answer You can find at www.RegExpStudio.com"</w:t>
      </w:r>
    </w:p>
    <w:p>
      <w:pPr>
        <w:pStyle w:val="hm_Normal"/>
      </w:pPr>
    </w:p>
    <w:p>
      <w:pPr>
        <w:pStyle w:val="hm_Normal"/>
      </w:pPr>
      <w:r>
        <w:rPr>
          <w:rStyle w:val="hm_NormalChar"/>
        </w:rPr>
        <w:t xml:space="preserve">There are two ways. </w:t>
      </w:r>
    </w:p>
    <w:p>
      <w:pPr>
        <w:pStyle w:val="hm_Normal"/>
      </w:pPr>
    </w:p>
    <w:p>
      <w:pPr>
        <w:pStyle w:val="hm_Normal"/>
      </w:pPr>
      <w:r>
        <w:rPr>
          <w:rStyle w:val="hm_NormalChar"/>
        </w:rPr>
        <w:t xml:space="preserve">The traditional one - You must make full featured text parser. This is an awful amount of tedious work ! For example, try to implement rules for URL search ;) </w:t>
      </w:r>
    </w:p>
    <w:p>
      <w:pPr>
        <w:pStyle w:val="hm_Normal"/>
      </w:pPr>
    </w:p>
    <w:p>
      <w:pPr>
        <w:pStyle w:val="hm_Normal"/>
      </w:pPr>
      <w:r>
        <w:rPr>
          <w:rStyle w:val="hm_NormalChar"/>
        </w:rPr>
        <w:t xml:space="preserve">The second - look at the text from bird's eye view with help of regular expressions engine. Your application will be implemented very fast and will be robust and easy to support ! </w:t>
      </w:r>
    </w:p>
    <w:p>
      <w:pPr>
        <w:pStyle w:val="hm_Normal"/>
      </w:pPr>
    </w:p>
    <w:p>
      <w:pPr>
        <w:pStyle w:val="hm_Normal"/>
      </w:pPr>
      <w:r>
        <w:rPr>
          <w:rStyle w:val="hm_NormalChar"/>
        </w:rPr>
        <w:t xml:space="preserve">Unfortunately, Delphi component palette contains no TRegularExpression component. But there are some third-party implementations (I think You already know at least one 8-)).. </w:t>
      </w:r>
    </w:p>
    <w:p>
      <w:pPr>
        <w:pStyle w:val="hm_Normal"/>
      </w:pPr>
    </w:p>
    <w:p>
      <w:pPr>
        <w:pStyle w:val="hm_Normal"/>
      </w:pPr>
      <w:r>
        <w:rPr>
          <w:rStyle w:val="hm_NormalChar"/>
        </w:rPr>
        <w:t>The complete source code, ready to run, available in TRegExpr Demos (</w:t>
      </w:r>
      <w:hyperlink w:anchor="HyperLinksDecorator">
        <w:r>
          <w:rPr>
            <w:rStyle w:val="hm_NormalChar"/>
            <w:rFonts w:ascii="Arial" w:hAnsi="Arial"/>
            <w:u w:val="single" w:color="auto"/>
            <w:sz w:val="20"/>
            <w:color w:val="0000FF"/>
          </w:rPr>
          <w:t>HyperLinksDecorator unit</w:t>
        </w:r>
      </w:hyperlink>
      <w:r>
        <w:rPr>
          <w:rStyle w:val="hm_NormalChar"/>
        </w:rPr>
        <w:t>)</w:t>
      </w:r>
    </w:p>
    <w:p>
      <w:pPr>
        <w:pStyle w:val="hm_Normal"/>
      </w:pPr>
    </w:p>
    <w:p>
      <w:pPr>
        <w:pStyle w:val="hm_Normal"/>
      </w:pPr>
      <w:r>
        <w:rPr>
          <w:rStyle w:val="hm_NormalChar"/>
          <w:rFonts w:ascii="Courier New" w:hAnsi="Courier New"/>
          <w:b/>
          <w:sz w:val="16"/>
          <w:color w:val="000000"/>
        </w:rPr>
        <w:t>uses</w:t>
      </w:r>
      <w:r>
        <w:rPr>
          <w:rStyle w:val="hm_NormalChar"/>
          <w:rFonts w:ascii="Courier New" w:hAnsi="Courier New"/>
          <w:sz w:val="16"/>
          <w:color w:val="000000"/>
        </w:rPr>
        <w:t xml:space="preserve"> </w:t>
      </w:r>
    </w:p>
    <w:p>
      <w:pPr>
        <w:pStyle w:val="hm_Normal"/>
      </w:pPr>
      <w:r>
        <w:rPr>
          <w:rStyle w:val="hm_NormalChar"/>
          <w:rFonts w:ascii="Courier New" w:hAnsi="Courier New"/>
          <w:sz w:val="16"/>
          <w:color w:val="000000"/>
        </w:rPr>
        <w:t xml:space="preserve">RegExpr; </w:t>
      </w:r>
      <w:r>
        <w:rPr>
          <w:rStyle w:val="hm_NormalChar"/>
          <w:rFonts w:ascii="Courier New" w:hAnsi="Courier New"/>
          <w:i/>
          <w:sz w:val="16"/>
          <w:color w:val="000080"/>
        </w:rPr>
        <w:t xml:space="preserve">// Do not forget this line. Actually this is how TRegExpr 'Install' - the </w:t>
      </w:r>
    </w:p>
    <w:p>
      <w:pPr>
        <w:pStyle w:val="hm_Normal"/>
      </w:pPr>
      <w:r>
        <w:rPr>
          <w:rStyle w:val="hm_NormalChar"/>
          <w:rFonts w:ascii="Courier New" w:hAnsi="Courier New"/>
          <w:i/>
          <w:sz w:val="16"/>
          <w:color w:val="000080"/>
        </w:rPr>
        <w:t>// only thing You must do - include RegExpr into uses section.</w:t>
      </w:r>
    </w:p>
    <w:p>
      <w:pPr>
        <w:pStyle w:val="hm_Normal"/>
      </w:pPr>
    </w:p>
    <w:p>
      <w:pPr>
        <w:pStyle w:val="hm_Normal"/>
      </w:pPr>
      <w:r>
        <w:rPr>
          <w:rStyle w:val="hm_NormalChar"/>
          <w:rFonts w:ascii="Courier New" w:hAnsi="Courier New"/>
          <w:b/>
          <w:sz w:val="16"/>
          <w:color w:val="000000"/>
        </w:rPr>
        <w:t>type</w:t>
      </w:r>
      <w:r>
        <w:rPr>
          <w:rStyle w:val="hm_NormalChar"/>
          <w:rFonts w:ascii="Courier New" w:hAnsi="Courier New"/>
          <w:sz w:val="16"/>
          <w:color w:val="000000"/>
        </w:rPr>
        <w:t xml:space="preserve"> </w:t>
      </w:r>
    </w:p>
    <w:p>
      <w:pPr>
        <w:pStyle w:val="hm_Normal"/>
      </w:pPr>
      <w:r>
        <w:rPr>
          <w:rStyle w:val="hm_NormalChar"/>
          <w:rFonts w:ascii="Courier New" w:hAnsi="Courier New"/>
          <w:sz w:val="16"/>
          <w:color w:val="000000"/>
        </w:rPr>
        <w:t>TDecorateURLsFlags = (</w:t>
      </w:r>
    </w:p>
    <w:p>
      <w:pPr>
        <w:pStyle w:val="hm_Normal"/>
      </w:pPr>
      <w:r>
        <w:rPr>
          <w:rStyle w:val="hm_NormalChar"/>
          <w:rFonts w:ascii="Courier New" w:hAnsi="Courier New"/>
          <w:sz w:val="16"/>
          <w:color w:val="000000"/>
        </w:rPr>
        <w:t xml:space="preserve"> </w:t>
      </w:r>
      <w:r>
        <w:rPr>
          <w:rStyle w:val="hm_NormalChar"/>
          <w:rFonts w:ascii="Courier New" w:hAnsi="Courier New"/>
          <w:i/>
          <w:sz w:val="16"/>
          <w:color w:val="000080"/>
        </w:rPr>
        <w:t>// describes, which parts of hyper-link must be included</w:t>
      </w:r>
    </w:p>
    <w:p>
      <w:pPr>
        <w:pStyle w:val="hm_Normal"/>
      </w:pPr>
      <w:r>
        <w:rPr>
          <w:rStyle w:val="hm_NormalChar"/>
          <w:rFonts w:ascii="Courier New" w:hAnsi="Courier New"/>
          <w:sz w:val="16"/>
          <w:color w:val="000000"/>
        </w:rPr>
        <w:t xml:space="preserve"> </w:t>
      </w:r>
      <w:r>
        <w:rPr>
          <w:rStyle w:val="hm_NormalChar"/>
          <w:rFonts w:ascii="Courier New" w:hAnsi="Courier New"/>
          <w:i/>
          <w:sz w:val="16"/>
          <w:color w:val="000080"/>
        </w:rPr>
        <w:t>// into VISIBLE part of the link:</w:t>
      </w:r>
    </w:p>
    <w:p>
      <w:pPr>
        <w:pStyle w:val="hm_Normal"/>
      </w:pPr>
      <w:r>
        <w:rPr>
          <w:rStyle w:val="hm_NormalChar"/>
          <w:rFonts w:ascii="Courier New" w:hAnsi="Courier New"/>
          <w:sz w:val="16"/>
          <w:color w:val="000000"/>
        </w:rPr>
        <w:t xml:space="preserve">  durlProto, </w:t>
      </w:r>
      <w:r>
        <w:rPr>
          <w:rStyle w:val="hm_NormalChar"/>
          <w:rFonts w:ascii="Courier New" w:hAnsi="Courier New"/>
          <w:i/>
          <w:sz w:val="16"/>
          <w:color w:val="000080"/>
        </w:rPr>
        <w:t>// Protocol (like 'ftp://' or 'http://')</w:t>
      </w:r>
    </w:p>
    <w:p>
      <w:pPr>
        <w:pStyle w:val="hm_Normal"/>
      </w:pPr>
      <w:r>
        <w:rPr>
          <w:rStyle w:val="hm_NormalChar"/>
          <w:rFonts w:ascii="Courier New" w:hAnsi="Courier New"/>
          <w:sz w:val="16"/>
          <w:color w:val="000000"/>
        </w:rPr>
        <w:t xml:space="preserve">  durlAddr,  </w:t>
      </w:r>
      <w:r>
        <w:rPr>
          <w:rStyle w:val="hm_NormalChar"/>
          <w:rFonts w:ascii="Courier New" w:hAnsi="Courier New"/>
          <w:i/>
          <w:sz w:val="16"/>
          <w:color w:val="000080"/>
        </w:rPr>
        <w:t>// TCP address or domain name (like 'anso.da.ru')</w:t>
      </w:r>
    </w:p>
    <w:p>
      <w:pPr>
        <w:pStyle w:val="hm_Normal"/>
      </w:pPr>
      <w:r>
        <w:rPr>
          <w:rStyle w:val="hm_NormalChar"/>
          <w:rFonts w:ascii="Courier New" w:hAnsi="Courier New"/>
          <w:sz w:val="16"/>
          <w:color w:val="000000"/>
        </w:rPr>
        <w:t xml:space="preserve">  durlPort,  </w:t>
      </w:r>
      <w:r>
        <w:rPr>
          <w:rStyle w:val="hm_NormalChar"/>
          <w:rFonts w:ascii="Courier New" w:hAnsi="Courier New"/>
          <w:i/>
          <w:sz w:val="16"/>
          <w:color w:val="000080"/>
        </w:rPr>
        <w:t>// Port number if specified (like ':8080')</w:t>
      </w:r>
    </w:p>
    <w:p>
      <w:pPr>
        <w:pStyle w:val="hm_Normal"/>
      </w:pPr>
      <w:r>
        <w:rPr>
          <w:rStyle w:val="hm_NormalChar"/>
          <w:rFonts w:ascii="Courier New" w:hAnsi="Courier New"/>
          <w:sz w:val="16"/>
          <w:color w:val="000000"/>
        </w:rPr>
        <w:t xml:space="preserve">  durlPath,  </w:t>
      </w:r>
      <w:r>
        <w:rPr>
          <w:rStyle w:val="hm_NormalChar"/>
          <w:rFonts w:ascii="Courier New" w:hAnsi="Courier New"/>
          <w:i/>
          <w:sz w:val="16"/>
          <w:color w:val="000080"/>
        </w:rPr>
        <w:t>// Path to document (like 'index.htm')</w:t>
      </w:r>
    </w:p>
    <w:p>
      <w:pPr>
        <w:pStyle w:val="hm_Normal"/>
      </w:pPr>
      <w:r>
        <w:rPr>
          <w:rStyle w:val="hm_NormalChar"/>
          <w:rFonts w:ascii="Courier New" w:hAnsi="Courier New"/>
          <w:sz w:val="16"/>
          <w:color w:val="000000"/>
        </w:rPr>
        <w:t xml:space="preserve">  durlBMark, </w:t>
      </w:r>
      <w:r>
        <w:rPr>
          <w:rStyle w:val="hm_NormalChar"/>
          <w:rFonts w:ascii="Courier New" w:hAnsi="Courier New"/>
          <w:i/>
          <w:sz w:val="16"/>
          <w:color w:val="000080"/>
        </w:rPr>
        <w:t>// Book mark (like '#mark')</w:t>
      </w:r>
    </w:p>
    <w:p>
      <w:pPr>
        <w:pStyle w:val="hm_Normal"/>
      </w:pPr>
      <w:r>
        <w:rPr>
          <w:rStyle w:val="hm_NormalChar"/>
          <w:rFonts w:ascii="Courier New" w:hAnsi="Courier New"/>
          <w:sz w:val="16"/>
          <w:color w:val="000000"/>
        </w:rPr>
        <w:t xml:space="preserve">  durlParam  </w:t>
      </w:r>
      <w:r>
        <w:rPr>
          <w:rStyle w:val="hm_NormalChar"/>
          <w:rFonts w:ascii="Courier New" w:hAnsi="Courier New"/>
          <w:i/>
          <w:sz w:val="16"/>
          <w:color w:val="000080"/>
        </w:rPr>
        <w:t>// URL params (like '?ID=2&amp;User=13')</w:t>
      </w:r>
    </w:p>
    <w:p>
      <w:pPr>
        <w:pStyle w:val="hm_Normal"/>
      </w:pPr>
      <w:r>
        <w:rPr>
          <w:rStyle w:val="hm_NormalChar"/>
          <w:rFonts w:ascii="Courier New" w:hAnsi="Courier New"/>
          <w:sz w:val="16"/>
          <w:color w:val="000000"/>
        </w:rPr>
        <w:t xml:space="preserve"> );</w:t>
      </w:r>
    </w:p>
    <w:p>
      <w:pPr>
        <w:pStyle w:val="hm_Normal"/>
      </w:pPr>
    </w:p>
    <w:p>
      <w:pPr>
        <w:pStyle w:val="hm_Normal"/>
      </w:pPr>
      <w:r>
        <w:rPr>
          <w:rStyle w:val="hm_NormalChar"/>
          <w:rFonts w:ascii="Courier New" w:hAnsi="Courier New"/>
          <w:sz w:val="16"/>
          <w:color w:val="000000"/>
        </w:rPr>
        <w:t xml:space="preserve">TDecorateURLsFlagSet = </w:t>
      </w:r>
      <w:r>
        <w:rPr>
          <w:rStyle w:val="hm_NormalChar"/>
          <w:rFonts w:ascii="Courier New" w:hAnsi="Courier New"/>
          <w:b/>
          <w:sz w:val="16"/>
          <w:color w:val="000000"/>
        </w:rPr>
        <w:t>set</w:t>
      </w:r>
      <w:r>
        <w:rPr>
          <w:rStyle w:val="hm_NormalChar"/>
          <w:rFonts w:ascii="Courier New" w:hAnsi="Courier New"/>
          <w:sz w:val="16"/>
          <w:color w:val="000000"/>
        </w:rPr>
        <w:t xml:space="preserve"> </w:t>
      </w:r>
      <w:r>
        <w:rPr>
          <w:rStyle w:val="hm_NormalChar"/>
          <w:rFonts w:ascii="Courier New" w:hAnsi="Courier New"/>
          <w:b/>
          <w:sz w:val="16"/>
          <w:color w:val="000000"/>
        </w:rPr>
        <w:t>of</w:t>
      </w:r>
      <w:r>
        <w:rPr>
          <w:rStyle w:val="hm_NormalChar"/>
          <w:rFonts w:ascii="Courier New" w:hAnsi="Courier New"/>
          <w:sz w:val="16"/>
          <w:color w:val="000000"/>
        </w:rPr>
        <w:t xml:space="preserve"> TDecorateURLsFlags;</w:t>
      </w:r>
    </w:p>
    <w:p>
      <w:pPr>
        <w:pStyle w:val="hm_Normal"/>
      </w:pPr>
    </w:p>
    <w:p>
      <w:pPr>
        <w:pStyle w:val="hm_Normal"/>
      </w:pPr>
      <w:r>
        <w:rPr>
          <w:rStyle w:val="hm_NormalChar"/>
          <w:rFonts w:ascii="Courier New" w:hAnsi="Courier New"/>
          <w:b/>
          <w:sz w:val="16"/>
          <w:color w:val="000000"/>
        </w:rPr>
        <w:t>function</w:t>
      </w:r>
      <w:r>
        <w:rPr>
          <w:rStyle w:val="hm_NormalChar"/>
          <w:rFonts w:ascii="Courier New" w:hAnsi="Courier New"/>
          <w:sz w:val="16"/>
          <w:color w:val="000000"/>
        </w:rPr>
        <w:t xml:space="preserve"> DecorateURLs (</w:t>
      </w:r>
    </w:p>
    <w:p>
      <w:pPr>
        <w:pStyle w:val="hm_Normal"/>
      </w:pPr>
      <w:r>
        <w:rPr>
          <w:rStyle w:val="hm_NormalChar"/>
          <w:rFonts w:ascii="Courier New" w:hAnsi="Courier New"/>
          <w:sz w:val="16"/>
          <w:color w:val="000000"/>
        </w:rPr>
        <w:t xml:space="preserve"> </w:t>
      </w:r>
      <w:r>
        <w:rPr>
          <w:rStyle w:val="hm_NormalChar"/>
          <w:rFonts w:ascii="Courier New" w:hAnsi="Courier New"/>
          <w:i/>
          <w:sz w:val="16"/>
          <w:color w:val="000080"/>
        </w:rPr>
        <w:t>// can find hyper links like 'http://...' or 'ftp://..'</w:t>
      </w:r>
    </w:p>
    <w:p>
      <w:pPr>
        <w:pStyle w:val="hm_Normal"/>
      </w:pPr>
      <w:r>
        <w:rPr>
          <w:rStyle w:val="hm_NormalChar"/>
          <w:rFonts w:ascii="Courier New" w:hAnsi="Courier New"/>
          <w:sz w:val="16"/>
          <w:color w:val="000000"/>
        </w:rPr>
        <w:t xml:space="preserve"> </w:t>
      </w:r>
      <w:r>
        <w:rPr>
          <w:rStyle w:val="hm_NormalChar"/>
          <w:rFonts w:ascii="Courier New" w:hAnsi="Courier New"/>
          <w:i/>
          <w:sz w:val="16"/>
          <w:color w:val="000080"/>
        </w:rPr>
        <w:t>// as well as links without protocol, but start with 'www.'</w:t>
      </w:r>
    </w:p>
    <w:p>
      <w:pPr>
        <w:pStyle w:val="hm_Normal"/>
      </w:pPr>
    </w:p>
    <w:p>
      <w:pPr>
        <w:pStyle w:val="hm_Normal"/>
      </w:pPr>
      <w:r>
        <w:rPr>
          <w:rStyle w:val="hm_NormalChar"/>
          <w:rFonts w:ascii="Courier New" w:hAnsi="Courier New"/>
          <w:sz w:val="16"/>
          <w:color w:val="000000"/>
        </w:rPr>
        <w:t xml:space="preserve"> </w:t>
      </w:r>
      <w:r>
        <w:rPr>
          <w:rStyle w:val="hm_NormalChar"/>
          <w:rFonts w:ascii="Courier New" w:hAnsi="Courier New"/>
          <w:b/>
          <w:sz w:val="16"/>
          <w:color w:val="000000"/>
        </w:rPr>
        <w:t>const</w:t>
      </w:r>
      <w:r>
        <w:rPr>
          <w:rStyle w:val="hm_NormalChar"/>
          <w:rFonts w:ascii="Courier New" w:hAnsi="Courier New"/>
          <w:sz w:val="16"/>
          <w:color w:val="000000"/>
        </w:rPr>
        <w:t xml:space="preserve"> AText : </w:t>
      </w:r>
      <w:r>
        <w:rPr>
          <w:rStyle w:val="hm_NormalChar"/>
          <w:rFonts w:ascii="Courier New" w:hAnsi="Courier New"/>
          <w:b/>
          <w:sz w:val="16"/>
          <w:color w:val="000000"/>
        </w:rPr>
        <w:t>string</w:t>
      </w:r>
      <w:r>
        <w:rPr>
          <w:rStyle w:val="hm_NormalChar"/>
          <w:rFonts w:ascii="Courier New" w:hAnsi="Courier New"/>
          <w:sz w:val="16"/>
          <w:color w:val="000000"/>
        </w:rPr>
        <w:t>;</w:t>
      </w:r>
    </w:p>
    <w:p>
      <w:pPr>
        <w:pStyle w:val="hm_Normal"/>
      </w:pPr>
      <w:r>
        <w:rPr>
          <w:rStyle w:val="hm_NormalChar"/>
          <w:rFonts w:ascii="Courier New" w:hAnsi="Courier New"/>
          <w:sz w:val="16"/>
          <w:color w:val="000000"/>
        </w:rPr>
        <w:t xml:space="preserve"> </w:t>
      </w:r>
      <w:r>
        <w:rPr>
          <w:rStyle w:val="hm_NormalChar"/>
          <w:rFonts w:ascii="Courier New" w:hAnsi="Courier New"/>
          <w:i/>
          <w:sz w:val="16"/>
          <w:color w:val="000080"/>
        </w:rPr>
        <w:t>// Input text to find hyper-links</w:t>
      </w:r>
    </w:p>
    <w:p>
      <w:pPr>
        <w:pStyle w:val="hm_Normal"/>
      </w:pPr>
    </w:p>
    <w:p>
      <w:pPr>
        <w:pStyle w:val="hm_Normal"/>
      </w:pPr>
      <w:r>
        <w:rPr>
          <w:rStyle w:val="hm_NormalChar"/>
          <w:rFonts w:ascii="Courier New" w:hAnsi="Courier New"/>
          <w:sz w:val="16"/>
          <w:color w:val="000000"/>
        </w:rPr>
        <w:t xml:space="preserve">  AFlags : TDecorateURLsFlagSet = [durlAddr, durlPath]</w:t>
      </w:r>
    </w:p>
    <w:p>
      <w:pPr>
        <w:pStyle w:val="hm_Normal"/>
      </w:pPr>
      <w:r>
        <w:rPr>
          <w:rStyle w:val="hm_NormalChar"/>
          <w:rFonts w:ascii="Courier New" w:hAnsi="Courier New"/>
          <w:sz w:val="16"/>
          <w:color w:val="000000"/>
        </w:rPr>
        <w:t xml:space="preserve"> </w:t>
      </w:r>
      <w:r>
        <w:rPr>
          <w:rStyle w:val="hm_NormalChar"/>
          <w:rFonts w:ascii="Courier New" w:hAnsi="Courier New"/>
          <w:i/>
          <w:sz w:val="16"/>
          <w:color w:val="000080"/>
        </w:rPr>
        <w:t>// Which part of hyper-links found must be included into visible</w:t>
      </w:r>
    </w:p>
    <w:p>
      <w:pPr>
        <w:pStyle w:val="hm_Normal"/>
      </w:pPr>
      <w:r>
        <w:rPr>
          <w:rStyle w:val="hm_NormalChar"/>
          <w:rFonts w:ascii="Courier New" w:hAnsi="Courier New"/>
          <w:sz w:val="16"/>
          <w:color w:val="000000"/>
        </w:rPr>
        <w:t xml:space="preserve"> </w:t>
      </w:r>
      <w:r>
        <w:rPr>
          <w:rStyle w:val="hm_NormalChar"/>
          <w:rFonts w:ascii="Courier New" w:hAnsi="Courier New"/>
          <w:i/>
          <w:sz w:val="16"/>
          <w:color w:val="000080"/>
        </w:rPr>
        <w:t>// part of URL, for example if [durlAddr] then hyper link</w:t>
      </w:r>
    </w:p>
    <w:p>
      <w:pPr>
        <w:pStyle w:val="hm_Normal"/>
      </w:pPr>
      <w:r>
        <w:rPr>
          <w:rStyle w:val="hm_NormalChar"/>
          <w:rFonts w:ascii="Courier New" w:hAnsi="Courier New"/>
          <w:sz w:val="16"/>
          <w:color w:val="000000"/>
        </w:rPr>
        <w:t xml:space="preserve"> </w:t>
      </w:r>
      <w:r>
        <w:rPr>
          <w:rStyle w:val="hm_NormalChar"/>
          <w:rFonts w:ascii="Courier New" w:hAnsi="Courier New"/>
          <w:i/>
          <w:sz w:val="16"/>
          <w:color w:val="000080"/>
        </w:rPr>
        <w:t>// 'http://anso.da.ru/index.htm' will be decorated as</w:t>
      </w:r>
    </w:p>
    <w:p>
      <w:pPr>
        <w:pStyle w:val="hm_Normal"/>
      </w:pPr>
      <w:r>
        <w:rPr>
          <w:rStyle w:val="hm_NormalChar"/>
          <w:rFonts w:ascii="Courier New" w:hAnsi="Courier New"/>
          <w:sz w:val="16"/>
          <w:color w:val="000000"/>
        </w:rPr>
        <w:t xml:space="preserve"> </w:t>
      </w:r>
      <w:r>
        <w:rPr>
          <w:rStyle w:val="hm_NormalChar"/>
          <w:rFonts w:ascii="Courier New" w:hAnsi="Courier New"/>
          <w:i/>
          <w:sz w:val="16"/>
          <w:color w:val="000080"/>
        </w:rPr>
        <w:t>// '&lt;a href="http://anso.da.ru/index.htm"&gt;anso.da.ru&lt;/a&gt;'</w:t>
      </w:r>
    </w:p>
    <w:p>
      <w:pPr>
        <w:pStyle w:val="hm_Normal"/>
      </w:pPr>
    </w:p>
    <w:p>
      <w:pPr>
        <w:pStyle w:val="hm_Normal"/>
      </w:pPr>
      <w:r>
        <w:rPr>
          <w:rStyle w:val="hm_NormalChar"/>
          <w:rFonts w:ascii="Courier New" w:hAnsi="Courier New"/>
          <w:sz w:val="16"/>
          <w:color w:val="000000"/>
        </w:rPr>
        <w:t xml:space="preserve">  ) : </w:t>
      </w:r>
      <w:r>
        <w:rPr>
          <w:rStyle w:val="hm_NormalChar"/>
          <w:rFonts w:ascii="Courier New" w:hAnsi="Courier New"/>
          <w:b/>
          <w:sz w:val="16"/>
          <w:color w:val="000000"/>
        </w:rPr>
        <w:t>string</w:t>
      </w:r>
      <w:r>
        <w:rPr>
          <w:rStyle w:val="hm_NormalChar"/>
          <w:rFonts w:ascii="Courier New" w:hAnsi="Courier New"/>
          <w:sz w:val="16"/>
          <w:color w:val="000000"/>
        </w:rPr>
        <w:t>;</w:t>
      </w:r>
    </w:p>
    <w:p>
      <w:pPr>
        <w:pStyle w:val="hm_Normal"/>
      </w:pPr>
      <w:r>
        <w:rPr>
          <w:rStyle w:val="hm_NormalChar"/>
          <w:rFonts w:ascii="Courier New" w:hAnsi="Courier New"/>
          <w:sz w:val="16"/>
          <w:color w:val="000000"/>
        </w:rPr>
        <w:t xml:space="preserve"> </w:t>
      </w:r>
      <w:r>
        <w:rPr>
          <w:rStyle w:val="hm_NormalChar"/>
          <w:rFonts w:ascii="Courier New" w:hAnsi="Courier New"/>
          <w:i/>
          <w:sz w:val="16"/>
          <w:color w:val="000080"/>
        </w:rPr>
        <w:t>// Returns input text with decorated hyper links</w:t>
      </w:r>
    </w:p>
    <w:p>
      <w:pPr>
        <w:pStyle w:val="hm_Normal"/>
      </w:pPr>
    </w:p>
    <w:p>
      <w:pPr>
        <w:pStyle w:val="hm_Normal"/>
      </w:pPr>
      <w:r>
        <w:rPr>
          <w:rStyle w:val="hm_NormalChar"/>
          <w:rFonts w:ascii="Courier New" w:hAnsi="Courier New"/>
          <w:b/>
          <w:sz w:val="16"/>
          <w:color w:val="000000"/>
        </w:rPr>
        <w:t>const</w:t>
      </w:r>
      <w:r>
        <w:rPr>
          <w:rStyle w:val="hm_NormalChar"/>
          <w:rFonts w:ascii="Courier New" w:hAnsi="Courier New"/>
          <w:sz w:val="16"/>
          <w:color w:val="000000"/>
        </w:rPr>
        <w:t xml:space="preserve"> </w:t>
      </w:r>
    </w:p>
    <w:p>
      <w:pPr>
        <w:pStyle w:val="hm_Normal"/>
      </w:pPr>
      <w:r>
        <w:rPr>
          <w:rStyle w:val="hm_NormalChar"/>
          <w:rFonts w:ascii="Courier New" w:hAnsi="Courier New"/>
          <w:sz w:val="16"/>
          <w:color w:val="000000"/>
        </w:rPr>
        <w:t xml:space="preserve">  URLTemplate = </w:t>
      </w:r>
    </w:p>
    <w:p>
      <w:pPr>
        <w:pStyle w:val="hm_Normal"/>
      </w:pPr>
      <w:r>
        <w:rPr>
          <w:rStyle w:val="hm_NormalChar"/>
          <w:rFonts w:ascii="Courier New" w:hAnsi="Courier New"/>
          <w:sz w:val="16"/>
          <w:color w:val="000000"/>
        </w:rPr>
        <w:t xml:space="preserve">   </w:t>
      </w:r>
      <w:r>
        <w:rPr>
          <w:rStyle w:val="hm_NormalChar"/>
          <w:rFonts w:ascii="Courier New" w:hAnsi="Courier New"/>
          <w:sz w:val="16"/>
          <w:color w:val="000080"/>
        </w:rPr>
        <w:t>'(?i)'</w:t>
      </w:r>
      <w:r>
        <w:rPr>
          <w:rStyle w:val="hm_NormalChar"/>
          <w:rFonts w:ascii="Courier New" w:hAnsi="Courier New"/>
          <w:sz w:val="16"/>
          <w:color w:val="000000"/>
        </w:rPr>
        <w:t xml:space="preserve"> </w:t>
      </w:r>
    </w:p>
    <w:p>
      <w:pPr>
        <w:pStyle w:val="hm_Normal"/>
      </w:pPr>
      <w:r>
        <w:rPr>
          <w:rStyle w:val="hm_NormalChar"/>
          <w:rFonts w:ascii="Courier New" w:hAnsi="Courier New"/>
          <w:sz w:val="16"/>
          <w:color w:val="000000"/>
        </w:rPr>
        <w:t xml:space="preserve">   + </w:t>
      </w:r>
      <w:r>
        <w:rPr>
          <w:rStyle w:val="hm_NormalChar"/>
          <w:rFonts w:ascii="Courier New" w:hAnsi="Courier New"/>
          <w:sz w:val="16"/>
          <w:color w:val="000080"/>
        </w:rPr>
        <w:t>'('</w:t>
      </w:r>
      <w:r>
        <w:rPr>
          <w:rStyle w:val="hm_NormalChar"/>
          <w:rFonts w:ascii="Courier New" w:hAnsi="Courier New"/>
          <w:sz w:val="16"/>
          <w:color w:val="000000"/>
        </w:rPr>
        <w:t xml:space="preserve"> </w:t>
      </w:r>
    </w:p>
    <w:p>
      <w:pPr>
        <w:pStyle w:val="hm_Normal"/>
      </w:pPr>
      <w:r>
        <w:rPr>
          <w:rStyle w:val="hm_NormalChar"/>
          <w:rFonts w:ascii="Courier New" w:hAnsi="Courier New"/>
          <w:sz w:val="16"/>
          <w:color w:val="000000"/>
        </w:rPr>
        <w:t xml:space="preserve">   + </w:t>
      </w:r>
      <w:r>
        <w:rPr>
          <w:rStyle w:val="hm_NormalChar"/>
          <w:rFonts w:ascii="Courier New" w:hAnsi="Courier New"/>
          <w:sz w:val="16"/>
          <w:color w:val="000080"/>
        </w:rPr>
        <w:t>'(FTP|HTTP)://'</w:t>
      </w:r>
      <w:r>
        <w:rPr>
          <w:rStyle w:val="hm_NormalChar"/>
          <w:rFonts w:ascii="Courier New" w:hAnsi="Courier New"/>
          <w:sz w:val="16"/>
          <w:color w:val="000000"/>
        </w:rPr>
        <w:t xml:space="preserve">             </w:t>
      </w:r>
      <w:r>
        <w:rPr>
          <w:rStyle w:val="hm_NormalChar"/>
          <w:rFonts w:ascii="Courier New" w:hAnsi="Courier New"/>
          <w:i/>
          <w:sz w:val="16"/>
          <w:color w:val="000080"/>
        </w:rPr>
        <w:t xml:space="preserve">// Protocol </w:t>
      </w:r>
    </w:p>
    <w:p>
      <w:pPr>
        <w:pStyle w:val="hm_Normal"/>
      </w:pPr>
      <w:r>
        <w:rPr>
          <w:rStyle w:val="hm_NormalChar"/>
          <w:rFonts w:ascii="Courier New" w:hAnsi="Courier New"/>
          <w:sz w:val="16"/>
          <w:color w:val="000000"/>
        </w:rPr>
        <w:t xml:space="preserve">   + </w:t>
      </w:r>
      <w:r>
        <w:rPr>
          <w:rStyle w:val="hm_NormalChar"/>
          <w:rFonts w:ascii="Courier New" w:hAnsi="Courier New"/>
          <w:sz w:val="16"/>
          <w:color w:val="000080"/>
        </w:rPr>
        <w:t>'|www\.)'</w:t>
      </w:r>
      <w:r>
        <w:rPr>
          <w:rStyle w:val="hm_NormalChar"/>
          <w:rFonts w:ascii="Courier New" w:hAnsi="Courier New"/>
          <w:sz w:val="16"/>
          <w:color w:val="000000"/>
        </w:rPr>
        <w:t xml:space="preserve">                   </w:t>
      </w:r>
      <w:r>
        <w:rPr>
          <w:rStyle w:val="hm_NormalChar"/>
          <w:rFonts w:ascii="Courier New" w:hAnsi="Courier New"/>
          <w:i/>
          <w:sz w:val="16"/>
          <w:color w:val="000080"/>
        </w:rPr>
        <w:t>// trick to catch links without</w:t>
      </w:r>
    </w:p>
    <w:p>
      <w:pPr>
        <w:pStyle w:val="hm_Normal"/>
      </w:pPr>
      <w:r>
        <w:rPr>
          <w:rStyle w:val="hm_NormalChar"/>
          <w:rFonts w:ascii="Courier New" w:hAnsi="Courier New"/>
          <w:sz w:val="16"/>
          <w:color w:val="000000"/>
        </w:rPr>
        <w:t xml:space="preserve">                                 </w:t>
      </w:r>
      <w:r>
        <w:rPr>
          <w:rStyle w:val="hm_NormalChar"/>
          <w:rFonts w:ascii="Courier New" w:hAnsi="Courier New"/>
          <w:i/>
          <w:sz w:val="16"/>
          <w:color w:val="000080"/>
        </w:rPr>
        <w:t>// protocol - by detecting of starting 'www.'</w:t>
      </w:r>
    </w:p>
    <w:p>
      <w:pPr>
        <w:pStyle w:val="hm_Normal"/>
      </w:pPr>
      <w:r>
        <w:rPr>
          <w:rStyle w:val="hm_NormalChar"/>
          <w:rFonts w:ascii="Courier New" w:hAnsi="Courier New"/>
          <w:sz w:val="16"/>
          <w:color w:val="000000"/>
        </w:rPr>
        <w:t xml:space="preserve">   + </w:t>
      </w:r>
      <w:r>
        <w:rPr>
          <w:rStyle w:val="hm_NormalChar"/>
          <w:rFonts w:ascii="Courier New" w:hAnsi="Courier New"/>
          <w:sz w:val="16"/>
          <w:color w:val="000080"/>
        </w:rPr>
        <w:t>'([\w\d\-]+(\.[\w\d\-]+)+)'</w:t>
      </w:r>
      <w:r>
        <w:rPr>
          <w:rStyle w:val="hm_NormalChar"/>
          <w:rFonts w:ascii="Courier New" w:hAnsi="Courier New"/>
          <w:sz w:val="16"/>
          <w:color w:val="000000"/>
        </w:rPr>
        <w:t xml:space="preserve"> </w:t>
      </w:r>
      <w:r>
        <w:rPr>
          <w:rStyle w:val="hm_NormalChar"/>
          <w:rFonts w:ascii="Courier New" w:hAnsi="Courier New"/>
          <w:i/>
          <w:sz w:val="16"/>
          <w:color w:val="000080"/>
        </w:rPr>
        <w:t>// TCP addr or domain name</w:t>
      </w:r>
    </w:p>
    <w:p>
      <w:pPr>
        <w:pStyle w:val="hm_Normal"/>
      </w:pPr>
      <w:r>
        <w:rPr>
          <w:rStyle w:val="hm_NormalChar"/>
          <w:rFonts w:ascii="Courier New" w:hAnsi="Courier New"/>
          <w:sz w:val="16"/>
          <w:color w:val="000000"/>
        </w:rPr>
        <w:t xml:space="preserve">   + </w:t>
      </w:r>
      <w:r>
        <w:rPr>
          <w:rStyle w:val="hm_NormalChar"/>
          <w:rFonts w:ascii="Courier New" w:hAnsi="Courier New"/>
          <w:sz w:val="16"/>
          <w:color w:val="000080"/>
        </w:rPr>
        <w:t>'(:\d\d?\d?\d?\d?)?'</w:t>
      </w:r>
      <w:r>
        <w:rPr>
          <w:rStyle w:val="hm_NormalChar"/>
          <w:rFonts w:ascii="Courier New" w:hAnsi="Courier New"/>
          <w:sz w:val="16"/>
          <w:color w:val="000000"/>
        </w:rPr>
        <w:t xml:space="preserve">        </w:t>
      </w:r>
      <w:r>
        <w:rPr>
          <w:rStyle w:val="hm_NormalChar"/>
          <w:rFonts w:ascii="Courier New" w:hAnsi="Courier New"/>
          <w:i/>
          <w:sz w:val="16"/>
          <w:color w:val="000080"/>
        </w:rPr>
        <w:t>// port number</w:t>
      </w:r>
    </w:p>
    <w:p>
      <w:pPr>
        <w:pStyle w:val="hm_Normal"/>
      </w:pPr>
      <w:r>
        <w:rPr>
          <w:rStyle w:val="hm_NormalChar"/>
          <w:rFonts w:ascii="Courier New" w:hAnsi="Courier New"/>
          <w:sz w:val="16"/>
          <w:color w:val="000000"/>
        </w:rPr>
        <w:t xml:space="preserve">   + </w:t>
      </w:r>
      <w:r>
        <w:rPr>
          <w:rStyle w:val="hm_NormalChar"/>
          <w:rFonts w:ascii="Courier New" w:hAnsi="Courier New"/>
          <w:sz w:val="16"/>
          <w:color w:val="000080"/>
        </w:rPr>
        <w:t>'(((/[%+\w\d\-\\\.]*)+)*)'</w:t>
      </w:r>
      <w:r>
        <w:rPr>
          <w:rStyle w:val="hm_NormalChar"/>
          <w:rFonts w:ascii="Courier New" w:hAnsi="Courier New"/>
          <w:sz w:val="16"/>
          <w:color w:val="000000"/>
        </w:rPr>
        <w:t xml:space="preserve">  </w:t>
      </w:r>
      <w:r>
        <w:rPr>
          <w:rStyle w:val="hm_NormalChar"/>
          <w:rFonts w:ascii="Courier New" w:hAnsi="Courier New"/>
          <w:i/>
          <w:sz w:val="16"/>
          <w:color w:val="000080"/>
        </w:rPr>
        <w:t>// unix path</w:t>
      </w:r>
    </w:p>
    <w:p>
      <w:pPr>
        <w:pStyle w:val="hm_Normal"/>
      </w:pPr>
      <w:r>
        <w:rPr>
          <w:rStyle w:val="hm_NormalChar"/>
          <w:rFonts w:ascii="Courier New" w:hAnsi="Courier New"/>
          <w:sz w:val="16"/>
          <w:color w:val="000000"/>
        </w:rPr>
        <w:t xml:space="preserve">   + </w:t>
      </w:r>
      <w:r>
        <w:rPr>
          <w:rStyle w:val="hm_NormalChar"/>
          <w:rFonts w:ascii="Courier New" w:hAnsi="Courier New"/>
          <w:sz w:val="16"/>
          <w:color w:val="000080"/>
        </w:rPr>
        <w:t>'(\?[^\s=&amp;]+=[^\s=&amp;]+(&amp;[^\s=&amp;]+=[^\s=&amp;]+)*)?'</w:t>
      </w:r>
    </w:p>
    <w:p>
      <w:pPr>
        <w:pStyle w:val="hm_Normal"/>
      </w:pPr>
      <w:r>
        <w:rPr>
          <w:rStyle w:val="hm_NormalChar"/>
          <w:rFonts w:ascii="Courier New" w:hAnsi="Courier New"/>
          <w:sz w:val="16"/>
          <w:color w:val="000000"/>
        </w:rPr>
        <w:t xml:space="preserve">                                 </w:t>
      </w:r>
      <w:r>
        <w:rPr>
          <w:rStyle w:val="hm_NormalChar"/>
          <w:rFonts w:ascii="Courier New" w:hAnsi="Courier New"/>
          <w:i/>
          <w:sz w:val="16"/>
          <w:color w:val="000080"/>
        </w:rPr>
        <w:t>// request (GET) params</w:t>
      </w:r>
    </w:p>
    <w:p>
      <w:pPr>
        <w:pStyle w:val="hm_Normal"/>
      </w:pPr>
      <w:r>
        <w:rPr>
          <w:rStyle w:val="hm_NormalChar"/>
          <w:rFonts w:ascii="Courier New" w:hAnsi="Courier New"/>
          <w:sz w:val="16"/>
          <w:color w:val="000000"/>
        </w:rPr>
        <w:t xml:space="preserve">   + </w:t>
      </w:r>
      <w:r>
        <w:rPr>
          <w:rStyle w:val="hm_NormalChar"/>
          <w:rFonts w:ascii="Courier New" w:hAnsi="Courier New"/>
          <w:sz w:val="16"/>
          <w:color w:val="000080"/>
        </w:rPr>
        <w:t>'(#[\w\d\-%+]+)?'</w:t>
      </w:r>
      <w:r>
        <w:rPr>
          <w:rStyle w:val="hm_NormalChar"/>
          <w:rFonts w:ascii="Courier New" w:hAnsi="Courier New"/>
          <w:sz w:val="16"/>
          <w:color w:val="000000"/>
        </w:rPr>
        <w:t xml:space="preserve">;          </w:t>
      </w:r>
      <w:r>
        <w:rPr>
          <w:rStyle w:val="hm_NormalChar"/>
          <w:rFonts w:ascii="Courier New" w:hAnsi="Courier New"/>
          <w:i/>
          <w:sz w:val="16"/>
          <w:color w:val="000080"/>
        </w:rPr>
        <w:t>// bookmark</w:t>
      </w:r>
    </w:p>
    <w:p>
      <w:pPr>
        <w:pStyle w:val="hm_Normal"/>
      </w:pPr>
      <w:r>
        <w:rPr>
          <w:rStyle w:val="hm_NormalChar"/>
          <w:rFonts w:ascii="Courier New" w:hAnsi="Courier New"/>
          <w:b/>
          <w:sz w:val="16"/>
          <w:color w:val="000000"/>
        </w:rPr>
        <w:t>var</w:t>
      </w:r>
    </w:p>
    <w:p>
      <w:pPr>
        <w:pStyle w:val="hm_Normal"/>
      </w:pPr>
      <w:r>
        <w:rPr>
          <w:rStyle w:val="hm_NormalChar"/>
          <w:rFonts w:ascii="Courier New" w:hAnsi="Courier New"/>
          <w:sz w:val="16"/>
          <w:color w:val="000000"/>
        </w:rPr>
        <w:t xml:space="preserve">  PrevPos : integer;</w:t>
      </w:r>
    </w:p>
    <w:p>
      <w:pPr>
        <w:pStyle w:val="hm_Normal"/>
      </w:pPr>
      <w:r>
        <w:rPr>
          <w:rStyle w:val="hm_NormalChar"/>
          <w:rFonts w:ascii="Courier New" w:hAnsi="Courier New"/>
          <w:sz w:val="16"/>
          <w:color w:val="000000"/>
        </w:rPr>
        <w:t xml:space="preserve">  s, Proto, Addr, HRef : </w:t>
      </w:r>
      <w:r>
        <w:rPr>
          <w:rStyle w:val="hm_NormalChar"/>
          <w:rFonts w:ascii="Courier New" w:hAnsi="Courier New"/>
          <w:b/>
          <w:sz w:val="16"/>
          <w:color w:val="000000"/>
        </w:rPr>
        <w:t>string</w:t>
      </w:r>
      <w:r>
        <w:rPr>
          <w:rStyle w:val="hm_NormalChar"/>
          <w:rFonts w:ascii="Courier New" w:hAnsi="Courier New"/>
          <w:sz w:val="16"/>
          <w:color w:val="000000"/>
        </w:rPr>
        <w:t>;</w:t>
      </w:r>
    </w:p>
    <w:p>
      <w:pPr>
        <w:pStyle w:val="hm_Normal"/>
      </w:pPr>
      <w:r>
        <w:rPr>
          <w:rStyle w:val="hm_NormalChar"/>
          <w:rFonts w:ascii="Courier New" w:hAnsi="Courier New"/>
          <w:b/>
          <w:sz w:val="16"/>
          <w:color w:val="000000"/>
        </w:rPr>
        <w:t>begin</w:t>
      </w:r>
    </w:p>
    <w:p>
      <w:pPr>
        <w:pStyle w:val="hm_Normal"/>
      </w:pPr>
      <w:r>
        <w:rPr>
          <w:rStyle w:val="hm_NormalChar"/>
          <w:rFonts w:ascii="Courier New" w:hAnsi="Courier New"/>
          <w:sz w:val="16"/>
          <w:color w:val="000000"/>
        </w:rPr>
        <w:t xml:space="preserve">  Result := </w:t>
      </w:r>
      <w:r>
        <w:rPr>
          <w:rStyle w:val="hm_NormalChar"/>
          <w:rFonts w:ascii="Courier New" w:hAnsi="Courier New"/>
          <w:sz w:val="16"/>
          <w:color w:val="000080"/>
        </w:rPr>
        <w:t>''</w:t>
      </w:r>
      <w:r>
        <w:rPr>
          <w:rStyle w:val="hm_NormalChar"/>
          <w:rFonts w:ascii="Courier New" w:hAnsi="Courier New"/>
          <w:sz w:val="16"/>
          <w:color w:val="000000"/>
        </w:rPr>
        <w:t xml:space="preserve">; </w:t>
      </w:r>
    </w:p>
    <w:p>
      <w:pPr>
        <w:pStyle w:val="hm_Normal"/>
      </w:pPr>
      <w:r>
        <w:rPr>
          <w:rStyle w:val="hm_NormalChar"/>
          <w:rFonts w:ascii="Courier New" w:hAnsi="Courier New"/>
          <w:sz w:val="16"/>
          <w:color w:val="000000"/>
        </w:rPr>
        <w:t xml:space="preserve">  PrevPos := </w:t>
      </w:r>
      <w:r>
        <w:rPr>
          <w:rStyle w:val="hm_NormalChar"/>
          <w:rFonts w:ascii="Courier New" w:hAnsi="Courier New"/>
          <w:sz w:val="16"/>
          <w:color w:val="000080"/>
        </w:rPr>
        <w:t>1</w:t>
      </w:r>
      <w:r>
        <w:rPr>
          <w:rStyle w:val="hm_NormalChar"/>
          <w:rFonts w:ascii="Courier New" w:hAnsi="Courier New"/>
          <w:sz w:val="16"/>
          <w:color w:val="000000"/>
        </w:rPr>
        <w:t xml:space="preserve">; </w:t>
      </w:r>
    </w:p>
    <w:p>
      <w:pPr>
        <w:pStyle w:val="hm_Normal"/>
      </w:pPr>
      <w:r>
        <w:rPr>
          <w:rStyle w:val="hm_NormalChar"/>
          <w:rFonts w:ascii="Courier New" w:hAnsi="Courier New"/>
          <w:sz w:val="16"/>
          <w:color w:val="000000"/>
        </w:rPr>
        <w:t xml:space="preserve">  </w:t>
      </w:r>
      <w:r>
        <w:rPr>
          <w:rStyle w:val="hm_NormalChar"/>
          <w:rFonts w:ascii="Courier New" w:hAnsi="Courier New"/>
          <w:b/>
          <w:sz w:val="16"/>
          <w:color w:val="000000"/>
        </w:rPr>
        <w:t>with</w:t>
      </w:r>
      <w:r>
        <w:rPr>
          <w:rStyle w:val="hm_NormalChar"/>
          <w:rFonts w:ascii="Courier New" w:hAnsi="Courier New"/>
          <w:sz w:val="16"/>
          <w:color w:val="000000"/>
        </w:rPr>
        <w:t xml:space="preserve"> TRegExpr.Create </w:t>
      </w:r>
      <w:r>
        <w:rPr>
          <w:rStyle w:val="hm_NormalChar"/>
          <w:rFonts w:ascii="Courier New" w:hAnsi="Courier New"/>
          <w:b/>
          <w:sz w:val="16"/>
          <w:color w:val="000000"/>
        </w:rPr>
        <w:t>do</w:t>
      </w:r>
      <w:r>
        <w:rPr>
          <w:rStyle w:val="hm_NormalChar"/>
          <w:rFonts w:ascii="Courier New" w:hAnsi="Courier New"/>
          <w:sz w:val="16"/>
          <w:color w:val="000000"/>
        </w:rPr>
        <w:t xml:space="preserve"> </w:t>
      </w:r>
      <w:r>
        <w:rPr>
          <w:rStyle w:val="hm_NormalChar"/>
          <w:rFonts w:ascii="Courier New" w:hAnsi="Courier New"/>
          <w:b/>
          <w:sz w:val="16"/>
          <w:color w:val="000000"/>
        </w:rPr>
        <w:t>try</w:t>
      </w:r>
      <w:r>
        <w:rPr>
          <w:rStyle w:val="hm_NormalChar"/>
          <w:rFonts w:ascii="Courier New" w:hAnsi="Courier New"/>
          <w:sz w:val="16"/>
          <w:color w:val="000000"/>
        </w:rPr>
        <w:t xml:space="preserve"> </w:t>
      </w:r>
    </w:p>
    <w:p>
      <w:pPr>
        <w:pStyle w:val="hm_Normal"/>
      </w:pPr>
      <w:r>
        <w:rPr>
          <w:rStyle w:val="hm_NormalChar"/>
          <w:rFonts w:ascii="Courier New" w:hAnsi="Courier New"/>
          <w:sz w:val="16"/>
          <w:color w:val="000000"/>
        </w:rPr>
        <w:t xml:space="preserve">     Expression := URLTemplate; </w:t>
      </w:r>
    </w:p>
    <w:p>
      <w:pPr>
        <w:pStyle w:val="hm_Normal"/>
      </w:pPr>
      <w:r>
        <w:rPr>
          <w:rStyle w:val="hm_NormalChar"/>
          <w:rFonts w:ascii="Courier New" w:hAnsi="Courier New"/>
          <w:sz w:val="16"/>
          <w:color w:val="000000"/>
        </w:rPr>
        <w:t xml:space="preserve">     </w:t>
      </w:r>
      <w:r>
        <w:rPr>
          <w:rStyle w:val="hm_NormalChar"/>
          <w:rFonts w:ascii="Courier New" w:hAnsi="Courier New"/>
          <w:b/>
          <w:sz w:val="16"/>
          <w:color w:val="000000"/>
        </w:rPr>
        <w:t>if</w:t>
      </w:r>
      <w:r>
        <w:rPr>
          <w:rStyle w:val="hm_NormalChar"/>
          <w:rFonts w:ascii="Courier New" w:hAnsi="Courier New"/>
          <w:sz w:val="16"/>
          <w:color w:val="000000"/>
        </w:rPr>
        <w:t xml:space="preserve"> Exec (AText) </w:t>
      </w:r>
      <w:r>
        <w:rPr>
          <w:rStyle w:val="hm_NormalChar"/>
          <w:rFonts w:ascii="Courier New" w:hAnsi="Courier New"/>
          <w:b/>
          <w:sz w:val="16"/>
          <w:color w:val="000000"/>
        </w:rPr>
        <w:t>then</w:t>
      </w:r>
      <w:r>
        <w:rPr>
          <w:rStyle w:val="hm_NormalChar"/>
          <w:rFonts w:ascii="Courier New" w:hAnsi="Courier New"/>
          <w:sz w:val="16"/>
          <w:color w:val="000000"/>
        </w:rPr>
        <w:t xml:space="preserve"> </w:t>
      </w:r>
    </w:p>
    <w:p>
      <w:pPr>
        <w:pStyle w:val="hm_Normal"/>
      </w:pPr>
      <w:r>
        <w:rPr>
          <w:rStyle w:val="hm_NormalChar"/>
          <w:rFonts w:ascii="Courier New" w:hAnsi="Courier New"/>
          <w:sz w:val="16"/>
          <w:color w:val="000000"/>
        </w:rPr>
        <w:t xml:space="preserve">      </w:t>
      </w:r>
      <w:r>
        <w:rPr>
          <w:rStyle w:val="hm_NormalChar"/>
          <w:rFonts w:ascii="Courier New" w:hAnsi="Courier New"/>
          <w:b/>
          <w:sz w:val="16"/>
          <w:color w:val="000000"/>
        </w:rPr>
        <w:t>REPEAT</w:t>
      </w:r>
      <w:r>
        <w:rPr>
          <w:rStyle w:val="hm_NormalChar"/>
          <w:rFonts w:ascii="Courier New" w:hAnsi="Courier New"/>
          <w:sz w:val="16"/>
          <w:color w:val="000000"/>
        </w:rPr>
        <w:t xml:space="preserve"> </w:t>
      </w:r>
    </w:p>
    <w:p>
      <w:pPr>
        <w:pStyle w:val="hm_Normal"/>
      </w:pPr>
      <w:r>
        <w:rPr>
          <w:rStyle w:val="hm_NormalChar"/>
          <w:rFonts w:ascii="Courier New" w:hAnsi="Courier New"/>
          <w:sz w:val="16"/>
          <w:color w:val="000000"/>
        </w:rPr>
        <w:t xml:space="preserve">        s := </w:t>
      </w:r>
      <w:r>
        <w:rPr>
          <w:rStyle w:val="hm_NormalChar"/>
          <w:rFonts w:ascii="Courier New" w:hAnsi="Courier New"/>
          <w:sz w:val="16"/>
          <w:color w:val="000080"/>
        </w:rPr>
        <w:t>''</w:t>
      </w:r>
      <w:r>
        <w:rPr>
          <w:rStyle w:val="hm_NormalChar"/>
          <w:rFonts w:ascii="Courier New" w:hAnsi="Courier New"/>
          <w:sz w:val="16"/>
          <w:color w:val="000000"/>
        </w:rPr>
        <w:t xml:space="preserve">; </w:t>
      </w:r>
    </w:p>
    <w:p>
      <w:pPr>
        <w:pStyle w:val="hm_Normal"/>
      </w:pPr>
      <w:r>
        <w:rPr>
          <w:rStyle w:val="hm_NormalChar"/>
          <w:rFonts w:ascii="Courier New" w:hAnsi="Courier New"/>
          <w:sz w:val="16"/>
          <w:color w:val="000000"/>
        </w:rPr>
        <w:t xml:space="preserve">        </w:t>
      </w:r>
      <w:r>
        <w:rPr>
          <w:rStyle w:val="hm_NormalChar"/>
          <w:rFonts w:ascii="Courier New" w:hAnsi="Courier New"/>
          <w:b/>
          <w:sz w:val="16"/>
          <w:color w:val="000000"/>
        </w:rPr>
        <w:t>if</w:t>
      </w:r>
      <w:r>
        <w:rPr>
          <w:rStyle w:val="hm_NormalChar"/>
          <w:rFonts w:ascii="Courier New" w:hAnsi="Courier New"/>
          <w:sz w:val="16"/>
          <w:color w:val="000000"/>
        </w:rPr>
        <w:t xml:space="preserve"> AnsiCompareText (Match [</w:t>
      </w:r>
      <w:r>
        <w:rPr>
          <w:rStyle w:val="hm_NormalChar"/>
          <w:rFonts w:ascii="Courier New" w:hAnsi="Courier New"/>
          <w:sz w:val="16"/>
          <w:color w:val="000080"/>
        </w:rPr>
        <w:t>1</w:t>
      </w:r>
      <w:r>
        <w:rPr>
          <w:rStyle w:val="hm_NormalChar"/>
          <w:rFonts w:ascii="Courier New" w:hAnsi="Courier New"/>
          <w:sz w:val="16"/>
          <w:color w:val="000000"/>
        </w:rPr>
        <w:t xml:space="preserve">], </w:t>
      </w:r>
      <w:r>
        <w:rPr>
          <w:rStyle w:val="hm_NormalChar"/>
          <w:rFonts w:ascii="Courier New" w:hAnsi="Courier New"/>
          <w:sz w:val="16"/>
          <w:color w:val="000080"/>
        </w:rPr>
        <w:t>'www.'</w:t>
      </w:r>
      <w:r>
        <w:rPr>
          <w:rStyle w:val="hm_NormalChar"/>
          <w:rFonts w:ascii="Courier New" w:hAnsi="Courier New"/>
          <w:sz w:val="16"/>
          <w:color w:val="000000"/>
        </w:rPr>
        <w:t xml:space="preserve">) = </w:t>
      </w:r>
      <w:r>
        <w:rPr>
          <w:rStyle w:val="hm_NormalChar"/>
          <w:rFonts w:ascii="Courier New" w:hAnsi="Courier New"/>
          <w:sz w:val="16"/>
          <w:color w:val="000080"/>
        </w:rPr>
        <w:t>0</w:t>
      </w:r>
      <w:r>
        <w:rPr>
          <w:rStyle w:val="hm_NormalChar"/>
          <w:rFonts w:ascii="Courier New" w:hAnsi="Courier New"/>
          <w:sz w:val="16"/>
          <w:color w:val="000000"/>
        </w:rPr>
        <w:t xml:space="preserve"> </w:t>
      </w:r>
      <w:r>
        <w:rPr>
          <w:rStyle w:val="hm_NormalChar"/>
          <w:rFonts w:ascii="Courier New" w:hAnsi="Courier New"/>
          <w:b/>
          <w:sz w:val="16"/>
          <w:color w:val="000000"/>
        </w:rPr>
        <w:t>then</w:t>
      </w:r>
      <w:r>
        <w:rPr>
          <w:rStyle w:val="hm_NormalChar"/>
          <w:rFonts w:ascii="Courier New" w:hAnsi="Courier New"/>
          <w:sz w:val="16"/>
          <w:color w:val="000000"/>
        </w:rPr>
        <w:t xml:space="preserve"> </w:t>
      </w:r>
      <w:r>
        <w:rPr>
          <w:rStyle w:val="hm_NormalChar"/>
          <w:rFonts w:ascii="Courier New" w:hAnsi="Courier New"/>
          <w:b/>
          <w:sz w:val="16"/>
          <w:color w:val="000000"/>
        </w:rPr>
        <w:t>begin</w:t>
      </w:r>
    </w:p>
    <w:p>
      <w:pPr>
        <w:pStyle w:val="hm_Normal"/>
      </w:pPr>
      <w:r>
        <w:rPr>
          <w:rStyle w:val="hm_NormalChar"/>
          <w:rFonts w:ascii="Courier New" w:hAnsi="Courier New"/>
          <w:sz w:val="16"/>
          <w:color w:val="000000"/>
        </w:rPr>
        <w:t xml:space="preserve">           Proto := </w:t>
      </w:r>
      <w:r>
        <w:rPr>
          <w:rStyle w:val="hm_NormalChar"/>
          <w:rFonts w:ascii="Courier New" w:hAnsi="Courier New"/>
          <w:sz w:val="16"/>
          <w:color w:val="000080"/>
        </w:rPr>
        <w:t>'http://'</w:t>
      </w:r>
      <w:r>
        <w:rPr>
          <w:rStyle w:val="hm_NormalChar"/>
          <w:rFonts w:ascii="Courier New" w:hAnsi="Courier New"/>
          <w:sz w:val="16"/>
          <w:color w:val="000000"/>
        </w:rPr>
        <w:t>;</w:t>
      </w:r>
    </w:p>
    <w:p>
      <w:pPr>
        <w:pStyle w:val="hm_Normal"/>
      </w:pPr>
      <w:r>
        <w:rPr>
          <w:rStyle w:val="hm_NormalChar"/>
          <w:rFonts w:ascii="Courier New" w:hAnsi="Courier New"/>
          <w:sz w:val="16"/>
          <w:color w:val="000000"/>
        </w:rPr>
        <w:t xml:space="preserve">           Addr := Match [</w:t>
      </w:r>
      <w:r>
        <w:rPr>
          <w:rStyle w:val="hm_NormalChar"/>
          <w:rFonts w:ascii="Courier New" w:hAnsi="Courier New"/>
          <w:sz w:val="16"/>
          <w:color w:val="000080"/>
        </w:rPr>
        <w:t>1</w:t>
      </w:r>
      <w:r>
        <w:rPr>
          <w:rStyle w:val="hm_NormalChar"/>
          <w:rFonts w:ascii="Courier New" w:hAnsi="Courier New"/>
          <w:sz w:val="16"/>
          <w:color w:val="000000"/>
        </w:rPr>
        <w:t>] + Match [</w:t>
      </w:r>
      <w:r>
        <w:rPr>
          <w:rStyle w:val="hm_NormalChar"/>
          <w:rFonts w:ascii="Courier New" w:hAnsi="Courier New"/>
          <w:sz w:val="16"/>
          <w:color w:val="000080"/>
        </w:rPr>
        <w:t>3</w:t>
      </w:r>
      <w:r>
        <w:rPr>
          <w:rStyle w:val="hm_NormalChar"/>
          <w:rFonts w:ascii="Courier New" w:hAnsi="Courier New"/>
          <w:sz w:val="16"/>
          <w:color w:val="000000"/>
        </w:rPr>
        <w:t>];</w:t>
      </w:r>
    </w:p>
    <w:p>
      <w:pPr>
        <w:pStyle w:val="hm_Normal"/>
      </w:pPr>
      <w:r>
        <w:rPr>
          <w:rStyle w:val="hm_NormalChar"/>
          <w:rFonts w:ascii="Courier New" w:hAnsi="Courier New"/>
          <w:sz w:val="16"/>
          <w:color w:val="000000"/>
        </w:rPr>
        <w:t xml:space="preserve">           HRef := Proto + Match [</w:t>
      </w:r>
      <w:r>
        <w:rPr>
          <w:rStyle w:val="hm_NormalChar"/>
          <w:rFonts w:ascii="Courier New" w:hAnsi="Courier New"/>
          <w:sz w:val="16"/>
          <w:color w:val="000080"/>
        </w:rPr>
        <w:t>0</w:t>
      </w:r>
      <w:r>
        <w:rPr>
          <w:rStyle w:val="hm_NormalChar"/>
          <w:rFonts w:ascii="Courier New" w:hAnsi="Courier New"/>
          <w:sz w:val="16"/>
          <w:color w:val="000000"/>
        </w:rPr>
        <w:t>];</w:t>
      </w:r>
    </w:p>
    <w:p>
      <w:pPr>
        <w:pStyle w:val="hm_Normal"/>
      </w:pPr>
      <w:r>
        <w:rPr>
          <w:rStyle w:val="hm_NormalChar"/>
          <w:rFonts w:ascii="Courier New" w:hAnsi="Courier New"/>
          <w:sz w:val="16"/>
          <w:color w:val="000000"/>
        </w:rPr>
        <w:t xml:space="preserve">          </w:t>
      </w:r>
      <w:r>
        <w:rPr>
          <w:rStyle w:val="hm_NormalChar"/>
          <w:rFonts w:ascii="Courier New" w:hAnsi="Courier New"/>
          <w:b/>
          <w:sz w:val="16"/>
          <w:color w:val="000000"/>
        </w:rPr>
        <w:t>end</w:t>
      </w:r>
    </w:p>
    <w:p>
      <w:pPr>
        <w:pStyle w:val="hm_Normal"/>
      </w:pPr>
      <w:r>
        <w:rPr>
          <w:rStyle w:val="hm_NormalChar"/>
          <w:rFonts w:ascii="Courier New" w:hAnsi="Courier New"/>
          <w:sz w:val="16"/>
          <w:color w:val="000000"/>
        </w:rPr>
        <w:t xml:space="preserve">         </w:t>
      </w:r>
      <w:r>
        <w:rPr>
          <w:rStyle w:val="hm_NormalChar"/>
          <w:rFonts w:ascii="Courier New" w:hAnsi="Courier New"/>
          <w:b/>
          <w:sz w:val="16"/>
          <w:color w:val="000000"/>
        </w:rPr>
        <w:t>else</w:t>
      </w:r>
      <w:r>
        <w:rPr>
          <w:rStyle w:val="hm_NormalChar"/>
          <w:rFonts w:ascii="Courier New" w:hAnsi="Courier New"/>
          <w:sz w:val="16"/>
          <w:color w:val="000000"/>
        </w:rPr>
        <w:t xml:space="preserve"> </w:t>
      </w:r>
      <w:r>
        <w:rPr>
          <w:rStyle w:val="hm_NormalChar"/>
          <w:rFonts w:ascii="Courier New" w:hAnsi="Courier New"/>
          <w:b/>
          <w:sz w:val="16"/>
          <w:color w:val="000000"/>
        </w:rPr>
        <w:t>begin</w:t>
      </w:r>
    </w:p>
    <w:p>
      <w:pPr>
        <w:pStyle w:val="hm_Normal"/>
      </w:pPr>
      <w:r>
        <w:rPr>
          <w:rStyle w:val="hm_NormalChar"/>
          <w:rFonts w:ascii="Courier New" w:hAnsi="Courier New"/>
          <w:sz w:val="16"/>
          <w:color w:val="000000"/>
        </w:rPr>
        <w:t xml:space="preserve">           Proto := Match [</w:t>
      </w:r>
      <w:r>
        <w:rPr>
          <w:rStyle w:val="hm_NormalChar"/>
          <w:rFonts w:ascii="Courier New" w:hAnsi="Courier New"/>
          <w:sz w:val="16"/>
          <w:color w:val="000080"/>
        </w:rPr>
        <w:t>1</w:t>
      </w:r>
      <w:r>
        <w:rPr>
          <w:rStyle w:val="hm_NormalChar"/>
          <w:rFonts w:ascii="Courier New" w:hAnsi="Courier New"/>
          <w:sz w:val="16"/>
          <w:color w:val="000000"/>
        </w:rPr>
        <w:t>];</w:t>
      </w:r>
    </w:p>
    <w:p>
      <w:pPr>
        <w:pStyle w:val="hm_Normal"/>
      </w:pPr>
      <w:r>
        <w:rPr>
          <w:rStyle w:val="hm_NormalChar"/>
          <w:rFonts w:ascii="Courier New" w:hAnsi="Courier New"/>
          <w:sz w:val="16"/>
          <w:color w:val="000000"/>
        </w:rPr>
        <w:t xml:space="preserve">           Addr := Match [</w:t>
      </w:r>
      <w:r>
        <w:rPr>
          <w:rStyle w:val="hm_NormalChar"/>
          <w:rFonts w:ascii="Courier New" w:hAnsi="Courier New"/>
          <w:sz w:val="16"/>
          <w:color w:val="000080"/>
        </w:rPr>
        <w:t>3</w:t>
      </w:r>
      <w:r>
        <w:rPr>
          <w:rStyle w:val="hm_NormalChar"/>
          <w:rFonts w:ascii="Courier New" w:hAnsi="Courier New"/>
          <w:sz w:val="16"/>
          <w:color w:val="000000"/>
        </w:rPr>
        <w:t>];</w:t>
      </w:r>
    </w:p>
    <w:p>
      <w:pPr>
        <w:pStyle w:val="hm_Normal"/>
      </w:pPr>
      <w:r>
        <w:rPr>
          <w:rStyle w:val="hm_NormalChar"/>
          <w:rFonts w:ascii="Courier New" w:hAnsi="Courier New"/>
          <w:sz w:val="16"/>
          <w:color w:val="000000"/>
        </w:rPr>
        <w:t xml:space="preserve">           HRef := Match [</w:t>
      </w:r>
      <w:r>
        <w:rPr>
          <w:rStyle w:val="hm_NormalChar"/>
          <w:rFonts w:ascii="Courier New" w:hAnsi="Courier New"/>
          <w:sz w:val="16"/>
          <w:color w:val="000080"/>
        </w:rPr>
        <w:t>0</w:t>
      </w:r>
      <w:r>
        <w:rPr>
          <w:rStyle w:val="hm_NormalChar"/>
          <w:rFonts w:ascii="Courier New" w:hAnsi="Courier New"/>
          <w:sz w:val="16"/>
          <w:color w:val="000000"/>
        </w:rPr>
        <w:t>];</w:t>
      </w:r>
    </w:p>
    <w:p>
      <w:pPr>
        <w:pStyle w:val="hm_Normal"/>
      </w:pPr>
      <w:r>
        <w:rPr>
          <w:rStyle w:val="hm_NormalChar"/>
          <w:rFonts w:ascii="Courier New" w:hAnsi="Courier New"/>
          <w:sz w:val="16"/>
          <w:color w:val="000000"/>
        </w:rPr>
        <w:t xml:space="preserve">          </w:t>
      </w:r>
      <w:r>
        <w:rPr>
          <w:rStyle w:val="hm_NormalChar"/>
          <w:rFonts w:ascii="Courier New" w:hAnsi="Courier New"/>
          <w:b/>
          <w:sz w:val="16"/>
          <w:color w:val="000000"/>
        </w:rPr>
        <w:t>end</w:t>
      </w:r>
      <w:r>
        <w:rPr>
          <w:rStyle w:val="hm_NormalChar"/>
          <w:rFonts w:ascii="Courier New" w:hAnsi="Courier New"/>
          <w:sz w:val="16"/>
          <w:color w:val="000000"/>
        </w:rPr>
        <w:t>;</w:t>
      </w:r>
    </w:p>
    <w:p>
      <w:pPr>
        <w:pStyle w:val="hm_Normal"/>
      </w:pPr>
      <w:r>
        <w:rPr>
          <w:rStyle w:val="hm_NormalChar"/>
          <w:rFonts w:ascii="Courier New" w:hAnsi="Courier New"/>
          <w:sz w:val="16"/>
          <w:color w:val="000000"/>
        </w:rPr>
        <w:t xml:space="preserve">        </w:t>
      </w:r>
      <w:r>
        <w:rPr>
          <w:rStyle w:val="hm_NormalChar"/>
          <w:rFonts w:ascii="Courier New" w:hAnsi="Courier New"/>
          <w:b/>
          <w:sz w:val="16"/>
          <w:color w:val="000000"/>
        </w:rPr>
        <w:t>if</w:t>
      </w:r>
      <w:r>
        <w:rPr>
          <w:rStyle w:val="hm_NormalChar"/>
          <w:rFonts w:ascii="Courier New" w:hAnsi="Courier New"/>
          <w:sz w:val="16"/>
          <w:color w:val="000000"/>
        </w:rPr>
        <w:t xml:space="preserve"> durlProto </w:t>
      </w:r>
      <w:r>
        <w:rPr>
          <w:rStyle w:val="hm_NormalChar"/>
          <w:rFonts w:ascii="Courier New" w:hAnsi="Courier New"/>
          <w:b/>
          <w:sz w:val="16"/>
          <w:color w:val="000000"/>
        </w:rPr>
        <w:t>in</w:t>
      </w:r>
      <w:r>
        <w:rPr>
          <w:rStyle w:val="hm_NormalChar"/>
          <w:rFonts w:ascii="Courier New" w:hAnsi="Courier New"/>
          <w:sz w:val="16"/>
          <w:color w:val="000000"/>
        </w:rPr>
        <w:t xml:space="preserve"> AFlags</w:t>
      </w:r>
    </w:p>
    <w:p>
      <w:pPr>
        <w:pStyle w:val="hm_Normal"/>
      </w:pPr>
      <w:r>
        <w:rPr>
          <w:rStyle w:val="hm_NormalChar"/>
          <w:rFonts w:ascii="Courier New" w:hAnsi="Courier New"/>
          <w:sz w:val="16"/>
          <w:color w:val="000000"/>
        </w:rPr>
        <w:t xml:space="preserve">         </w:t>
      </w:r>
      <w:r>
        <w:rPr>
          <w:rStyle w:val="hm_NormalChar"/>
          <w:rFonts w:ascii="Courier New" w:hAnsi="Courier New"/>
          <w:b/>
          <w:sz w:val="16"/>
          <w:color w:val="000000"/>
        </w:rPr>
        <w:t>then</w:t>
      </w:r>
      <w:r>
        <w:rPr>
          <w:rStyle w:val="hm_NormalChar"/>
          <w:rFonts w:ascii="Courier New" w:hAnsi="Courier New"/>
          <w:sz w:val="16"/>
          <w:color w:val="000000"/>
        </w:rPr>
        <w:t xml:space="preserve"> s := s + Proto;</w:t>
      </w:r>
    </w:p>
    <w:p>
      <w:pPr>
        <w:pStyle w:val="hm_Normal"/>
      </w:pPr>
      <w:r>
        <w:rPr>
          <w:rStyle w:val="hm_NormalChar"/>
          <w:rFonts w:ascii="Courier New" w:hAnsi="Courier New"/>
          <w:sz w:val="16"/>
          <w:color w:val="000000"/>
        </w:rPr>
        <w:t xml:space="preserve">        </w:t>
      </w:r>
      <w:r>
        <w:rPr>
          <w:rStyle w:val="hm_NormalChar"/>
          <w:rFonts w:ascii="Courier New" w:hAnsi="Courier New"/>
          <w:b/>
          <w:sz w:val="16"/>
          <w:color w:val="000000"/>
        </w:rPr>
        <w:t>if</w:t>
      </w:r>
      <w:r>
        <w:rPr>
          <w:rStyle w:val="hm_NormalChar"/>
          <w:rFonts w:ascii="Courier New" w:hAnsi="Courier New"/>
          <w:sz w:val="16"/>
          <w:color w:val="000000"/>
        </w:rPr>
        <w:t xml:space="preserve"> durlAddr </w:t>
      </w:r>
      <w:r>
        <w:rPr>
          <w:rStyle w:val="hm_NormalChar"/>
          <w:rFonts w:ascii="Courier New" w:hAnsi="Courier New"/>
          <w:b/>
          <w:sz w:val="16"/>
          <w:color w:val="000000"/>
        </w:rPr>
        <w:t>in</w:t>
      </w:r>
      <w:r>
        <w:rPr>
          <w:rStyle w:val="hm_NormalChar"/>
          <w:rFonts w:ascii="Courier New" w:hAnsi="Courier New"/>
          <w:sz w:val="16"/>
          <w:color w:val="000000"/>
        </w:rPr>
        <w:t xml:space="preserve"> AFlags</w:t>
      </w:r>
    </w:p>
    <w:p>
      <w:pPr>
        <w:pStyle w:val="hm_Normal"/>
      </w:pPr>
      <w:r>
        <w:rPr>
          <w:rStyle w:val="hm_NormalChar"/>
          <w:rFonts w:ascii="Courier New" w:hAnsi="Courier New"/>
          <w:sz w:val="16"/>
          <w:color w:val="000000"/>
        </w:rPr>
        <w:t xml:space="preserve">         </w:t>
      </w:r>
      <w:r>
        <w:rPr>
          <w:rStyle w:val="hm_NormalChar"/>
          <w:rFonts w:ascii="Courier New" w:hAnsi="Courier New"/>
          <w:b/>
          <w:sz w:val="16"/>
          <w:color w:val="000000"/>
        </w:rPr>
        <w:t>then</w:t>
      </w:r>
      <w:r>
        <w:rPr>
          <w:rStyle w:val="hm_NormalChar"/>
          <w:rFonts w:ascii="Courier New" w:hAnsi="Courier New"/>
          <w:sz w:val="16"/>
          <w:color w:val="000000"/>
        </w:rPr>
        <w:t xml:space="preserve"> s := s + Addr;</w:t>
      </w:r>
    </w:p>
    <w:p>
      <w:pPr>
        <w:pStyle w:val="hm_Normal"/>
      </w:pPr>
      <w:r>
        <w:rPr>
          <w:rStyle w:val="hm_NormalChar"/>
          <w:rFonts w:ascii="Courier New" w:hAnsi="Courier New"/>
          <w:sz w:val="16"/>
          <w:color w:val="000000"/>
        </w:rPr>
        <w:t xml:space="preserve">        </w:t>
      </w:r>
      <w:r>
        <w:rPr>
          <w:rStyle w:val="hm_NormalChar"/>
          <w:rFonts w:ascii="Courier New" w:hAnsi="Courier New"/>
          <w:b/>
          <w:sz w:val="16"/>
          <w:color w:val="000000"/>
        </w:rPr>
        <w:t>if</w:t>
      </w:r>
      <w:r>
        <w:rPr>
          <w:rStyle w:val="hm_NormalChar"/>
          <w:rFonts w:ascii="Courier New" w:hAnsi="Courier New"/>
          <w:sz w:val="16"/>
          <w:color w:val="000000"/>
        </w:rPr>
        <w:t xml:space="preserve"> durlPort </w:t>
      </w:r>
      <w:r>
        <w:rPr>
          <w:rStyle w:val="hm_NormalChar"/>
          <w:rFonts w:ascii="Courier New" w:hAnsi="Courier New"/>
          <w:b/>
          <w:sz w:val="16"/>
          <w:color w:val="000000"/>
        </w:rPr>
        <w:t>in</w:t>
      </w:r>
      <w:r>
        <w:rPr>
          <w:rStyle w:val="hm_NormalChar"/>
          <w:rFonts w:ascii="Courier New" w:hAnsi="Courier New"/>
          <w:sz w:val="16"/>
          <w:color w:val="000000"/>
        </w:rPr>
        <w:t xml:space="preserve"> AFlags</w:t>
      </w:r>
    </w:p>
    <w:p>
      <w:pPr>
        <w:pStyle w:val="hm_Normal"/>
      </w:pPr>
      <w:r>
        <w:rPr>
          <w:rStyle w:val="hm_NormalChar"/>
          <w:rFonts w:ascii="Courier New" w:hAnsi="Courier New"/>
          <w:sz w:val="16"/>
          <w:color w:val="000000"/>
        </w:rPr>
        <w:t xml:space="preserve">         </w:t>
      </w:r>
      <w:r>
        <w:rPr>
          <w:rStyle w:val="hm_NormalChar"/>
          <w:rFonts w:ascii="Courier New" w:hAnsi="Courier New"/>
          <w:b/>
          <w:sz w:val="16"/>
          <w:color w:val="000000"/>
        </w:rPr>
        <w:t>then</w:t>
      </w:r>
      <w:r>
        <w:rPr>
          <w:rStyle w:val="hm_NormalChar"/>
          <w:rFonts w:ascii="Courier New" w:hAnsi="Courier New"/>
          <w:sz w:val="16"/>
          <w:color w:val="000000"/>
        </w:rPr>
        <w:t xml:space="preserve"> s := s + Match [</w:t>
      </w:r>
      <w:r>
        <w:rPr>
          <w:rStyle w:val="hm_NormalChar"/>
          <w:rFonts w:ascii="Courier New" w:hAnsi="Courier New"/>
          <w:sz w:val="16"/>
          <w:color w:val="000080"/>
        </w:rPr>
        <w:t>5</w:t>
      </w:r>
      <w:r>
        <w:rPr>
          <w:rStyle w:val="hm_NormalChar"/>
          <w:rFonts w:ascii="Courier New" w:hAnsi="Courier New"/>
          <w:sz w:val="16"/>
          <w:color w:val="000000"/>
        </w:rPr>
        <w:t>];</w:t>
      </w:r>
    </w:p>
    <w:p>
      <w:pPr>
        <w:pStyle w:val="hm_Normal"/>
      </w:pPr>
      <w:r>
        <w:rPr>
          <w:rStyle w:val="hm_NormalChar"/>
          <w:rFonts w:ascii="Courier New" w:hAnsi="Courier New"/>
          <w:sz w:val="16"/>
          <w:color w:val="000000"/>
        </w:rPr>
        <w:t xml:space="preserve">        </w:t>
      </w:r>
      <w:r>
        <w:rPr>
          <w:rStyle w:val="hm_NormalChar"/>
          <w:rFonts w:ascii="Courier New" w:hAnsi="Courier New"/>
          <w:b/>
          <w:sz w:val="16"/>
          <w:color w:val="000000"/>
        </w:rPr>
        <w:t>if</w:t>
      </w:r>
      <w:r>
        <w:rPr>
          <w:rStyle w:val="hm_NormalChar"/>
          <w:rFonts w:ascii="Courier New" w:hAnsi="Courier New"/>
          <w:sz w:val="16"/>
          <w:color w:val="000000"/>
        </w:rPr>
        <w:t xml:space="preserve"> durlPath </w:t>
      </w:r>
      <w:r>
        <w:rPr>
          <w:rStyle w:val="hm_NormalChar"/>
          <w:rFonts w:ascii="Courier New" w:hAnsi="Courier New"/>
          <w:b/>
          <w:sz w:val="16"/>
          <w:color w:val="000000"/>
        </w:rPr>
        <w:t>in</w:t>
      </w:r>
      <w:r>
        <w:rPr>
          <w:rStyle w:val="hm_NormalChar"/>
          <w:rFonts w:ascii="Courier New" w:hAnsi="Courier New"/>
          <w:sz w:val="16"/>
          <w:color w:val="000000"/>
        </w:rPr>
        <w:t xml:space="preserve"> AFlags</w:t>
      </w:r>
    </w:p>
    <w:p>
      <w:pPr>
        <w:pStyle w:val="hm_Normal"/>
      </w:pPr>
      <w:r>
        <w:rPr>
          <w:rStyle w:val="hm_NormalChar"/>
          <w:rFonts w:ascii="Courier New" w:hAnsi="Courier New"/>
          <w:sz w:val="16"/>
          <w:color w:val="000000"/>
        </w:rPr>
        <w:t xml:space="preserve">         </w:t>
      </w:r>
      <w:r>
        <w:rPr>
          <w:rStyle w:val="hm_NormalChar"/>
          <w:rFonts w:ascii="Courier New" w:hAnsi="Courier New"/>
          <w:b/>
          <w:sz w:val="16"/>
          <w:color w:val="000000"/>
        </w:rPr>
        <w:t>then</w:t>
      </w:r>
      <w:r>
        <w:rPr>
          <w:rStyle w:val="hm_NormalChar"/>
          <w:rFonts w:ascii="Courier New" w:hAnsi="Courier New"/>
          <w:sz w:val="16"/>
          <w:color w:val="000000"/>
        </w:rPr>
        <w:t xml:space="preserve"> s := s + Match [</w:t>
      </w:r>
      <w:r>
        <w:rPr>
          <w:rStyle w:val="hm_NormalChar"/>
          <w:rFonts w:ascii="Courier New" w:hAnsi="Courier New"/>
          <w:sz w:val="16"/>
          <w:color w:val="000080"/>
        </w:rPr>
        <w:t>6</w:t>
      </w:r>
      <w:r>
        <w:rPr>
          <w:rStyle w:val="hm_NormalChar"/>
          <w:rFonts w:ascii="Courier New" w:hAnsi="Courier New"/>
          <w:sz w:val="16"/>
          <w:color w:val="000000"/>
        </w:rPr>
        <w:t>];</w:t>
      </w:r>
    </w:p>
    <w:p>
      <w:pPr>
        <w:pStyle w:val="hm_Normal"/>
      </w:pPr>
      <w:r>
        <w:rPr>
          <w:rStyle w:val="hm_NormalChar"/>
          <w:rFonts w:ascii="Courier New" w:hAnsi="Courier New"/>
          <w:sz w:val="16"/>
          <w:color w:val="000000"/>
        </w:rPr>
        <w:t xml:space="preserve">        </w:t>
      </w:r>
      <w:r>
        <w:rPr>
          <w:rStyle w:val="hm_NormalChar"/>
          <w:rFonts w:ascii="Courier New" w:hAnsi="Courier New"/>
          <w:b/>
          <w:sz w:val="16"/>
          <w:color w:val="000000"/>
        </w:rPr>
        <w:t>if</w:t>
      </w:r>
      <w:r>
        <w:rPr>
          <w:rStyle w:val="hm_NormalChar"/>
          <w:rFonts w:ascii="Courier New" w:hAnsi="Courier New"/>
          <w:sz w:val="16"/>
          <w:color w:val="000000"/>
        </w:rPr>
        <w:t xml:space="preserve"> durlParam </w:t>
      </w:r>
      <w:r>
        <w:rPr>
          <w:rStyle w:val="hm_NormalChar"/>
          <w:rFonts w:ascii="Courier New" w:hAnsi="Courier New"/>
          <w:b/>
          <w:sz w:val="16"/>
          <w:color w:val="000000"/>
        </w:rPr>
        <w:t>in</w:t>
      </w:r>
      <w:r>
        <w:rPr>
          <w:rStyle w:val="hm_NormalChar"/>
          <w:rFonts w:ascii="Courier New" w:hAnsi="Courier New"/>
          <w:sz w:val="16"/>
          <w:color w:val="000000"/>
        </w:rPr>
        <w:t xml:space="preserve"> AFlags</w:t>
      </w:r>
    </w:p>
    <w:p>
      <w:pPr>
        <w:pStyle w:val="hm_Normal"/>
      </w:pPr>
      <w:r>
        <w:rPr>
          <w:rStyle w:val="hm_NormalChar"/>
          <w:rFonts w:ascii="Courier New" w:hAnsi="Courier New"/>
          <w:sz w:val="16"/>
          <w:color w:val="000000"/>
        </w:rPr>
        <w:t xml:space="preserve">         </w:t>
      </w:r>
      <w:r>
        <w:rPr>
          <w:rStyle w:val="hm_NormalChar"/>
          <w:rFonts w:ascii="Courier New" w:hAnsi="Courier New"/>
          <w:b/>
          <w:sz w:val="16"/>
          <w:color w:val="000000"/>
        </w:rPr>
        <w:t>then</w:t>
      </w:r>
      <w:r>
        <w:rPr>
          <w:rStyle w:val="hm_NormalChar"/>
          <w:rFonts w:ascii="Courier New" w:hAnsi="Courier New"/>
          <w:sz w:val="16"/>
          <w:color w:val="000000"/>
        </w:rPr>
        <w:t xml:space="preserve"> s := s + Match [</w:t>
      </w:r>
      <w:r>
        <w:rPr>
          <w:rStyle w:val="hm_NormalChar"/>
          <w:rFonts w:ascii="Courier New" w:hAnsi="Courier New"/>
          <w:sz w:val="16"/>
          <w:color w:val="000080"/>
        </w:rPr>
        <w:t>9</w:t>
      </w:r>
      <w:r>
        <w:rPr>
          <w:rStyle w:val="hm_NormalChar"/>
          <w:rFonts w:ascii="Courier New" w:hAnsi="Courier New"/>
          <w:sz w:val="16"/>
          <w:color w:val="000000"/>
        </w:rPr>
        <w:t>];</w:t>
      </w:r>
    </w:p>
    <w:p>
      <w:pPr>
        <w:pStyle w:val="hm_Normal"/>
      </w:pPr>
      <w:r>
        <w:rPr>
          <w:rStyle w:val="hm_NormalChar"/>
          <w:rFonts w:ascii="Courier New" w:hAnsi="Courier New"/>
          <w:sz w:val="16"/>
          <w:color w:val="000000"/>
        </w:rPr>
        <w:t xml:space="preserve">        </w:t>
      </w:r>
      <w:r>
        <w:rPr>
          <w:rStyle w:val="hm_NormalChar"/>
          <w:rFonts w:ascii="Courier New" w:hAnsi="Courier New"/>
          <w:b/>
          <w:sz w:val="16"/>
          <w:color w:val="000000"/>
        </w:rPr>
        <w:t>if</w:t>
      </w:r>
      <w:r>
        <w:rPr>
          <w:rStyle w:val="hm_NormalChar"/>
          <w:rFonts w:ascii="Courier New" w:hAnsi="Courier New"/>
          <w:sz w:val="16"/>
          <w:color w:val="000000"/>
        </w:rPr>
        <w:t xml:space="preserve"> durlBMark </w:t>
      </w:r>
      <w:r>
        <w:rPr>
          <w:rStyle w:val="hm_NormalChar"/>
          <w:rFonts w:ascii="Courier New" w:hAnsi="Courier New"/>
          <w:b/>
          <w:sz w:val="16"/>
          <w:color w:val="000000"/>
        </w:rPr>
        <w:t>in</w:t>
      </w:r>
      <w:r>
        <w:rPr>
          <w:rStyle w:val="hm_NormalChar"/>
          <w:rFonts w:ascii="Courier New" w:hAnsi="Courier New"/>
          <w:sz w:val="16"/>
          <w:color w:val="000000"/>
        </w:rPr>
        <w:t xml:space="preserve"> AFlags</w:t>
      </w:r>
    </w:p>
    <w:p>
      <w:pPr>
        <w:pStyle w:val="hm_Normal"/>
      </w:pPr>
      <w:r>
        <w:rPr>
          <w:rStyle w:val="hm_NormalChar"/>
          <w:rFonts w:ascii="Courier New" w:hAnsi="Courier New"/>
          <w:sz w:val="16"/>
          <w:color w:val="000000"/>
        </w:rPr>
        <w:t xml:space="preserve">         </w:t>
      </w:r>
      <w:r>
        <w:rPr>
          <w:rStyle w:val="hm_NormalChar"/>
          <w:rFonts w:ascii="Courier New" w:hAnsi="Courier New"/>
          <w:b/>
          <w:sz w:val="16"/>
          <w:color w:val="000000"/>
        </w:rPr>
        <w:t>then</w:t>
      </w:r>
      <w:r>
        <w:rPr>
          <w:rStyle w:val="hm_NormalChar"/>
          <w:rFonts w:ascii="Courier New" w:hAnsi="Courier New"/>
          <w:sz w:val="16"/>
          <w:color w:val="000000"/>
        </w:rPr>
        <w:t xml:space="preserve"> s := s + Match [</w:t>
      </w:r>
      <w:r>
        <w:rPr>
          <w:rStyle w:val="hm_NormalChar"/>
          <w:rFonts w:ascii="Courier New" w:hAnsi="Courier New"/>
          <w:sz w:val="16"/>
          <w:color w:val="000080"/>
        </w:rPr>
        <w:t>11</w:t>
      </w:r>
      <w:r>
        <w:rPr>
          <w:rStyle w:val="hm_NormalChar"/>
          <w:rFonts w:ascii="Courier New" w:hAnsi="Courier New"/>
          <w:sz w:val="16"/>
          <w:color w:val="000000"/>
        </w:rPr>
        <w:t>];</w:t>
      </w:r>
    </w:p>
    <w:p>
      <w:pPr>
        <w:pStyle w:val="hm_Normal"/>
      </w:pPr>
      <w:r>
        <w:rPr>
          <w:rStyle w:val="hm_NormalChar"/>
          <w:rFonts w:ascii="Courier New" w:hAnsi="Courier New"/>
          <w:sz w:val="16"/>
          <w:color w:val="000000"/>
        </w:rPr>
        <w:t xml:space="preserve">        Result := Result + System.Copy (AText, PrevPos,</w:t>
      </w:r>
    </w:p>
    <w:p>
      <w:pPr>
        <w:pStyle w:val="hm_Normal"/>
      </w:pPr>
      <w:r>
        <w:rPr>
          <w:rStyle w:val="hm_NormalChar"/>
          <w:rFonts w:ascii="Courier New" w:hAnsi="Courier New"/>
          <w:sz w:val="16"/>
          <w:color w:val="000000"/>
        </w:rPr>
        <w:t xml:space="preserve">         MatchPos [</w:t>
      </w:r>
      <w:r>
        <w:rPr>
          <w:rStyle w:val="hm_NormalChar"/>
          <w:rFonts w:ascii="Courier New" w:hAnsi="Courier New"/>
          <w:sz w:val="16"/>
          <w:color w:val="000080"/>
        </w:rPr>
        <w:t>0</w:t>
      </w:r>
      <w:r>
        <w:rPr>
          <w:rStyle w:val="hm_NormalChar"/>
          <w:rFonts w:ascii="Courier New" w:hAnsi="Courier New"/>
          <w:sz w:val="16"/>
          <w:color w:val="000000"/>
        </w:rPr>
        <w:t xml:space="preserve">] - PrevPos) + </w:t>
      </w:r>
      <w:r>
        <w:rPr>
          <w:rStyle w:val="hm_NormalChar"/>
          <w:rFonts w:ascii="Courier New" w:hAnsi="Courier New"/>
          <w:sz w:val="16"/>
          <w:color w:val="000080"/>
        </w:rPr>
        <w:t>'&lt;a href="'</w:t>
      </w:r>
      <w:r>
        <w:rPr>
          <w:rStyle w:val="hm_NormalChar"/>
          <w:rFonts w:ascii="Courier New" w:hAnsi="Courier New"/>
          <w:sz w:val="16"/>
          <w:color w:val="000000"/>
        </w:rPr>
        <w:t xml:space="preserve"> + HRef + </w:t>
      </w:r>
      <w:r>
        <w:rPr>
          <w:rStyle w:val="hm_NormalChar"/>
          <w:rFonts w:ascii="Courier New" w:hAnsi="Courier New"/>
          <w:sz w:val="16"/>
          <w:color w:val="000080"/>
        </w:rPr>
        <w:t>'"&gt;'</w:t>
      </w:r>
      <w:r>
        <w:rPr>
          <w:rStyle w:val="hm_NormalChar"/>
          <w:rFonts w:ascii="Courier New" w:hAnsi="Courier New"/>
          <w:sz w:val="16"/>
          <w:color w:val="000000"/>
        </w:rPr>
        <w:t xml:space="preserve"> + s + </w:t>
      </w:r>
      <w:r>
        <w:rPr>
          <w:rStyle w:val="hm_NormalChar"/>
          <w:rFonts w:ascii="Courier New" w:hAnsi="Courier New"/>
          <w:sz w:val="16"/>
          <w:color w:val="000080"/>
        </w:rPr>
        <w:t>'&lt;/a&gt;'</w:t>
      </w:r>
      <w:r>
        <w:rPr>
          <w:rStyle w:val="hm_NormalChar"/>
          <w:rFonts w:ascii="Courier New" w:hAnsi="Courier New"/>
          <w:sz w:val="16"/>
          <w:color w:val="000000"/>
        </w:rPr>
        <w:t>;</w:t>
      </w:r>
    </w:p>
    <w:p>
      <w:pPr>
        <w:pStyle w:val="hm_Normal"/>
      </w:pPr>
      <w:r>
        <w:rPr>
          <w:rStyle w:val="hm_NormalChar"/>
          <w:rFonts w:ascii="Courier New" w:hAnsi="Courier New"/>
          <w:sz w:val="16"/>
          <w:color w:val="000000"/>
        </w:rPr>
        <w:t xml:space="preserve">        PrevPos := MatchPos [</w:t>
      </w:r>
      <w:r>
        <w:rPr>
          <w:rStyle w:val="hm_NormalChar"/>
          <w:rFonts w:ascii="Courier New" w:hAnsi="Courier New"/>
          <w:sz w:val="16"/>
          <w:color w:val="000080"/>
        </w:rPr>
        <w:t>0</w:t>
      </w:r>
      <w:r>
        <w:rPr>
          <w:rStyle w:val="hm_NormalChar"/>
          <w:rFonts w:ascii="Courier New" w:hAnsi="Courier New"/>
          <w:sz w:val="16"/>
          <w:color w:val="000000"/>
        </w:rPr>
        <w:t>] + MatchLen [</w:t>
      </w:r>
      <w:r>
        <w:rPr>
          <w:rStyle w:val="hm_NormalChar"/>
          <w:rFonts w:ascii="Courier New" w:hAnsi="Courier New"/>
          <w:sz w:val="16"/>
          <w:color w:val="000080"/>
        </w:rPr>
        <w:t>0</w:t>
      </w:r>
      <w:r>
        <w:rPr>
          <w:rStyle w:val="hm_NormalChar"/>
          <w:rFonts w:ascii="Courier New" w:hAnsi="Courier New"/>
          <w:sz w:val="16"/>
          <w:color w:val="000000"/>
        </w:rPr>
        <w:t>];</w:t>
      </w:r>
    </w:p>
    <w:p>
      <w:pPr>
        <w:pStyle w:val="hm_Normal"/>
      </w:pPr>
      <w:r>
        <w:rPr>
          <w:rStyle w:val="hm_NormalChar"/>
          <w:rFonts w:ascii="Courier New" w:hAnsi="Courier New"/>
          <w:sz w:val="16"/>
          <w:color w:val="000000"/>
        </w:rPr>
        <w:t xml:space="preserve">      </w:t>
      </w:r>
      <w:r>
        <w:rPr>
          <w:rStyle w:val="hm_NormalChar"/>
          <w:rFonts w:ascii="Courier New" w:hAnsi="Courier New"/>
          <w:b/>
          <w:sz w:val="16"/>
          <w:color w:val="000000"/>
        </w:rPr>
        <w:t>UNTIL</w:t>
      </w:r>
      <w:r>
        <w:rPr>
          <w:rStyle w:val="hm_NormalChar"/>
          <w:rFonts w:ascii="Courier New" w:hAnsi="Courier New"/>
          <w:sz w:val="16"/>
          <w:color w:val="000000"/>
        </w:rPr>
        <w:t xml:space="preserve"> </w:t>
      </w:r>
      <w:r>
        <w:rPr>
          <w:rStyle w:val="hm_NormalChar"/>
          <w:rFonts w:ascii="Courier New" w:hAnsi="Courier New"/>
          <w:b/>
          <w:sz w:val="16"/>
          <w:color w:val="000000"/>
        </w:rPr>
        <w:t>not</w:t>
      </w:r>
      <w:r>
        <w:rPr>
          <w:rStyle w:val="hm_NormalChar"/>
          <w:rFonts w:ascii="Courier New" w:hAnsi="Courier New"/>
          <w:sz w:val="16"/>
          <w:color w:val="000000"/>
        </w:rPr>
        <w:t xml:space="preserve"> ExecNext;</w:t>
      </w:r>
    </w:p>
    <w:p>
      <w:pPr>
        <w:pStyle w:val="hm_Normal"/>
      </w:pPr>
      <w:r>
        <w:rPr>
          <w:rStyle w:val="hm_NormalChar"/>
          <w:rFonts w:ascii="Courier New" w:hAnsi="Courier New"/>
          <w:sz w:val="16"/>
          <w:color w:val="000000"/>
        </w:rPr>
        <w:t xml:space="preserve">     Result := Result + System.Copy (AText, PrevPos, MaxInt); </w:t>
      </w:r>
      <w:r>
        <w:rPr>
          <w:rStyle w:val="hm_NormalChar"/>
          <w:rFonts w:ascii="Courier New" w:hAnsi="Courier New"/>
          <w:i/>
          <w:sz w:val="16"/>
          <w:color w:val="000080"/>
        </w:rPr>
        <w:t>// Tail</w:t>
      </w:r>
    </w:p>
    <w:p>
      <w:pPr>
        <w:pStyle w:val="hm_Normal"/>
      </w:pPr>
      <w:r>
        <w:rPr>
          <w:rStyle w:val="hm_NormalChar"/>
          <w:rFonts w:ascii="Courier New" w:hAnsi="Courier New"/>
          <w:sz w:val="16"/>
          <w:color w:val="000000"/>
        </w:rPr>
        <w:t xml:space="preserve">    </w:t>
      </w:r>
      <w:r>
        <w:rPr>
          <w:rStyle w:val="hm_NormalChar"/>
          <w:rFonts w:ascii="Courier New" w:hAnsi="Courier New"/>
          <w:b/>
          <w:sz w:val="16"/>
          <w:color w:val="000000"/>
        </w:rPr>
        <w:t>finally</w:t>
      </w:r>
      <w:r>
        <w:rPr>
          <w:rStyle w:val="hm_NormalChar"/>
          <w:rFonts w:ascii="Courier New" w:hAnsi="Courier New"/>
          <w:sz w:val="16"/>
          <w:color w:val="000000"/>
        </w:rPr>
        <w:t xml:space="preserve"> Free;</w:t>
      </w:r>
    </w:p>
    <w:p>
      <w:pPr>
        <w:pStyle w:val="hm_Normal"/>
      </w:pPr>
      <w:r>
        <w:rPr>
          <w:rStyle w:val="hm_NormalChar"/>
          <w:rFonts w:ascii="Courier New" w:hAnsi="Courier New"/>
          <w:sz w:val="16"/>
          <w:color w:val="000000"/>
        </w:rPr>
        <w:t xml:space="preserve">   </w:t>
      </w:r>
      <w:r>
        <w:rPr>
          <w:rStyle w:val="hm_NormalChar"/>
          <w:rFonts w:ascii="Courier New" w:hAnsi="Courier New"/>
          <w:b/>
          <w:sz w:val="16"/>
          <w:color w:val="000000"/>
        </w:rPr>
        <w:t>end</w:t>
      </w:r>
      <w:r>
        <w:rPr>
          <w:rStyle w:val="hm_NormalChar"/>
          <w:rFonts w:ascii="Courier New" w:hAnsi="Courier New"/>
          <w:sz w:val="16"/>
          <w:color w:val="000000"/>
        </w:rPr>
        <w:t>;</w:t>
      </w:r>
    </w:p>
    <w:p>
      <w:pPr>
        <w:pStyle w:val="hm_Normal"/>
      </w:pPr>
      <w:r>
        <w:rPr>
          <w:rStyle w:val="hm_NormalChar"/>
          <w:rFonts w:ascii="Courier New" w:hAnsi="Courier New"/>
          <w:b/>
          <w:sz w:val="16"/>
          <w:color w:val="000000"/>
        </w:rPr>
        <w:t>end</w:t>
      </w:r>
      <w:r>
        <w:rPr>
          <w:rStyle w:val="hm_NormalChar"/>
          <w:rFonts w:ascii="Courier New" w:hAnsi="Courier New"/>
          <w:sz w:val="16"/>
          <w:color w:val="000000"/>
        </w:rPr>
        <w:t xml:space="preserve">; </w:t>
      </w:r>
      <w:r>
        <w:rPr>
          <w:rStyle w:val="hm_NormalChar"/>
          <w:rFonts w:ascii="Courier New" w:hAnsi="Courier New"/>
          <w:i/>
          <w:sz w:val="16"/>
          <w:color w:val="000080"/>
        </w:rPr>
        <w:t>{ of function DecorateURLs</w:t>
      </w:r>
    </w:p>
    <w:p>
      <w:pPr>
        <w:pStyle w:val="hm_Normal"/>
      </w:pPr>
      <w:r>
        <w:rPr>
          <w:rStyle w:val="hm_NormalChar"/>
          <w:rFonts w:ascii="Courier New" w:hAnsi="Courier New"/>
          <w:i/>
          <w:sz w:val="16"/>
          <w:color w:val="000080"/>
        </w:rPr>
        <w:t>--------------------------------------------------------------}</w:t>
      </w:r>
    </w:p>
    <w:p>
      <w:pPr>
        <w:pStyle w:val="hm_Normal"/>
      </w:pPr>
    </w:p>
    <w:p>
      <w:pPr>
        <w:pStyle w:val="hm_Normal"/>
      </w:pPr>
      <w:r>
        <w:rPr>
          <w:rStyle w:val="hm_NormalChar"/>
        </w:rPr>
        <w:t xml:space="preserve">Note, that You can easely extract any part of URL (see AFlags parameter). </w:t>
      </w:r>
    </w:p>
    <w:p>
      <w:pPr>
        <w:pStyle w:val="hm_Normal"/>
      </w:pPr>
    </w:p>
    <w:p>
      <w:pPr>
        <w:pStyle w:val="hm_Normal"/>
      </w:pPr>
    </w:p>
    <w:p>
      <w:pPr>
        <w:pStyle w:val="hm_Normal"/>
      </w:pPr>
      <w:r>
        <w:rPr>
          <w:rStyle w:val="hm_NormalChar"/>
        </w:rPr>
        <w:t xml:space="preserve">Conclusion </w:t>
      </w:r>
    </w:p>
    <w:p>
      <w:pPr>
        <w:pStyle w:val="hm_Normal"/>
      </w:pPr>
    </w:p>
    <w:p>
      <w:pPr>
        <w:pStyle w:val="hm_Normal"/>
      </w:pPr>
      <w:r>
        <w:rPr>
          <w:rStyle w:val="hm_NormalChar"/>
        </w:rPr>
        <w:t xml:space="preserve">"Free Your mind" ((c) The Matrix ;)) and You'll find many other tasks there regular expressions can save You incredible part of stupid coding work ! </w:t>
      </w:r>
    </w:p>
    <w:p>
      <w:pPr>
        <w:pStyle w:val="hm_Normal"/>
      </w:pPr>
    </w:p>
    <w:p>
      <w:pPr>
        <w:pStyle w:val="hm_Normal"/>
      </w:pPr>
      <w:r>
        <w:rPr>
          <w:rStyle w:val="hm_NormalChar"/>
        </w:rPr>
        <w:t>P.S. Sorry for terrible english. My native language is Pascal ;)</w:t>
      </w:r>
    </w:p>
    <w:p>
      <w:pPr>
        <w:pStyle w:val="hm_Normal"/>
      </w:pPr>
    </w:p>
    <w:p w:rsidR="00097592" w:rsidRDefault="00097592">
      <w:r>
        <w:br w:type="page"/>
      </w:r>
    </w:p>
    <w:p w:rsidR="00B350A4" w:rsidRPr="00CD2964" w:rsidRDefault="00B350A4" w:rsidP="00B350A4">
      <w:pPr>
        <w:pStyle w:val="Subtitle"/>
        <w:rPr>
          <w:sz w:val="52"/>
          <w:szCs w:val="52"/>
        </w:rPr>
      </w:pPr>
      <w:r w:rsidRPr="00CD2964">
        <w:rPr>
          <w:sz w:val="52"/>
          <w:szCs w:val="52"/>
        </w:rPr>
        <w:lastRenderedPageBreak/>
        <w:t>Keyword index</w:t>
      </w:r>
    </w:p>
    <w:p w:rsidR="003A6669" w:rsidRDefault="00255C7A" w:rsidP="00B350A4">
      <w:r>
        <w:fldChar w:fldCharType="begin"/>
      </w:r>
      <w:r w:rsidR="00715145">
        <w:instrText xml:space="preserve"> INDEX \e " · " \h "A" \c "2" \z "1033" </w:instrText>
      </w:r>
      <w:r>
        <w:fldChar w:fldCharType="separate"/>
      </w:r>
      <w:r w:rsidR="00B350A4">
        <w:rPr>
          <w:b/>
          <w:bCs/>
          <w:noProof/>
        </w:rPr>
        <w:t>No index entries found.</w:t>
      </w:r>
      <w:r>
        <w:rPr>
          <w:b/>
          <w:bCs/>
          <w:noProof/>
        </w:rPr>
        <w:fldChar w:fldCharType="end"/>
      </w:r>
    </w:p>
    <w:sectPr w:rsidR="003A6669" w:rsidSect="006C5A77">
      <w:headerReference w:type="default" r:id="rId11"/>
      <w:pgSz w:w="12242" w:h="15842" w:code="1"/>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ABE" w:rsidRDefault="00370ABE" w:rsidP="00245513">
      <w:pPr>
        <w:spacing w:after="0" w:line="240" w:lineRule="auto"/>
      </w:pPr>
      <w:r>
        <w:separator/>
      </w:r>
    </w:p>
  </w:endnote>
  <w:endnote w:type="continuationSeparator" w:id="0">
    <w:p w:rsidR="00370ABE" w:rsidRDefault="00370ABE" w:rsidP="00245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ABE" w:rsidRDefault="00370ABE" w:rsidP="00245513">
      <w:pPr>
        <w:spacing w:after="0" w:line="240" w:lineRule="auto"/>
      </w:pPr>
      <w:r>
        <w:separator/>
      </w:r>
    </w:p>
  </w:footnote>
  <w:footnote w:type="continuationSeparator" w:id="0">
    <w:p w:rsidR="00370ABE" w:rsidRDefault="00370ABE" w:rsidP="002455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513" w:rsidRDefault="00245513">
    <w:pPr>
      <w:pStyle w:val="Header"/>
    </w:pPr>
    <w:r>
      <w:t>TRegExpr - Delphi Regular Expressions</w:t>
    </w:r>
    <w:r>
      <w:tab/>
    </w:r>
    <w:r>
      <w:tab/>
    </w:r>
    <w:r w:rsidR="00097592">
      <w:t>Page</w:t>
    </w:r>
    <w:r w:rsidR="00255C7A">
      <w:fldChar w:fldCharType="begin"/>
    </w:r>
    <w:r w:rsidR="00715145">
      <w:instrText xml:space="preserve"> PAGE   \* MERGEFORMAT </w:instrText>
    </w:r>
    <w:r w:rsidR="00255C7A">
      <w:fldChar w:fldCharType="separate"/>
    </w:r>
    <w:r w:rsidR="00EB0BCE">
      <w:rPr>
        <w:noProof/>
      </w:rPr>
      <w:t>2</w:t>
    </w:r>
    <w:r w:rsidR="00255C7A">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A72897"/>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multiLevelType w:val="singleLevel"/>
    <w:lvl w:ilvl="0">
      <w:numFmt w:val="bullet"/>
      <w:lvlText w:val="·"/>
      <w:lvlJc w:val="left"/>
      <w:start w:val="1"/>
      <w:pPr>
        <w:ind w:left="195" w:hanging="195"/>
        <w:tab w:val="num" w:pos="195"/>
      </w:pPr>
      <w:rPr>
        <w:rFonts w:ascii="Symbol" w:hAnsi="Symbol"/>
        <w:sz w:val="20"/>
        <w:color w:val="000000"/>
      </w:rPr>
    </w:lvl>
  </w:abstractNum>
  <w:abstractNum w:abstractNumId="2">
    <w:multiLevelType w:val="singleLevel"/>
    <w:lvl w:ilvl="0">
      <w:numFmt w:val="bullet"/>
      <w:lvlText w:val="·"/>
      <w:lvlJc w:val="left"/>
      <w:start w:val="1"/>
      <w:pPr>
        <w:ind w:left="405" w:hanging="195"/>
        <w:tab w:val="num" w:pos="405"/>
      </w:pPr>
      <w:rPr>
        <w:rFonts w:ascii="Symbol" w:hAnsi="Symbol"/>
        <w:sz w:val="20"/>
        <w:color w:val="000000"/>
      </w:rPr>
    </w:lvl>
  </w:abstractNum>
  <w:abstractNum w:abstractNumId="3">
    <w:multiLevelType w:val="singleLevel"/>
    <w:lvl w:ilvl="0">
      <w:numFmt w:val="bullet"/>
      <w:lvlText w:val="·"/>
      <w:lvlJc w:val="left"/>
      <w:start w:val="1"/>
      <w:pPr>
        <w:ind w:left="195" w:hanging="195"/>
        <w:tab w:val="num" w:pos="195"/>
      </w:pPr>
      <w:rPr>
        <w:rFonts w:ascii="Symbol" w:hAnsi="Symbol"/>
        <w:sz w:val="20"/>
        <w:color w:val="00000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669"/>
    <w:rsid w:val="00025707"/>
    <w:rsid w:val="00055E46"/>
    <w:rsid w:val="00097592"/>
    <w:rsid w:val="000B0C68"/>
    <w:rsid w:val="001809E8"/>
    <w:rsid w:val="001B6F34"/>
    <w:rsid w:val="001C5EA7"/>
    <w:rsid w:val="00216866"/>
    <w:rsid w:val="00245513"/>
    <w:rsid w:val="00255C7A"/>
    <w:rsid w:val="002C7AB3"/>
    <w:rsid w:val="002E0251"/>
    <w:rsid w:val="002F480B"/>
    <w:rsid w:val="0033174F"/>
    <w:rsid w:val="00370ABE"/>
    <w:rsid w:val="00394EFD"/>
    <w:rsid w:val="003A6669"/>
    <w:rsid w:val="003C57AA"/>
    <w:rsid w:val="003D16DE"/>
    <w:rsid w:val="00411F53"/>
    <w:rsid w:val="00444635"/>
    <w:rsid w:val="004965DB"/>
    <w:rsid w:val="00497449"/>
    <w:rsid w:val="00523647"/>
    <w:rsid w:val="00595BE7"/>
    <w:rsid w:val="005D142F"/>
    <w:rsid w:val="00615B41"/>
    <w:rsid w:val="006C5A77"/>
    <w:rsid w:val="00715145"/>
    <w:rsid w:val="0075027F"/>
    <w:rsid w:val="00774687"/>
    <w:rsid w:val="00790F39"/>
    <w:rsid w:val="008705E5"/>
    <w:rsid w:val="00886488"/>
    <w:rsid w:val="008E03FE"/>
    <w:rsid w:val="008E5AA6"/>
    <w:rsid w:val="009252CD"/>
    <w:rsid w:val="009C0AA6"/>
    <w:rsid w:val="00A26C18"/>
    <w:rsid w:val="00A3659B"/>
    <w:rsid w:val="00A62103"/>
    <w:rsid w:val="00A86808"/>
    <w:rsid w:val="00A97F2F"/>
    <w:rsid w:val="00AB7BCA"/>
    <w:rsid w:val="00B24B5F"/>
    <w:rsid w:val="00B350A4"/>
    <w:rsid w:val="00B97BE0"/>
    <w:rsid w:val="00BB4208"/>
    <w:rsid w:val="00BE1BE0"/>
    <w:rsid w:val="00C3419F"/>
    <w:rsid w:val="00D0546D"/>
    <w:rsid w:val="00D26F83"/>
    <w:rsid w:val="00D720CC"/>
    <w:rsid w:val="00DA764C"/>
    <w:rsid w:val="00E016DB"/>
    <w:rsid w:val="00E53E85"/>
    <w:rsid w:val="00EA26FD"/>
    <w:rsid w:val="00EB0BCE"/>
    <w:rsid w:val="00F4423B"/>
    <w:rsid w:val="00F5643E"/>
    <w:rsid w:val="00FA09BD"/>
    <w:rsid w:val="00FA73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50C903-544C-49F5-BB7A-8206C0CA0832}"/>
  <w:attachedTemplate r:id="rI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592"/>
    <w:rPr>
      <w:sz w:val="20"/>
      <w:szCs w:val="20"/>
    </w:rPr>
  </w:style>
  <w:style w:type="paragraph" w:styleId="Heading1">
    <w:name w:val="heading 1"/>
    <w:basedOn w:val="Normal"/>
    <w:next w:val="Normal"/>
    <w:link w:val="Heading1Char"/>
    <w:uiPriority w:val="9"/>
    <w:qFormat/>
    <w:rsid w:val="0009759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48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9759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480"/>
      <w:outlineLvl w:val="1"/>
    </w:pPr>
    <w:rPr>
      <w:caps/>
      <w:spacing w:val="15"/>
      <w:sz w:val="22"/>
      <w:szCs w:val="22"/>
    </w:rPr>
  </w:style>
  <w:style w:type="paragraph" w:styleId="Heading3">
    <w:name w:val="heading 3"/>
    <w:basedOn w:val="Normal"/>
    <w:next w:val="Normal"/>
    <w:link w:val="Heading3Char"/>
    <w:uiPriority w:val="9"/>
    <w:semiHidden/>
    <w:unhideWhenUsed/>
    <w:qFormat/>
    <w:rsid w:val="00097592"/>
    <w:pPr>
      <w:pBdr>
        <w:top w:val="single" w:sz="6" w:space="2" w:color="4F81BD" w:themeColor="accent1"/>
        <w:left w:val="single" w:sz="6" w:space="2" w:color="4F81BD" w:themeColor="accent1"/>
      </w:pBdr>
      <w:spacing w:before="300" w:after="24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09759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9759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9759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9759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9759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9759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592"/>
    <w:rPr>
      <w:b/>
      <w:bCs/>
      <w:caps/>
      <w:color w:val="FFFFFF" w:themeColor="background1"/>
      <w:spacing w:val="15"/>
      <w:shd w:val="clear" w:color="auto" w:fill="4F81BD" w:themeFill="accent1"/>
    </w:rPr>
  </w:style>
  <w:style w:type="paragraph" w:styleId="Header">
    <w:name w:val="header"/>
    <w:basedOn w:val="Normal"/>
    <w:link w:val="HeaderChar"/>
    <w:uiPriority w:val="99"/>
    <w:unhideWhenUsed/>
    <w:rsid w:val="0024551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45513"/>
  </w:style>
  <w:style w:type="paragraph" w:styleId="Footer">
    <w:name w:val="footer"/>
    <w:basedOn w:val="Normal"/>
    <w:link w:val="FooterChar"/>
    <w:uiPriority w:val="99"/>
    <w:semiHidden/>
    <w:unhideWhenUsed/>
    <w:rsid w:val="0024551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245513"/>
  </w:style>
  <w:style w:type="paragraph" w:styleId="BalloonText">
    <w:name w:val="Balloon Text"/>
    <w:basedOn w:val="Normal"/>
    <w:link w:val="BalloonTextChar"/>
    <w:uiPriority w:val="99"/>
    <w:semiHidden/>
    <w:unhideWhenUsed/>
    <w:rsid w:val="00A86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808"/>
    <w:rPr>
      <w:rFonts w:ascii="Tahoma" w:hAnsi="Tahoma" w:cs="Tahoma"/>
      <w:sz w:val="16"/>
      <w:szCs w:val="16"/>
    </w:rPr>
  </w:style>
  <w:style w:type="paragraph" w:styleId="NoSpacing">
    <w:name w:val="No Spacing"/>
    <w:basedOn w:val="Normal"/>
    <w:link w:val="NoSpacingChar"/>
    <w:uiPriority w:val="1"/>
    <w:qFormat/>
    <w:rsid w:val="00097592"/>
    <w:pPr>
      <w:spacing w:before="0" w:after="0" w:line="240" w:lineRule="auto"/>
    </w:pPr>
  </w:style>
  <w:style w:type="character" w:customStyle="1" w:styleId="NoSpacingChar">
    <w:name w:val="No Spacing Char"/>
    <w:basedOn w:val="DefaultParagraphFont"/>
    <w:link w:val="NoSpacing"/>
    <w:uiPriority w:val="1"/>
    <w:rsid w:val="00097592"/>
    <w:rPr>
      <w:sz w:val="20"/>
      <w:szCs w:val="20"/>
    </w:rPr>
  </w:style>
  <w:style w:type="character" w:customStyle="1" w:styleId="Heading2Char">
    <w:name w:val="Heading 2 Char"/>
    <w:basedOn w:val="DefaultParagraphFont"/>
    <w:link w:val="Heading2"/>
    <w:uiPriority w:val="9"/>
    <w:rsid w:val="00097592"/>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097592"/>
    <w:rPr>
      <w:caps/>
      <w:color w:val="243F60" w:themeColor="accent1" w:themeShade="7F"/>
      <w:spacing w:val="15"/>
    </w:rPr>
  </w:style>
  <w:style w:type="character" w:customStyle="1" w:styleId="Heading4Char">
    <w:name w:val="Heading 4 Char"/>
    <w:basedOn w:val="DefaultParagraphFont"/>
    <w:link w:val="Heading4"/>
    <w:uiPriority w:val="9"/>
    <w:semiHidden/>
    <w:rsid w:val="00097592"/>
    <w:rPr>
      <w:caps/>
      <w:color w:val="365F91" w:themeColor="accent1" w:themeShade="BF"/>
      <w:spacing w:val="10"/>
    </w:rPr>
  </w:style>
  <w:style w:type="character" w:customStyle="1" w:styleId="Heading5Char">
    <w:name w:val="Heading 5 Char"/>
    <w:basedOn w:val="DefaultParagraphFont"/>
    <w:link w:val="Heading5"/>
    <w:uiPriority w:val="9"/>
    <w:semiHidden/>
    <w:rsid w:val="00097592"/>
    <w:rPr>
      <w:caps/>
      <w:color w:val="365F91" w:themeColor="accent1" w:themeShade="BF"/>
      <w:spacing w:val="10"/>
    </w:rPr>
  </w:style>
  <w:style w:type="character" w:customStyle="1" w:styleId="Heading6Char">
    <w:name w:val="Heading 6 Char"/>
    <w:basedOn w:val="DefaultParagraphFont"/>
    <w:link w:val="Heading6"/>
    <w:uiPriority w:val="9"/>
    <w:semiHidden/>
    <w:rsid w:val="00097592"/>
    <w:rPr>
      <w:caps/>
      <w:color w:val="365F91" w:themeColor="accent1" w:themeShade="BF"/>
      <w:spacing w:val="10"/>
    </w:rPr>
  </w:style>
  <w:style w:type="paragraph" w:styleId="Subtitle">
    <w:name w:val="Subtitle"/>
    <w:basedOn w:val="Normal"/>
    <w:next w:val="Normal"/>
    <w:link w:val="SubtitleChar"/>
    <w:uiPriority w:val="11"/>
    <w:qFormat/>
    <w:rsid w:val="0009759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97592"/>
    <w:rPr>
      <w:caps/>
      <w:color w:val="595959" w:themeColor="text1" w:themeTint="A6"/>
      <w:spacing w:val="10"/>
      <w:sz w:val="24"/>
      <w:szCs w:val="24"/>
    </w:rPr>
  </w:style>
  <w:style w:type="paragraph" w:styleId="Title">
    <w:name w:val="Title"/>
    <w:basedOn w:val="Normal"/>
    <w:next w:val="Normal"/>
    <w:link w:val="TitleChar"/>
    <w:uiPriority w:val="10"/>
    <w:qFormat/>
    <w:rsid w:val="0009759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97592"/>
    <w:rPr>
      <w:caps/>
      <w:color w:val="4F81BD" w:themeColor="accent1"/>
      <w:spacing w:val="10"/>
      <w:kern w:val="28"/>
      <w:sz w:val="52"/>
      <w:szCs w:val="52"/>
    </w:rPr>
  </w:style>
  <w:style w:type="character" w:customStyle="1" w:styleId="Heading7Char">
    <w:name w:val="Heading 7 Char"/>
    <w:basedOn w:val="DefaultParagraphFont"/>
    <w:link w:val="Heading7"/>
    <w:uiPriority w:val="9"/>
    <w:semiHidden/>
    <w:rsid w:val="00097592"/>
    <w:rPr>
      <w:caps/>
      <w:color w:val="365F91" w:themeColor="accent1" w:themeShade="BF"/>
      <w:spacing w:val="10"/>
    </w:rPr>
  </w:style>
  <w:style w:type="character" w:customStyle="1" w:styleId="Heading8Char">
    <w:name w:val="Heading 8 Char"/>
    <w:basedOn w:val="DefaultParagraphFont"/>
    <w:link w:val="Heading8"/>
    <w:uiPriority w:val="9"/>
    <w:semiHidden/>
    <w:rsid w:val="00097592"/>
    <w:rPr>
      <w:caps/>
      <w:spacing w:val="10"/>
      <w:sz w:val="18"/>
      <w:szCs w:val="18"/>
    </w:rPr>
  </w:style>
  <w:style w:type="character" w:customStyle="1" w:styleId="Heading9Char">
    <w:name w:val="Heading 9 Char"/>
    <w:basedOn w:val="DefaultParagraphFont"/>
    <w:link w:val="Heading9"/>
    <w:uiPriority w:val="9"/>
    <w:semiHidden/>
    <w:rsid w:val="00097592"/>
    <w:rPr>
      <w:i/>
      <w:caps/>
      <w:spacing w:val="10"/>
      <w:sz w:val="18"/>
      <w:szCs w:val="18"/>
    </w:rPr>
  </w:style>
  <w:style w:type="paragraph" w:styleId="Caption">
    <w:name w:val="caption"/>
    <w:basedOn w:val="Normal"/>
    <w:next w:val="Normal"/>
    <w:uiPriority w:val="35"/>
    <w:semiHidden/>
    <w:unhideWhenUsed/>
    <w:qFormat/>
    <w:rsid w:val="00097592"/>
    <w:rPr>
      <w:b/>
      <w:bCs/>
      <w:color w:val="365F91" w:themeColor="accent1" w:themeShade="BF"/>
      <w:sz w:val="16"/>
      <w:szCs w:val="16"/>
    </w:rPr>
  </w:style>
  <w:style w:type="character" w:styleId="Strong">
    <w:name w:val="Strong"/>
    <w:uiPriority w:val="22"/>
    <w:qFormat/>
    <w:rsid w:val="00097592"/>
    <w:rPr>
      <w:b/>
      <w:bCs/>
    </w:rPr>
  </w:style>
  <w:style w:type="character" w:styleId="Emphasis">
    <w:name w:val="Emphasis"/>
    <w:uiPriority w:val="20"/>
    <w:qFormat/>
    <w:rsid w:val="00097592"/>
    <w:rPr>
      <w:caps/>
      <w:color w:val="243F60" w:themeColor="accent1" w:themeShade="7F"/>
      <w:spacing w:val="5"/>
    </w:rPr>
  </w:style>
  <w:style w:type="paragraph" w:styleId="ListParagraph">
    <w:name w:val="List Paragraph"/>
    <w:basedOn w:val="Normal"/>
    <w:uiPriority w:val="34"/>
    <w:qFormat/>
    <w:rsid w:val="00097592"/>
    <w:pPr>
      <w:ind w:left="720"/>
      <w:contextualSpacing/>
    </w:pPr>
  </w:style>
  <w:style w:type="paragraph" w:styleId="Quote">
    <w:name w:val="Quote"/>
    <w:basedOn w:val="Normal"/>
    <w:next w:val="Normal"/>
    <w:link w:val="QuoteChar"/>
    <w:uiPriority w:val="29"/>
    <w:qFormat/>
    <w:rsid w:val="00097592"/>
    <w:rPr>
      <w:i/>
      <w:iCs/>
    </w:rPr>
  </w:style>
  <w:style w:type="character" w:customStyle="1" w:styleId="QuoteChar">
    <w:name w:val="Quote Char"/>
    <w:basedOn w:val="DefaultParagraphFont"/>
    <w:link w:val="Quote"/>
    <w:uiPriority w:val="29"/>
    <w:rsid w:val="00097592"/>
    <w:rPr>
      <w:i/>
      <w:iCs/>
      <w:sz w:val="20"/>
      <w:szCs w:val="20"/>
    </w:rPr>
  </w:style>
  <w:style w:type="paragraph" w:styleId="IntenseQuote">
    <w:name w:val="Intense Quote"/>
    <w:basedOn w:val="Normal"/>
    <w:next w:val="Normal"/>
    <w:link w:val="IntenseQuoteChar"/>
    <w:uiPriority w:val="30"/>
    <w:qFormat/>
    <w:rsid w:val="0009759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97592"/>
    <w:rPr>
      <w:i/>
      <w:iCs/>
      <w:color w:val="4F81BD" w:themeColor="accent1"/>
      <w:sz w:val="20"/>
      <w:szCs w:val="20"/>
    </w:rPr>
  </w:style>
  <w:style w:type="character" w:styleId="SubtleEmphasis">
    <w:name w:val="Subtle Emphasis"/>
    <w:uiPriority w:val="19"/>
    <w:qFormat/>
    <w:rsid w:val="00097592"/>
    <w:rPr>
      <w:i/>
      <w:iCs/>
      <w:color w:val="243F60" w:themeColor="accent1" w:themeShade="7F"/>
    </w:rPr>
  </w:style>
  <w:style w:type="character" w:styleId="IntenseEmphasis">
    <w:name w:val="Intense Emphasis"/>
    <w:uiPriority w:val="21"/>
    <w:qFormat/>
    <w:rsid w:val="00097592"/>
    <w:rPr>
      <w:b/>
      <w:bCs/>
      <w:caps/>
      <w:color w:val="243F60" w:themeColor="accent1" w:themeShade="7F"/>
      <w:spacing w:val="10"/>
    </w:rPr>
  </w:style>
  <w:style w:type="character" w:styleId="SubtleReference">
    <w:name w:val="Subtle Reference"/>
    <w:uiPriority w:val="31"/>
    <w:qFormat/>
    <w:rsid w:val="00097592"/>
    <w:rPr>
      <w:b/>
      <w:bCs/>
      <w:color w:val="4F81BD" w:themeColor="accent1"/>
    </w:rPr>
  </w:style>
  <w:style w:type="character" w:styleId="IntenseReference">
    <w:name w:val="Intense Reference"/>
    <w:uiPriority w:val="32"/>
    <w:qFormat/>
    <w:rsid w:val="00097592"/>
    <w:rPr>
      <w:b/>
      <w:bCs/>
      <w:i/>
      <w:iCs/>
      <w:caps/>
      <w:color w:val="4F81BD" w:themeColor="accent1"/>
    </w:rPr>
  </w:style>
  <w:style w:type="character" w:styleId="BookTitle">
    <w:name w:val="Book Title"/>
    <w:uiPriority w:val="33"/>
    <w:qFormat/>
    <w:rsid w:val="00097592"/>
    <w:rPr>
      <w:b/>
      <w:bCs/>
      <w:i/>
      <w:iCs/>
      <w:spacing w:val="9"/>
    </w:rPr>
  </w:style>
  <w:style w:type="paragraph" w:styleId="TOCHeading">
    <w:name w:val="TOC Heading"/>
    <w:basedOn w:val="Heading1"/>
    <w:next w:val="Normal"/>
    <w:uiPriority w:val="39"/>
    <w:unhideWhenUsed/>
    <w:qFormat/>
    <w:rsid w:val="00097592"/>
    <w:pPr>
      <w:outlineLvl w:val="9"/>
    </w:pPr>
  </w:style>
  <w:style w:type="paragraph" w:styleId="TOC1">
    <w:name w:val="toc 1"/>
    <w:basedOn w:val="Normal"/>
    <w:next w:val="Normal"/>
    <w:autoRedefine/>
    <w:uiPriority w:val="39"/>
    <w:unhideWhenUsed/>
    <w:rsid w:val="00097592"/>
    <w:pPr>
      <w:spacing w:after="100"/>
    </w:pPr>
  </w:style>
  <w:style w:type="paragraph" w:styleId="TOC2">
    <w:name w:val="toc 2"/>
    <w:basedOn w:val="Normal"/>
    <w:next w:val="Normal"/>
    <w:autoRedefine/>
    <w:uiPriority w:val="39"/>
    <w:unhideWhenUsed/>
    <w:rsid w:val="00097592"/>
    <w:pPr>
      <w:spacing w:after="100"/>
      <w:ind w:left="200"/>
    </w:pPr>
  </w:style>
  <w:style w:type="paragraph" w:styleId="TOC3">
    <w:name w:val="toc 3"/>
    <w:basedOn w:val="Normal"/>
    <w:next w:val="Normal"/>
    <w:autoRedefine/>
    <w:uiPriority w:val="39"/>
    <w:unhideWhenUsed/>
    <w:rsid w:val="00097592"/>
    <w:pPr>
      <w:spacing w:after="100"/>
      <w:ind w:left="400"/>
    </w:pPr>
  </w:style>
  <w:style w:type="character" w:styleId="Hyperlink">
    <w:name w:val="Hyperlink"/>
    <w:basedOn w:val="DefaultParagraphFont"/>
    <w:uiPriority w:val="99"/>
    <w:unhideWhenUsed/>
    <w:rsid w:val="00097592"/>
    <w:rPr>
      <w:color w:val="0000FF" w:themeColor="hyperlink"/>
      <w:u w:val="single"/>
    </w:rPr>
  </w:style>
  <w:style w:type="paragraph" w:styleId="TOC4">
    <w:name w:val="toc 4"/>
    <w:basedOn w:val="Normal"/>
    <w:next w:val="Normal"/>
    <w:autoRedefine/>
    <w:uiPriority w:val="39"/>
    <w:unhideWhenUsed/>
    <w:rsid w:val="00097592"/>
    <w:pPr>
      <w:spacing w:after="100"/>
      <w:ind w:left="600"/>
    </w:pPr>
  </w:style>
  <w:style w:type="paragraph" w:styleId="TOC5">
    <w:name w:val="toc 5"/>
    <w:basedOn w:val="Normal"/>
    <w:next w:val="Normal"/>
    <w:autoRedefine/>
    <w:uiPriority w:val="39"/>
    <w:unhideWhenUsed/>
    <w:rsid w:val="00097592"/>
    <w:pPr>
      <w:spacing w:after="100"/>
      <w:ind w:left="800"/>
    </w:pPr>
  </w:style>
  <w:style w:type="paragraph" w:styleId="TOC6">
    <w:name w:val="toc 6"/>
    <w:basedOn w:val="Normal"/>
    <w:next w:val="Normal"/>
    <w:autoRedefine/>
    <w:uiPriority w:val="39"/>
    <w:unhideWhenUsed/>
    <w:rsid w:val="00097592"/>
    <w:pPr>
      <w:spacing w:after="100"/>
      <w:ind w:left="1000"/>
    </w:pPr>
  </w:style>
  <w:style w:type="paragraph" w:styleId="Index1">
    <w:name w:val="index 1"/>
    <w:basedOn w:val="Normal"/>
    <w:next w:val="Normal"/>
    <w:autoRedefine/>
    <w:uiPriority w:val="99"/>
    <w:unhideWhenUsed/>
    <w:rsid w:val="00B350A4"/>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B350A4"/>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B350A4"/>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B350A4"/>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B350A4"/>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B350A4"/>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B350A4"/>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B350A4"/>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B350A4"/>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B350A4"/>
    <w:pPr>
      <w:pBdr>
        <w:top w:val="single" w:sz="12" w:space="0" w:color="auto"/>
      </w:pBdr>
      <w:spacing w:before="360" w:after="240"/>
    </w:pPr>
    <w:rPr>
      <w:rFonts w:cstheme="minorHAnsi"/>
      <w:b/>
      <w:bCs/>
      <w:i/>
      <w:iCs/>
      <w:sz w:val="26"/>
      <w:szCs w:val="26"/>
    </w:rPr>
  </w:style>
  <w:style w:type="character" w:customStyle="1" w:styleId="hm_Code_ExampleChar">
    <w:name w:val="H&amp;M Code Example"/>
    <w:link w:val="hm_Code_Example"/>
    <w:qFormat/>
    <w:uiPriority w:val="9"/>
    <w:rPr>
      <w:rFonts w:ascii="Courier New" w:hAnsi="Courier New"/>
      <w:b w:val="0"/>
      <w:i w:val="0"/>
      <w:strike w:val="0"/>
      <w:u w:val="none" w:color="auto"/>
      <w:caps w:val="0"/>
      <w:vertAlign w:val="baseline"/>
      <w:sz w:val="16"/>
      <w:w w:val="100"/>
      <w:spacing w:val="0"/>
      <w:position w:val="0"/>
      <w:color w:val="000000"/>
      <w:shd w:val="clear" w:color="auto" w:fill="auto"/>
      <w:rtl w:val="0"/>
    </w:rPr>
  </w:style>
  <w:style w:type="paragraph" w:customStyle="1" w:styleId="hm_Code_Example">
    <w:name w:val="H&amp;M Code Example"/>
    <w:link w:val="hm_Code_ExampleChar"/>
    <w:qFormat/>
    <w:uiPriority w:val="9"/>
    <w:pPr>
      <w:jc w:val="left"/>
      <w:keepLines/>
      <w:keepNext w:val="0"/>
      <w:wordWrap w:val="On"/>
      <w:ind w:left="0" w:right="0" w:firstLine="0"/>
      <w:spacing w:before="0" w:after="0" w:lineRule="auto" w:line="240"/>
      <w:pBdr>
        <w:top w:val="none" w:sz="0" w:space="0" w:color="auto"/>
        <w:right w:val="none" w:sz="0" w:space="0" w:color="auto"/>
        <w:bottom w:val="none" w:sz="0" w:space="0" w:color="auto"/>
        <w:left w:val="none" w:sz="0" w:space="0" w:color="auto"/>
      </w:pBdr>
      <w:bidi w:val="0"/>
      <w:shd w:val="clear" w:color="auto" w:fill="auto"/>
    </w:pPr>
    <w:rPr>
      <w:rFonts w:ascii="Courier New" w:hAnsi="Courier New"/>
      <w:sz w:val="16"/>
    </w:rPr>
  </w:style>
  <w:style w:type="character" w:customStyle="1" w:styleId="hm_CommentChar">
    <w:name w:val="H&amp;M Comment"/>
    <w:basedOn w:val="hm_NormalChar"/>
    <w:link w:val="hm_Comment"/>
    <w:qFormat/>
    <w:uiPriority w:val="9"/>
    <w:rPr/>
  </w:style>
  <w:style w:type="paragraph" w:customStyle="1" w:styleId="hm_Comment">
    <w:name w:val="H&amp;M Comment"/>
    <w:basedOn w:val="hm_Normal"/>
    <w:link w:val="hm_CommentChar"/>
    <w:qFormat/>
    <w:uiPriority w:val="9"/>
    <w:pPr/>
    <w:rPr>
      <w:rFonts w:ascii="Arial" w:hAnsi="Arial"/>
      <w:sz w:val="20"/>
    </w:rPr>
  </w:style>
  <w:style w:type="character" w:customStyle="1" w:styleId="hm_Format3Char">
    <w:name w:val="H&amp;M Format3"/>
    <w:link w:val="hm_Format3"/>
    <w:qFormat/>
    <w:uiPriority w:val="9"/>
    <w:rPr>
      <w:rFonts w:ascii="Arial" w:hAnsi="Arial"/>
      <w:b w:val="0"/>
      <w:i w:val="0"/>
      <w:strike w:val="0"/>
      <w:u w:val="none" w:color="auto"/>
      <w:caps w:val="0"/>
      <w:vertAlign w:val="baseline"/>
      <w:sz w:val="20"/>
      <w:w w:val="100"/>
      <w:spacing w:val="0"/>
      <w:position w:val="0"/>
      <w:color w:val="000000"/>
      <w:shd w:val="clear" w:color="auto" w:fill="auto"/>
      <w:rtl w:val="0"/>
    </w:rPr>
  </w:style>
  <w:style w:type="paragraph" w:customStyle="1" w:styleId="hm_Format3">
    <w:name w:val="H&amp;M Format3"/>
    <w:link w:val="hm_Format3Char"/>
    <w:qFormat/>
    <w:uiPriority w:val="9"/>
    <w:pPr>
      <w:jc w:val="left"/>
      <w:keepLines w:val="0"/>
      <w:keepNext w:val="0"/>
      <w:ind w:left="0" w:right="0" w:firstLine="0"/>
      <w:spacing w:before="0" w:after="0" w:lineRule="auto" w:line="240"/>
      <w:pBdr>
        <w:top w:val="none" w:sz="0" w:space="0" w:color="auto"/>
        <w:right w:val="none" w:sz="0" w:space="0" w:color="auto"/>
        <w:bottom w:val="none" w:sz="0" w:space="0" w:color="auto"/>
        <w:left w:val="none" w:sz="0" w:space="0" w:color="auto"/>
      </w:pBdr>
      <w:bidi w:val="0"/>
      <w:shd w:val="clear" w:color="auto" w:fill="auto"/>
      <w:tabs>
        <w:tab w:val="left" w:pos="720"/>
        <w:tab w:val="left" w:pos="1440"/>
        <w:tab w:val="left" w:pos="2160"/>
        <w:tab w:val="left" w:pos="2880"/>
        <w:tab w:val="left" w:pos="3600"/>
        <w:tab w:val="left" w:pos="4320"/>
        <w:tab w:val="left" w:pos="5040"/>
        <w:tab w:val="left" w:pos="5760"/>
        <w:tab w:val="left" w:pos="6480"/>
        <w:tab w:val="left" w:pos="7200"/>
      </w:tabs>
    </w:pPr>
    <w:rPr>
      <w:rFonts w:ascii="Arial" w:hAnsi="Arial"/>
      <w:sz w:val="20"/>
    </w:rPr>
  </w:style>
  <w:style w:type="character" w:customStyle="1" w:styleId="hm_Format4Char">
    <w:name w:val="H&amp;M Format4"/>
    <w:link w:val="hm_Format4"/>
    <w:qFormat/>
    <w:uiPriority w:val="9"/>
    <w:rPr>
      <w:rFonts w:ascii="Arial" w:hAnsi="Arial"/>
      <w:b w:val="0"/>
      <w:i w:val="0"/>
      <w:strike w:val="0"/>
      <w:u w:val="none" w:color="auto"/>
      <w:caps w:val="0"/>
      <w:vertAlign w:val="baseline"/>
      <w:sz w:val="20"/>
      <w:w w:val="100"/>
      <w:spacing w:val="0"/>
      <w:position w:val="0"/>
      <w:color w:val="000000"/>
      <w:shd w:val="clear" w:color="auto" w:fill="auto"/>
      <w:rtl w:val="0"/>
    </w:rPr>
  </w:style>
  <w:style w:type="paragraph" w:customStyle="1" w:styleId="hm_Format4">
    <w:name w:val="H&amp;M Format4"/>
    <w:link w:val="hm_Format4Char"/>
    <w:qFormat/>
    <w:uiPriority w:val="9"/>
    <w:pPr>
      <w:jc w:val="left"/>
      <w:keepLines w:val="0"/>
      <w:keepNext w:val="0"/>
      <w:ind w:left="0" w:right="0" w:firstLine="0"/>
      <w:spacing w:before="0" w:after="0" w:lineRule="auto" w:line="240"/>
      <w:pBdr>
        <w:top w:val="none" w:sz="0" w:space="0" w:color="auto"/>
        <w:right w:val="none" w:sz="0" w:space="0" w:color="auto"/>
        <w:bottom w:val="none" w:sz="0" w:space="0" w:color="auto"/>
        <w:left w:val="none" w:sz="0" w:space="0" w:color="auto"/>
      </w:pBdr>
      <w:bidi w:val="0"/>
      <w:shd w:val="clear" w:color="auto" w:fill="auto"/>
      <w:tabs>
        <w:tab w:val="left" w:pos="720"/>
        <w:tab w:val="left" w:pos="1440"/>
        <w:tab w:val="left" w:pos="2160"/>
        <w:tab w:val="left" w:pos="2880"/>
        <w:tab w:val="left" w:pos="3600"/>
        <w:tab w:val="left" w:pos="4320"/>
        <w:tab w:val="left" w:pos="5040"/>
        <w:tab w:val="left" w:pos="5760"/>
        <w:tab w:val="left" w:pos="6480"/>
        <w:tab w:val="left" w:pos="7200"/>
      </w:tabs>
    </w:pPr>
    <w:rPr>
      <w:rFonts w:ascii="Arial" w:hAnsi="Arial"/>
      <w:sz w:val="20"/>
    </w:rPr>
  </w:style>
  <w:style w:type="character" w:customStyle="1" w:styleId="hm_Format5Char">
    <w:name w:val="H&amp;M Format5"/>
    <w:link w:val="hm_Format5"/>
    <w:qFormat/>
    <w:uiPriority w:val="9"/>
    <w:rPr>
      <w:rFonts w:ascii="Arial" w:hAnsi="Arial"/>
      <w:b w:val="0"/>
      <w:i w:val="0"/>
      <w:strike w:val="0"/>
      <w:u w:val="none" w:color="auto"/>
      <w:caps w:val="0"/>
      <w:vertAlign w:val="baseline"/>
      <w:sz w:val="20"/>
      <w:w w:val="100"/>
      <w:spacing w:val="0"/>
      <w:position w:val="0"/>
      <w:color w:val="000000"/>
      <w:shd w:val="clear" w:color="auto" w:fill="auto"/>
      <w:rtl w:val="0"/>
    </w:rPr>
  </w:style>
  <w:style w:type="paragraph" w:customStyle="1" w:styleId="hm_Format5">
    <w:name w:val="H&amp;M Format5"/>
    <w:link w:val="hm_Format5Char"/>
    <w:qFormat/>
    <w:uiPriority w:val="9"/>
    <w:pPr>
      <w:jc w:val="left"/>
      <w:keepLines w:val="0"/>
      <w:keepNext w:val="0"/>
      <w:ind w:left="0" w:right="0" w:firstLine="0"/>
      <w:spacing w:before="0" w:after="0" w:lineRule="auto" w:line="240"/>
      <w:pBdr>
        <w:top w:val="none" w:sz="0" w:space="0" w:color="auto"/>
        <w:right w:val="none" w:sz="0" w:space="0" w:color="auto"/>
        <w:bottom w:val="none" w:sz="0" w:space="0" w:color="auto"/>
        <w:left w:val="none" w:sz="0" w:space="0" w:color="auto"/>
      </w:pBdr>
      <w:bidi w:val="0"/>
      <w:shd w:val="clear" w:color="auto" w:fill="auto"/>
      <w:tabs>
        <w:tab w:val="left" w:pos="720"/>
        <w:tab w:val="left" w:pos="1440"/>
        <w:tab w:val="left" w:pos="2160"/>
        <w:tab w:val="left" w:pos="2880"/>
        <w:tab w:val="left" w:pos="3600"/>
        <w:tab w:val="left" w:pos="4320"/>
        <w:tab w:val="left" w:pos="5040"/>
        <w:tab w:val="left" w:pos="5760"/>
        <w:tab w:val="left" w:pos="6480"/>
        <w:tab w:val="left" w:pos="7200"/>
      </w:tabs>
    </w:pPr>
    <w:rPr>
      <w:rFonts w:ascii="Arial" w:hAnsi="Arial"/>
      <w:sz w:val="20"/>
    </w:rPr>
  </w:style>
  <w:style w:type="character" w:customStyle="1" w:styleId="hm_Format6Char">
    <w:name w:val="H&amp;M Format6"/>
    <w:link w:val="hm_Format6"/>
    <w:qFormat/>
    <w:uiPriority w:val="9"/>
    <w:rPr>
      <w:rFonts w:ascii="Arial" w:hAnsi="Arial"/>
      <w:b w:val="0"/>
      <w:i w:val="0"/>
      <w:strike w:val="0"/>
      <w:u w:val="none" w:color="auto"/>
      <w:caps w:val="0"/>
      <w:vertAlign w:val="baseline"/>
      <w:sz w:val="20"/>
      <w:w w:val="100"/>
      <w:spacing w:val="0"/>
      <w:position w:val="0"/>
      <w:color w:val="000000"/>
      <w:shd w:val="clear" w:color="auto" w:fill="auto"/>
      <w:rtl w:val="0"/>
    </w:rPr>
  </w:style>
  <w:style w:type="paragraph" w:customStyle="1" w:styleId="hm_Format6">
    <w:name w:val="H&amp;M Format6"/>
    <w:link w:val="hm_Format6Char"/>
    <w:qFormat/>
    <w:uiPriority w:val="9"/>
    <w:pPr>
      <w:jc w:val="left"/>
      <w:keepLines w:val="0"/>
      <w:keepNext w:val="0"/>
      <w:ind w:left="0" w:right="0" w:firstLine="0"/>
      <w:spacing w:before="0" w:after="0" w:lineRule="auto" w:line="240"/>
      <w:pBdr>
        <w:top w:val="none" w:sz="0" w:space="0" w:color="auto"/>
        <w:right w:val="none" w:sz="0" w:space="0" w:color="auto"/>
        <w:bottom w:val="none" w:sz="0" w:space="0" w:color="auto"/>
        <w:left w:val="none" w:sz="0" w:space="0" w:color="auto"/>
      </w:pBdr>
      <w:bidi w:val="0"/>
      <w:shd w:val="clear" w:color="auto" w:fill="auto"/>
      <w:tabs>
        <w:tab w:val="left" w:pos="720"/>
        <w:tab w:val="left" w:pos="1440"/>
        <w:tab w:val="left" w:pos="2160"/>
        <w:tab w:val="left" w:pos="2880"/>
        <w:tab w:val="left" w:pos="3600"/>
        <w:tab w:val="left" w:pos="4320"/>
        <w:tab w:val="left" w:pos="5040"/>
        <w:tab w:val="left" w:pos="5760"/>
        <w:tab w:val="left" w:pos="6480"/>
        <w:tab w:val="left" w:pos="7200"/>
      </w:tabs>
    </w:pPr>
    <w:rPr>
      <w:rFonts w:ascii="Arial" w:hAnsi="Arial"/>
      <w:sz w:val="20"/>
    </w:rPr>
  </w:style>
  <w:style w:type="character" w:customStyle="1" w:styleId="hm_Heading,_red_underlinedChar">
    <w:name w:val="H&amp;M Heading, red underlined"/>
    <w:link w:val="hm_Heading,_red_underlined"/>
    <w:qFormat/>
    <w:uiPriority w:val="9"/>
    <w:rPr>
      <w:rFonts w:ascii="Arial" w:hAnsi="Arial"/>
      <w:b/>
      <w:i w:val="0"/>
      <w:strike w:val="0"/>
      <w:u w:val="single" w:color="auto"/>
      <w:caps w:val="0"/>
      <w:vertAlign w:val="baseline"/>
      <w:sz w:val="24"/>
      <w:w w:val="100"/>
      <w:spacing w:val="0"/>
      <w:position w:val="0"/>
      <w:color w:val="FF0000"/>
      <w:shd w:val="clear" w:color="auto" w:fill="auto"/>
      <w:rtl w:val="0"/>
    </w:rPr>
  </w:style>
  <w:style w:type="paragraph" w:customStyle="1" w:styleId="hm_Heading,_red_underlined">
    <w:name w:val="H&amp;M Heading, red underlined"/>
    <w:link w:val="hm_Heading,_red_underlinedChar"/>
    <w:qFormat/>
    <w:uiPriority w:val="9"/>
    <w:pPr>
      <w:jc w:val="left"/>
      <w:keepLines w:val="0"/>
      <w:keepNext w:val="0"/>
      <w:ind w:left="0" w:right="0" w:firstLine="0"/>
      <w:spacing w:before="0" w:after="0" w:lineRule="auto" w:line="240"/>
      <w:pBdr>
        <w:top w:val="none" w:sz="0" w:space="0" w:color="auto"/>
        <w:right w:val="none" w:sz="0" w:space="0" w:color="auto"/>
        <w:bottom w:val="none" w:sz="0" w:space="0" w:color="auto"/>
        <w:left w:val="none" w:sz="0" w:space="0" w:color="auto"/>
      </w:pBdr>
      <w:bidi w:val="0"/>
      <w:shd w:val="clear" w:color="auto" w:fill="auto"/>
    </w:pPr>
    <w:rPr>
      <w:rFonts w:ascii="Arial" w:hAnsi="Arial"/>
      <w:sz w:val="24"/>
    </w:rPr>
  </w:style>
  <w:style w:type="character" w:customStyle="1" w:styleId="hm_Heading1Char">
    <w:name w:val="H&amp;M Heading1"/>
    <w:basedOn w:val="hm_NormalChar"/>
    <w:link w:val="hm_Heading1"/>
    <w:qFormat/>
    <w:uiPriority w:val="9"/>
    <w:rPr>
      <w:rFonts w:ascii="Arial" w:hAnsi="Arial"/>
      <w:b/>
      <w:sz w:val="24"/>
      <w:color w:val="0000FF"/>
    </w:rPr>
  </w:style>
  <w:style w:type="paragraph" w:customStyle="1" w:styleId="hm_Heading1">
    <w:name w:val="H&amp;M Heading1"/>
    <w:basedOn w:val="hm_Normal"/>
    <w:link w:val="hm_Heading1Char"/>
    <w:qFormat/>
    <w:uiPriority w:val="9"/>
    <w:pPr>
      <w:jc w:val="left"/>
      <w:ind w:left="0" w:right="0" w:firstLine="0"/>
      <w:tabs>
        <w:tab w:val="left" w:pos="720"/>
        <w:tab w:val="left" w:pos="1440"/>
        <w:tab w:val="left" w:pos="2160"/>
        <w:tab w:val="left" w:pos="2880"/>
        <w:tab w:val="left" w:pos="3600"/>
        <w:tab w:val="left" w:pos="4320"/>
        <w:tab w:val="left" w:pos="5040"/>
        <w:tab w:val="left" w:pos="5760"/>
        <w:tab w:val="left" w:pos="6480"/>
        <w:tab w:val="left" w:pos="7200"/>
      </w:tabs>
    </w:pPr>
    <w:rPr>
      <w:rFonts w:ascii="Arial" w:hAnsi="Arial"/>
      <w:sz w:val="24"/>
    </w:rPr>
  </w:style>
  <w:style w:type="character" w:customStyle="1" w:styleId="hm_Image_CaptionChar">
    <w:name w:val="H&amp;M Image Caption"/>
    <w:basedOn w:val="hm_NormalChar"/>
    <w:link w:val="hm_Image_Caption"/>
    <w:qFormat/>
    <w:uiPriority w:val="9"/>
    <w:rPr>
      <w:b/>
      <w:sz w:val="16"/>
    </w:rPr>
  </w:style>
  <w:style w:type="paragraph" w:customStyle="1" w:styleId="hm_Image_Caption">
    <w:name w:val="H&amp;M Image Caption"/>
    <w:basedOn w:val="hm_Normal"/>
    <w:link w:val="hm_Image_CaptionChar"/>
    <w:qFormat/>
    <w:uiPriority w:val="9"/>
    <w:pPr/>
    <w:rPr>
      <w:rFonts w:ascii="Arial" w:hAnsi="Arial"/>
      <w:sz w:val="16"/>
    </w:rPr>
  </w:style>
  <w:style w:type="character" w:customStyle="1" w:styleId="hm_Left_indent_to_72Char">
    <w:name w:val="H&amp;M Left indent to 72"/>
    <w:link w:val="hm_Left_indent_to_72"/>
    <w:qFormat/>
    <w:uiPriority w:val="9"/>
    <w:rPr>
      <w:rFonts w:ascii="Arial" w:hAnsi="Arial"/>
      <w:b w:val="0"/>
      <w:i w:val="0"/>
      <w:strike w:val="0"/>
      <w:u w:val="none" w:color="auto"/>
      <w:caps w:val="0"/>
      <w:vertAlign w:val="baseline"/>
      <w:sz w:val="20"/>
      <w:w w:val="100"/>
      <w:spacing w:val="0"/>
      <w:position w:val="0"/>
      <w:color w:val="000000"/>
      <w:shd w:val="clear" w:color="auto" w:fill="auto"/>
      <w:rtl w:val="0"/>
    </w:rPr>
  </w:style>
  <w:style w:type="paragraph" w:customStyle="1" w:styleId="hm_Left_indent_to_72">
    <w:name w:val="H&amp;M Left indent to 72"/>
    <w:link w:val="hm_Left_indent_to_72Char"/>
    <w:qFormat/>
    <w:uiPriority w:val="9"/>
    <w:pPr>
      <w:jc w:val="left"/>
      <w:keepLines w:val="0"/>
      <w:keepNext w:val="0"/>
      <w:ind w:left="1440" w:right="0" w:firstLine="0"/>
      <w:spacing w:before="0" w:after="0" w:lineRule="auto" w:line="240"/>
      <w:pBdr>
        <w:top w:val="none" w:sz="0" w:space="0" w:color="auto"/>
        <w:right w:val="none" w:sz="0" w:space="0" w:color="auto"/>
        <w:bottom w:val="none" w:sz="0" w:space="0" w:color="auto"/>
        <w:left w:val="none" w:sz="0" w:space="0" w:color="auto"/>
      </w:pBdr>
      <w:bidi w:val="0"/>
      <w:shd w:val="clear" w:color="auto" w:fill="auto"/>
      <w:tabs>
        <w:tab w:val="left" w:pos="1440"/>
        <w:tab w:val="left" w:pos="1995"/>
      </w:tabs>
    </w:pPr>
    <w:rPr>
      <w:rFonts w:ascii="Arial" w:hAnsi="Arial"/>
      <w:sz w:val="20"/>
    </w:rPr>
  </w:style>
  <w:style w:type="character" w:customStyle="1" w:styleId="hm_NormalChar">
    <w:name w:val="H&amp;M Normal"/>
    <w:basedOn w:val="DefaultParagraphFont"/>
    <w:link w:val="hm_Normal"/>
    <w:qFormat/>
    <w:uiPriority w:val="9"/>
    <w:rPr>
      <w:rFonts w:ascii="Arial" w:hAnsi="Arial"/>
      <w:b w:val="0"/>
      <w:i w:val="0"/>
      <w:strike w:val="0"/>
      <w:u w:val="none" w:color="auto"/>
      <w:caps w:val="0"/>
      <w:vertAlign w:val="baseline"/>
      <w:sz w:val="20"/>
      <w:w w:val="100"/>
      <w:spacing w:val="0"/>
      <w:position w:val="0"/>
      <w:color w:val="000000"/>
      <w:shd w:val="clear" w:color="auto" w:fill="auto"/>
      <w:rtl w:val="0"/>
    </w:rPr>
  </w:style>
  <w:style w:type="paragraph" w:customStyle="1" w:styleId="hm_Normal">
    <w:name w:val="H&amp;M Normal"/>
    <w:basedOn w:val="Normal"/>
    <w:link w:val="hm_NormalChar"/>
    <w:qFormat/>
    <w:uiPriority w:val="9"/>
    <w:pPr>
      <w:jc w:val="left"/>
      <w:keepLines w:val="0"/>
      <w:keepNext w:val="0"/>
      <w:ind w:left="0" w:right="0" w:firstLine="0"/>
      <w:spacing w:before="0" w:after="0" w:lineRule="auto" w:line="240"/>
      <w:pBdr>
        <w:top w:val="none" w:sz="0" w:space="0" w:color="auto"/>
        <w:right w:val="none" w:sz="0" w:space="0" w:color="auto"/>
        <w:bottom w:val="none" w:sz="0" w:space="0" w:color="auto"/>
        <w:left w:val="none" w:sz="0" w:space="0" w:color="auto"/>
      </w:pBdr>
      <w:bidi w:val="0"/>
      <w:shd w:val="clear" w:color="auto" w:fill="auto"/>
    </w:pPr>
    <w:rPr>
      <w:rFonts w:ascii="Arial" w:hAnsi="Arial"/>
      <w:sz w:val="20"/>
    </w:rPr>
  </w:style>
  <w:style w:type="character" w:customStyle="1" w:styleId="hm_NotesChar">
    <w:name w:val="H&amp;M Notes"/>
    <w:basedOn w:val="hm_NormalChar"/>
    <w:link w:val="hm_Notes"/>
    <w:qFormat/>
    <w:uiPriority w:val="9"/>
    <w:rPr/>
  </w:style>
  <w:style w:type="paragraph" w:customStyle="1" w:styleId="hm_Notes">
    <w:name w:val="H&amp;M Notes"/>
    <w:basedOn w:val="hm_Normal"/>
    <w:link w:val="hm_NotesChar"/>
    <w:qFormat/>
    <w:uiPriority w:val="9"/>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12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About"/><Relationship Id="rId15" Type="http://schemas.openxmlformats.org/officeDocument/2006/relationships/hyperlink" Target="#regexp_syntax"/><Relationship Id="rId16" Type="http://schemas.openxmlformats.org/officeDocument/2006/relationships/hyperlink" Target="#author"/><Relationship Id="rId17" Type="http://schemas.openxmlformats.org/officeDocument/2006/relationships/hyperlink" Target="http://RegExpStudio.com/TRegExpr/TRegExpr.html" TargetMode="External"/><Relationship Id="rId18" Type="http://schemas.openxmlformats.org/officeDocument/2006/relationships/hyperlink" Target="#installation"/><Relationship Id="rId19" Type="http://schemas.openxmlformats.org/officeDocument/2006/relationships/hyperlink" Target="#tregexpr_interface"/><Relationship Id="rId20" Type="http://schemas.openxmlformats.org/officeDocument/2006/relationships/hyperlink" Target="#demos"/><Relationship Id="rId21" Type="http://schemas.openxmlformats.org/officeDocument/2006/relationships/hyperlink" Target="#Articles"/><Relationship Id="rId22" Type="http://schemas.openxmlformats.org/officeDocument/2006/relationships/hyperlink" Target="#RegExpStudio"/><Relationship Id="rId23" Type="http://schemas.openxmlformats.org/officeDocument/2006/relationships/hyperlink" Target="#tregexpr_interface_unicode_support"/><Relationship Id="rId24" Type="http://schemas.openxmlformats.org/officeDocument/2006/relationships/hyperlink" Target="#whats_new"/><Relationship Id="rId25" Type="http://schemas.openxmlformats.org/officeDocument/2006/relationships/hyperlink" Target="#Disclaimer"/><Relationship Id="rId26" Type="http://schemas.openxmlformats.org/officeDocument/2006/relationships/hyperlink" Target="&apos;mailto:anso@mail.ru&apos;" TargetMode="External"/><Relationship Id="rId27" Type="http://schemas.openxmlformats.org/officeDocument/2006/relationships/hyperlink" Target="#regexp_syntax_syntax_word_boundaries"/><Relationship Id="rId28" Type="http://schemas.openxmlformats.org/officeDocument/2006/relationships/hyperlink" Target="#tregexpr_interface_tregexpr_version"/><Relationship Id="rId29" Type="http://schemas.openxmlformats.org/officeDocument/2006/relationships/hyperlink" Target="#tregexpr_interface_tregexpr_replace"/><Relationship Id="rId30" Type="http://schemas.openxmlformats.org/officeDocument/2006/relationships/hyperlink" Target="#regexp_syntax_modifier_m"/><Relationship Id="rId31" Type="http://schemas.openxmlformats.org/officeDocument/2006/relationships/hyperlink" Target="#regexp_syntax_syntax_line_separators"/><Relationship Id="rId32" Type="http://schemas.openxmlformats.org/officeDocument/2006/relationships/hyperlink" Target="#regexp_syntax_modifier_s"/><Relationship Id="rId33" Type="http://schemas.openxmlformats.org/officeDocument/2006/relationships/hyperlink" Target="#regexp_syntax_metacharacters_iterators"/><Relationship Id="rId34" Type="http://schemas.openxmlformats.org/officeDocument/2006/relationships/hyperlink" Target="#regexp_syntax_modifier_g"/><Relationship Id="rId35" Type="http://schemas.openxmlformats.org/officeDocument/2006/relationships/hyperlink" Target="#regexp_syntax_modifier_x"/><Relationship Id="rId36" Type="http://schemas.openxmlformats.org/officeDocument/2006/relationships/hyperlink" Target="#faq"/><Relationship Id="rId37" Type="http://schemas.openxmlformats.org/officeDocument/2006/relationships/hyperlink" Target="#HyperLinksDecorator"/><Relationship Id="rId38" Type="http://schemas.openxmlformats.org/officeDocument/2006/relationships/hyperlink" Target="#regexp_syntax_inline_modifiers"/><Relationship Id="rId39" Type="http://schemas.openxmlformats.org/officeDocument/2006/relationships/hyperlink" Target="#tregexpr_interface_modifier_defs"/><Relationship Id="rId40" Type="http://schemas.openxmlformats.org/officeDocument/2006/relationships/hyperlink" Target="#regexp_syntax_modifier_r"/><Relationship Id="rId41" Type="http://schemas.openxmlformats.org/officeDocument/2006/relationships/hyperlink" Target="#regexp_syntax_inline_comment"/><Relationship Id="rId42" Type="http://schemas.openxmlformats.org/officeDocument/2006/relationships/hyperlink" Target="#tregexpr_interface_subexprmatchcount"/><Relationship Id="rId43" Type="http://schemas.openxmlformats.org/officeDocument/2006/relationships/hyperlink" Target="http://RegExpStudio.com/" TargetMode="External"/><Relationship Id="rId44" Type="http://schemas.openxmlformats.org/officeDocument/2006/relationships/hyperlink" Target="#faq_CPPBEscChar"/><Relationship Id="rId45" Type="http://schemas.openxmlformats.org/officeDocument/2006/relationships/hyperlink" Target="#tregexpr_interface_lineseparators"/><Relationship Id="rId46" Type="http://schemas.openxmlformats.org/officeDocument/2006/relationships/hyperlink" Target="#tregexpr_interface_linepairedseparator"/><Relationship Id="rId47" Type="http://schemas.openxmlformats.org/officeDocument/2006/relationships/hyperlink" Target="#RegExp_Syntax_syntax_predefined_classes"/><Relationship Id="rId48" Type="http://schemas.openxmlformats.org/officeDocument/2006/relationships/hyperlink" Target="#tregexpr_interface_tregexpr_spacechars"/><Relationship Id="rId49" Type="http://schemas.openxmlformats.org/officeDocument/2006/relationships/hyperlink" Target="#tregexpr_interface_tregexpr_wordchars"/><Relationship Id="rId50" Type="http://schemas.openxmlformats.org/officeDocument/2006/relationships/hyperlink" Target="#tregexpr_interface_tregexpr_match"/><Relationship Id="rId51" Type="http://schemas.openxmlformats.org/officeDocument/2006/relationships/hyperlink" Target="#tregexpr_interface_tregexpr_substitute"/><Relationship Id="rId52" Type="http://schemas.openxmlformats.org/officeDocument/2006/relationships/hyperlink" Target="#RegExp_Syntax_about_modifiers"/><Relationship Id="rId53" Type="http://schemas.openxmlformats.org/officeDocument/2006/relationships/hyperlink" Target="#tregexpr_interface_tregexpr_modifier_x"/><Relationship Id="rId54" Type="http://schemas.openxmlformats.org/officeDocument/2006/relationships/hyperlink" Target="#RegExp_Syntax_modifier_i"/><Relationship Id="rId55" Type="http://schemas.openxmlformats.org/officeDocument/2006/relationships/hyperlink" Target="#tregexpr_interface_invertcase"/><Relationship Id="rId56" Type="http://schemas.openxmlformats.org/officeDocument/2006/relationships/hyperlink" Target="#RegExp_Syntax_mechanism"/><Relationship Id="rId57" Type="http://schemas.openxmlformats.org/officeDocument/2006/relationships/hyperlink" Target="#faq_nongreedyoptimization"/><Relationship Id="rId58" Type="http://schemas.openxmlformats.org/officeDocument/2006/relationships/hyperlink" Target="#TRegExpr_Interface_tregexpr_modifier_i"/><Relationship Id="rId59" Type="http://schemas.openxmlformats.org/officeDocument/2006/relationships/hyperlink" Target="#TRegExpr_Interface_tregexpr_modifier_r"/><Relationship Id="rId60" Type="http://schemas.openxmlformats.org/officeDocument/2006/relationships/hyperlink" Target="#TRegExpr_Interface_tregexpr_modifier_s"/><Relationship Id="rId61" Type="http://schemas.openxmlformats.org/officeDocument/2006/relationships/hyperlink" Target="#TRegExpr_Interface_tregexpr_modifier_g"/><Relationship Id="rId62" Type="http://schemas.openxmlformats.org/officeDocument/2006/relationships/hyperlink" Target="#TRegExpr_Interface_tregexpr_modifier_m"/><Relationship Id="rId63" Type="http://schemas.openxmlformats.org/officeDocument/2006/relationships/hyperlink" Target="#TRegExpr_Interface_EscChar"/><Relationship Id="rId64" Type="http://schemas.openxmlformats.org/officeDocument/2006/relationships/hyperlink" Target="mailto:anso@mail.ru" TargetMode="External"/><Relationship Id="rId65" Type="http://schemas.openxmlformats.org/officeDocument/2006/relationships/hyperlink" Target="http://www.helpandmanual.com" TargetMode="External"/><Relationship Id="rId66" Type="http://schemas.openxmlformats.org/officeDocument/2006/relationships/image" Target="media/hmimage66.png"/><Relationship Id="rId67" Type="http://schemas.openxmlformats.org/officeDocument/2006/relationships/hyperlink" Target="http://www.mindpower.com" TargetMode="External"/><Relationship Id="rId68" Type="http://schemas.openxmlformats.org/officeDocument/2006/relationships/hyperlink" Target="#Text2Html"/><Relationship Id="rId69" Type="http://schemas.openxmlformats.org/officeDocument/2006/relationships/hyperlink" Target="#HyperLinksDecorator_decorateurls"/><Relationship Id="rId70" Type="http://schemas.openxmlformats.org/officeDocument/2006/relationships/hyperlink" Target="#HyperLinksDecorator_decorateemails"/><Relationship Id="rId71" Type="http://schemas.openxmlformats.org/officeDocument/2006/relationships/hyperlink" Target="#Article_Bird_Eye_View"/><Relationship Id="rId72" Type="http://schemas.openxmlformats.org/officeDocument/2006/relationships/hyperlink" Target="#Article_MrDecorator"/></Relationships>

</file>

<file path=word/_rels/settings.xml.rels>&#65279;<?xml version="1.0" encoding="UTF-8"?>
<Relationships xmlns="http://schemas.openxmlformats.org/package/2006/relationships"><Relationship Id="rId1" Type="http://schemas.openxmlformats.org/officeDocument/2006/relationships/attachedTemplate" Target="file:///.\$helpman-word-helper-macro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EC41DD-D1F4-46AA-B982-B400C1757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$helpman-word-helper-macros.dotm</Template>
  <TotalTime>0</TotalTime>
  <Pages>4</Pages>
  <Words>110</Words>
  <Characters>698</Characters>
  <Application>Microsoft Office Word</Application>
  <DocSecurity>0</DocSecurity>
  <Lines>5</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TRegExpr - Delphi Regular Expressions</vt:lpstr>
      <vt:lpstr>TRegExpr - Delphi Regular Expressions</vt:lpstr>
    </vt:vector>
  </TitlesOfParts>
  <Company>  and EC Software GmbH</Company>
  <LinksUpToDate>false</LinksUpToDate>
  <CharactersWithSpaces>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TRegExpr - Delphi Regular Expressions</dc:title>
  <dc:subject>&lt;%DESCRIPTION%&gt;</dc:subject>
  <dc:creator> </dc:creator>
  <dc:description>&lt;%COMMENTS%&gt;</dc:description>
  <cp:lastModifiedBy>Tim Green</cp:lastModifiedBy>
  <cp:revision>2</cp:revision>
  <dcterms:created xsi:type="dcterms:W3CDTF">2015-02-18T05:43:00Z</dcterms:created>
  <dcterms:modified xsi:type="dcterms:W3CDTF">2015-02-18T05:43:00Z</dcterms:modified>
</cp:coreProperties>
</file>