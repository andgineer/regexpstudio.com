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Regularen Ausdrucken</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Regularen Ausdrucken</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About"/>
      <w:pPr>
        <w:pStyle w:val="Heading1"/>
        <w:numPr>
          <w:ilvl w:val="0"/>
          <w:numId w:val="1"/>
        </w:numPr>
      </w:pPr>
      <w:r>
        <w:t>About</w:t>
      </w:r>
      <w:bookmarkEnd w:id="rId14"/>
    </w:p>
    <w:p>
      <w:pPr>
        <w:pStyle w:val="hm_Normal"/>
      </w:pPr>
      <w:r>
        <w:rPr>
          <w:rStyle w:val="hm_NormalChar"/>
          <w:rFonts w:ascii="Arial" w:hAnsi="Arial"/>
          <w:sz w:val="20"/>
          <w:color w:val="000000"/>
        </w:rPr>
        <w:t>TRegExpr ist eine Sammlung von einfach zu benutzenden Routinen, um mächtige, vorlagenbasierte Zeichenkettenvergleiche durchzuführen, beispielsweise zur Prüfung von strukturierten Dateneingaben in Datenbanken wie beispielsweise Telefonnummern mit Vorwahlen, Sozialversicherungsnummern, Web-Applikationen, komplexere Suchen &amp; Ersetzen-Vorgänge, Werkzeuge zur Durchforstung von Dateibeständen nach regelbasierenden Ausdrücken und so weiter.</w:t>
      </w:r>
    </w:p>
    <w:p>
      <w:pPr>
        <w:pStyle w:val="hm_Normal"/>
      </w:pPr>
    </w:p>
    <w:p>
      <w:pPr>
        <w:pStyle w:val="hm_Normal"/>
      </w:pPr>
      <w:r>
        <w:rPr>
          <w:rStyle w:val="hm_NormalChar"/>
          <w:rFonts w:ascii="Arial" w:hAnsi="Arial"/>
          <w:sz w:val="20"/>
          <w:color w:val="000000"/>
        </w:rPr>
        <w:t>Du kannst mit TRegExpr leicht und schnell die korrekte Syntax einer E-Mail-Adresse prüfen, Telefonnummern in einem Text erkennen, URLs aus Qelltexten von Web-Seiten extrahieren, unterschiedliche Schreibweisen eines Ausdruckes finden und durch eine einzige ersetzen. Es bleibt Deiner Fantasie überlassen, wozu Du TRegExpr noch benutzen kannst. Die Suchvorlagen (im folgenden Templates genannt), können zur Laufzeit geändert werden, ohne dass eine Neuübersetzung des Programmes notwendig würde!</w:t>
      </w:r>
    </w:p>
    <w:p>
      <w:pPr>
        <w:pStyle w:val="hm_Normal"/>
      </w:pPr>
    </w:p>
    <w:p>
      <w:pPr>
        <w:pStyle w:val="hm_Normal"/>
      </w:pPr>
      <w:r>
        <w:rPr>
          <w:rStyle w:val="hm_NormalChar"/>
          <w:rFonts w:ascii="Arial" w:hAnsi="Arial"/>
          <w:sz w:val="20"/>
          <w:color w:val="000000"/>
        </w:rPr>
        <w:t xml:space="preserve">Diese Bibliothek, die ich hiermit in die Freeware lege, ist eine Delphi-Portierung der Routinen, die Henry Spencer als V8-Routinen herausbrachte, um damit eine Untermenge der </w:t>
      </w:r>
      <w:hyperlink w:anchor="RegExp_Syntax">
        <w:r>
          <w:rPr>
            <w:rStyle w:val="hm_NormalChar"/>
            <w:rFonts w:ascii="Arial" w:hAnsi="Arial"/>
            <w:u w:val="single" w:color="auto"/>
            <w:sz w:val="20"/>
            <w:color w:val="0000FF"/>
          </w:rPr>
          <w:t>Regulären Ausdrücke von Perl</w:t>
        </w:r>
      </w:hyperlink>
      <w:r>
        <w:rPr>
          <w:rStyle w:val="hm_NormalChar"/>
          <w:rFonts w:ascii="Arial" w:hAnsi="Arial"/>
          <w:sz w:val="20"/>
          <w:color w:val="000000"/>
        </w:rPr>
        <w:t xml:space="preserve"> handhaben zu können.</w:t>
      </w:r>
    </w:p>
    <w:p>
      <w:pPr>
        <w:pStyle w:val="hm_Normal"/>
      </w:pPr>
    </w:p>
    <w:p>
      <w:pPr>
        <w:pStyle w:val="hm_Normal"/>
      </w:pPr>
      <w:r>
        <w:rPr>
          <w:rStyle w:val="hm_NormalChar"/>
          <w:rFonts w:ascii="Arial" w:hAnsi="Arial"/>
          <w:sz w:val="20"/>
          <w:color w:val="000000"/>
        </w:rPr>
        <w:t>Demgegenüber ist TRegExpr vollständig in einfachem Object-Pascal geschrieben und wird mit dem ganzen Quelltext kostenlos zur Verfügung gestellt.</w:t>
      </w:r>
    </w:p>
    <w:p>
      <w:pPr>
        <w:pStyle w:val="hm_Normal"/>
      </w:pPr>
    </w:p>
    <w:p>
      <w:pPr>
        <w:pStyle w:val="hm_Normal"/>
      </w:pPr>
      <w:r>
        <w:rPr>
          <w:rStyle w:val="hm_NormalChar"/>
          <w:rFonts w:ascii="Arial" w:hAnsi="Arial"/>
          <w:sz w:val="20"/>
          <w:color w:val="000000"/>
        </w:rPr>
        <w:t xml:space="preserve">Der originale C-Quelltext wurde verbessert, in eine Klasse </w:t>
      </w:r>
      <w:hyperlink w:anchor="tregexpr_interface">
        <w:r>
          <w:rPr>
            <w:rStyle w:val="hm_NormalChar"/>
            <w:rFonts w:ascii="Arial" w:hAnsi="Arial"/>
            <w:u w:val="single" w:color="auto"/>
            <w:sz w:val="20"/>
            <w:color w:val="0000FF"/>
          </w:rPr>
          <w:t>TRegExpr</w:t>
        </w:r>
      </w:hyperlink>
      <w:r>
        <w:rPr>
          <w:rStyle w:val="hm_NormalChar"/>
          <w:rFonts w:ascii="Arial" w:hAnsi="Arial"/>
          <w:sz w:val="20"/>
          <w:color w:val="000000"/>
        </w:rPr>
        <w:t xml:space="preserve"> gekapselt und in einer einzigen Datei gespeichert: RegExpr.pas.</w:t>
      </w:r>
    </w:p>
    <w:p>
      <w:pPr>
        <w:pStyle w:val="hm_Normal"/>
      </w:pPr>
    </w:p>
    <w:p>
      <w:pPr>
        <w:pStyle w:val="hm_Normal"/>
      </w:pPr>
      <w:r>
        <w:rPr>
          <w:rStyle w:val="hm_NormalChar"/>
          <w:rFonts w:ascii="Arial" w:hAnsi="Arial"/>
          <w:sz w:val="20"/>
          <w:color w:val="000000"/>
        </w:rPr>
        <w:t>Du brauchst also keine DLL mehr für Reguläre Ausdrücke!</w:t>
      </w:r>
    </w:p>
    <w:p>
      <w:pPr>
        <w:pStyle w:val="hm_Normal"/>
      </w:pPr>
    </w:p>
    <w:p>
      <w:pPr>
        <w:pStyle w:val="hm_Normal"/>
      </w:pPr>
      <w:r>
        <w:rPr>
          <w:rStyle w:val="hm_NormalChar"/>
          <w:rFonts w:ascii="Arial" w:hAnsi="Arial"/>
          <w:sz w:val="20"/>
          <w:color w:val="000000"/>
        </w:rPr>
        <w:t xml:space="preserve">Schaue Dir mal die einfachen </w:t>
      </w:r>
      <w:hyperlink w:anchor="Demos">
        <w:r>
          <w:rPr>
            <w:rStyle w:val="hm_NormalChar"/>
            <w:rFonts w:ascii="Arial" w:hAnsi="Arial"/>
            <w:u w:val="single" w:color="auto"/>
            <w:sz w:val="20"/>
            <w:color w:val="0000FF"/>
          </w:rPr>
          <w:t>Beispiele</w:t>
        </w:r>
      </w:hyperlink>
      <w:r>
        <w:rPr>
          <w:rStyle w:val="hm_NormalChar"/>
          <w:rFonts w:ascii="Arial" w:hAnsi="Arial"/>
          <w:sz w:val="20"/>
          <w:color w:val="000000"/>
        </w:rPr>
        <w:t xml:space="preserve"> an und studiere die </w:t>
      </w:r>
      <w:hyperlink w:anchor="RegExp_Syntax">
        <w:r>
          <w:rPr>
            <w:rStyle w:val="hm_NormalChar"/>
            <w:rFonts w:ascii="Arial" w:hAnsi="Arial"/>
            <w:u w:val="single" w:color="auto"/>
            <w:sz w:val="20"/>
            <w:color w:val="0000FF"/>
          </w:rPr>
          <w:t>Syntax</w:t>
        </w:r>
      </w:hyperlink>
      <w:r>
        <w:rPr>
          <w:rStyle w:val="hm_NormalChar"/>
          <w:rFonts w:ascii="Arial" w:hAnsi="Arial"/>
          <w:sz w:val="20"/>
          <w:color w:val="000000"/>
        </w:rPr>
        <w:t xml:space="preserve"> der Regulären Ausdrücke (Du kannst natürlich auch das </w:t>
      </w:r>
      <w:hyperlink w:anchor="tregexpr_testrexp">
        <w:r>
          <w:rPr>
            <w:rStyle w:val="hm_NormalChar"/>
            <w:rFonts w:ascii="Arial" w:hAnsi="Arial"/>
            <w:u w:val="single" w:color="auto"/>
            <w:sz w:val="20"/>
            <w:color w:val="0000FF"/>
          </w:rPr>
          <w:t>Demo-Projekt</w:t>
        </w:r>
      </w:hyperlink>
      <w:r>
        <w:rPr>
          <w:rStyle w:val="hm_NormalChar"/>
          <w:rFonts w:ascii="Arial" w:hAnsi="Arial"/>
          <w:sz w:val="20"/>
          <w:color w:val="000000"/>
        </w:rPr>
        <w:t xml:space="preserve"> für Studienzwecke heranziehen und damit auch Deine eigenen Regulären Ausdrücken ausarbeiten oder debuggen).</w:t>
      </w:r>
    </w:p>
    <w:p>
      <w:pPr>
        <w:pStyle w:val="hm_Normal"/>
      </w:pPr>
    </w:p>
    <w:p>
      <w:pPr>
        <w:pStyle w:val="hm_Normal"/>
      </w:pPr>
      <w:r>
        <w:rPr>
          <w:rStyle w:val="hm_NormalChar"/>
          <w:rFonts w:ascii="Arial" w:hAnsi="Arial"/>
          <w:sz w:val="20"/>
          <w:color w:val="000000"/>
        </w:rPr>
        <w:t>Du kannst sogar Unicode (d.h. Delphis WideString) benutzen – weiteres unter "</w:t>
      </w:r>
      <w:hyperlink w:anchor="tregexpr_interface_unicode_support">
        <w:r>
          <w:rPr>
            <w:rStyle w:val="hm_NormalChar"/>
            <w:rFonts w:ascii="Arial" w:hAnsi="Arial"/>
            <w:u w:val="single" w:color="auto"/>
            <w:sz w:val="20"/>
            <w:color w:val="0000FF"/>
          </w:rPr>
          <w:t>Wie wird Unicode benutzt?</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Wirf auch einen Blick auf die </w:t>
      </w:r>
      <w:hyperlink r:id="rId20">
        <w:r>
          <w:rPr>
            <w:rStyle w:val="hm_NormalChar"/>
            <w:rFonts w:ascii="Arial" w:hAnsi="Arial"/>
            <w:u w:val="double" w:color="auto"/>
            <w:sz w:val="20"/>
            <w:color w:val="0000FF"/>
          </w:rPr>
          <w:t>Was gibt's Neues</w:t>
        </w:r>
      </w:hyperlink>
      <w:r>
        <w:rPr>
          <w:rStyle w:val="hm_NormalChar"/>
          <w:rFonts w:ascii="Arial" w:hAnsi="Arial"/>
          <w:sz w:val="20"/>
          <w:color w:val="000000"/>
        </w:rPr>
        <w:t xml:space="preserve"> web-Sektion für die neuesten Änderungen.</w:t>
      </w:r>
    </w:p>
    <w:p>
      <w:pPr>
        <w:pStyle w:val="hm_Normal"/>
      </w:pPr>
    </w:p>
    <w:p>
      <w:pPr>
        <w:pStyle w:val="hm_Normal"/>
      </w:pPr>
      <w:r>
        <w:rPr>
          <w:rStyle w:val="hm_NormalChar"/>
          <w:rFonts w:ascii="Arial" w:hAnsi="Arial"/>
          <w:sz w:val="20"/>
          <w:color w:val="000000"/>
        </w:rPr>
        <w:t xml:space="preserve">Und natürlich sind Kommentare, Ideen, Vorschläge und sogar Bug Reports </w:t>
      </w:r>
      <w:hyperlink w:anchor="Author">
        <w:r>
          <w:rPr>
            <w:rStyle w:val="hm_NormalChar"/>
            <w:rFonts w:ascii="Arial" w:hAnsi="Arial"/>
            <w:u w:val="single" w:color="auto"/>
            <w:sz w:val="20"/>
            <w:color w:val="0000FF"/>
          </w:rPr>
          <w:t>willkommen</w:t>
        </w:r>
      </w:hyperlink>
      <w:r>
        <w:rPr>
          <w:rStyle w:val="hm_NormalChar"/>
          <w:rFonts w:ascii="Arial" w:hAnsi="Arial"/>
          <w:sz w:val="20"/>
          <w:color w:val="000000"/>
        </w:rPr>
        <w:t>.</w:t>
      </w:r>
    </w:p>
    <w:p>
      <w:pPr>
        <w:pStyle w:val="hm_Normal"/>
      </w:pPr>
    </w:p>
    <w:p>
      <w:bookmarkStart w:id="rId22" w:name="Disclaimer"/>
      <w:pPr>
        <w:pStyle w:val="Heading1"/>
        <w:numPr>
          <w:ilvl w:val="0"/>
          <w:numId w:val="1"/>
        </w:numPr>
      </w:pPr>
      <w:r>
        <w:t>Rechtliche Themen</w:t>
      </w:r>
      <w:bookmarkEnd w:id="rId22"/>
    </w:p>
    <w:p>
      <w:pPr>
        <w:pStyle w:val="hm_Normal"/>
      </w:pPr>
    </w:p>
    <w:p>
      <w:pPr>
        <w:pStyle w:val="hm_Normal"/>
      </w:pPr>
      <w:r>
        <w:rPr>
          <w:rStyle w:val="hm_NormalChar"/>
          <w:rFonts w:ascii="Arial" w:hAnsi="Arial"/>
          <w:sz w:val="20"/>
          <w:color w:val="000000"/>
        </w:rPr>
        <w:t>Copyright (c) 1999-2004 by Andrey V. Sorokin &lt;</w:t>
      </w:r>
      <w:hyperlink r:id="rId23">
        <w:r>
          <w:rPr>
            <w:rStyle w:val="hm_NormalChar"/>
            <w:rFonts w:ascii="Arial" w:hAnsi="Arial"/>
            <w:u w:val="double" w:color="auto"/>
            <w:sz w:val="20"/>
            <w:color w:val="0000FF"/>
          </w:rPr>
          <w:t>anso@mail.ru</w:t>
        </w:r>
      </w:hyperlink>
      <w:r>
        <w:rPr>
          <w:rStyle w:val="hm_NormalChar"/>
          <w:rFonts w:ascii="Arial" w:hAnsi="Arial"/>
          <w:sz w:val="20"/>
          <w:color w:val="000000"/>
        </w:rPr>
        <w:t>&gt;</w:t>
      </w:r>
    </w:p>
    <w:p>
      <w:pPr>
        <w:pStyle w:val="hm_Normal"/>
      </w:pPr>
    </w:p>
    <w:p>
      <w:pPr>
        <w:pStyle w:val="hm_Normal"/>
      </w:pPr>
      <w:r>
        <w:rPr>
          <w:rStyle w:val="hm_NormalChar"/>
          <w:rFonts w:ascii="Arial" w:hAnsi="Arial"/>
          <w:sz w:val="20"/>
          <w:color w:val="000000"/>
        </w:rPr>
        <w:t>Diese Software wird kostenlos im jeweils aktuellsten Zustand zur Verfügung gestellt. Es besteht weder eine Garantie noch irgendeine Haftung für deren Einsatz. Benutze sie auf Dein eigenes Risiko.</w:t>
      </w:r>
    </w:p>
    <w:p>
      <w:pPr>
        <w:pStyle w:val="hm_Normal"/>
      </w:pPr>
    </w:p>
    <w:p>
      <w:pPr>
        <w:pStyle w:val="hm_Normal"/>
      </w:pPr>
      <w:r>
        <w:rPr>
          <w:rStyle w:val="hm_NormalChar"/>
          <w:rFonts w:ascii="Arial" w:hAnsi="Arial"/>
          <w:sz w:val="20"/>
          <w:color w:val="000000"/>
        </w:rPr>
        <w:t>Du kannst diese Software in Deinen eigenen Entwicklungen, seien diese kostenlos oder kommerziell, benutzen, anpassen oder ändern, sofern Du folgende Bedingungen einhältst:</w:t>
      </w:r>
    </w:p>
    <w:p>
      <w:pPr>
        <w:pStyle w:val="hm_Normal"/>
      </w:pPr>
      <w:r>
        <w:rPr>
          <w:rStyle w:val="hm_NormalChar"/>
          <w:rFonts w:ascii="Arial" w:hAnsi="Arial"/>
          <w:sz w:val="20"/>
          <w:color w:val="000000"/>
        </w:rPr>
        <w:t>1. Die Herkunft dieser Software darf nicht entfernt werden. Du darfst keine Urheberschaft auf dieser Software erheben. Wenn Du die Software irgendwo einsetzst, wäre es wünschenswert, wenn eine Notiz auf meine Urheberschaft vorhanden wäre, sei es in einer Informationsbox oder der Dokumentation.</w:t>
      </w:r>
    </w:p>
    <w:p>
      <w:pPr>
        <w:pStyle w:val="hm_Normal"/>
      </w:pPr>
      <w:r>
        <w:rPr>
          <w:rStyle w:val="hm_NormalChar"/>
          <w:rFonts w:ascii="Arial" w:hAnsi="Arial"/>
          <w:sz w:val="20"/>
          <w:color w:val="000000"/>
        </w:rPr>
        <w:t xml:space="preserve"> 2. Du darfst kein Einkommen aus der Verteilung des Quellcodes an andere Entwickler erzielen. Wenn Du diese Software in einem kommerziellen Produkt einsetzst, darfst Du den eventuell mitgelieferten Quelltext dieser Software nicht implizit oder separat verrechnen.</w:t>
      </w:r>
    </w:p>
    <w:p>
      <w:pPr>
        <w:pStyle w:val="hm_Normal"/>
      </w:pPr>
    </w:p>
    <w:p>
      <w:pPr>
        <w:pStyle w:val="hm_Normal"/>
      </w:pP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Legal issues for the original C sources:</w:t>
      </w: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  Copyright (c) 1986 by University of Toronto.</w:t>
      </w:r>
    </w:p>
    <w:p>
      <w:pPr>
        <w:pStyle w:val="hm_Normal"/>
      </w:pPr>
      <w:r>
        <w:rPr>
          <w:rStyle w:val="hm_NormalChar"/>
          <w:rFonts w:ascii="Arial" w:hAnsi="Arial"/>
          <w:sz w:val="20"/>
          <w:color w:val="000000"/>
        </w:rPr>
        <w:t xml:space="preserve"> *  Written by Henry Spencer.  Not derived from licensed software.</w:t>
      </w:r>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 xml:space="preserve"> *  Permission is granted to anyone to use this software for any</w:t>
      </w:r>
    </w:p>
    <w:p>
      <w:pPr>
        <w:pStyle w:val="hm_Normal"/>
      </w:pPr>
      <w:r>
        <w:rPr>
          <w:rStyle w:val="hm_NormalChar"/>
          <w:rFonts w:ascii="Arial" w:hAnsi="Arial"/>
          <w:sz w:val="20"/>
          <w:color w:val="000000"/>
        </w:rPr>
        <w:t xml:space="preserve"> *  purpose on any computer system, and to redistribute it freely,</w:t>
      </w:r>
    </w:p>
    <w:p>
      <w:pPr>
        <w:pStyle w:val="hm_Normal"/>
      </w:pPr>
      <w:r>
        <w:rPr>
          <w:rStyle w:val="hm_NormalChar"/>
          <w:rFonts w:ascii="Arial" w:hAnsi="Arial"/>
          <w:sz w:val="20"/>
          <w:color w:val="000000"/>
        </w:rPr>
        <w:t xml:space="preserve"> *  subject to the following restrictions:</w:t>
      </w:r>
    </w:p>
    <w:p>
      <w:pPr>
        <w:pStyle w:val="hm_Normal"/>
      </w:pPr>
      <w:r>
        <w:rPr>
          <w:rStyle w:val="hm_NormalChar"/>
          <w:rFonts w:ascii="Arial" w:hAnsi="Arial"/>
          <w:sz w:val="20"/>
          <w:color w:val="000000"/>
        </w:rPr>
        <w:t xml:space="preserve"> *  1. The author is not responsible for the consequences of use of</w:t>
      </w:r>
    </w:p>
    <w:p>
      <w:pPr>
        <w:pStyle w:val="hm_Normal"/>
      </w:pPr>
      <w:r>
        <w:rPr>
          <w:rStyle w:val="hm_NormalChar"/>
          <w:rFonts w:ascii="Arial" w:hAnsi="Arial"/>
          <w:sz w:val="20"/>
          <w:color w:val="000000"/>
        </w:rPr>
        <w:t xml:space="preserve"> *      this software, no matter how awful, even if they arise</w:t>
      </w:r>
    </w:p>
    <w:p>
      <w:pPr>
        <w:pStyle w:val="hm_Normal"/>
      </w:pPr>
      <w:r>
        <w:rPr>
          <w:rStyle w:val="hm_NormalChar"/>
          <w:rFonts w:ascii="Arial" w:hAnsi="Arial"/>
          <w:sz w:val="20"/>
          <w:color w:val="000000"/>
        </w:rPr>
        <w:t xml:space="preserve"> *      from defects in it.</w:t>
      </w:r>
    </w:p>
    <w:p>
      <w:pPr>
        <w:pStyle w:val="hm_Normal"/>
      </w:pPr>
      <w:r>
        <w:rPr>
          <w:rStyle w:val="hm_NormalChar"/>
          <w:rFonts w:ascii="Arial" w:hAnsi="Arial"/>
          <w:sz w:val="20"/>
          <w:color w:val="000000"/>
        </w:rPr>
        <w:t xml:space="preserve"> *  2. The origin of this software must not be misrepresented, either</w:t>
      </w:r>
    </w:p>
    <w:p>
      <w:pPr>
        <w:pStyle w:val="hm_Normal"/>
      </w:pPr>
      <w:r>
        <w:rPr>
          <w:rStyle w:val="hm_NormalChar"/>
          <w:rFonts w:ascii="Arial" w:hAnsi="Arial"/>
          <w:sz w:val="20"/>
          <w:color w:val="000000"/>
        </w:rPr>
        <w:t xml:space="preserve"> *      by explicit claim or by omission.</w:t>
      </w:r>
    </w:p>
    <w:p>
      <w:pPr>
        <w:pStyle w:val="hm_Normal"/>
      </w:pPr>
      <w:r>
        <w:rPr>
          <w:rStyle w:val="hm_NormalChar"/>
          <w:rFonts w:ascii="Arial" w:hAnsi="Arial"/>
          <w:sz w:val="20"/>
          <w:color w:val="000000"/>
        </w:rPr>
        <w:t xml:space="preserve"> *  3. Altered versions must be plainly marked as such, and must not</w:t>
      </w:r>
    </w:p>
    <w:p>
      <w:pPr>
        <w:pStyle w:val="hm_Normal"/>
      </w:pPr>
      <w:r>
        <w:rPr>
          <w:rStyle w:val="hm_NormalChar"/>
          <w:rFonts w:ascii="Arial" w:hAnsi="Arial"/>
          <w:sz w:val="20"/>
          <w:color w:val="000000"/>
        </w:rPr>
        <w:t xml:space="preserve"> *      be misrepresented as being the original software.</w:t>
      </w:r>
    </w:p>
    <w:p>
      <w:pPr>
        <w:pStyle w:val="hm_Normal"/>
      </w:pPr>
    </w:p>
    <w:p>
      <w:bookmarkStart w:id="rId24" w:name="Installation"/>
      <w:pPr>
        <w:pStyle w:val="Heading1"/>
        <w:numPr>
          <w:ilvl w:val="0"/>
          <w:numId w:val="1"/>
        </w:numPr>
      </w:pPr>
      <w:r>
        <w:t>Installation und die Liste der Dateien</w:t>
      </w:r>
      <w:bookmarkEnd w:id="rId24"/>
    </w:p>
    <w:p>
      <w:pPr>
        <w:pStyle w:val="hm_Normal"/>
      </w:pPr>
    </w:p>
    <w:p>
      <w:pPr>
        <w:pStyle w:val="hm_Normal"/>
      </w:pPr>
      <w:r>
        <w:rPr>
          <w:rStyle w:val="hm_NormalChar"/>
          <w:rFonts w:ascii="Arial" w:hAnsi="Arial"/>
          <w:sz w:val="20"/>
          <w:color w:val="000000"/>
        </w:rPr>
        <w:t>Um die Bibliothek zu installieren, kopiere einfach RegExpr.pas in ein Verzeichnis Deiner Wahl und/oder füge den Pfad zu diesem Verzeichnis in Delphis Projekt-Manager hinzu.</w:t>
      </w:r>
    </w:p>
    <w:p>
      <w:pPr>
        <w:pStyle w:val="hm_Normal"/>
      </w:pPr>
    </w:p>
    <w:p>
      <w:pPr>
        <w:pStyle w:val="hm_Normal"/>
      </w:pPr>
      <w:r>
        <w:rPr>
          <w:rStyle w:val="hm_NormalChar"/>
          <w:rFonts w:ascii="Arial" w:hAnsi="Arial"/>
          <w:sz w:val="20"/>
          <w:color w:val="000000"/>
        </w:rPr>
        <w:t>Das ist schon alles!</w:t>
      </w:r>
    </w:p>
    <w:p>
      <w:pPr>
        <w:pStyle w:val="hm_Normal"/>
      </w:pPr>
    </w:p>
    <w:p>
      <w:pPr>
        <w:pStyle w:val="hm_Normal"/>
      </w:pPr>
      <w:r>
        <w:rPr>
          <w:rStyle w:val="hm_NormalChar"/>
          <w:rFonts w:ascii="Arial" w:hAnsi="Arial"/>
          <w:sz w:val="20"/>
          <w:color w:val="000000"/>
        </w:rPr>
        <w:t xml:space="preserve">Danach benutze einfach das TregExpr-Objekt oder die globalen Routinen in Deinem Projekt (beachte die </w:t>
      </w:r>
      <w:hyperlink w:anchor="Demos">
        <w:r>
          <w:rPr>
            <w:rStyle w:val="hm_NormalChar"/>
            <w:rFonts w:ascii="Arial" w:hAnsi="Arial"/>
            <w:u w:val="single" w:color="auto"/>
            <w:sz w:val="20"/>
            <w:color w:val="0000FF"/>
          </w:rPr>
          <w:t>Beispiele</w:t>
        </w:r>
      </w:hyperlink>
      <w:r>
        <w:rPr>
          <w:rStyle w:val="hm_NormalChar"/>
          <w:rFonts w:ascii="Arial" w:hAnsi="Arial"/>
          <w:sz w:val="20"/>
          <w:color w:val="000000"/>
        </w:rPr>
        <w:t>).</w:t>
      </w:r>
    </w:p>
    <w:p>
      <w:pPr>
        <w:pStyle w:val="hm_Normal"/>
      </w:pPr>
    </w:p>
    <w:p>
      <w:pPr>
        <w:pStyle w:val="hm_Normal"/>
      </w:pPr>
      <w:bookmarkStart w:id="rId25" w:name="Installation_help_files_list"/>
      <w:bookmarkEnd w:id="rId25"/>
      <w:r>
        <w:rPr>
          <w:rStyle w:val="hm_NormalChar"/>
          <w:rFonts w:ascii="Arial" w:hAnsi="Arial"/>
          <w:sz w:val="20"/>
          <w:color w:val="000000"/>
        </w:rPr>
        <w:t>Hilfe-Dateiens</w:t>
      </w:r>
    </w:p>
    <w:p>
      <w:pPr>
        <w:pStyle w:val="hm_Normal"/>
        <w:numPr>
          <w:ilvl w:val="0"/>
          <w:numId w:val="2"/>
        </w:numPr>
      </w:pPr>
      <w:r>
        <w:rPr>
          <w:rStyle w:val="hm_NormalChar"/>
          <w:rFonts w:ascii="Arial" w:hAnsi="Arial"/>
          <w:sz w:val="20"/>
          <w:color w:val="000000"/>
        </w:rPr>
        <w:t xml:space="preserve">  RegExpE.hlp, RegExpE.cnt – Englische Hilfe</w:t>
      </w:r>
    </w:p>
    <w:p>
      <w:pPr>
        <w:pStyle w:val="hm_Normal"/>
        <w:numPr>
          <w:ilvl w:val="0"/>
          <w:numId w:val="2"/>
        </w:numPr>
      </w:pPr>
      <w:r>
        <w:rPr>
          <w:rStyle w:val="hm_NormalChar"/>
          <w:rFonts w:ascii="Arial" w:hAnsi="Arial"/>
          <w:sz w:val="20"/>
          <w:color w:val="000000"/>
        </w:rPr>
        <w:t xml:space="preserve">  RegExpRu.hlp, RegExpRu.cnt – Russische Hilfe</w:t>
      </w:r>
    </w:p>
    <w:p>
      <w:pPr>
        <w:pStyle w:val="hm_Normal"/>
        <w:numPr>
          <w:ilvl w:val="0"/>
          <w:numId w:val="2"/>
        </w:numPr>
      </w:pPr>
      <w:r>
        <w:rPr>
          <w:rStyle w:val="hm_NormalChar"/>
          <w:rFonts w:ascii="Arial" w:hAnsi="Arial"/>
          <w:sz w:val="20"/>
          <w:color w:val="000000"/>
        </w:rPr>
        <w:t xml:space="preserve">  RegExpBg.hlp, RegExpBg.cnt – Bulgarische Help (von Simeon Lilov)</w:t>
      </w:r>
    </w:p>
    <w:p>
      <w:pPr>
        <w:pStyle w:val="hm_Normal"/>
        <w:numPr>
          <w:ilvl w:val="0"/>
          <w:numId w:val="2"/>
        </w:numPr>
      </w:pPr>
      <w:r>
        <w:rPr>
          <w:rStyle w:val="hm_NormalChar"/>
          <w:rFonts w:ascii="Arial" w:hAnsi="Arial"/>
          <w:sz w:val="20"/>
          <w:color w:val="000000"/>
        </w:rPr>
        <w:t xml:space="preserve">  RegExpG.hlp, RegExpG.cnt – Deutsche Hilfe (von Martin Baur, </w:t>
      </w:r>
      <w:hyperlink r:id="rId26">
        <w:r>
          <w:rPr>
            <w:rStyle w:val="hm_NormalChar"/>
            <w:rFonts w:ascii="Arial" w:hAnsi="Arial"/>
            <w:u w:val="double" w:color="auto"/>
            <w:sz w:val="20"/>
            <w:color w:val="0000FF"/>
          </w:rPr>
          <w:t>www.mindpower.com</w:t>
        </w:r>
      </w:hyperlink>
      <w:r>
        <w:rPr>
          <w:rStyle w:val="hm_NormalChar"/>
          <w:rFonts w:ascii="Arial" w:hAnsi="Arial"/>
          <w:sz w:val="20"/>
          <w:color w:val="000000"/>
        </w:rPr>
        <w:t>)</w:t>
      </w:r>
    </w:p>
    <w:p>
      <w:pPr>
        <w:tabs>
          <w:tab w:val="clear" w:pos="195"/>
        </w:tabs>
        <w:numPr>
          <w:ilvl w:val="0"/>
          <w:numId w:val="3"/>
        </w:numPr>
      </w:pPr>
      <w:r>
        <w:rPr>
          <w:rFonts w:ascii="Arial" w:hAnsi="Arial"/>
          <w:sz w:val="20"/>
          <w:color w:val="000000"/>
        </w:rPr>
        <w:t>RegExpF.hlp, RegExpF.cnt - French help (by Martin Ledoux)</w:t>
      </w:r>
    </w:p>
    <w:p>
      <w:pPr>
        <w:pStyle w:val="hm_Normal"/>
        <w:numPr>
          <w:ilvl w:val="0"/>
          <w:numId w:val="2"/>
        </w:numPr>
      </w:pPr>
      <w:r>
        <w:rPr>
          <w:rStyle w:val="hm_NormalChar"/>
          <w:rFonts w:ascii="Arial" w:hAnsi="Arial"/>
          <w:sz w:val="20"/>
          <w:color w:val="000000"/>
        </w:rPr>
        <w:t xml:space="preserve">  Platz für die Hilfe in Deiner Sprache ;) Bitte, hilf mir beim Übersetzen!</w:t>
      </w:r>
    </w:p>
    <w:p>
      <w:pPr>
        <w:tabs>
          <w:tab w:val="clear" w:pos="195"/>
        </w:tabs>
        <w:numPr>
          <w:ilvl w:val="0"/>
          <w:numId w:val="3"/>
        </w:numPr>
      </w:pPr>
      <w:r>
        <w:rPr>
          <w:rFonts w:ascii="Arial" w:hAnsi="Arial"/>
          <w:sz w:val="20"/>
          <w:color w:val="000000"/>
        </w:rPr>
        <w:t>RegExpS.hlp, RegExpS.cnt – Spanische Hilfe (von Diego Calp)</w:t>
      </w:r>
    </w:p>
    <w:p>
      <w:pPr>
        <w:pStyle w:val="hm_Normal"/>
      </w:pPr>
    </w:p>
    <w:p>
      <w:pPr>
        <w:pStyle w:val="hm_Normal"/>
      </w:pPr>
      <w:r>
        <w:rPr>
          <w:rStyle w:val="hm_NormalChar"/>
          <w:rFonts w:ascii="Arial" w:hAnsi="Arial"/>
          <w:sz w:val="20"/>
          <w:color w:val="000000"/>
        </w:rPr>
        <w:t xml:space="preserve">Das </w:t>
      </w:r>
      <w:hyperlink w:anchor="tregexpr_testrexp">
        <w:r>
          <w:rPr>
            <w:rStyle w:val="hm_NormalChar"/>
            <w:rFonts w:ascii="Arial" w:hAnsi="Arial"/>
            <w:u w:val="single" w:color="auto"/>
            <w:sz w:val="20"/>
            <w:color w:val="0000FF"/>
          </w:rPr>
          <w:t>Demo-Projekt</w:t>
        </w:r>
      </w:hyperlink>
      <w:r>
        <w:rPr>
          <w:rStyle w:val="hm_NormalChar"/>
          <w:rFonts w:ascii="Arial" w:hAnsi="Arial"/>
          <w:sz w:val="20"/>
          <w:color w:val="000000"/>
        </w:rPr>
        <w:t xml:space="preserve"> besteht aus folgenden Dateien:</w:t>
      </w:r>
    </w:p>
    <w:p>
      <w:pPr>
        <w:pStyle w:val="hm_Normal"/>
        <w:numPr>
          <w:ilvl w:val="0"/>
          <w:numId w:val="2"/>
        </w:numPr>
      </w:pPr>
      <w:r>
        <w:rPr>
          <w:rStyle w:val="hm_NormalChar"/>
          <w:rFonts w:ascii="Arial" w:hAnsi="Arial"/>
          <w:sz w:val="20"/>
          <w:color w:val="000000"/>
        </w:rPr>
        <w:t xml:space="preserve">  TestRExp.dpr (Projekt-Datei)</w:t>
      </w:r>
    </w:p>
    <w:p>
      <w:pPr>
        <w:pStyle w:val="hm_Normal"/>
        <w:numPr>
          <w:ilvl w:val="0"/>
          <w:numId w:val="2"/>
        </w:numPr>
      </w:pPr>
      <w:r>
        <w:rPr>
          <w:rStyle w:val="hm_NormalChar"/>
          <w:rFonts w:ascii="Arial" w:hAnsi="Arial"/>
          <w:sz w:val="20"/>
          <w:color w:val="000000"/>
        </w:rPr>
        <w:t xml:space="preserve">  TestRE.pas (Haupt-Form)</w:t>
      </w:r>
    </w:p>
    <w:p>
      <w:pPr>
        <w:pStyle w:val="hm_Normal"/>
        <w:numPr>
          <w:ilvl w:val="0"/>
          <w:numId w:val="2"/>
        </w:numPr>
      </w:pPr>
      <w:r>
        <w:rPr>
          <w:rStyle w:val="hm_NormalChar"/>
          <w:rFonts w:ascii="Arial" w:hAnsi="Arial"/>
          <w:sz w:val="20"/>
          <w:color w:val="000000"/>
        </w:rPr>
        <w:t xml:space="preserve">  TestRE.dfm</w:t>
      </w:r>
    </w:p>
    <w:p>
      <w:pPr>
        <w:pStyle w:val="hm_Normal"/>
        <w:numPr>
          <w:ilvl w:val="0"/>
          <w:numId w:val="2"/>
        </w:numPr>
      </w:pPr>
      <w:r>
        <w:rPr>
          <w:rStyle w:val="hm_NormalChar"/>
          <w:rFonts w:ascii="Arial" w:hAnsi="Arial"/>
          <w:sz w:val="20"/>
          <w:color w:val="000000"/>
        </w:rPr>
        <w:t xml:space="preserve">  PCode.pas (Pseudo-Code (übersetzte Reguläre Ausdrücke) Betrachter)</w:t>
      </w:r>
    </w:p>
    <w:p>
      <w:pPr>
        <w:pStyle w:val="hm_Normal"/>
        <w:numPr>
          <w:ilvl w:val="0"/>
          <w:numId w:val="2"/>
        </w:numPr>
      </w:pPr>
      <w:r>
        <w:rPr>
          <w:rStyle w:val="hm_NormalChar"/>
          <w:rFonts w:ascii="Arial" w:hAnsi="Arial"/>
          <w:sz w:val="20"/>
          <w:color w:val="000000"/>
        </w:rPr>
        <w:t xml:space="preserve">  PCode.dfm</w:t>
      </w:r>
    </w:p>
    <w:p>
      <w:pPr>
        <w:pStyle w:val="hm_Normal"/>
        <w:numPr>
          <w:ilvl w:val="0"/>
          <w:numId w:val="2"/>
        </w:numPr>
      </w:pPr>
      <w:r>
        <w:rPr>
          <w:rStyle w:val="hm_NormalChar"/>
          <w:rFonts w:ascii="Arial" w:hAnsi="Arial"/>
          <w:sz w:val="20"/>
          <w:color w:val="000000"/>
        </w:rPr>
        <w:t xml:space="preserve">  FileViewer.pas (egrep-ähnliches Dateisuche-Werkzeug)</w:t>
      </w:r>
    </w:p>
    <w:p>
      <w:pPr>
        <w:pStyle w:val="hm_Normal"/>
        <w:numPr>
          <w:ilvl w:val="0"/>
          <w:numId w:val="2"/>
        </w:numPr>
      </w:pPr>
      <w:r>
        <w:rPr>
          <w:rStyle w:val="hm_NormalChar"/>
          <w:rFonts w:ascii="Arial" w:hAnsi="Arial"/>
          <w:sz w:val="20"/>
          <w:color w:val="000000"/>
        </w:rPr>
        <w:t xml:space="preserve">  FileViewer.dfm</w:t>
      </w:r>
    </w:p>
    <w:p>
      <w:pPr>
        <w:pStyle w:val="hm_Normal"/>
        <w:numPr>
          <w:ilvl w:val="0"/>
          <w:numId w:val="2"/>
        </w:numPr>
      </w:pPr>
      <w:r>
        <w:rPr>
          <w:rStyle w:val="hm_NormalChar"/>
          <w:rFonts w:ascii="Arial" w:hAnsi="Arial"/>
          <w:sz w:val="20"/>
          <w:color w:val="000000"/>
        </w:rPr>
        <w:t xml:space="preserve">  </w:t>
      </w:r>
      <w:hyperlink w:anchor="HyperLinksDecorator">
        <w:r>
          <w:rPr>
            <w:rStyle w:val="hm_NormalChar"/>
            <w:rFonts w:ascii="Arial" w:hAnsi="Arial"/>
            <w:u w:val="single" w:color="auto"/>
            <w:sz w:val="20"/>
            <w:color w:val="0000FF"/>
          </w:rPr>
          <w:t>HyperLinkDecorator.pas</w:t>
        </w:r>
      </w:hyperlink>
      <w:r>
        <w:rPr>
          <w:rStyle w:val="hm_NormalChar"/>
          <w:rFonts w:ascii="Arial" w:hAnsi="Arial"/>
          <w:sz w:val="20"/>
          <w:color w:val="000000"/>
        </w:rPr>
        <w:t xml:space="preserve"> (etwas komplexere Beispiele)</w:t>
      </w:r>
    </w:p>
    <w:p>
      <w:pPr>
        <w:pStyle w:val="hm_Normal"/>
        <w:numPr>
          <w:ilvl w:val="0"/>
          <w:numId w:val="2"/>
        </w:numPr>
      </w:pPr>
      <w:r>
        <w:rPr>
          <w:rStyle w:val="hm_NormalChar"/>
          <w:rFonts w:ascii="Arial" w:hAnsi="Arial"/>
          <w:sz w:val="20"/>
          <w:color w:val="000000"/>
        </w:rPr>
        <w:t xml:space="preserve">  test.htm (Demo-Datei für den FileViewer).</w:t>
      </w:r>
    </w:p>
    <w:p>
      <w:pPr>
        <w:pStyle w:val="hm_Normal"/>
      </w:pPr>
    </w:p>
    <w:p>
      <w:bookmarkStart w:id="rId17" w:name="Demos"/>
      <w:pPr>
        <w:pStyle w:val="Heading1"/>
        <w:numPr>
          <w:ilvl w:val="0"/>
          <w:numId w:val="1"/>
        </w:numPr>
      </w:pPr>
      <w:r>
        <w:t>Wie funktioniert's?</w:t>
      </w:r>
      <w:bookmarkEnd w:id="rId17"/>
    </w:p>
    <w:p>
      <w:pPr>
        <w:pStyle w:val="hm_Normal"/>
      </w:pPr>
    </w:p>
    <w:p>
      <w:pPr>
        <w:pStyle w:val="hm_Normal"/>
      </w:pPr>
      <w:r>
        <w:rPr>
          <w:rStyle w:val="hm_NormalChar"/>
          <w:rFonts w:ascii="Arial" w:hAnsi="Arial"/>
          <w:b/>
          <w:sz w:val="24"/>
          <w:color w:val="0000FF"/>
        </w:rPr>
        <w:t>Einfache Beispiele</w:t>
      </w:r>
    </w:p>
    <w:p>
      <w:pPr>
        <w:pStyle w:val="hm_Normal"/>
      </w:pPr>
    </w:p>
    <w:p>
      <w:pPr>
        <w:pStyle w:val="hm_Normal"/>
      </w:pPr>
      <w:r>
        <w:rPr>
          <w:rStyle w:val="hm_NormalChar"/>
          <w:rFonts w:ascii="Arial" w:hAnsi="Arial"/>
          <w:sz w:val="20"/>
          <w:color w:val="000000"/>
        </w:rPr>
        <w:t xml:space="preserve">Falls Du nicht mit Regulären Ausdrücken bekannt bist, dann könntest Du etwas unter dem Abschnitt </w:t>
      </w:r>
      <w:hyperlink w:anchor="RegExp_Syntax">
        <w:r>
          <w:rPr>
            <w:rStyle w:val="hm_NormalChar"/>
            <w:rFonts w:ascii="Arial" w:hAnsi="Arial"/>
            <w:u w:val="single" w:color="auto"/>
            <w:sz w:val="20"/>
            <w:color w:val="0000FF"/>
          </w:rPr>
          <w:t>Syntax</w:t>
        </w:r>
      </w:hyperlink>
      <w:r>
        <w:rPr>
          <w:rStyle w:val="hm_NormalChar"/>
          <w:rFonts w:ascii="Arial" w:hAnsi="Arial"/>
          <w:sz w:val="20"/>
          <w:color w:val="000000"/>
        </w:rPr>
        <w:t xml:space="preserve"> dazulernen oder schaue in ein gutes Perl oder Unix Buch.</w:t>
      </w:r>
    </w:p>
    <w:p>
      <w:pPr>
        <w:pStyle w:val="hm_Normal"/>
      </w:pPr>
    </w:p>
    <w:p>
      <w:pPr>
        <w:pStyle w:val="hm_Normal"/>
      </w:pPr>
      <w:r>
        <w:rPr>
          <w:rStyle w:val="hm_NormalChar"/>
          <w:rFonts w:ascii="Arial" w:hAnsi="Arial"/>
          <w:b/>
          <w:sz w:val="20"/>
          <w:color w:val="000000"/>
        </w:rPr>
        <w:t>Globale Routinen verwenden</w:t>
      </w:r>
    </w:p>
    <w:p>
      <w:pPr>
        <w:pStyle w:val="hm_Normal"/>
      </w:pPr>
      <w:r>
        <w:rPr>
          <w:rStyle w:val="hm_NormalChar"/>
          <w:rFonts w:ascii="Arial" w:hAnsi="Arial"/>
          <w:sz w:val="20"/>
          <w:color w:val="000000"/>
        </w:rPr>
        <w:t xml:space="preserve"> Das ist zwar einfach, aber nicht besonders flexibel oder effektiv.</w:t>
      </w:r>
    </w:p>
    <w:p>
      <w:pPr>
        <w:pStyle w:val="hm_Normal"/>
      </w:pPr>
    </w:p>
    <w:p>
      <w:pPr>
        <w:ind w:left="720"/>
      </w:pPr>
      <w:r>
        <w:rPr>
          <w:rFonts w:ascii="Courier New" w:hAnsi="Courier New"/>
          <w:sz w:val="16"/>
          <w:color w:val="000000"/>
        </w:rPr>
        <w:t>ExecRegExpr (</w:t>
      </w:r>
      <w:r>
        <w:rPr>
          <w:rFonts w:ascii="Courier New" w:hAnsi="Courier New"/>
          <w:sz w:val="16"/>
          <w:color w:val="000080"/>
        </w:rPr>
        <w:t>'\d{3}-(\d{2}-\d{2}|\d{4})'</w:t>
      </w:r>
      <w:r>
        <w:rPr>
          <w:rFonts w:ascii="Courier New" w:hAnsi="Courier New"/>
          <w:sz w:val="16"/>
          <w:color w:val="000000"/>
        </w:rPr>
        <w:t xml:space="preserve">, </w:t>
      </w:r>
      <w:r>
        <w:rPr>
          <w:rFonts w:ascii="Courier New" w:hAnsi="Courier New"/>
          <w:sz w:val="16"/>
          <w:color w:val="000080"/>
        </w:rPr>
        <w:t>'Phone: 555-1234'</w:t>
      </w:r>
      <w:r>
        <w:rPr>
          <w:rFonts w:ascii="Courier New" w:hAnsi="Courier New"/>
          <w:sz w:val="16"/>
          <w:color w:val="000000"/>
        </w:rPr>
        <w:t>);</w:t>
      </w:r>
    </w:p>
    <w:p>
      <w:pPr>
        <w:pStyle w:val="hm_Normal"/>
      </w:pPr>
      <w:r>
        <w:rPr>
          <w:rStyle w:val="hm_NormalChar"/>
          <w:rFonts w:ascii="Arial" w:hAnsi="Arial"/>
          <w:sz w:val="20"/>
          <w:color w:val="000000"/>
        </w:rPr>
        <w:t>Rückgabewert: True</w:t>
      </w:r>
    </w:p>
    <w:p>
      <w:pPr>
        <w:pStyle w:val="hm_Normal"/>
      </w:pPr>
    </w:p>
    <w:p>
      <w:pPr>
        <w:ind w:left="720"/>
      </w:pPr>
      <w:r>
        <w:rPr>
          <w:rFonts w:ascii="Courier New" w:hAnsi="Courier New"/>
          <w:sz w:val="16"/>
          <w:color w:val="000000"/>
        </w:rPr>
        <w:t>ExecRegExpr (</w:t>
      </w:r>
      <w:r>
        <w:rPr>
          <w:rFonts w:ascii="Courier New" w:hAnsi="Courier New"/>
          <w:sz w:val="16"/>
          <w:color w:val="000080"/>
        </w:rPr>
        <w:t>'^\d{3}-(\d{2}-\d{2}|\d{4})'</w:t>
      </w:r>
      <w:r>
        <w:rPr>
          <w:rFonts w:ascii="Courier New" w:hAnsi="Courier New"/>
          <w:sz w:val="16"/>
          <w:color w:val="000000"/>
        </w:rPr>
        <w:t xml:space="preserve">, </w:t>
      </w:r>
      <w:r>
        <w:rPr>
          <w:rFonts w:ascii="Courier New" w:hAnsi="Courier New"/>
          <w:sz w:val="16"/>
          <w:color w:val="000080"/>
        </w:rPr>
        <w:t>'Phone: 555-1234'</w:t>
      </w:r>
      <w:r>
        <w:rPr>
          <w:rFonts w:ascii="Courier New" w:hAnsi="Courier New"/>
          <w:sz w:val="16"/>
          <w:color w:val="000000"/>
        </w:rPr>
        <w:t>);</w:t>
      </w:r>
    </w:p>
    <w:p>
      <w:pPr>
        <w:pStyle w:val="hm_Normal"/>
      </w:pPr>
      <w:r>
        <w:rPr>
          <w:rStyle w:val="hm_NormalChar"/>
          <w:rFonts w:ascii="Arial" w:hAnsi="Arial"/>
          <w:sz w:val="20"/>
          <w:color w:val="000000"/>
        </w:rPr>
        <w:t>Rückgabewert: False, weil es einige Zeichen vor der Telefonnummer hat und weil wir das Metazeichen '^' benutzen (Bedeutung von '^': BeginningOfLine)</w:t>
      </w:r>
    </w:p>
    <w:p>
      <w:pPr>
        <w:pStyle w:val="hm_Normal"/>
      </w:pPr>
    </w:p>
    <w:p>
      <w:pPr>
        <w:ind w:left="720"/>
      </w:pPr>
      <w:r>
        <w:rPr>
          <w:rFonts w:ascii="Courier New" w:hAnsi="Courier New"/>
          <w:sz w:val="16"/>
          <w:color w:val="000000"/>
        </w:rPr>
        <w:t>ReplaceRegExpr (</w:t>
      </w:r>
      <w:r>
        <w:rPr>
          <w:rFonts w:ascii="Courier New" w:hAnsi="Courier New"/>
          <w:sz w:val="16"/>
          <w:color w:val="000080"/>
        </w:rPr>
        <w:t>'product'</w:t>
      </w:r>
      <w:r>
        <w:rPr>
          <w:rFonts w:ascii="Courier New" w:hAnsi="Courier New"/>
          <w:sz w:val="16"/>
          <w:color w:val="000000"/>
        </w:rPr>
        <w:t xml:space="preserve">, </w:t>
      </w:r>
      <w:r>
        <w:rPr>
          <w:rFonts w:ascii="Courier New" w:hAnsi="Courier New"/>
          <w:sz w:val="16"/>
          <w:color w:val="000080"/>
        </w:rPr>
        <w:t>'Take a look at product. product is the best !'</w:t>
      </w:r>
      <w:r>
        <w:rPr>
          <w:rFonts w:ascii="Courier New" w:hAnsi="Courier New"/>
          <w:sz w:val="16"/>
          <w:color w:val="000000"/>
        </w:rPr>
        <w:t xml:space="preserve">, </w:t>
      </w:r>
      <w:r>
        <w:rPr>
          <w:rFonts w:ascii="Courier New" w:hAnsi="Courier New"/>
          <w:sz w:val="16"/>
          <w:color w:val="000080"/>
        </w:rPr>
        <w:t>'TRegExpr'</w:t>
      </w:r>
      <w:r>
        <w:rPr>
          <w:rFonts w:ascii="Courier New" w:hAnsi="Courier New"/>
          <w:sz w:val="16"/>
          <w:color w:val="000000"/>
        </w:rPr>
        <w:t>);</w:t>
      </w:r>
    </w:p>
    <w:p>
      <w:pPr>
        <w:pStyle w:val="hm_Normal"/>
      </w:pPr>
      <w:r>
        <w:rPr>
          <w:rStyle w:val="hm_NormalChar"/>
          <w:rFonts w:ascii="Arial" w:hAnsi="Arial"/>
          <w:sz w:val="20"/>
          <w:color w:val="000000"/>
        </w:rPr>
        <w:t>Rückgabewert: 'Take a look at TRegExpr. TRegExpr is the best !'; ;)</w:t>
      </w:r>
    </w:p>
    <w:p>
      <w:pPr>
        <w:pStyle w:val="hm_Normal"/>
      </w:pPr>
    </w:p>
    <w:p>
      <w:pPr>
        <w:pStyle w:val="hm_Normal"/>
      </w:pPr>
      <w:r>
        <w:rPr>
          <w:rStyle w:val="hm_NormalChar"/>
          <w:rFonts w:ascii="Arial" w:hAnsi="Arial"/>
          <w:b/>
          <w:sz w:val="20"/>
          <w:color w:val="000000"/>
        </w:rPr>
        <w:t>Die TRegExpr-Klasse verwenden</w:t>
      </w:r>
    </w:p>
    <w:p>
      <w:pPr>
        <w:pStyle w:val="hm_Normal"/>
      </w:pPr>
      <w:r>
        <w:rPr>
          <w:rStyle w:val="hm_NormalChar"/>
          <w:rFonts w:ascii="Arial" w:hAnsi="Arial"/>
          <w:sz w:val="20"/>
          <w:color w:val="000000"/>
        </w:rPr>
        <w:t xml:space="preserve"> Damit hast Du alle Möglichkeiten der Bibliothek zur Verfügung.</w:t>
      </w:r>
    </w:p>
    <w:p>
      <w:pPr>
        <w:pStyle w:val="hm_Normal"/>
      </w:pPr>
    </w:p>
    <w:p>
      <w:pPr>
        <w:pStyle w:val="hm_Normal"/>
      </w:pPr>
      <w:r>
        <w:rPr>
          <w:rStyle w:val="hm_NormalChar"/>
          <w:rFonts w:ascii="Courier New" w:hAnsi="Courier New"/>
          <w:i/>
          <w:sz w:val="16"/>
          <w:color w:val="000080"/>
        </w:rPr>
        <w:t>// Diese einfache Funktion extrahiert alle E-Mail-Adressen aus dem InputString</w:t>
      </w:r>
    </w:p>
    <w:p>
      <w:pPr>
        <w:pStyle w:val="hm_Normal"/>
      </w:pPr>
      <w:r>
        <w:rPr>
          <w:rStyle w:val="hm_NormalChar"/>
          <w:rFonts w:ascii="Courier New" w:hAnsi="Courier New"/>
          <w:i/>
          <w:sz w:val="16"/>
          <w:color w:val="000080"/>
        </w:rPr>
        <w:t>// und legt eine Liste dieser Adressen in den Rьckgabewert</w:t>
      </w: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ExtractEmails (</w:t>
      </w:r>
      <w:r>
        <w:rPr>
          <w:rStyle w:val="hm_NormalChar"/>
          <w:rFonts w:ascii="Courier New" w:hAnsi="Courier New"/>
          <w:b/>
          <w:sz w:val="16"/>
          <w:color w:val="000000"/>
        </w:rPr>
        <w:t>const</w:t>
      </w:r>
      <w:r>
        <w:rPr>
          <w:rStyle w:val="hm_NormalChar"/>
          <w:rFonts w:ascii="Courier New" w:hAnsi="Courier New"/>
          <w:sz w:val="16"/>
          <w:color w:val="000000"/>
        </w:rPr>
        <w:t xml:space="preserve"> AInputString : </w:t>
      </w:r>
      <w:r>
        <w:rPr>
          <w:rStyle w:val="hm_NormalChar"/>
          <w:rFonts w:ascii="Courier New" w:hAnsi="Courier New"/>
          <w:b/>
          <w:sz w:val="16"/>
          <w:color w:val="000000"/>
        </w:rPr>
        <w:t>string</w:t>
      </w:r>
      <w:r>
        <w:rPr>
          <w:rStyle w:val="hm_NormalChar"/>
          <w:rFonts w:ascii="Courier New" w:hAnsi="Courier New"/>
          <w:sz w:val="16"/>
          <w:color w:val="000000"/>
        </w:rPr>
        <w:t xml:space="preserve">)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const</w:t>
      </w:r>
    </w:p>
    <w:p>
      <w:pPr>
        <w:pStyle w:val="hm_Normal"/>
      </w:pPr>
      <w:r>
        <w:tab/>
      </w:r>
      <w:r>
        <w:rPr>
          <w:rStyle w:val="hm_NormalChar"/>
          <w:rFonts w:ascii="Courier New" w:hAnsi="Courier New"/>
          <w:sz w:val="16"/>
          <w:color w:val="000000"/>
        </w:rPr>
        <w:t xml:space="preserve">EmailRE = </w:t>
      </w:r>
      <w:r>
        <w:rPr>
          <w:rStyle w:val="hm_NormalChar"/>
          <w:rFonts w:ascii="Courier New" w:hAnsi="Courier New"/>
          <w:sz w:val="16"/>
          <w:color w:val="000080"/>
        </w:rPr>
        <w:t>'[_a-zA-Z\d\-\.]+@[_a-zA-Z\d\-]+(\.[_a-zA-Z\d\-]+)+'</w:t>
      </w:r>
    </w:p>
    <w:p>
      <w:pPr>
        <w:pStyle w:val="hm_Normal"/>
      </w:pPr>
      <w:r>
        <w:rPr>
          <w:rStyle w:val="hm_NormalChar"/>
          <w:rFonts w:ascii="Courier New" w:hAnsi="Courier New"/>
          <w:b/>
          <w:sz w:val="16"/>
          <w:color w:val="000000"/>
        </w:rPr>
        <w:t>var</w:t>
      </w:r>
    </w:p>
    <w:p>
      <w:pPr>
        <w:pStyle w:val="hm_Normal"/>
      </w:pPr>
      <w:r>
        <w:tab/>
      </w:r>
      <w:r>
        <w:rPr>
          <w:rStyle w:val="hm_NormalChar"/>
          <w:rFonts w:ascii="Courier New" w:hAnsi="Courier New"/>
          <w:sz w:val="16"/>
          <w:color w:val="000000"/>
        </w:rPr>
        <w:t>r : TRegExpr;</w:t>
      </w:r>
    </w:p>
    <w:p>
      <w:pPr>
        <w:pStyle w:val="hm_Normal"/>
      </w:pPr>
      <w:r>
        <w:rPr>
          <w:rStyle w:val="hm_NormalChar"/>
          <w:rFonts w:ascii="Courier New" w:hAnsi="Courier New"/>
          <w:b/>
          <w:sz w:val="16"/>
          <w:color w:val="000000"/>
        </w:rPr>
        <w:t>begin</w:t>
      </w:r>
    </w:p>
    <w:p>
      <w:pPr>
        <w:pStyle w:val="hm_Normal"/>
      </w:pPr>
      <w:r>
        <w:tab/>
      </w:r>
      <w:r>
        <w:rPr>
          <w:rStyle w:val="hm_NormalChar"/>
          <w:rFonts w:ascii="Courier New" w:hAnsi="Courier New"/>
          <w:sz w:val="16"/>
          <w:color w:val="000000"/>
        </w:rPr>
        <w:t xml:space="preserve">Result := </w:t>
      </w:r>
      <w:r>
        <w:rPr>
          <w:rStyle w:val="hm_NormalChar"/>
          <w:rFonts w:ascii="Courier New" w:hAnsi="Courier New"/>
          <w:sz w:val="16"/>
          <w:color w:val="000080"/>
        </w:rPr>
        <w:t>''</w:t>
      </w:r>
      <w:r>
        <w:rPr>
          <w:rStyle w:val="hm_NormalChar"/>
          <w:rFonts w:ascii="Courier New" w:hAnsi="Courier New"/>
          <w:sz w:val="16"/>
          <w:color w:val="000000"/>
        </w:rPr>
        <w:t>;</w:t>
      </w:r>
    </w:p>
    <w:p>
      <w:pPr>
        <w:pStyle w:val="hm_Normal"/>
      </w:pPr>
      <w:r>
        <w:tab/>
      </w:r>
      <w:r>
        <w:rPr>
          <w:rStyle w:val="hm_NormalChar"/>
          <w:rFonts w:ascii="Courier New" w:hAnsi="Courier New"/>
          <w:sz w:val="16"/>
          <w:color w:val="000000"/>
        </w:rPr>
        <w:t xml:space="preserve">r := TRegExpr.Create; </w:t>
      </w:r>
      <w:r>
        <w:rPr>
          <w:rStyle w:val="hm_NormalChar"/>
          <w:rFonts w:ascii="Courier New" w:hAnsi="Courier New"/>
          <w:i/>
          <w:sz w:val="16"/>
          <w:color w:val="000080"/>
        </w:rPr>
        <w:t>// Erzeuge Objekt</w:t>
      </w:r>
    </w:p>
    <w:p>
      <w:pPr>
        <w:pStyle w:val="hm_Normal"/>
      </w:pPr>
      <w:r>
        <w:tab/>
      </w:r>
      <w:r>
        <w:rPr>
          <w:rStyle w:val="hm_NormalChar"/>
          <w:rFonts w:ascii="Courier New" w:hAnsi="Courier New"/>
          <w:b/>
          <w:sz w:val="16"/>
          <w:color w:val="000000"/>
        </w:rPr>
        <w:t>try</w:t>
      </w:r>
      <w:r>
        <w:rPr>
          <w:rStyle w:val="hm_NormalChar"/>
          <w:rFonts w:ascii="Courier New" w:hAnsi="Courier New"/>
          <w:sz w:val="16"/>
          <w:color w:val="000000"/>
        </w:rPr>
        <w:t xml:space="preserve"> </w:t>
      </w:r>
      <w:r>
        <w:rPr>
          <w:rStyle w:val="hm_NormalChar"/>
          <w:rFonts w:ascii="Courier New" w:hAnsi="Courier New"/>
          <w:i/>
          <w:sz w:val="16"/>
          <w:color w:val="000080"/>
        </w:rPr>
        <w:t>// garantiere Speicherfreigabe</w:t>
      </w:r>
    </w:p>
    <w:p>
      <w:pPr>
        <w:pStyle w:val="hm_Normal"/>
      </w:pPr>
      <w:r>
        <w:tab/>
      </w:r>
      <w:r>
        <w:tab/>
      </w:r>
      <w:r>
        <w:rPr>
          <w:rStyle w:val="hm_NormalChar"/>
          <w:rFonts w:ascii="Courier New" w:hAnsi="Courier New"/>
          <w:sz w:val="16"/>
          <w:color w:val="000000"/>
        </w:rPr>
        <w:t>r.Expression := EmailRE;</w:t>
      </w:r>
    </w:p>
    <w:p>
      <w:pPr>
        <w:pStyle w:val="hm_Normal"/>
      </w:pPr>
      <w:r>
        <w:tab/>
      </w:r>
      <w:r>
        <w:tab/>
      </w:r>
      <w:r>
        <w:rPr>
          <w:rStyle w:val="hm_NormalChar"/>
          <w:rFonts w:ascii="Courier New" w:hAnsi="Courier New"/>
          <w:i/>
          <w:sz w:val="16"/>
          <w:color w:val="000080"/>
        </w:rPr>
        <w:t>// der R.A. wird automatisch in die interne Struktur ьbersetzt</w:t>
      </w:r>
    </w:p>
    <w:p>
      <w:pPr>
        <w:pStyle w:val="hm_Normal"/>
      </w:pPr>
      <w:r>
        <w:tab/>
      </w:r>
      <w:r>
        <w:tab/>
      </w:r>
      <w:r>
        <w:rPr>
          <w:rStyle w:val="hm_NormalChar"/>
          <w:rFonts w:ascii="Courier New" w:hAnsi="Courier New"/>
          <w:i/>
          <w:sz w:val="16"/>
          <w:color w:val="000080"/>
        </w:rPr>
        <w:t>// innerhalb der Zuweisung an diese Eigenschaft</w:t>
      </w:r>
    </w:p>
    <w:p>
      <w:pPr>
        <w:pStyle w:val="hm_Normal"/>
      </w:pPr>
      <w:r>
        <w:tab/>
      </w:r>
      <w:r>
        <w:tab/>
      </w:r>
      <w:r>
        <w:rPr>
          <w:rStyle w:val="hm_NormalChar"/>
          <w:rFonts w:ascii="Courier New" w:hAnsi="Courier New"/>
          <w:b/>
          <w:sz w:val="16"/>
          <w:color w:val="000000"/>
        </w:rPr>
        <w:t>if</w:t>
      </w:r>
      <w:r>
        <w:rPr>
          <w:rStyle w:val="hm_NormalChar"/>
          <w:rFonts w:ascii="Courier New" w:hAnsi="Courier New"/>
          <w:sz w:val="16"/>
          <w:color w:val="000000"/>
        </w:rPr>
        <w:t xml:space="preserve"> r.Exec (AInputString) </w:t>
      </w:r>
      <w:r>
        <w:rPr>
          <w:rStyle w:val="hm_NormalChar"/>
          <w:rFonts w:ascii="Courier New" w:hAnsi="Courier New"/>
          <w:b/>
          <w:sz w:val="16"/>
          <w:color w:val="000000"/>
        </w:rPr>
        <w:t>then</w:t>
      </w:r>
    </w:p>
    <w:p>
      <w:pPr>
        <w:pStyle w:val="hm_Normal"/>
      </w:pPr>
      <w:r>
        <w:tab/>
      </w:r>
      <w:r>
        <w:tab/>
      </w:r>
      <w:r>
        <w:tab/>
      </w:r>
      <w:r>
        <w:rPr>
          <w:rStyle w:val="hm_NormalChar"/>
          <w:rFonts w:ascii="Courier New" w:hAnsi="Courier New"/>
          <w:b/>
          <w:sz w:val="16"/>
          <w:color w:val="000000"/>
        </w:rPr>
        <w:t>REPEAT</w:t>
      </w:r>
    </w:p>
    <w:p>
      <w:pPr>
        <w:pStyle w:val="hm_Normal"/>
      </w:pPr>
      <w:r>
        <w:tab/>
      </w:r>
      <w:r>
        <w:tab/>
      </w:r>
      <w:r>
        <w:tab/>
      </w:r>
      <w:r>
        <w:tab/>
      </w:r>
      <w:r>
        <w:rPr>
          <w:rStyle w:val="hm_NormalChar"/>
          <w:rFonts w:ascii="Courier New" w:hAnsi="Courier New"/>
          <w:sz w:val="16"/>
          <w:color w:val="000000"/>
        </w:rPr>
        <w:t>Result := Result + r.Match [</w:t>
      </w:r>
      <w:r>
        <w:rPr>
          <w:rStyle w:val="hm_NormalChar"/>
          <w:rFonts w:ascii="Courier New" w:hAnsi="Courier New"/>
          <w:sz w:val="16"/>
          <w:color w:val="000080"/>
        </w:rPr>
        <w:t>0</w:t>
      </w:r>
      <w:r>
        <w:rPr>
          <w:rStyle w:val="hm_NormalChar"/>
          <w:rFonts w:ascii="Courier New" w:hAnsi="Courier New"/>
          <w:sz w:val="16"/>
          <w:color w:val="000000"/>
        </w:rPr>
        <w:t xml:space="preserve">] + </w:t>
      </w:r>
      <w:r>
        <w:rPr>
          <w:rStyle w:val="hm_NormalChar"/>
          <w:rFonts w:ascii="Courier New" w:hAnsi="Courier New"/>
          <w:sz w:val="16"/>
          <w:color w:val="000080"/>
        </w:rPr>
        <w:t>', '</w:t>
      </w:r>
      <w:r>
        <w:rPr>
          <w:rStyle w:val="hm_NormalChar"/>
          <w:rFonts w:ascii="Courier New" w:hAnsi="Courier New"/>
          <w:sz w:val="16"/>
          <w:color w:val="000000"/>
        </w:rPr>
        <w:t>;</w:t>
      </w:r>
    </w:p>
    <w:p>
      <w:pPr>
        <w:pStyle w:val="hm_Normal"/>
      </w:pPr>
      <w:r>
        <w:tab/>
      </w:r>
      <w:r>
        <w:tab/>
      </w:r>
      <w:r>
        <w:tab/>
      </w:r>
      <w:r>
        <w:rPr>
          <w:rStyle w:val="hm_NormalChar"/>
          <w:rFonts w:ascii="Courier New" w:hAnsi="Courier New"/>
          <w:b/>
          <w:sz w:val="16"/>
          <w:color w:val="000000"/>
        </w:rPr>
        <w:t>UNTIL</w:t>
      </w:r>
      <w:r>
        <w:rPr>
          <w:rStyle w:val="hm_NormalChar"/>
          <w:rFonts w:ascii="Courier New" w:hAnsi="Courier New"/>
          <w:sz w:val="16"/>
          <w:color w:val="000000"/>
        </w:rPr>
        <w:t xml:space="preserve"> </w:t>
      </w:r>
      <w:r>
        <w:rPr>
          <w:rStyle w:val="hm_NormalChar"/>
          <w:rFonts w:ascii="Courier New" w:hAnsi="Courier New"/>
          <w:b/>
          <w:sz w:val="16"/>
          <w:color w:val="000000"/>
        </w:rPr>
        <w:t>not</w:t>
      </w:r>
      <w:r>
        <w:rPr>
          <w:rStyle w:val="hm_NormalChar"/>
          <w:rFonts w:ascii="Courier New" w:hAnsi="Courier New"/>
          <w:sz w:val="16"/>
          <w:color w:val="000000"/>
        </w:rPr>
        <w:t xml:space="preserve"> r.ExecNext;</w:t>
      </w:r>
    </w:p>
    <w:p>
      <w:pPr>
        <w:pStyle w:val="hm_Normal"/>
      </w:pPr>
      <w:r>
        <w:tab/>
      </w:r>
      <w:r>
        <w:tab/>
      </w:r>
      <w:r>
        <w:rPr>
          <w:rStyle w:val="hm_NormalChar"/>
          <w:rFonts w:ascii="Courier New" w:hAnsi="Courier New"/>
          <w:b/>
          <w:sz w:val="16"/>
          <w:color w:val="000000"/>
        </w:rPr>
        <w:t>finally</w:t>
      </w:r>
      <w:r>
        <w:rPr>
          <w:rStyle w:val="hm_NormalChar"/>
          <w:rFonts w:ascii="Courier New" w:hAnsi="Courier New"/>
          <w:sz w:val="16"/>
          <w:color w:val="000000"/>
        </w:rPr>
        <w:t xml:space="preserve"> r.Free;</w:t>
      </w:r>
    </w:p>
    <w:p>
      <w:pPr>
        <w:pStyle w:val="hm_Normal"/>
      </w:pPr>
      <w:r>
        <w:tab/>
      </w: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begin</w:t>
      </w:r>
    </w:p>
    <w:p>
      <w:pPr>
        <w:pStyle w:val="hm_Normal"/>
      </w:pPr>
      <w:r>
        <w:tab/>
      </w:r>
      <w:r>
        <w:rPr>
          <w:rStyle w:val="hm_NormalChar"/>
          <w:rFonts w:ascii="Courier New" w:hAnsi="Courier New"/>
          <w:sz w:val="16"/>
          <w:color w:val="000000"/>
        </w:rPr>
        <w:t>ExctractEmails (</w:t>
      </w:r>
      <w:r>
        <w:rPr>
          <w:rStyle w:val="hm_NormalChar"/>
          <w:rFonts w:ascii="Courier New" w:hAnsi="Courier New"/>
          <w:sz w:val="16"/>
          <w:color w:val="000080"/>
        </w:rPr>
        <w:t>'My e-mails is anso@mail.ru and anso@usa.net'</w:t>
      </w:r>
      <w:r>
        <w:rPr>
          <w:rStyle w:val="hm_NormalChar"/>
          <w:rFonts w:ascii="Courier New" w:hAnsi="Courier New"/>
          <w:sz w:val="16"/>
          <w:color w:val="000000"/>
        </w:rPr>
        <w:t>);</w:t>
      </w:r>
    </w:p>
    <w:p>
      <w:pPr>
        <w:pStyle w:val="hm_Normal"/>
      </w:pPr>
      <w:r>
        <w:tab/>
      </w:r>
      <w:r>
        <w:rPr>
          <w:rStyle w:val="hm_NormalChar"/>
          <w:rFonts w:ascii="Courier New" w:hAnsi="Courier New"/>
          <w:i/>
          <w:sz w:val="16"/>
          <w:color w:val="000080"/>
        </w:rPr>
        <w:t>// gibt zurьck: 'anso@mail.ru, anso@usa.net, '</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Arial" w:hAnsi="Arial"/>
          <w:sz w:val="20"/>
          <w:color w:val="000000"/>
        </w:rPr>
        <w:t>(* Beachte: Die Übersetzung eines Regulären Ausdruckes beansprucht etwas Zeit während der Zuweisung. Wenn Du also diese Funktion öfters ausführst, dann erzeugst Du damit unnötigen Aufwand. Wenn der Reguläre Ausdruck also konstant bleibt, dann kannst Du dies beträchtlich optimieren, indem Du diese Zuweisung nur während der Initialisierungsphase Deines Projektes ausführst. *)</w:t>
      </w:r>
    </w:p>
    <w:p>
      <w:pPr>
        <w:pStyle w:val="hm_Normal"/>
      </w:pPr>
    </w:p>
    <w:p>
      <w:pPr>
        <w:pStyle w:val="hm_Normal"/>
      </w:pPr>
      <w:r>
        <w:rPr>
          <w:rStyle w:val="hm_NormalChar"/>
          <w:rFonts w:ascii="Courier New" w:hAnsi="Courier New"/>
          <w:i/>
          <w:sz w:val="16"/>
          <w:color w:val="000080"/>
        </w:rPr>
        <w:t>// Dieses einfache Beispie extrahiert Telefonnummern und</w:t>
      </w:r>
    </w:p>
    <w:p>
      <w:pPr>
        <w:pStyle w:val="hm_Normal"/>
      </w:pPr>
      <w:r>
        <w:rPr>
          <w:rStyle w:val="hm_NormalChar"/>
          <w:rFonts w:ascii="Courier New" w:hAnsi="Courier New"/>
          <w:i/>
          <w:sz w:val="16"/>
          <w:color w:val="000080"/>
        </w:rPr>
        <w:t>// zerlegt sie in Teile (Stadt- und Landesvorwahl, interne Nummer).</w:t>
      </w:r>
    </w:p>
    <w:p>
      <w:pPr>
        <w:pStyle w:val="hm_Normal"/>
      </w:pPr>
      <w:r>
        <w:rPr>
          <w:rStyle w:val="hm_NormalChar"/>
          <w:rFonts w:ascii="Courier New" w:hAnsi="Courier New"/>
          <w:i/>
          <w:sz w:val="16"/>
          <w:color w:val="000080"/>
        </w:rPr>
        <w:t>// Danach ersetzt es diese Teile im Template.</w:t>
      </w: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ParsePhone (</w:t>
      </w:r>
      <w:r>
        <w:rPr>
          <w:rStyle w:val="hm_NormalChar"/>
          <w:rFonts w:ascii="Courier New" w:hAnsi="Courier New"/>
          <w:b/>
          <w:sz w:val="16"/>
          <w:color w:val="000000"/>
        </w:rPr>
        <w:t>const</w:t>
      </w:r>
      <w:r>
        <w:rPr>
          <w:rStyle w:val="hm_NormalChar"/>
          <w:rFonts w:ascii="Courier New" w:hAnsi="Courier New"/>
          <w:sz w:val="16"/>
          <w:color w:val="000000"/>
        </w:rPr>
        <w:t xml:space="preserve"> AInputString, ATemplate : </w:t>
      </w:r>
      <w:r>
        <w:rPr>
          <w:rStyle w:val="hm_NormalChar"/>
          <w:rFonts w:ascii="Courier New" w:hAnsi="Courier New"/>
          <w:b/>
          <w:sz w:val="16"/>
          <w:color w:val="000000"/>
        </w:rPr>
        <w:t>string</w:t>
      </w:r>
      <w:r>
        <w:rPr>
          <w:rStyle w:val="hm_NormalChar"/>
          <w:rFonts w:ascii="Courier New" w:hAnsi="Courier New"/>
          <w:sz w:val="16"/>
          <w:color w:val="000000"/>
        </w:rPr>
        <w:t xml:space="preserve">)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const</w:t>
      </w:r>
    </w:p>
    <w:p>
      <w:pPr>
        <w:pStyle w:val="hm_Normal"/>
      </w:pPr>
      <w:r>
        <w:tab/>
      </w:r>
      <w:r>
        <w:rPr>
          <w:rStyle w:val="hm_NormalChar"/>
          <w:rFonts w:ascii="Courier New" w:hAnsi="Courier New"/>
          <w:sz w:val="16"/>
          <w:color w:val="000000"/>
        </w:rPr>
        <w:t xml:space="preserve">IntPhoneRE = </w:t>
      </w:r>
      <w:r>
        <w:rPr>
          <w:rStyle w:val="hm_NormalChar"/>
          <w:rFonts w:ascii="Courier New" w:hAnsi="Courier New"/>
          <w:sz w:val="16"/>
          <w:color w:val="000080"/>
        </w:rPr>
        <w:t>'(\+\d *)?(\(\d+\) *)?\d+(-\d*)*'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var</w:t>
      </w:r>
    </w:p>
    <w:p>
      <w:pPr>
        <w:pStyle w:val="hm_Normal"/>
      </w:pPr>
      <w:r>
        <w:tab/>
      </w:r>
      <w:r>
        <w:rPr>
          <w:rStyle w:val="hm_NormalChar"/>
          <w:rFonts w:ascii="Courier New" w:hAnsi="Courier New"/>
          <w:sz w:val="16"/>
          <w:color w:val="000000"/>
        </w:rPr>
        <w:t>r : TRegExpr;</w:t>
      </w:r>
    </w:p>
    <w:p>
      <w:pPr>
        <w:pStyle w:val="hm_Normal"/>
      </w:pPr>
      <w:r>
        <w:rPr>
          <w:rStyle w:val="hm_NormalChar"/>
          <w:rFonts w:ascii="Courier New" w:hAnsi="Courier New"/>
          <w:b/>
          <w:sz w:val="16"/>
          <w:color w:val="000000"/>
        </w:rPr>
        <w:t>begin</w:t>
      </w:r>
    </w:p>
    <w:p>
      <w:pPr>
        <w:pStyle w:val="hm_Normal"/>
      </w:pPr>
      <w:r>
        <w:tab/>
      </w:r>
      <w:r>
        <w:rPr>
          <w:rStyle w:val="hm_NormalChar"/>
          <w:rFonts w:ascii="Courier New" w:hAnsi="Courier New"/>
          <w:sz w:val="16"/>
          <w:color w:val="000000"/>
        </w:rPr>
        <w:t>r := TRegExpr.Create;</w:t>
      </w:r>
    </w:p>
    <w:p>
      <w:pPr>
        <w:pStyle w:val="hm_Normal"/>
      </w:pPr>
      <w:r>
        <w:tab/>
      </w:r>
      <w:r>
        <w:rPr>
          <w:rStyle w:val="hm_NormalChar"/>
          <w:rFonts w:ascii="Courier New" w:hAnsi="Courier New"/>
          <w:b/>
          <w:sz w:val="16"/>
          <w:color w:val="000000"/>
        </w:rPr>
        <w:t>try</w:t>
      </w:r>
    </w:p>
    <w:p>
      <w:pPr>
        <w:pStyle w:val="hm_Normal"/>
      </w:pPr>
      <w:r>
        <w:tab/>
      </w:r>
      <w:r>
        <w:tab/>
      </w:r>
      <w:r>
        <w:rPr>
          <w:rStyle w:val="hm_NormalChar"/>
          <w:rFonts w:ascii="Courier New" w:hAnsi="Courier New"/>
          <w:sz w:val="16"/>
          <w:color w:val="000000"/>
        </w:rPr>
        <w:t>r.Expression := IntPhoneRE;</w:t>
      </w:r>
    </w:p>
    <w:p>
      <w:pPr>
        <w:pStyle w:val="hm_Normal"/>
      </w:pPr>
      <w:r>
        <w:tab/>
      </w:r>
      <w:r>
        <w:tab/>
      </w:r>
      <w:r>
        <w:rPr>
          <w:rStyle w:val="hm_NormalChar"/>
          <w:rFonts w:ascii="Courier New" w:hAnsi="Courier New"/>
          <w:b/>
          <w:sz w:val="16"/>
          <w:color w:val="000000"/>
        </w:rPr>
        <w:t>if</w:t>
      </w:r>
      <w:r>
        <w:rPr>
          <w:rStyle w:val="hm_NormalChar"/>
          <w:rFonts w:ascii="Courier New" w:hAnsi="Courier New"/>
          <w:sz w:val="16"/>
          <w:color w:val="000000"/>
        </w:rPr>
        <w:t xml:space="preserve"> r.Exec (AInputString)</w:t>
      </w:r>
    </w:p>
    <w:p>
      <w:pPr>
        <w:pStyle w:val="hm_Normal"/>
      </w:pPr>
      <w:r>
        <w:tab/>
      </w:r>
      <w:r>
        <w:tab/>
      </w:r>
      <w:r>
        <w:tab/>
      </w:r>
      <w:r>
        <w:rPr>
          <w:rStyle w:val="hm_NormalChar"/>
          <w:rFonts w:ascii="Courier New" w:hAnsi="Courier New"/>
          <w:b/>
          <w:sz w:val="16"/>
          <w:color w:val="000000"/>
        </w:rPr>
        <w:t>then</w:t>
      </w:r>
      <w:r>
        <w:rPr>
          <w:rStyle w:val="hm_NormalChar"/>
          <w:rFonts w:ascii="Courier New" w:hAnsi="Courier New"/>
          <w:sz w:val="16"/>
          <w:color w:val="000000"/>
        </w:rPr>
        <w:t xml:space="preserve"> Result := r.Substitute (ATemplate)</w:t>
      </w:r>
    </w:p>
    <w:p>
      <w:pPr>
        <w:pStyle w:val="hm_Normal"/>
      </w:pPr>
      <w:r>
        <w:tab/>
      </w:r>
      <w:r>
        <w:tab/>
      </w:r>
      <w:r>
        <w:tab/>
      </w:r>
      <w:r>
        <w:rPr>
          <w:rStyle w:val="hm_NormalChar"/>
          <w:rFonts w:ascii="Courier New" w:hAnsi="Courier New"/>
          <w:b/>
          <w:sz w:val="16"/>
          <w:color w:val="000000"/>
        </w:rPr>
        <w:t>else</w:t>
      </w:r>
      <w:r>
        <w:rPr>
          <w:rStyle w:val="hm_NormalChar"/>
          <w:rFonts w:ascii="Courier New" w:hAnsi="Courier New"/>
          <w:sz w:val="16"/>
          <w:color w:val="000000"/>
        </w:rPr>
        <w:t xml:space="preserve"> Result := </w:t>
      </w:r>
      <w:r>
        <w:rPr>
          <w:rStyle w:val="hm_NormalChar"/>
          <w:rFonts w:ascii="Courier New" w:hAnsi="Courier New"/>
          <w:sz w:val="16"/>
          <w:color w:val="000080"/>
        </w:rPr>
        <w:t>''</w:t>
      </w:r>
      <w:r>
        <w:rPr>
          <w:rStyle w:val="hm_NormalChar"/>
          <w:rFonts w:ascii="Courier New" w:hAnsi="Courier New"/>
          <w:sz w:val="16"/>
          <w:color w:val="000000"/>
        </w:rPr>
        <w:t>;</w:t>
      </w:r>
    </w:p>
    <w:p>
      <w:pPr>
        <w:pStyle w:val="hm_Normal"/>
      </w:pPr>
      <w:r>
        <w:tab/>
      </w:r>
      <w:r>
        <w:tab/>
      </w:r>
      <w:r>
        <w:rPr>
          <w:rStyle w:val="hm_NormalChar"/>
          <w:rFonts w:ascii="Courier New" w:hAnsi="Courier New"/>
          <w:b/>
          <w:sz w:val="16"/>
          <w:color w:val="000000"/>
        </w:rPr>
        <w:t>finally</w:t>
      </w:r>
      <w:r>
        <w:rPr>
          <w:rStyle w:val="hm_NormalChar"/>
          <w:rFonts w:ascii="Courier New" w:hAnsi="Courier New"/>
          <w:sz w:val="16"/>
          <w:color w:val="000000"/>
        </w:rPr>
        <w:t xml:space="preserve"> r.Free;</w:t>
      </w:r>
    </w:p>
    <w:p>
      <w:pPr>
        <w:pStyle w:val="hm_Normal"/>
      </w:pPr>
      <w:r>
        <w:tab/>
      </w: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begin</w:t>
      </w:r>
    </w:p>
    <w:p>
      <w:pPr>
        <w:pStyle w:val="hm_Normal"/>
      </w:pPr>
      <w:r>
        <w:tab/>
      </w:r>
      <w:r>
        <w:rPr>
          <w:rStyle w:val="hm_NormalChar"/>
          <w:rFonts w:ascii="Courier New" w:hAnsi="Courier New"/>
          <w:sz w:val="16"/>
          <w:color w:val="000000"/>
        </w:rPr>
        <w:t>ParsePhone (</w:t>
      </w:r>
      <w:r>
        <w:rPr>
          <w:rStyle w:val="hm_NormalChar"/>
          <w:rFonts w:ascii="Courier New" w:hAnsi="Courier New"/>
          <w:sz w:val="16"/>
          <w:color w:val="000080"/>
        </w:rPr>
        <w:t>'Phone of AlkorSoft (project PayCash) is +7(812) 329-44-69'</w:t>
      </w:r>
      <w:r>
        <w:rPr>
          <w:rStyle w:val="hm_NormalChar"/>
          <w:rFonts w:ascii="Courier New" w:hAnsi="Courier New"/>
          <w:sz w:val="16"/>
          <w:color w:val="000000"/>
        </w:rPr>
        <w:t>,</w:t>
      </w:r>
    </w:p>
    <w:p>
      <w:pPr>
        <w:pStyle w:val="hm_Normal"/>
      </w:pPr>
      <w:r>
        <w:tab/>
      </w:r>
      <w:r>
        <w:rPr>
          <w:rStyle w:val="hm_NormalChar"/>
          <w:rFonts w:ascii="Courier New" w:hAnsi="Courier New"/>
          <w:sz w:val="16"/>
          <w:color w:val="000080"/>
        </w:rPr>
        <w:t>'Zone code $1, city code $2. Whole phone number is $&amp;.'</w:t>
      </w:r>
      <w:r>
        <w:rPr>
          <w:rStyle w:val="hm_NormalChar"/>
          <w:rFonts w:ascii="Courier New" w:hAnsi="Courier New"/>
          <w:sz w:val="16"/>
          <w:color w:val="000000"/>
        </w:rPr>
        <w:t>);</w:t>
      </w:r>
    </w:p>
    <w:p>
      <w:pPr>
        <w:pStyle w:val="hm_Normal"/>
      </w:pPr>
      <w:r>
        <w:tab/>
      </w:r>
      <w:r>
        <w:rPr>
          <w:rStyle w:val="hm_NormalChar"/>
          <w:rFonts w:ascii="Courier New" w:hAnsi="Courier New"/>
          <w:i/>
          <w:sz w:val="16"/>
          <w:color w:val="000080"/>
        </w:rPr>
        <w:t>// Rьckgabe: 'Zone code +7, city code (812) . Whole phone number is +7(812) 329-44-69.'</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p>
    <w:p>
      <w:pPr>
        <w:pStyle w:val="hm_Normal"/>
      </w:pPr>
      <w:r>
        <w:rPr>
          <w:rStyle w:val="hm_NormalChar"/>
          <w:rFonts w:ascii="Arial" w:hAnsi="Arial"/>
          <w:b/>
          <w:sz w:val="20"/>
          <w:color w:val="0000FF"/>
        </w:rPr>
        <w:t>Etwas komplexere Beispiele</w:t>
      </w:r>
    </w:p>
    <w:p>
      <w:pPr>
        <w:pStyle w:val="hm_Normal"/>
      </w:pPr>
    </w:p>
    <w:p>
      <w:pPr>
        <w:pStyle w:val="hm_Normal"/>
      </w:pPr>
      <w:r>
        <w:rPr>
          <w:rStyle w:val="hm_NormalChar"/>
          <w:rFonts w:ascii="Arial" w:hAnsi="Arial"/>
          <w:sz w:val="20"/>
          <w:color w:val="000000"/>
        </w:rPr>
        <w:t xml:space="preserve">Du findest komplexere Beispiele für den Gebrauch von TRegExpr in den Projekten </w:t>
      </w:r>
      <w:hyperlink w:anchor="tregexpr_testrexp">
        <w:r>
          <w:rPr>
            <w:rStyle w:val="hm_NormalChar"/>
            <w:rFonts w:ascii="Arial" w:hAnsi="Arial"/>
            <w:u w:val="single" w:color="auto"/>
            <w:sz w:val="20"/>
            <w:color w:val="0000FF"/>
          </w:rPr>
          <w:t>TestRExp.dpr</w:t>
        </w:r>
      </w:hyperlink>
      <w:r>
        <w:rPr>
          <w:rStyle w:val="hm_NormalChar"/>
          <w:rFonts w:ascii="Arial" w:hAnsi="Arial"/>
          <w:sz w:val="20"/>
          <w:color w:val="000000"/>
        </w:rPr>
        <w:t xml:space="preserve"> und </w:t>
      </w:r>
      <w:hyperlink w:anchor="HyperLinksDecorator">
        <w:r>
          <w:rPr>
            <w:rStyle w:val="hm_NormalChar"/>
            <w:rFonts w:ascii="Arial" w:hAnsi="Arial"/>
            <w:u w:val="single" w:color="auto"/>
            <w:sz w:val="20"/>
            <w:color w:val="0000FF"/>
          </w:rPr>
          <w:t>HyperLinkDecorator.pas</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Beachte bitte auch meine kleinen Artikel auf </w:t>
      </w:r>
      <w:hyperlink r:id="rId28">
        <w:r>
          <w:rPr>
            <w:rStyle w:val="hm_NormalChar"/>
            <w:rFonts w:ascii="Arial" w:hAnsi="Arial"/>
            <w:u w:val="double" w:color="auto"/>
            <w:sz w:val="20"/>
            <w:color w:val="0000FF"/>
          </w:rPr>
          <w:t>Delphi3000.com</w:t>
        </w:r>
      </w:hyperlink>
      <w:r>
        <w:rPr>
          <w:rStyle w:val="hm_NormalChar"/>
          <w:rFonts w:ascii="Arial" w:hAnsi="Arial"/>
          <w:sz w:val="20"/>
          <w:color w:val="000000"/>
        </w:rPr>
        <w:t xml:space="preserve"> (Englisch) und </w:t>
      </w:r>
      <w:hyperlink r:id="rId29">
        <w:r>
          <w:rPr>
            <w:rStyle w:val="hm_NormalChar"/>
            <w:rFonts w:ascii="Arial" w:hAnsi="Arial"/>
            <w:u w:val="double" w:color="auto"/>
            <w:sz w:val="20"/>
            <w:color w:val="0000FF"/>
          </w:rPr>
          <w:t>Delphi Kingdom</w:t>
        </w:r>
      </w:hyperlink>
      <w:r>
        <w:rPr>
          <w:rStyle w:val="hm_NormalChar"/>
          <w:rFonts w:ascii="Arial" w:hAnsi="Arial"/>
          <w:sz w:val="20"/>
          <w:color w:val="000000"/>
        </w:rPr>
        <w:t xml:space="preserve"> (Russisch).</w:t>
      </w:r>
    </w:p>
    <w:p>
      <w:pPr>
        <w:pStyle w:val="hm_Normal"/>
      </w:pPr>
    </w:p>
    <w:p>
      <w:pPr>
        <w:pStyle w:val="hm_Normal"/>
      </w:pPr>
    </w:p>
    <w:p>
      <w:pPr>
        <w:pStyle w:val="hm_Normal"/>
      </w:pPr>
      <w:r>
        <w:rPr>
          <w:rStyle w:val="hm_NormalChar"/>
          <w:rFonts w:ascii="Arial" w:hAnsi="Arial"/>
          <w:b/>
          <w:sz w:val="20"/>
          <w:color w:val="0000FF"/>
        </w:rPr>
        <w:t>Ausführliche Erklärung</w:t>
      </w:r>
    </w:p>
    <w:p>
      <w:pPr>
        <w:pStyle w:val="hm_Normal"/>
      </w:pPr>
    </w:p>
    <w:p>
      <w:pPr>
        <w:pStyle w:val="hm_Normal"/>
      </w:pPr>
      <w:r>
        <w:rPr>
          <w:rStyle w:val="hm_NormalChar"/>
          <w:rFonts w:ascii="Arial" w:hAnsi="Arial"/>
          <w:sz w:val="20"/>
          <w:color w:val="000000"/>
        </w:rPr>
        <w:t>Bitte beachte dazu die TRegExpr-Interface-</w:t>
      </w:r>
      <w:hyperlink w:anchor="tregexpr_interface">
        <w:r>
          <w:rPr>
            <w:rStyle w:val="hm_NormalChar"/>
            <w:rFonts w:ascii="Arial" w:hAnsi="Arial"/>
            <w:u w:val="single" w:color="auto"/>
            <w:sz w:val="20"/>
            <w:color w:val="0000FF"/>
          </w:rPr>
          <w:t>Beschreibung</w:t>
        </w:r>
      </w:hyperlink>
      <w:r>
        <w:rPr>
          <w:rStyle w:val="hm_NormalChar"/>
          <w:rFonts w:ascii="Arial" w:hAnsi="Arial"/>
          <w:sz w:val="20"/>
          <w:color w:val="000000"/>
        </w:rPr>
        <w:t>.</w:t>
      </w:r>
    </w:p>
    <w:p>
      <w:pPr>
        <w:pStyle w:val="hm_Normal"/>
      </w:pPr>
    </w:p>
    <w:p>
      <w:bookmarkStart w:id="rId15" w:name="RegExp_Syntax"/>
      <w:pPr>
        <w:pStyle w:val="Heading1"/>
        <w:numPr>
          <w:ilvl w:val="0"/>
          <w:numId w:val="1"/>
        </w:numPr>
      </w:pPr>
      <w:r>
        <w:t>Syntax von Regularen Ausdrucken</w:t>
      </w:r>
      <w:bookmarkEnd w:id="rId15"/>
    </w:p>
    <w:p>
      <w:pPr>
        <w:pStyle w:val="hm_Normal"/>
      </w:pPr>
    </w:p>
    <w:p>
      <w:pPr>
        <w:pStyle w:val="hm_Normal"/>
      </w:pPr>
      <w:r>
        <w:rPr>
          <w:rStyle w:val="hm_NormalChar"/>
          <w:rFonts w:ascii="Arial" w:hAnsi="Arial"/>
          <w:b/>
          <w:sz w:val="20"/>
          <w:color w:val="0000FF"/>
        </w:rPr>
        <w:t>Einführung</w:t>
      </w:r>
    </w:p>
    <w:p>
      <w:pPr>
        <w:pStyle w:val="hm_Normal"/>
      </w:pPr>
    </w:p>
    <w:p>
      <w:pPr>
        <w:pStyle w:val="hm_Normal"/>
      </w:pPr>
      <w:r>
        <w:rPr>
          <w:rStyle w:val="hm_NormalChar"/>
          <w:rFonts w:ascii="Arial" w:hAnsi="Arial"/>
          <w:sz w:val="20"/>
          <w:color w:val="000000"/>
        </w:rPr>
        <w:t xml:space="preserve">Reguläre Ausdrücke werden weitum verwendet, um Textmuster zu beschreiben, nach welchen dann gesucht wird. Spezielle </w:t>
      </w:r>
      <w:r>
        <w:rPr>
          <w:rStyle w:val="hm_NormalChar"/>
          <w:rFonts w:ascii="Arial" w:hAnsi="Arial"/>
          <w:b/>
          <w:sz w:val="20"/>
          <w:color w:val="000000"/>
        </w:rPr>
        <w:t>Metazeichen</w:t>
      </w:r>
      <w:r>
        <w:rPr>
          <w:rStyle w:val="hm_NormalChar"/>
          <w:rFonts w:ascii="Arial" w:hAnsi="Arial"/>
          <w:sz w:val="20"/>
          <w:color w:val="000000"/>
        </w:rPr>
        <w:t xml:space="preserve"> erlauben das Definieren von Bedingungen, beispielsweise soll ein bestimmter gesuchter String am Anfang oder am Ende einer Zeile vorkommen, oder ein bestimmtes Zeichen soll n mal Vorkommen.</w:t>
      </w:r>
    </w:p>
    <w:p>
      <w:pPr>
        <w:pStyle w:val="hm_Normal"/>
      </w:pPr>
    </w:p>
    <w:p>
      <w:pPr>
        <w:pStyle w:val="hm_Normal"/>
      </w:pPr>
      <w:r>
        <w:rPr>
          <w:rStyle w:val="hm_NormalChar"/>
          <w:rFonts w:ascii="Arial" w:hAnsi="Arial"/>
          <w:sz w:val="20"/>
          <w:color w:val="000000"/>
        </w:rPr>
        <w:t>Reguläre Ausdrücke sehen üblicherweise für Anfänger ziemlich kryptisch aus, sind aber im Grunde genommen sehr einfache (nun, üblicherweise einfache ;) ), handliche und enorm mächtige Werkzeuge.</w:t>
      </w:r>
    </w:p>
    <w:p>
      <w:pPr>
        <w:pStyle w:val="hm_Normal"/>
      </w:pPr>
    </w:p>
    <w:p>
      <w:pPr>
        <w:pStyle w:val="hm_Normal"/>
      </w:pPr>
      <w:r>
        <w:rPr>
          <w:rStyle w:val="hm_NormalChar"/>
          <w:rFonts w:ascii="Arial" w:hAnsi="Arial"/>
          <w:sz w:val="20"/>
          <w:color w:val="000000"/>
        </w:rPr>
        <w:t xml:space="preserve">Ich empfehle Dir wärmstens, dass Du mit dem Demo-Projekt in </w:t>
      </w:r>
      <w:hyperlink w:anchor="tregexpr_testrexp">
        <w:r>
          <w:rPr>
            <w:rStyle w:val="hm_NormalChar"/>
            <w:rFonts w:ascii="Arial" w:hAnsi="Arial"/>
            <w:u w:val="single" w:color="auto"/>
            <w:sz w:val="20"/>
            <w:color w:val="0000FF"/>
          </w:rPr>
          <w:t>TestRExp.dpr</w:t>
        </w:r>
      </w:hyperlink>
      <w:r>
        <w:rPr>
          <w:rStyle w:val="hm_NormalChar"/>
          <w:rFonts w:ascii="Arial" w:hAnsi="Arial"/>
          <w:sz w:val="20"/>
          <w:color w:val="000000"/>
        </w:rPr>
        <w:t xml:space="preserve"> etwas mit den regulären Ausdrücken herumspielst – es wird Dir enorm dabei helfen, die hauptsächlichen Konzepte zu erfassen. Darüberhinaus findest Du viele vorgegebene und kommentierte Beispiele in TestRExp.</w:t>
      </w:r>
    </w:p>
    <w:p>
      <w:pPr>
        <w:pStyle w:val="hm_Normal"/>
      </w:pPr>
    </w:p>
    <w:p>
      <w:pPr>
        <w:pStyle w:val="hm_Normal"/>
      </w:pPr>
      <w:r>
        <w:rPr>
          <w:rStyle w:val="hm_NormalChar"/>
          <w:rFonts w:ascii="Arial" w:hAnsi="Arial"/>
          <w:sz w:val="20"/>
          <w:color w:val="000000"/>
        </w:rPr>
        <w:t>Also, starten wir in die Lernkurve!</w:t>
      </w:r>
    </w:p>
    <w:p>
      <w:pPr>
        <w:pStyle w:val="hm_Normal"/>
      </w:pPr>
    </w:p>
    <w:p>
      <w:pPr>
        <w:pStyle w:val="hm_Normal"/>
      </w:pPr>
    </w:p>
    <w:p>
      <w:pPr>
        <w:pStyle w:val="hm_Normal"/>
      </w:pPr>
      <w:r>
        <w:rPr>
          <w:rStyle w:val="hm_NormalChar"/>
          <w:rFonts w:ascii="Arial" w:hAnsi="Arial"/>
          <w:b/>
          <w:sz w:val="20"/>
          <w:color w:val="0000FF"/>
        </w:rPr>
        <w:t>Einfache Treffer</w:t>
      </w:r>
    </w:p>
    <w:p>
      <w:pPr>
        <w:pStyle w:val="hm_Normal"/>
      </w:pPr>
    </w:p>
    <w:p>
      <w:pPr>
        <w:pStyle w:val="hm_Normal"/>
      </w:pPr>
      <w:r>
        <w:rPr>
          <w:rStyle w:val="hm_NormalChar"/>
          <w:rFonts w:ascii="Arial" w:hAnsi="Arial"/>
          <w:sz w:val="20"/>
          <w:color w:val="000000"/>
        </w:rPr>
        <w:t xml:space="preserve">Jedes einzelne Zeichen findet sich selbst, ausser es sei ein </w:t>
      </w:r>
      <w:r>
        <w:rPr>
          <w:rStyle w:val="hm_NormalChar"/>
          <w:rFonts w:ascii="Arial" w:hAnsi="Arial"/>
          <w:b/>
          <w:sz w:val="20"/>
          <w:color w:val="000000"/>
        </w:rPr>
        <w:t>Metazeichen</w:t>
      </w:r>
      <w:r>
        <w:rPr>
          <w:rStyle w:val="hm_NormalChar"/>
          <w:rFonts w:ascii="Arial" w:hAnsi="Arial"/>
          <w:sz w:val="20"/>
          <w:color w:val="000000"/>
        </w:rPr>
        <w:t xml:space="preserve"> mit einer speziellen Bedeutung (siehe weiter unten).</w:t>
      </w:r>
    </w:p>
    <w:p>
      <w:pPr>
        <w:pStyle w:val="hm_Normal"/>
      </w:pPr>
    </w:p>
    <w:p>
      <w:pPr>
        <w:pStyle w:val="hm_Normal"/>
      </w:pPr>
      <w:r>
        <w:rPr>
          <w:rStyle w:val="hm_NormalChar"/>
          <w:rFonts w:ascii="Arial" w:hAnsi="Arial"/>
          <w:sz w:val="20"/>
          <w:color w:val="000000"/>
        </w:rPr>
        <w:t>Eine Sequenz von Zeichen findet genau dieses Sequenz im zu durchsuchenden String (Zielstring). Also findet das Muster (= reguläre Ausdruck) "bluh" genau die Sequenz "bluh'' irgendwo im Zielstring. Ganz einfach, nicht wahr?</w:t>
      </w:r>
    </w:p>
    <w:p>
      <w:pPr>
        <w:pStyle w:val="hm_Normal"/>
      </w:pPr>
    </w:p>
    <w:p>
      <w:pPr>
        <w:pStyle w:val="hm_Normal"/>
      </w:pPr>
      <w:r>
        <w:rPr>
          <w:rStyle w:val="hm_NormalChar"/>
          <w:rFonts w:ascii="Arial" w:hAnsi="Arial"/>
          <w:sz w:val="20"/>
          <w:color w:val="000000"/>
        </w:rPr>
        <w:t xml:space="preserve">Damit Du Zeichen, die üblicherweise als </w:t>
      </w:r>
      <w:r>
        <w:rPr>
          <w:rStyle w:val="hm_NormalChar"/>
          <w:rFonts w:ascii="Arial" w:hAnsi="Arial"/>
          <w:b/>
          <w:sz w:val="20"/>
          <w:color w:val="000000"/>
        </w:rPr>
        <w:t>Metazeichen</w:t>
      </w:r>
      <w:r>
        <w:rPr>
          <w:rStyle w:val="hm_NormalChar"/>
          <w:rFonts w:ascii="Arial" w:hAnsi="Arial"/>
          <w:sz w:val="20"/>
          <w:color w:val="000000"/>
        </w:rPr>
        <w:t xml:space="preserve"> oder </w:t>
      </w:r>
      <w:r>
        <w:rPr>
          <w:rStyle w:val="hm_NormalChar"/>
          <w:rFonts w:ascii="Arial" w:hAnsi="Arial"/>
          <w:b/>
          <w:sz w:val="20"/>
          <w:color w:val="000000"/>
        </w:rPr>
        <w:t>Escape-Sequenzen</w:t>
      </w:r>
      <w:r>
        <w:rPr>
          <w:rStyle w:val="hm_NormalChar"/>
          <w:rFonts w:ascii="Arial" w:hAnsi="Arial"/>
          <w:sz w:val="20"/>
          <w:color w:val="000000"/>
        </w:rPr>
        <w:t xml:space="preserve"> dienen, als ganz normale Zeichen ohne jede Bedeutung finden kannst, stelle so einem Zeichen einen "\" voran. Diese Techninik nennt man Escaping. Ein Beispiel: das Metazeichen "^" findet den Anfang des Zielstrings, aber "\^" findet das Zeichen "^" (Circumflex), "\\" findet also "\" etc.</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findet den String 'foobar'</w:t>
      </w:r>
    </w:p>
    <w:p>
      <w:pPr>
        <w:pStyle w:val="hm_Normal"/>
      </w:pPr>
      <w:r>
        <w:rPr>
          <w:rStyle w:val="hm_NormalChar"/>
          <w:rFonts w:ascii="Courier" w:hAnsi="Courier"/>
          <w:sz w:val="20"/>
          <w:color w:val="000000"/>
        </w:rPr>
        <w:t xml:space="preserve">  \^FooBarPtr     </w:t>
      </w:r>
      <w:r>
        <w:rPr>
          <w:rStyle w:val="hm_NormalChar"/>
          <w:rFonts w:ascii="Arial" w:hAnsi="Arial"/>
          <w:i/>
          <w:sz w:val="20"/>
          <w:color w:val="000000"/>
        </w:rPr>
        <w:t>findet den String '^FooBarPtr'</w:t>
      </w:r>
    </w:p>
    <w:p>
      <w:pPr>
        <w:pStyle w:val="hm_Normal"/>
      </w:pPr>
    </w:p>
    <w:p>
      <w:pPr>
        <w:pStyle w:val="hm_Normal"/>
      </w:pPr>
    </w:p>
    <w:p>
      <w:pPr>
        <w:pStyle w:val="hm_Normal"/>
      </w:pPr>
      <w:r>
        <w:rPr>
          <w:rStyle w:val="hm_NormalChar"/>
          <w:rFonts w:ascii="Arial" w:hAnsi="Arial"/>
          <w:b/>
          <w:sz w:val="20"/>
          <w:color w:val="0000FF"/>
        </w:rPr>
        <w:t>Escape-Sequenzen</w:t>
      </w:r>
    </w:p>
    <w:p>
      <w:pPr>
        <w:pStyle w:val="hm_Normal"/>
      </w:pPr>
    </w:p>
    <w:p>
      <w:pPr>
        <w:pStyle w:val="hm_Normal"/>
      </w:pPr>
      <w:r>
        <w:rPr>
          <w:rStyle w:val="hm_NormalChar"/>
          <w:rFonts w:ascii="Arial" w:hAnsi="Arial"/>
          <w:sz w:val="20"/>
          <w:color w:val="000000"/>
        </w:rPr>
        <w:t xml:space="preserve">Zeichen könenn auch angeben werden mittels einer </w:t>
      </w:r>
      <w:r>
        <w:rPr>
          <w:rStyle w:val="hm_NormalChar"/>
          <w:rFonts w:ascii="Arial" w:hAnsi="Arial"/>
          <w:b/>
          <w:sz w:val="20"/>
          <w:color w:val="000000"/>
        </w:rPr>
        <w:t>Escape-Sequenz</w:t>
      </w:r>
      <w:r>
        <w:rPr>
          <w:rStyle w:val="hm_NormalChar"/>
          <w:rFonts w:ascii="Arial" w:hAnsi="Arial"/>
          <w:sz w:val="20"/>
          <w:color w:val="000000"/>
        </w:rPr>
        <w:t>, in der Syntax ähnlich derer, die in C oder Perl benutzt wird: "\n'' findet eine neue Zeile, "\t'' einen Tabulator etc. Etwas allgemeiner: \xnn, wobei nn ein String aus hexadezimalen Ziffern ist, findet das Zeichen, dessen ASCII Code gleich nn ist. Falls Du Unicode-Zeichen (16 Bit breit kodierte Zeichen) angeben möchtest, dann benutze '\x{nnnn}', wobei 'nnnn' – eine oder mehrere hexadezimale Ziffern sind.</w:t>
      </w:r>
    </w:p>
    <w:p>
      <w:pPr>
        <w:pStyle w:val="hm_Normal"/>
      </w:pPr>
    </w:p>
    <w:p>
      <w:pPr>
        <w:pStyle w:val="hm_Normal"/>
      </w:pPr>
      <w:r>
        <w:rPr>
          <w:rStyle w:val="hm_NormalChar"/>
          <w:rFonts w:ascii="Courier" w:hAnsi="Courier"/>
          <w:sz w:val="20"/>
          <w:color w:val="000000"/>
        </w:rPr>
        <w:t xml:space="preserve">  \xnn     </w:t>
      </w:r>
      <w:r>
        <w:rPr>
          <w:rStyle w:val="hm_NormalChar"/>
          <w:rFonts w:ascii="Arial" w:hAnsi="Arial"/>
          <w:i/>
          <w:sz w:val="20"/>
          <w:color w:val="000000"/>
        </w:rPr>
        <w:t>Zeichen mit dem Hex-Code nn (ASCII-Text)</w:t>
      </w:r>
    </w:p>
    <w:p>
      <w:pPr>
        <w:pStyle w:val="hm_Normal"/>
      </w:pPr>
      <w:r>
        <w:rPr>
          <w:rStyle w:val="hm_NormalChar"/>
          <w:rFonts w:ascii="Courier" w:hAnsi="Courier"/>
          <w:sz w:val="20"/>
          <w:color w:val="000000"/>
        </w:rPr>
        <w:t xml:space="preserve">  \x{nnnn} </w:t>
      </w:r>
      <w:r>
        <w:rPr>
          <w:rStyle w:val="hm_NormalChar"/>
          <w:rFonts w:ascii="Arial" w:hAnsi="Arial"/>
          <w:i/>
          <w:sz w:val="20"/>
          <w:color w:val="000000"/>
        </w:rPr>
        <w:t xml:space="preserve">Zeichen mit dem Hex-Code nnnn (ein Byte für ASCII-Text und zwei Bytes für </w:t>
      </w:r>
      <w:hyperlink w:anchor="tregexpr_interface_unicode_support">
        <w:r>
          <w:rPr>
            <w:rStyle w:val="hm_NormalChar"/>
            <w:rFonts w:ascii="Arial" w:hAnsi="Arial"/>
            <w:i/>
            <w:u w:val="single" w:color="auto"/>
            <w:sz w:val="20"/>
            <w:color w:val="0000FF"/>
          </w:rPr>
          <w:t>Unicode</w:t>
        </w:r>
      </w:hyperlink>
      <w:r>
        <w:rPr>
          <w:rStyle w:val="hm_NormalChar"/>
          <w:rFonts w:ascii="Arial" w:hAnsi="Arial"/>
          <w:i/>
          <w:sz w:val="20"/>
          <w:color w:val="000000"/>
        </w:rPr>
        <w:t>-Zeichen</w:t>
      </w:r>
    </w:p>
    <w:p>
      <w:pPr>
        <w:pStyle w:val="hm_Normal"/>
      </w:pPr>
      <w:r>
        <w:rPr>
          <w:rStyle w:val="hm_NormalChar"/>
          <w:rFonts w:ascii="Courier" w:hAnsi="Courier"/>
          <w:sz w:val="20"/>
          <w:color w:val="000000"/>
        </w:rPr>
        <w:t xml:space="preserve">  \t       </w:t>
      </w:r>
      <w:r>
        <w:rPr>
          <w:rStyle w:val="hm_NormalChar"/>
          <w:rFonts w:ascii="Arial" w:hAnsi="Arial"/>
          <w:i/>
          <w:sz w:val="20"/>
          <w:color w:val="000000"/>
        </w:rPr>
        <w:t>ein Tabulator (HT/TAB), gleichbedeutend wie \x09</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Zeilenvorschub (NL), gleichbedeutend wie \x0a</w:t>
      </w:r>
    </w:p>
    <w:p>
      <w:pPr>
        <w:pStyle w:val="hm_Normal"/>
      </w:pPr>
      <w:r>
        <w:rPr>
          <w:rStyle w:val="hm_NormalChar"/>
          <w:rFonts w:ascii="Courier" w:hAnsi="Courier"/>
          <w:sz w:val="20"/>
          <w:color w:val="000000"/>
        </w:rPr>
        <w:t xml:space="preserve">  \r       </w:t>
      </w:r>
      <w:r>
        <w:rPr>
          <w:rStyle w:val="hm_NormalChar"/>
          <w:rFonts w:ascii="Arial" w:hAnsi="Arial"/>
          <w:i/>
          <w:sz w:val="20"/>
          <w:color w:val="000000"/>
        </w:rPr>
        <w:t>Wagenrücklauf (CR), gleichbedeutend wie \x0d</w:t>
      </w:r>
    </w:p>
    <w:p>
      <w:pPr>
        <w:pStyle w:val="hm_Normal"/>
      </w:pPr>
      <w:r>
        <w:rPr>
          <w:rStyle w:val="hm_NormalChar"/>
          <w:rFonts w:ascii="Courier" w:hAnsi="Courier"/>
          <w:sz w:val="20"/>
          <w:color w:val="000000"/>
        </w:rPr>
        <w:t xml:space="preserve">  \f       </w:t>
      </w:r>
      <w:r>
        <w:rPr>
          <w:rStyle w:val="hm_NormalChar"/>
          <w:rFonts w:ascii="Arial" w:hAnsi="Arial"/>
          <w:i/>
          <w:sz w:val="20"/>
          <w:color w:val="000000"/>
        </w:rPr>
        <w:t>Seitenvorschub (FF), gleichbedeutend wie \x0c</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Alarm (bell) (BEL), gleichbedeutend wie \x07</w:t>
      </w:r>
    </w:p>
    <w:p>
      <w:pPr>
        <w:pStyle w:val="hm_Normal"/>
      </w:pPr>
      <w:r>
        <w:rPr>
          <w:rStyle w:val="hm_NormalChar"/>
          <w:rFonts w:ascii="Courier" w:hAnsi="Courier"/>
          <w:sz w:val="20"/>
          <w:color w:val="000000"/>
        </w:rPr>
        <w:t xml:space="preserve">  \e       </w:t>
      </w:r>
      <w:r>
        <w:rPr>
          <w:rStyle w:val="hm_NormalChar"/>
          <w:rFonts w:ascii="Arial" w:hAnsi="Arial"/>
          <w:i/>
          <w:sz w:val="20"/>
          <w:color w:val="000000"/>
        </w:rPr>
        <w:t>Escape (ESC), gleichbedeutend wie \x1b</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foo\x20bar   </w:t>
      </w:r>
      <w:r>
        <w:rPr>
          <w:rStyle w:val="hm_NormalChar"/>
          <w:rFonts w:ascii="Arial" w:hAnsi="Arial"/>
          <w:i/>
          <w:sz w:val="20"/>
          <w:color w:val="000000"/>
        </w:rPr>
        <w:t>findet 'foo bar' (beachte den Leerschlag in der Mitte)</w:t>
      </w:r>
    </w:p>
    <w:p>
      <w:pPr>
        <w:pStyle w:val="hm_Normal"/>
      </w:pPr>
      <w:r>
        <w:rPr>
          <w:rStyle w:val="hm_NormalChar"/>
          <w:rFonts w:ascii="Courier" w:hAnsi="Courier"/>
          <w:sz w:val="20"/>
          <w:color w:val="000000"/>
        </w:rPr>
        <w:t xml:space="preserve">  \tfoobar     </w:t>
      </w:r>
      <w:r>
        <w:rPr>
          <w:rStyle w:val="hm_NormalChar"/>
          <w:rFonts w:ascii="Arial" w:hAnsi="Arial"/>
          <w:i/>
          <w:sz w:val="20"/>
          <w:color w:val="000000"/>
        </w:rPr>
        <w:t>findet 'foobar', dem unmittelbar ein Tabulator vorangeht</w:t>
      </w:r>
    </w:p>
    <w:p>
      <w:pPr>
        <w:pStyle w:val="hm_Normal"/>
      </w:pPr>
    </w:p>
    <w:p>
      <w:pPr>
        <w:pStyle w:val="hm_Normal"/>
      </w:pPr>
    </w:p>
    <w:p>
      <w:pPr>
        <w:pStyle w:val="hm_Normal"/>
      </w:pPr>
      <w:r>
        <w:rPr>
          <w:rStyle w:val="hm_NormalChar"/>
          <w:rFonts w:ascii="Arial" w:hAnsi="Arial"/>
          <w:b/>
          <w:sz w:val="20"/>
          <w:color w:val="0000FF"/>
        </w:rPr>
        <w:t>Zeichenklassen</w:t>
      </w:r>
    </w:p>
    <w:p>
      <w:pPr>
        <w:pStyle w:val="hm_Normal"/>
      </w:pPr>
    </w:p>
    <w:p>
      <w:pPr>
        <w:pStyle w:val="hm_Normal"/>
      </w:pPr>
      <w:r>
        <w:rPr>
          <w:rStyle w:val="hm_NormalChar"/>
          <w:rFonts w:ascii="Arial" w:hAnsi="Arial"/>
          <w:sz w:val="20"/>
          <w:color w:val="000000"/>
        </w:rPr>
        <w:t xml:space="preserve">Du kannst sogenannte </w:t>
      </w:r>
      <w:r>
        <w:rPr>
          <w:rStyle w:val="hm_NormalChar"/>
          <w:rFonts w:ascii="Arial" w:hAnsi="Arial"/>
          <w:b/>
          <w:sz w:val="20"/>
          <w:color w:val="000000"/>
        </w:rPr>
        <w:t>Zeichenklassen</w:t>
      </w:r>
      <w:r>
        <w:rPr>
          <w:rStyle w:val="hm_NormalChar"/>
          <w:rFonts w:ascii="Arial" w:hAnsi="Arial"/>
          <w:sz w:val="20"/>
          <w:color w:val="000000"/>
        </w:rPr>
        <w:t xml:space="preserve"> definieren, indem Du eine Liste von Zeichen, eingeschlossen in eckige Klammern [], angibst. So eine Zeichenklasse findet genau </w:t>
      </w:r>
      <w:r>
        <w:rPr>
          <w:rStyle w:val="hm_NormalChar"/>
          <w:rFonts w:ascii="Arial" w:hAnsi="Arial"/>
          <w:b/>
          <w:sz w:val="20"/>
          <w:color w:val="000000"/>
        </w:rPr>
        <w:t>eines der aufgelisteten Zeichen</w:t>
      </w:r>
      <w:r>
        <w:rPr>
          <w:rStyle w:val="hm_NormalChar"/>
          <w:rFonts w:ascii="Arial" w:hAnsi="Arial"/>
          <w:sz w:val="20"/>
          <w:color w:val="000000"/>
        </w:rPr>
        <w:t xml:space="preserve"> Zeichen im Zielstring.</w:t>
      </w:r>
    </w:p>
    <w:p>
      <w:pPr>
        <w:pStyle w:val="hm_Normal"/>
      </w:pPr>
    </w:p>
    <w:p>
      <w:pPr>
        <w:pStyle w:val="hm_Normal"/>
      </w:pPr>
      <w:r>
        <w:rPr>
          <w:rStyle w:val="hm_NormalChar"/>
          <w:rFonts w:ascii="Arial" w:hAnsi="Arial"/>
          <w:sz w:val="20"/>
          <w:color w:val="000000"/>
        </w:rPr>
        <w:t xml:space="preserve">Falls das erste aufgelistete Zeichen, das direkt nach dem "[", ein "^" ist, findet die Zeichenklasse jedes Zeichen </w:t>
      </w:r>
      <w:r>
        <w:rPr>
          <w:rStyle w:val="hm_NormalChar"/>
          <w:rFonts w:ascii="Arial" w:hAnsi="Arial"/>
          <w:b/>
          <w:sz w:val="20"/>
          <w:color w:val="000000"/>
        </w:rPr>
        <w:t xml:space="preserve">ausser </w:t>
      </w:r>
      <w:r>
        <w:rPr>
          <w:rStyle w:val="hm_NormalChar"/>
          <w:rFonts w:ascii="Arial" w:hAnsi="Arial"/>
          <w:sz w:val="20"/>
          <w:color w:val="000000"/>
        </w:rPr>
        <w:t>denjenigen in der Liste.</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foob[aeiou]r   </w:t>
      </w:r>
      <w:r>
        <w:rPr>
          <w:rStyle w:val="hm_NormalChar"/>
          <w:rFonts w:ascii="Arial" w:hAnsi="Arial"/>
          <w:i/>
          <w:sz w:val="20"/>
          <w:color w:val="000000"/>
        </w:rPr>
        <w:t>findet die Strings 'foobar', 'foober' etc. aber nicht 'foobbr', 'foobcr' etc.</w:t>
      </w:r>
    </w:p>
    <w:p>
      <w:pPr>
        <w:pStyle w:val="hm_Normal"/>
      </w:pPr>
      <w:r>
        <w:rPr>
          <w:rStyle w:val="hm_NormalChar"/>
          <w:rFonts w:ascii="Courier" w:hAnsi="Courier"/>
          <w:sz w:val="20"/>
          <w:color w:val="000000"/>
        </w:rPr>
        <w:t xml:space="preserve">  foob[^aeiou]r  </w:t>
      </w:r>
      <w:r>
        <w:rPr>
          <w:rStyle w:val="hm_NormalChar"/>
          <w:rFonts w:ascii="Arial" w:hAnsi="Arial"/>
          <w:i/>
          <w:sz w:val="20"/>
          <w:color w:val="000000"/>
        </w:rPr>
        <w:t>findet die Strings 'foobbr', 'foobcr' etc. aber nicht 'foobar', 'foober' etc.</w:t>
      </w:r>
    </w:p>
    <w:p>
      <w:pPr>
        <w:pStyle w:val="hm_Normal"/>
      </w:pPr>
    </w:p>
    <w:p>
      <w:pPr>
        <w:pStyle w:val="hm_Normal"/>
      </w:pPr>
      <w:r>
        <w:rPr>
          <w:rStyle w:val="hm_NormalChar"/>
          <w:rFonts w:ascii="Arial" w:hAnsi="Arial"/>
          <w:sz w:val="20"/>
          <w:color w:val="000000"/>
        </w:rPr>
        <w:t xml:space="preserve">Innerhalb der Liste kann das Zeichen "-" benutzt werden, um einen </w:t>
      </w:r>
      <w:r>
        <w:rPr>
          <w:rStyle w:val="hm_NormalChar"/>
          <w:rFonts w:ascii="Arial" w:hAnsi="Arial"/>
          <w:b/>
          <w:sz w:val="20"/>
          <w:color w:val="000000"/>
        </w:rPr>
        <w:t>Bereich</w:t>
      </w:r>
      <w:r>
        <w:rPr>
          <w:rStyle w:val="hm_NormalChar"/>
          <w:rFonts w:ascii="Arial" w:hAnsi="Arial"/>
          <w:sz w:val="20"/>
          <w:color w:val="000000"/>
        </w:rPr>
        <w:t xml:space="preserve"> oder eine </w:t>
      </w:r>
      <w:r>
        <w:rPr>
          <w:rStyle w:val="hm_NormalChar"/>
          <w:rFonts w:ascii="Arial" w:hAnsi="Arial"/>
          <w:b/>
          <w:sz w:val="20"/>
          <w:color w:val="000000"/>
        </w:rPr>
        <w:t>Menge</w:t>
      </w:r>
      <w:r>
        <w:rPr>
          <w:rStyle w:val="hm_NormalChar"/>
          <w:rFonts w:ascii="Arial" w:hAnsi="Arial"/>
          <w:sz w:val="20"/>
          <w:color w:val="000000"/>
        </w:rPr>
        <w:t xml:space="preserve"> von Zeichen zu definieren. So definiert a-z alle Zeichen zwischen "a" and "z" inklusive. </w:t>
      </w:r>
    </w:p>
    <w:p>
      <w:pPr>
        <w:pStyle w:val="hm_Normal"/>
      </w:pPr>
    </w:p>
    <w:p>
      <w:pPr>
        <w:pStyle w:val="hm_Normal"/>
      </w:pPr>
      <w:r>
        <w:rPr>
          <w:rStyle w:val="hm_NormalChar"/>
          <w:rFonts w:ascii="Arial" w:hAnsi="Arial"/>
          <w:sz w:val="20"/>
          <w:color w:val="000000"/>
        </w:rPr>
        <w:t>Falls das Zeichen "-" selbst ein Mitglied der Zeichenklasse sein soll, dann setze es als erstes oder letztes Zeichen in die Liste oder schьtze es mit einem vorangestellten "\" (escaping). Wenn das Zeichen "]" ebenfalls Mitglied der Zeichenklasse sein soll, dann setze es als erstes Zeichen in die Liste oder escape es.</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findet 'a', 'z' und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findet 'a', 'z' und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findet 'a', 'z' und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findet alle 26 Kleinbuchstaben von 'a' bis 'z'</w:t>
      </w:r>
    </w:p>
    <w:p>
      <w:pPr>
        <w:pStyle w:val="hm_Normal"/>
      </w:pPr>
      <w:r>
        <w:rPr>
          <w:rStyle w:val="hm_NormalChar"/>
          <w:rFonts w:ascii="Courier" w:hAnsi="Courier"/>
          <w:sz w:val="20"/>
          <w:color w:val="000000"/>
        </w:rPr>
        <w:t xml:space="preserve">  [\n-\x0D]  </w:t>
      </w:r>
      <w:r>
        <w:rPr>
          <w:rStyle w:val="hm_NormalChar"/>
          <w:rFonts w:ascii="Arial" w:hAnsi="Arial"/>
          <w:i/>
          <w:sz w:val="20"/>
          <w:color w:val="000000"/>
        </w:rPr>
        <w:t>findet eines der Zeichen  #10, #11, #12 oder #13.</w:t>
      </w:r>
    </w:p>
    <w:p>
      <w:pPr>
        <w:pStyle w:val="hm_Normal"/>
      </w:pPr>
      <w:r>
        <w:rPr>
          <w:rStyle w:val="hm_NormalChar"/>
          <w:rFonts w:ascii="Courier" w:hAnsi="Courier"/>
          <w:sz w:val="20"/>
          <w:color w:val="000000"/>
        </w:rPr>
        <w:t xml:space="preserve">  [\d-t]     </w:t>
      </w:r>
      <w:r>
        <w:rPr>
          <w:rStyle w:val="hm_NormalChar"/>
          <w:rFonts w:ascii="Arial" w:hAnsi="Arial"/>
          <w:i/>
          <w:sz w:val="20"/>
          <w:color w:val="000000"/>
        </w:rPr>
        <w:t>findet irgendeine Ziffer, '-' oder 't'.</w:t>
      </w:r>
      <w:r>
        <w:rPr>
          <w:rStyle w:val="hm_NormalChar"/>
          <w:rFonts w:ascii="Arial" w:hAnsi="Arial"/>
          <w:sz w:val="20"/>
          <w:color w:val="000000"/>
        </w:rPr>
        <w:t xml:space="preserve"> </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findet irgendein Zeichen von ']'..'a'.</w:t>
      </w:r>
    </w:p>
    <w:p>
      <w:pPr>
        <w:pStyle w:val="hm_Normal"/>
      </w:pPr>
    </w:p>
    <w:p>
      <w:pPr>
        <w:pStyle w:val="hm_Normal"/>
      </w:pPr>
    </w:p>
    <w:p>
      <w:pPr>
        <w:pStyle w:val="hm_Normal"/>
      </w:pPr>
      <w:r>
        <w:rPr>
          <w:rStyle w:val="hm_NormalChar"/>
          <w:rFonts w:ascii="Arial" w:hAnsi="Arial"/>
          <w:b/>
          <w:sz w:val="20"/>
          <w:color w:val="0000FF"/>
        </w:rPr>
        <w:t>Metazeichen</w:t>
      </w:r>
    </w:p>
    <w:p>
      <w:pPr>
        <w:pStyle w:val="hm_Normal"/>
      </w:pPr>
    </w:p>
    <w:p>
      <w:pPr>
        <w:pStyle w:val="hm_Normal"/>
      </w:pPr>
      <w:r>
        <w:rPr>
          <w:rStyle w:val="hm_NormalChar"/>
          <w:rFonts w:ascii="Arial" w:hAnsi="Arial"/>
          <w:sz w:val="20"/>
          <w:color w:val="000000"/>
        </w:rPr>
        <w:t>Metazeichen sind Zeichen mit speziellen Bedeutungen. Sie sind die Essenz der regulдren Ausdrьcke. Es gibt verschiedene Arten von Metazeichen wie unten beschrieben.</w:t>
      </w:r>
    </w:p>
    <w:p>
      <w:pPr>
        <w:pStyle w:val="hm_Normal"/>
      </w:pPr>
    </w:p>
    <w:p>
      <w:pPr>
        <w:pStyle w:val="hm_Normal"/>
      </w:pPr>
    </w:p>
    <w:p>
      <w:pPr>
        <w:pStyle w:val="hm_Normal"/>
      </w:pPr>
      <w:bookmarkStart w:id="rId30" w:name="RegExp_Syntax_syntax_line_separators"/>
      <w:bookmarkEnd w:id="rId30"/>
      <w:r>
        <w:rPr>
          <w:rStyle w:val="hm_NormalChar"/>
          <w:rFonts w:ascii="Arial" w:hAnsi="Arial"/>
          <w:b/>
          <w:sz w:val="20"/>
          <w:color w:val="0000FF"/>
        </w:rPr>
        <w:t>Metazeichen - Zeilenseparatoren</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Beginn einer Zeile</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Ende einer Zeile</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start of text</w:t>
      </w:r>
    </w:p>
    <w:p>
      <w:pPr>
        <w:pStyle w:val="hm_Normal"/>
      </w:pPr>
      <w:r>
        <w:rPr>
          <w:rStyle w:val="hm_NormalChar"/>
          <w:rFonts w:ascii="Courier" w:hAnsi="Courier"/>
          <w:sz w:val="20"/>
          <w:color w:val="000000"/>
        </w:rPr>
        <w:t xml:space="preserve">  \Z  </w:t>
      </w:r>
      <w:r>
        <w:rPr>
          <w:rStyle w:val="hm_NormalChar"/>
          <w:rFonts w:ascii="Arial" w:hAnsi="Arial"/>
          <w:i/>
          <w:sz w:val="20"/>
          <w:color w:val="000000"/>
        </w:rPr>
        <w:t>end of text</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 xml:space="preserve">irgendein beliebiges Zeichen </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findet den String 'foobar' nur, wenn es am Zeilenanfang vorkommt</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findet den String 'foobar' nur, wenn es am Zeilenende vorkommt</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findet den String 'foobar' nur, wenn er der einzige String in der Zeile ist</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findet Strings wie 'foobar', 'foobbr', 'foob1r' etc.</w:t>
      </w:r>
    </w:p>
    <w:p>
      <w:pPr>
        <w:pStyle w:val="hm_Normal"/>
      </w:pPr>
    </w:p>
    <w:p>
      <w:pPr>
        <w:pStyle w:val="hm_Normal"/>
      </w:pPr>
      <w:r>
        <w:rPr>
          <w:rStyle w:val="hm_NormalChar"/>
          <w:rFonts w:ascii="Arial" w:hAnsi="Arial"/>
          <w:sz w:val="20"/>
          <w:color w:val="000000"/>
        </w:rPr>
        <w:t>Standardmässig garantiert das Metazeichen "^" nur, dass das Suchmuster sich am Anfang des Zielstrings befinden muss, oder am Ende des Zielstrings mit dem Metazeichen "$". Kommen im Zielstring Zeilenseparatoren vor, so werden diese von "^" oder "$" nicht gefunden.</w:t>
      </w:r>
    </w:p>
    <w:p>
      <w:pPr>
        <w:pStyle w:val="hm_Normal"/>
      </w:pPr>
      <w:r>
        <w:rPr>
          <w:rStyle w:val="hm_NormalChar"/>
          <w:rFonts w:ascii="Arial" w:hAnsi="Arial"/>
          <w:sz w:val="20"/>
          <w:color w:val="000000"/>
        </w:rPr>
        <w:t xml:space="preserve">Du kannst allerdings den Zielstring als mehrzeiligen Puffer behandeln, so dass "^" die Stelle unmittelbar nach, und "$" die Stelle unmittelbar vor irgendeinem Zeilenseparator findet. Du kannst diese Art der Suche einstellen mit dem </w:t>
      </w:r>
      <w:hyperlink w:anchor="RegExp_Syntax_modifier_m">
        <w:r>
          <w:rPr>
            <w:rStyle w:val="hm_NormalChar"/>
            <w:rFonts w:ascii="Arial" w:hAnsi="Arial"/>
            <w:u w:val="single" w:color="auto"/>
            <w:sz w:val="20"/>
            <w:color w:val="0000FF"/>
          </w:rPr>
          <w:t>Modifikator /m</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The \A and \Z are just like "^'' and "$'', except that they won't match multiple times when the </w:t>
      </w:r>
      <w:hyperlink w:anchor="RegExp_Syntax_modifier_m">
        <w:r>
          <w:rPr>
            <w:rStyle w:val="hm_NormalChar"/>
            <w:rFonts w:ascii="Arial" w:hAnsi="Arial"/>
            <w:u w:val="single" w:color="auto"/>
            <w:sz w:val="20"/>
            <w:color w:val="0000FF"/>
          </w:rPr>
          <w:t>modifier /m</w:t>
        </w:r>
      </w:hyperlink>
      <w:r>
        <w:rPr>
          <w:rStyle w:val="hm_NormalChar"/>
          <w:rFonts w:ascii="Arial" w:hAnsi="Arial"/>
          <w:sz w:val="20"/>
          <w:color w:val="000000"/>
        </w:rPr>
        <w:t xml:space="preserve"> is used, while "^'' and "$'' will match at every internal line separator. </w:t>
      </w:r>
    </w:p>
    <w:p>
      <w:pPr>
        <w:pStyle w:val="hm_Normal"/>
      </w:pPr>
    </w:p>
    <w:p>
      <w:pPr>
        <w:pStyle w:val="hm_Normal"/>
      </w:pPr>
      <w:r>
        <w:rPr>
          <w:rStyle w:val="hm_NormalChar"/>
          <w:rFonts w:ascii="Arial" w:hAnsi="Arial"/>
          <w:sz w:val="20"/>
          <w:color w:val="000000"/>
        </w:rPr>
        <w:t xml:space="preserve">Das ".'' Metazeichen findet standardmässig irgendein beliebiges Zeichen, also auch Zeilenseparatoren. Wenn Du den </w:t>
      </w:r>
      <w:hyperlink w:anchor="RegExp_Syntax_modifier_s">
        <w:r>
          <w:rPr>
            <w:rStyle w:val="hm_NormalChar"/>
            <w:rFonts w:ascii="Arial" w:hAnsi="Arial"/>
            <w:u w:val="single" w:color="auto"/>
            <w:sz w:val="20"/>
            <w:color w:val="0000FF"/>
          </w:rPr>
          <w:t>Modifikator /s</w:t>
        </w:r>
      </w:hyperlink>
    </w:p>
    <w:p>
      <w:pPr>
        <w:pStyle w:val="hm_Normal"/>
      </w:pPr>
    </w:p>
    <w:p>
      <w:pPr>
        <w:pStyle w:val="hm_Normal"/>
      </w:pPr>
      <w:r>
        <w:rPr>
          <w:rStyle w:val="hm_NormalChar"/>
          <w:rFonts w:ascii="Arial" w:hAnsi="Arial"/>
          <w:sz w:val="20"/>
          <w:color w:val="000000"/>
        </w:rPr>
        <w:t xml:space="preserve"> ausschaltest, dann findet '.' keine Zeilenseparatoren mehr.</w:t>
      </w:r>
    </w:p>
    <w:p>
      <w:pPr>
        <w:pStyle w:val="hm_Normal"/>
      </w:pPr>
    </w:p>
    <w:p>
      <w:pPr>
        <w:pStyle w:val="hm_Normal"/>
      </w:pPr>
      <w:r>
        <w:rPr>
          <w:rStyle w:val="hm_NormalChar"/>
          <w:rFonts w:ascii="Arial" w:hAnsi="Arial"/>
          <w:sz w:val="20"/>
          <w:color w:val="000000"/>
        </w:rPr>
        <w:t>TRegExpr geht mit Zeilenseparatoren so um, wie es auf www.unicode.org (http://www.unicode.org/unicode/reports/tr18/) empfohlen ist:</w:t>
      </w:r>
    </w:p>
    <w:p>
      <w:pPr>
        <w:pStyle w:val="hm_Normal"/>
      </w:pPr>
    </w:p>
    <w:p>
      <w:pPr>
        <w:pStyle w:val="hm_Normal"/>
      </w:pPr>
      <w:r>
        <w:rPr>
          <w:rStyle w:val="hm_NormalChar"/>
          <w:rFonts w:ascii="Arial" w:hAnsi="Arial"/>
          <w:sz w:val="20"/>
          <w:color w:val="000000"/>
        </w:rPr>
        <w:t xml:space="preserve"> "^" ist am Anfang des Eingabestrings, und, falls der </w:t>
      </w:r>
      <w:hyperlink w:anchor="RegExp_Syntax_modifier_m">
        <w:r>
          <w:rPr>
            <w:rStyle w:val="hm_NormalChar"/>
            <w:rFonts w:ascii="Arial" w:hAnsi="Arial"/>
            <w:u w:val="single" w:color="auto"/>
            <w:sz w:val="20"/>
            <w:color w:val="0000FF"/>
          </w:rPr>
          <w:t>Modifikator /m</w:t>
        </w:r>
      </w:hyperlink>
      <w:r>
        <w:rPr>
          <w:rStyle w:val="hm_NormalChar"/>
          <w:rFonts w:ascii="Arial" w:hAnsi="Arial"/>
          <w:sz w:val="20"/>
          <w:color w:val="000000"/>
        </w:rPr>
        <w:t xml:space="preserve"> gesetzt ist, auch unmitelbar folgend einem Vorkommen von \x0D\x0A oder \x0A or \x0D (falls Du die </w:t>
      </w:r>
      <w:hyperlink w:anchor="tregexpr_interface_unicode_support">
        <w:r>
          <w:rPr>
            <w:rStyle w:val="hm_NormalChar"/>
            <w:rFonts w:ascii="Arial" w:hAnsi="Arial"/>
            <w:u w:val="single" w:color="auto"/>
            <w:sz w:val="20"/>
            <w:color w:val="0000FF"/>
          </w:rPr>
          <w:t>Unicode-Version</w:t>
        </w:r>
      </w:hyperlink>
      <w:r>
        <w:rPr>
          <w:rStyle w:val="hm_NormalChar"/>
          <w:rFonts w:ascii="Arial" w:hAnsi="Arial"/>
          <w:sz w:val="20"/>
          <w:color w:val="000000"/>
        </w:rPr>
        <w:t xml:space="preserve"> von TregExpr benutzst, dann auch nach \x2028 oder  \x2029 oder \x0B oder \x0C oder \x85). Beachte, dass es keine leere Zeile gibt in den Sequence \x0D\x0A. Diese beiden Zeichen werden atomar behandelt. </w:t>
      </w:r>
    </w:p>
    <w:p>
      <w:pPr>
        <w:pStyle w:val="hm_Normal"/>
      </w:pPr>
    </w:p>
    <w:p>
      <w:pPr>
        <w:pStyle w:val="hm_Normal"/>
      </w:pPr>
      <w:r>
        <w:rPr>
          <w:rStyle w:val="hm_NormalChar"/>
          <w:rFonts w:ascii="Arial" w:hAnsi="Arial"/>
          <w:sz w:val="20"/>
          <w:color w:val="000000"/>
        </w:rPr>
        <w:t xml:space="preserve">"$" ist am Anfang des Eingabestrings, und, falls der </w:t>
      </w:r>
      <w:hyperlink w:anchor="RegExp_Syntax_modifier_m">
        <w:r>
          <w:rPr>
            <w:rStyle w:val="hm_NormalChar"/>
            <w:rFonts w:ascii="Arial" w:hAnsi="Arial"/>
            <w:u w:val="single" w:color="auto"/>
            <w:sz w:val="20"/>
            <w:color w:val="0000FF"/>
          </w:rPr>
          <w:t>Modifikator /m</w:t>
        </w:r>
      </w:hyperlink>
      <w:r>
        <w:rPr>
          <w:rStyle w:val="hm_NormalChar"/>
          <w:rFonts w:ascii="Arial" w:hAnsi="Arial"/>
          <w:sz w:val="20"/>
          <w:color w:val="000000"/>
        </w:rPr>
        <w:t xml:space="preserve"> gesetzt ist, auch unmitelbar vor einem Vorkommen von \x0D\x0A oder \x0A or \x0D (falls Du die </w:t>
      </w:r>
      <w:hyperlink w:anchor="tregexpr_interface_unicode_support">
        <w:r>
          <w:rPr>
            <w:rStyle w:val="hm_NormalChar"/>
            <w:rFonts w:ascii="Arial" w:hAnsi="Arial"/>
            <w:u w:val="single" w:color="auto"/>
            <w:sz w:val="20"/>
            <w:color w:val="0000FF"/>
          </w:rPr>
          <w:t>Unicode-Version</w:t>
        </w:r>
      </w:hyperlink>
      <w:r>
        <w:rPr>
          <w:rStyle w:val="hm_NormalChar"/>
          <w:rFonts w:ascii="Arial" w:hAnsi="Arial"/>
          <w:sz w:val="20"/>
          <w:color w:val="000000"/>
        </w:rPr>
        <w:t xml:space="preserve"> von TregExpr benutzst, dann auch vor \x2028 oder  \x2029 oder \x0B oder \x0C oder \x85). Beachte, dass es keine leere Zeile gibt in den Sequence \x0D\x0A. Diese beiden Zeichen werden atomar behandelt. </w:t>
      </w:r>
    </w:p>
    <w:p>
      <w:pPr>
        <w:pStyle w:val="hm_Normal"/>
      </w:pPr>
    </w:p>
    <w:p>
      <w:pPr>
        <w:pStyle w:val="hm_Normal"/>
      </w:pPr>
      <w:r>
        <w:rPr>
          <w:rStyle w:val="hm_NormalChar"/>
          <w:rFonts w:ascii="Arial" w:hAnsi="Arial"/>
          <w:sz w:val="20"/>
          <w:color w:val="000000"/>
        </w:rPr>
        <w:t xml:space="preserve">"." findet ein beliebiges Zeichen. Wenn Du aber den </w:t>
      </w:r>
      <w:hyperlink w:anchor="RegExp_Syntax_modifier_s">
        <w:r>
          <w:rPr>
            <w:rStyle w:val="hm_NormalChar"/>
            <w:rFonts w:ascii="Arial" w:hAnsi="Arial"/>
            <w:u w:val="single" w:color="auto"/>
            <w:sz w:val="20"/>
            <w:color w:val="0000FF"/>
          </w:rPr>
          <w:t>Modifikator /s</w:t>
        </w:r>
      </w:hyperlink>
      <w:r>
        <w:rPr>
          <w:rStyle w:val="hm_NormalChar"/>
          <w:rFonts w:ascii="Arial" w:hAnsi="Arial"/>
          <w:sz w:val="20"/>
          <w:color w:val="000000"/>
        </w:rPr>
        <w:t xml:space="preserve"> ausstellst, dann findet "." keine Zeilensearaptoren \x0D\x0A und \x0A und \x0D mehr (falls Du die </w:t>
      </w:r>
      <w:hyperlink w:anchor="tregexpr_interface_unicode_support">
        <w:r>
          <w:rPr>
            <w:rStyle w:val="hm_NormalChar"/>
            <w:rFonts w:ascii="Arial" w:hAnsi="Arial"/>
            <w:u w:val="single" w:color="auto"/>
            <w:sz w:val="20"/>
            <w:color w:val="0000FF"/>
          </w:rPr>
          <w:t>Unicode-Version</w:t>
        </w:r>
      </w:hyperlink>
      <w:r>
        <w:rPr>
          <w:rStyle w:val="hm_NormalChar"/>
          <w:rFonts w:ascii="Arial" w:hAnsi="Arial"/>
          <w:sz w:val="20"/>
          <w:color w:val="000000"/>
        </w:rPr>
        <w:t xml:space="preserve"> von TregExpr benutzst, dann auch \x2028 und  \x2029 und \x0B und \x0C and \x85).</w:t>
      </w:r>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Beachte, dass "^.*$" (was auch eine leere Zeile findet können sollte) dennoch nicht den leeren String innerhalb der Sequence \x0D\x0A findet, aber es findet den Leerstring innerhalb der Sequenz \x0A\x0D.</w:t>
      </w:r>
    </w:p>
    <w:p>
      <w:pPr>
        <w:pStyle w:val="hm_Normal"/>
      </w:pPr>
    </w:p>
    <w:p>
      <w:pPr>
        <w:pStyle w:val="hm_Normal"/>
      </w:pPr>
      <w:r>
        <w:rPr>
          <w:rStyle w:val="hm_NormalChar"/>
          <w:rFonts w:ascii="Arial" w:hAnsi="Arial"/>
          <w:sz w:val="20"/>
          <w:color w:val="000000"/>
        </w:rPr>
        <w:t xml:space="preserve">Die Behandlung des Zielstrings als mehrzeiliger String kann leicht Deinen Bedürfnissen angepasst werden dank der TregExpr-Eigenschaften </w:t>
      </w:r>
      <w:hyperlink w:anchor="tregexpr_interface_lineseparators">
        <w:r>
          <w:rPr>
            <w:rStyle w:val="hm_NormalChar"/>
            <w:rFonts w:ascii="Arial" w:hAnsi="Arial"/>
            <w:u w:val="single" w:color="auto"/>
            <w:sz w:val="20"/>
            <w:color w:val="0000FF"/>
          </w:rPr>
          <w:t>LineSeparators</w:t>
        </w:r>
      </w:hyperlink>
      <w:r>
        <w:rPr>
          <w:rStyle w:val="hm_NormalChar"/>
          <w:rFonts w:ascii="Arial" w:hAnsi="Arial"/>
          <w:sz w:val="20"/>
          <w:color w:val="000000"/>
        </w:rPr>
        <w:t xml:space="preserve"> und </w:t>
      </w:r>
      <w:hyperlink w:anchor="tregexpr_interface_linepairedseparator">
        <w:r>
          <w:rPr>
            <w:rStyle w:val="hm_NormalChar"/>
            <w:rFonts w:ascii="Arial" w:hAnsi="Arial"/>
            <w:u w:val="single" w:color="auto"/>
            <w:sz w:val="20"/>
            <w:color w:val="0000FF"/>
          </w:rPr>
          <w:t>LinePairedSeparator</w:t>
        </w:r>
      </w:hyperlink>
      <w:r>
        <w:rPr>
          <w:rStyle w:val="hm_NormalChar"/>
          <w:rFonts w:ascii="Arial" w:hAnsi="Arial"/>
          <w:sz w:val="20"/>
          <w:color w:val="000000"/>
        </w:rPr>
        <w:t>. Du kannst nur den UNIX-Stil Zeilenseparator \n benutzen oder nur DOS-Stil Separatoren \r\n oder beide gelichzeitig (wie schon oben beschrieben und wie es als Standard gesetzt ist). Du kannst auch Deine eigenen Zeilenseparatoren definieren!</w:t>
      </w:r>
    </w:p>
    <w:p>
      <w:pPr>
        <w:pStyle w:val="hm_Normal"/>
      </w:pPr>
    </w:p>
    <w:p>
      <w:pPr>
        <w:pStyle w:val="hm_Normal"/>
      </w:pPr>
    </w:p>
    <w:p>
      <w:pPr>
        <w:pStyle w:val="hm_Normal"/>
      </w:pPr>
      <w:bookmarkStart w:id="rId35" w:name="RegExp_Syntax_syntax_predefined_classes"/>
      <w:bookmarkEnd w:id="rId35"/>
      <w:r>
        <w:rPr>
          <w:rStyle w:val="hm_NormalChar"/>
          <w:rFonts w:ascii="Arial" w:hAnsi="Arial"/>
          <w:b/>
          <w:sz w:val="20"/>
          <w:color w:val="0000FF"/>
        </w:rPr>
        <w:t>Metazeichen – vordefinierte Klassen</w:t>
      </w:r>
    </w:p>
    <w:p>
      <w:pPr>
        <w:pStyle w:val="hm_Normal"/>
      </w:pPr>
    </w:p>
    <w:p>
      <w:pPr>
        <w:pStyle w:val="hm_Normal"/>
      </w:pPr>
      <w:r>
        <w:rPr>
          <w:rStyle w:val="hm_NormalChar"/>
          <w:rFonts w:ascii="Courier" w:hAnsi="Courier"/>
          <w:sz w:val="20"/>
          <w:color w:val="000000"/>
        </w:rPr>
        <w:t xml:space="preserve">  \w     </w:t>
      </w:r>
      <w:r>
        <w:rPr>
          <w:rStyle w:val="hm_NormalChar"/>
          <w:rFonts w:ascii="Arial" w:hAnsi="Arial"/>
          <w:i/>
          <w:sz w:val="20"/>
          <w:color w:val="000000"/>
        </w:rPr>
        <w:t>ein alphanumerisches Zeichen inklusive "_"</w:t>
      </w:r>
    </w:p>
    <w:p>
      <w:pPr>
        <w:pStyle w:val="hm_Normal"/>
      </w:pPr>
      <w:r>
        <w:rPr>
          <w:rStyle w:val="hm_NormalChar"/>
          <w:rFonts w:ascii="Courier" w:hAnsi="Courier"/>
          <w:sz w:val="20"/>
          <w:color w:val="000000"/>
        </w:rPr>
        <w:t xml:space="preserve">  \W     </w:t>
      </w:r>
      <w:r>
        <w:rPr>
          <w:rStyle w:val="hm_NormalChar"/>
          <w:rFonts w:ascii="Arial" w:hAnsi="Arial"/>
          <w:i/>
          <w:sz w:val="20"/>
          <w:color w:val="000000"/>
        </w:rPr>
        <w:t>kein alphanumerisches Zeichen, auch kein "_"</w:t>
      </w:r>
    </w:p>
    <w:p>
      <w:pPr>
        <w:pStyle w:val="hm_Normal"/>
      </w:pPr>
      <w:r>
        <w:rPr>
          <w:rStyle w:val="hm_NormalChar"/>
          <w:rFonts w:ascii="Courier" w:hAnsi="Courier"/>
          <w:sz w:val="20"/>
          <w:color w:val="000000"/>
        </w:rPr>
        <w:t xml:space="preserve">  \d     </w:t>
      </w:r>
      <w:r>
        <w:rPr>
          <w:rStyle w:val="hm_NormalChar"/>
          <w:rFonts w:ascii="Arial" w:hAnsi="Arial"/>
          <w:i/>
          <w:sz w:val="20"/>
          <w:color w:val="000000"/>
        </w:rPr>
        <w:t>ein numerisches Zeichen</w:t>
      </w:r>
    </w:p>
    <w:p>
      <w:pPr>
        <w:pStyle w:val="hm_Normal"/>
      </w:pPr>
      <w:r>
        <w:rPr>
          <w:rStyle w:val="hm_NormalChar"/>
          <w:rFonts w:ascii="Courier" w:hAnsi="Courier"/>
          <w:sz w:val="20"/>
          <w:color w:val="000000"/>
        </w:rPr>
        <w:t xml:space="preserve">  \D     </w:t>
      </w:r>
      <w:r>
        <w:rPr>
          <w:rStyle w:val="hm_NormalChar"/>
          <w:rFonts w:ascii="Arial" w:hAnsi="Arial"/>
          <w:i/>
          <w:sz w:val="20"/>
          <w:color w:val="000000"/>
        </w:rPr>
        <w:t>kein numerisches Zeichen</w:t>
      </w:r>
    </w:p>
    <w:p>
      <w:pPr>
        <w:pStyle w:val="hm_Normal"/>
      </w:pPr>
      <w:r>
        <w:rPr>
          <w:rStyle w:val="hm_NormalChar"/>
          <w:rFonts w:ascii="Courier" w:hAnsi="Courier"/>
          <w:sz w:val="20"/>
          <w:color w:val="000000"/>
        </w:rPr>
        <w:t xml:space="preserve">  \s     </w:t>
      </w:r>
      <w:r>
        <w:rPr>
          <w:rStyle w:val="hm_NormalChar"/>
          <w:rFonts w:ascii="Arial" w:hAnsi="Arial"/>
          <w:i/>
          <w:sz w:val="20"/>
          <w:color w:val="000000"/>
        </w:rPr>
        <w:t>irgendein wцrtertrennendes Zeichen (entspricht [ \t\n\r\f])</w:t>
      </w:r>
    </w:p>
    <w:p>
      <w:pPr>
        <w:pStyle w:val="hm_Normal"/>
      </w:pPr>
      <w:r>
        <w:rPr>
          <w:rStyle w:val="hm_NormalChar"/>
          <w:rFonts w:ascii="Courier" w:hAnsi="Courier"/>
          <w:sz w:val="20"/>
          <w:color w:val="000000"/>
        </w:rPr>
        <w:t xml:space="preserve">  \S     </w:t>
      </w:r>
      <w:r>
        <w:rPr>
          <w:rStyle w:val="hm_NormalChar"/>
          <w:rFonts w:ascii="Arial" w:hAnsi="Arial"/>
          <w:i/>
          <w:sz w:val="20"/>
          <w:color w:val="000000"/>
        </w:rPr>
        <w:t>kein wцrtertrennendes Zeichen</w:t>
      </w:r>
    </w:p>
    <w:p>
      <w:pPr>
        <w:pStyle w:val="hm_Normal"/>
      </w:pPr>
    </w:p>
    <w:p>
      <w:pPr>
        <w:pStyle w:val="hm_Normal"/>
      </w:pPr>
      <w:r>
        <w:rPr>
          <w:rStyle w:val="hm_NormalChar"/>
          <w:rFonts w:ascii="Arial" w:hAnsi="Arial"/>
          <w:sz w:val="20"/>
          <w:color w:val="000000"/>
        </w:rPr>
        <w:t>Du kannst \w, \d und \s innerhalb Deiner selbstdefinierten Zeichenklassen benutzen.</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foob\dr     </w:t>
      </w:r>
      <w:r>
        <w:rPr>
          <w:rStyle w:val="hm_NormalChar"/>
          <w:rFonts w:ascii="Arial" w:hAnsi="Arial"/>
          <w:i/>
          <w:sz w:val="20"/>
          <w:color w:val="000000"/>
        </w:rPr>
        <w:t>findet Strings wie 'foob1r', ''foob6r' etc., aber not 'foobar', 'foobbr' etc.</w:t>
      </w:r>
    </w:p>
    <w:p>
      <w:pPr>
        <w:pStyle w:val="hm_Normal"/>
      </w:pPr>
      <w:r>
        <w:rPr>
          <w:rStyle w:val="hm_NormalChar"/>
          <w:rFonts w:ascii="Courier" w:hAnsi="Courier"/>
          <w:sz w:val="20"/>
          <w:color w:val="000000"/>
        </w:rPr>
        <w:t xml:space="preserve">  foob[\w\s]r </w:t>
      </w:r>
      <w:r>
        <w:rPr>
          <w:rStyle w:val="hm_NormalChar"/>
          <w:rFonts w:ascii="Arial" w:hAnsi="Arial"/>
          <w:i/>
          <w:sz w:val="20"/>
          <w:color w:val="000000"/>
        </w:rPr>
        <w:t>findet Strings wie 'foobar', 'foob r', 'foobbr' etc., aber nicht 'foob1r', 'foob=r' etc.</w:t>
      </w:r>
    </w:p>
    <w:p>
      <w:pPr>
        <w:pStyle w:val="hm_Normal"/>
      </w:pPr>
    </w:p>
    <w:p>
      <w:pPr>
        <w:pStyle w:val="hm_Normal"/>
      </w:pPr>
      <w:r>
        <w:rPr>
          <w:rStyle w:val="hm_NormalChar"/>
          <w:rFonts w:ascii="Arial" w:hAnsi="Arial"/>
          <w:sz w:val="20"/>
          <w:color w:val="000000"/>
        </w:rPr>
        <w:t xml:space="preserve">TRegExpr benutzt die Eigenschaften </w:t>
      </w:r>
      <w:hyperlink w:anchor="tregexpr_interface_tregexpr_spacechars">
        <w:r>
          <w:rPr>
            <w:rStyle w:val="hm_NormalChar"/>
            <w:rFonts w:ascii="Arial" w:hAnsi="Arial"/>
            <w:u w:val="single" w:color="auto"/>
            <w:sz w:val="20"/>
            <w:color w:val="0000FF"/>
          </w:rPr>
          <w:t>SpaceChars</w:t>
        </w:r>
      </w:hyperlink>
      <w:r>
        <w:rPr>
          <w:rStyle w:val="hm_NormalChar"/>
          <w:rFonts w:ascii="Arial" w:hAnsi="Arial"/>
          <w:sz w:val="20"/>
          <w:color w:val="000000"/>
        </w:rPr>
        <w:t xml:space="preserve"> und </w:t>
      </w:r>
      <w:hyperlink w:anchor="tregexpr_interface_tregexpr_wordchars">
        <w:r>
          <w:rPr>
            <w:rStyle w:val="hm_NormalChar"/>
            <w:rFonts w:ascii="Arial" w:hAnsi="Arial"/>
            <w:u w:val="single" w:color="auto"/>
            <w:sz w:val="20"/>
            <w:color w:val="0000FF"/>
          </w:rPr>
          <w:t>WordChars</w:t>
        </w:r>
      </w:hyperlink>
      <w:r>
        <w:rPr>
          <w:rStyle w:val="hm_NormalChar"/>
          <w:rFonts w:ascii="Arial" w:hAnsi="Arial"/>
          <w:sz w:val="20"/>
          <w:color w:val="000000"/>
        </w:rPr>
        <w:t>, um die Zeichenklassen \w, \W, \s, \S zu definieren. Somit kannst Du sie auch leicht umdefinieren.</w:t>
      </w:r>
    </w:p>
    <w:p>
      <w:pPr>
        <w:pStyle w:val="hm_Normal"/>
      </w:pPr>
    </w:p>
    <w:p>
      <w:pPr>
        <w:pStyle w:val="hm_Normal"/>
      </w:pPr>
    </w:p>
    <w:p>
      <w:pPr>
        <w:pStyle w:val="hm_Normal"/>
      </w:pPr>
      <w:bookmarkStart w:id="rId38" w:name="RegExp_Syntax_syntax_word_boundaries"/>
      <w:bookmarkEnd w:id="rId38"/>
      <w:r>
        <w:rPr>
          <w:rStyle w:val="hm_NormalChar"/>
          <w:rFonts w:ascii="Arial" w:hAnsi="Arial"/>
          <w:b/>
          <w:sz w:val="20"/>
          <w:color w:val="0000FF"/>
        </w:rPr>
        <w:t>Metazeichen – Wortgrenzen</w:t>
      </w:r>
    </w:p>
    <w:p>
      <w:pPr>
        <w:pStyle w:val="hm_Normal"/>
      </w:pPr>
    </w:p>
    <w:p>
      <w:pPr>
        <w:pStyle w:val="hm_Normal"/>
      </w:pPr>
      <w:r>
        <w:rPr>
          <w:rStyle w:val="hm_NormalChar"/>
          <w:rFonts w:ascii="Arial" w:hAnsi="Arial"/>
          <w:sz w:val="20"/>
          <w:color w:val="000000"/>
        </w:rPr>
        <w:t xml:space="preserve">  \b</w:t>
      </w:r>
      <w:r>
        <w:rPr>
          <w:rStyle w:val="hm_NormalChar"/>
          <w:rFonts w:ascii="Arial" w:hAnsi="Arial"/>
          <w:i/>
          <w:sz w:val="20"/>
          <w:color w:val="000000"/>
        </w:rPr>
        <w:t xml:space="preserve">     findet eine Wortgrenze</w:t>
      </w:r>
    </w:p>
    <w:p>
      <w:pPr>
        <w:pStyle w:val="hm_Normal"/>
      </w:pPr>
      <w:r>
        <w:rPr>
          <w:rStyle w:val="hm_NormalChar"/>
          <w:rFonts w:ascii="Arial" w:hAnsi="Arial"/>
          <w:sz w:val="20"/>
          <w:color w:val="000000"/>
        </w:rPr>
        <w:t xml:space="preserve">  \B</w:t>
      </w:r>
      <w:r>
        <w:rPr>
          <w:rStyle w:val="hm_NormalChar"/>
          <w:rFonts w:ascii="Arial" w:hAnsi="Arial"/>
          <w:i/>
          <w:sz w:val="20"/>
          <w:color w:val="000000"/>
        </w:rPr>
        <w:t xml:space="preserve">    findet alles ausser einer Wortgrenze</w:t>
      </w:r>
    </w:p>
    <w:p>
      <w:pPr>
        <w:pStyle w:val="hm_Normal"/>
      </w:pPr>
    </w:p>
    <w:p>
      <w:pPr>
        <w:pStyle w:val="hm_Normal"/>
      </w:pPr>
      <w:r>
        <w:rPr>
          <w:rStyle w:val="hm_NormalChar"/>
          <w:rFonts w:ascii="Arial" w:hAnsi="Arial"/>
          <w:sz w:val="20"/>
          <w:color w:val="000000"/>
        </w:rPr>
        <w:t>Eine Wortgrenze (\b) is der Ort zwischen zwei Zeichen, welcher ein \w auf der einen und ein \W auf der anderen Seite hat bzw. umgekehrt. \b bezeichnet alle Zeichen des \w bis vor das erste Zeichen des \W bzw. umgekehrt.</w:t>
      </w:r>
    </w:p>
    <w:p>
      <w:pPr>
        <w:pStyle w:val="hm_Normal"/>
      </w:pPr>
    </w:p>
    <w:p>
      <w:pPr>
        <w:pStyle w:val="hm_Normal"/>
      </w:pPr>
    </w:p>
    <w:p>
      <w:pPr>
        <w:pStyle w:val="hm_Normal"/>
      </w:pPr>
      <w:bookmarkStart w:id="rId39" w:name="RegExp_Syntax_metacharacters_iterators"/>
      <w:bookmarkEnd w:id="rId39"/>
      <w:r>
        <w:rPr>
          <w:rStyle w:val="hm_NormalChar"/>
          <w:rFonts w:ascii="Arial" w:hAnsi="Arial"/>
          <w:sz w:val="20"/>
          <w:color w:val="000000"/>
        </w:rPr>
        <w:t>Metazeichen - Iteratoren</w:t>
      </w:r>
    </w:p>
    <w:p>
      <w:pPr>
        <w:pStyle w:val="hm_Normal"/>
      </w:pPr>
    </w:p>
    <w:p>
      <w:pPr>
        <w:pStyle w:val="hm_Normal"/>
      </w:pPr>
      <w:r>
        <w:rPr>
          <w:rStyle w:val="hm_NormalChar"/>
          <w:rFonts w:ascii="Arial" w:hAnsi="Arial"/>
          <w:sz w:val="20"/>
          <w:color w:val="000000"/>
        </w:rPr>
        <w:t xml:space="preserve">Jeder Teil eines regulдren Ausdruckes kann gefolgt werden von einer anderen Art von Metazeichen – den </w:t>
      </w:r>
      <w:r>
        <w:rPr>
          <w:rStyle w:val="hm_NormalChar"/>
          <w:rFonts w:ascii="Arial" w:hAnsi="Arial"/>
          <w:b/>
          <w:sz w:val="20"/>
          <w:color w:val="000000"/>
        </w:rPr>
        <w:t>Iteratoren</w:t>
      </w:r>
      <w:r>
        <w:rPr>
          <w:rStyle w:val="hm_NormalChar"/>
          <w:rFonts w:ascii="Arial" w:hAnsi="Arial"/>
          <w:sz w:val="20"/>
          <w:color w:val="000000"/>
        </w:rPr>
        <w:t xml:space="preserve">. Dank dieser Metazeichen kannst Du die Hдufigkeit des Auftretens des Suchmusters im Zielstring definieren. Dies gilt jeweils fьr das vor diesem Metazeichen stehenden Zeichen, das </w:t>
      </w:r>
      <w:r>
        <w:rPr>
          <w:rStyle w:val="hm_NormalChar"/>
          <w:rFonts w:ascii="Arial" w:hAnsi="Arial"/>
          <w:b/>
          <w:sz w:val="20"/>
          <w:color w:val="000000"/>
        </w:rPr>
        <w:t>Metazeichen</w:t>
      </w:r>
      <w:r>
        <w:rPr>
          <w:rStyle w:val="hm_NormalChar"/>
          <w:rFonts w:ascii="Arial" w:hAnsi="Arial"/>
          <w:sz w:val="20"/>
          <w:color w:val="000000"/>
        </w:rPr>
        <w:t xml:space="preserve"> oder den </w:t>
      </w:r>
      <w:r>
        <w:rPr>
          <w:rStyle w:val="hm_NormalChar"/>
          <w:rFonts w:ascii="Arial" w:hAnsi="Arial"/>
          <w:b/>
          <w:sz w:val="20"/>
          <w:color w:val="000000"/>
        </w:rPr>
        <w:t>Teilausdruck</w:t>
      </w:r>
      <w:r>
        <w:rPr>
          <w:rStyle w:val="hm_NormalChar"/>
          <w:rFonts w:ascii="Arial" w:hAnsi="Arial"/>
          <w:sz w:val="20"/>
          <w:color w:val="000000"/>
        </w:rPr>
        <w:t>.</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kein- oder mehrmaliges Vorkommen ("gierig"), gleichbedeutend wie {0,}</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ein- oder mehrmaliges Vorkommen ("gierig"), gleichbedeutend wie {1,}</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kein- oder einmaliges Vorkommen  ("gierig"), gleichbedeutend wie {0,1}</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genau n-maliges Vorkommen ("gierig")</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mindestens n-maliges Vorkommen ("gierig")</w:t>
      </w:r>
    </w:p>
    <w:p>
      <w:pPr>
        <w:pStyle w:val="hm_Normal"/>
      </w:pPr>
      <w:r>
        <w:rPr>
          <w:rStyle w:val="hm_NormalChar"/>
          <w:rFonts w:ascii="Courier" w:hAnsi="Courier"/>
          <w:sz w:val="20"/>
          <w:color w:val="000000"/>
        </w:rPr>
        <w:t xml:space="preserve">  {n,m}  </w:t>
      </w:r>
      <w:r>
        <w:rPr>
          <w:rStyle w:val="hm_NormalChar"/>
          <w:rFonts w:ascii="Arial" w:hAnsi="Arial"/>
          <w:i/>
          <w:sz w:val="20"/>
          <w:color w:val="000000"/>
        </w:rPr>
        <w:t>mindestens n-, aber hцchstens m-maliges Vorkommen ("gierig")</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kein- oder mehrmaliges Vorkommen ("genьgsam"), gleichbedeutend wie {0,}?</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ein oder mehrmaliges Vorkommen ("genьgsam"), gleichbedeutend wie {1,}?</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kein- oder einmaliges Vorkommen ("genьgsam"), gleichbedeutend wie {0,1}?</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genau n-maliges Vorkommen ("genьgsam")</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Mindestens n-maliges Vorkommen ("genьgsam")</w:t>
      </w:r>
    </w:p>
    <w:p>
      <w:pPr>
        <w:pStyle w:val="hm_Normal"/>
      </w:pPr>
      <w:r>
        <w:rPr>
          <w:rStyle w:val="hm_NormalChar"/>
          <w:rFonts w:ascii="Courier" w:hAnsi="Courier"/>
          <w:sz w:val="20"/>
          <w:color w:val="000000"/>
        </w:rPr>
        <w:t xml:space="preserve">  {n,m}? </w:t>
      </w:r>
      <w:r>
        <w:rPr>
          <w:rStyle w:val="hm_NormalChar"/>
          <w:rFonts w:ascii="Arial" w:hAnsi="Arial"/>
          <w:i/>
          <w:sz w:val="20"/>
          <w:color w:val="000000"/>
        </w:rPr>
        <w:t>mindestens n-, aber hцchstens m-maliges Vorkommen ("genьgsam")</w:t>
      </w:r>
    </w:p>
    <w:p>
      <w:pPr>
        <w:pStyle w:val="hm_Normal"/>
      </w:pPr>
    </w:p>
    <w:p>
      <w:pPr>
        <w:pStyle w:val="hm_Normal"/>
      </w:pPr>
      <w:r>
        <w:rPr>
          <w:rStyle w:val="hm_NormalChar"/>
          <w:rFonts w:ascii="Arial" w:hAnsi="Arial"/>
          <w:sz w:val="20"/>
          <w:color w:val="000000"/>
        </w:rPr>
        <w:t>Also, die Ziffern in den geshcweiften Klammern in der Form {n,m} geben an, wieviele Male das Suchmuster im Zielstring gefunden muss, um einen Treffer zu ergeben. Die Angabe {n} ist gleichbedeutend wie {n,n} und findet genau n Vorkommen. Die Form {n,} findet n oder mehre Vorkommen. Es gibt keine Limiten fьr die Zahlen n und m. Aber je grцsser sie sind, desto mehr Speicher und Zeit wird benцtigt, um den regulдren Ausdruck auszuwerten.</w:t>
      </w:r>
    </w:p>
    <w:p>
      <w:pPr>
        <w:pStyle w:val="hm_Normal"/>
      </w:pPr>
    </w:p>
    <w:p>
      <w:pPr>
        <w:pStyle w:val="hm_Normal"/>
      </w:pPr>
      <w:r>
        <w:rPr>
          <w:rStyle w:val="hm_NormalChar"/>
          <w:rFonts w:ascii="Arial" w:hAnsi="Arial"/>
          <w:sz w:val="20"/>
          <w:color w:val="000000"/>
        </w:rPr>
        <w:t>Falls eine geschweifte Klammer in einem anderen als dem eben vorgestellten Kontext vorkommt, wird es wie ein normales Zeichen behandelt.</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findet Strings wie 'foobar',  'foobalkjdflkj9r' und 'foobr'</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findet Strings wie 'foobar', 'foobalkjdflkj9r', aber nicht 'foobr'</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findet Strings wie 'foobar', 'foobbr' und 'foobr', aber nicht 'foobalkj9r'</w:t>
      </w:r>
    </w:p>
    <w:p>
      <w:pPr>
        <w:pStyle w:val="hm_Normal"/>
      </w:pPr>
      <w:r>
        <w:rPr>
          <w:rStyle w:val="hm_NormalChar"/>
          <w:rFonts w:ascii="Courier" w:hAnsi="Courier"/>
          <w:sz w:val="20"/>
          <w:color w:val="000000"/>
        </w:rPr>
        <w:t xml:space="preserve">  fooba{2}r   </w:t>
      </w:r>
      <w:r>
        <w:rPr>
          <w:rStyle w:val="hm_NormalChar"/>
          <w:rFonts w:ascii="Arial" w:hAnsi="Arial"/>
          <w:i/>
          <w:sz w:val="20"/>
          <w:color w:val="000000"/>
        </w:rPr>
        <w:t>findet den String 'foobaar'</w:t>
      </w:r>
    </w:p>
    <w:p>
      <w:pPr>
        <w:pStyle w:val="hm_Normal"/>
      </w:pPr>
      <w:r>
        <w:rPr>
          <w:rStyle w:val="hm_NormalChar"/>
          <w:rFonts w:ascii="Courier" w:hAnsi="Courier"/>
          <w:sz w:val="20"/>
          <w:color w:val="000000"/>
        </w:rPr>
        <w:t xml:space="preserve">  fooba{2,}r  </w:t>
      </w:r>
      <w:r>
        <w:rPr>
          <w:rStyle w:val="hm_NormalChar"/>
          <w:rFonts w:ascii="Arial" w:hAnsi="Arial"/>
          <w:i/>
          <w:sz w:val="20"/>
          <w:color w:val="000000"/>
        </w:rPr>
        <w:t>findet Strings wie 'foobaar', 'foobaaar', 'foobaaaar' etc.</w:t>
      </w:r>
    </w:p>
    <w:p>
      <w:pPr>
        <w:pStyle w:val="hm_Normal"/>
      </w:pPr>
      <w:r>
        <w:rPr>
          <w:rStyle w:val="hm_NormalChar"/>
          <w:rFonts w:ascii="Courier" w:hAnsi="Courier"/>
          <w:sz w:val="20"/>
          <w:color w:val="000000"/>
        </w:rPr>
        <w:t xml:space="preserve">  fooba{2,3}r </w:t>
      </w:r>
      <w:r>
        <w:rPr>
          <w:rStyle w:val="hm_NormalChar"/>
          <w:rFonts w:ascii="Arial" w:hAnsi="Arial"/>
          <w:i/>
          <w:sz w:val="20"/>
          <w:color w:val="000000"/>
        </w:rPr>
        <w:t>findet Strings wie 'foobaar', or 'foobaaar', aber nicht 'foobaaaar'</w:t>
      </w:r>
    </w:p>
    <w:p>
      <w:pPr>
        <w:pStyle w:val="hm_Normal"/>
      </w:pPr>
    </w:p>
    <w:p>
      <w:pPr>
        <w:pStyle w:val="hm_Normal"/>
      </w:pPr>
      <w:r>
        <w:rPr>
          <w:rStyle w:val="hm_NormalChar"/>
          <w:rFonts w:ascii="Arial" w:hAnsi="Arial"/>
          <w:sz w:val="20"/>
          <w:color w:val="000000"/>
        </w:rPr>
        <w:t>Eine kleine Erklärung zum Thema "gierig" oder "genügsam". "Gierig" nimmt soviel wie möglich, wohingegen "genügsam" bereits mit dem ersten Erfüllen des Suchmusters zufrieden ist. Beispiel: 'b+' und 'b*' angewandut auf den Zielstring 'abbbbc' findet 'bbbb', 'b+?' findet 'b', 'b*?' findet den leeren String, 'b{2,3}?' findet 'bb', 'b{2,3}' findet 'bbb'.</w:t>
      </w:r>
    </w:p>
    <w:p>
      <w:pPr>
        <w:pStyle w:val="hm_Normal"/>
      </w:pPr>
    </w:p>
    <w:p>
      <w:pPr>
        <w:pStyle w:val="hm_Normal"/>
      </w:pPr>
      <w:r>
        <w:rPr>
          <w:rStyle w:val="hm_NormalChar"/>
          <w:rFonts w:ascii="Arial" w:hAnsi="Arial"/>
          <w:sz w:val="20"/>
          <w:color w:val="000000"/>
        </w:rPr>
        <w:t xml:space="preserve">Du kannst alle Iteratoren auf den genugsamen Modus umschalten mit dem </w:t>
      </w:r>
      <w:hyperlink w:anchor="RegExp_Syntax_modifier_g">
        <w:r>
          <w:rPr>
            <w:rStyle w:val="hm_NormalChar"/>
            <w:rFonts w:ascii="Arial" w:hAnsi="Arial"/>
            <w:u w:val="single" w:color="auto"/>
            <w:sz w:val="20"/>
            <w:color w:val="0000FF"/>
          </w:rPr>
          <w:t>Modifier /g</w:t>
        </w:r>
      </w:hyperlink>
      <w:r>
        <w:rPr>
          <w:rStyle w:val="hm_NormalChar"/>
          <w:rFonts w:ascii="Arial" w:hAnsi="Arial"/>
          <w:sz w:val="20"/>
          <w:color w:val="000000"/>
        </w:rPr>
        <w:t>.</w:t>
      </w:r>
    </w:p>
    <w:p>
      <w:pPr>
        <w:pStyle w:val="hm_Normal"/>
      </w:pPr>
    </w:p>
    <w:p>
      <w:pPr>
        <w:pStyle w:val="hm_Normal"/>
      </w:pPr>
    </w:p>
    <w:p>
      <w:pPr>
        <w:pStyle w:val="hm_Normal"/>
      </w:pPr>
      <w:r>
        <w:rPr>
          <w:rStyle w:val="hm_NormalChar"/>
          <w:rFonts w:ascii="Arial" w:hAnsi="Arial"/>
          <w:b/>
          <w:sz w:val="20"/>
          <w:color w:val="0000FF"/>
        </w:rPr>
        <w:t>Metazeichen - Alternativen</w:t>
      </w:r>
    </w:p>
    <w:p>
      <w:pPr>
        <w:pStyle w:val="hm_Normal"/>
      </w:pPr>
    </w:p>
    <w:p>
      <w:pPr>
        <w:pStyle w:val="hm_Normal"/>
      </w:pPr>
      <w:r>
        <w:rPr>
          <w:rStyle w:val="hm_NormalChar"/>
          <w:rFonts w:ascii="Arial" w:hAnsi="Arial"/>
          <w:sz w:val="20"/>
          <w:color w:val="000000"/>
        </w:rPr>
        <w:t xml:space="preserve">Du kannst eine Serie von </w:t>
      </w:r>
      <w:r>
        <w:rPr>
          <w:rStyle w:val="hm_NormalChar"/>
          <w:rFonts w:ascii="Arial" w:hAnsi="Arial"/>
          <w:b/>
          <w:sz w:val="20"/>
          <w:color w:val="000000"/>
        </w:rPr>
        <w:t>Alternativen</w:t>
      </w:r>
      <w:r>
        <w:rPr>
          <w:rStyle w:val="hm_NormalChar"/>
          <w:rFonts w:ascii="Arial" w:hAnsi="Arial"/>
          <w:sz w:val="20"/>
          <w:color w:val="000000"/>
        </w:rPr>
        <w:t xml:space="preserve"> fьr eine Suchmuster angeben, indem Du diese mit einem "|'' trennst. Auf diese Art findet das Suchmuster fee|fie|foe eines von "fee", "fie", oder "foe" im Zielstring – dies wьrde auch mit f(e|i|o)e ereicht.</w:t>
      </w:r>
    </w:p>
    <w:p>
      <w:pPr>
        <w:pStyle w:val="hm_Normal"/>
      </w:pPr>
    </w:p>
    <w:p>
      <w:pPr>
        <w:pStyle w:val="hm_Normal"/>
      </w:pPr>
      <w:r>
        <w:rPr>
          <w:rStyle w:val="hm_NormalChar"/>
          <w:rFonts w:ascii="Arial" w:hAnsi="Arial"/>
          <w:sz w:val="20"/>
          <w:color w:val="000000"/>
        </w:rPr>
        <w:t>Die erste Alternative beinhaltet alles vom letzten Muster-Limiter ("(", "[" oder natьrlich der Anfang des Suchmusters) bis zum ersten "|". Die letzte Alternative beinhaltet alles vom letzten "|" bis zum nдchsten Muster-Limiter. Aus diesem Grunde ist es allgemein eine gute Gewohnheit, die Alternativen in Klammern anzugeben, um mцglichen Missverstдndnissen darьber vorzubeugen, wo die Alternativen beginnen und enden.</w:t>
      </w:r>
    </w:p>
    <w:p>
      <w:pPr>
        <w:pStyle w:val="hm_Normal"/>
      </w:pPr>
    </w:p>
    <w:p>
      <w:pPr>
        <w:pStyle w:val="hm_Normal"/>
      </w:pPr>
      <w:r>
        <w:rPr>
          <w:rStyle w:val="hm_NormalChar"/>
          <w:rFonts w:ascii="Arial" w:hAnsi="Arial"/>
          <w:sz w:val="20"/>
          <w:color w:val="000000"/>
        </w:rPr>
        <w:t>Alternativen werden von links nach rechts gepьrft, so dass der Treffer im Zielstring zusammengesetzt ist aus den jeweils zuerst passenden Alternativen. Das bedeutet, dass Alternativen nicht notwendigerweise "gierig" sind. Ein Beispiel: Wenn man mit "(foo|foot)" im Zielstring "barefoot" sucht, so passt bereits die erste Variante. Diese Tatsache mag nicht besonders wichtig erscheinen, aber es ist natьrlich wichtig, wenn der gefundene Text weiterverwendet wird. Im Beispiel zuvor wьrde der Benutzer nicht "foot" erhalten, wie er eventuell beabsichtigt hatte, sondern nur "foo".</w:t>
      </w:r>
    </w:p>
    <w:p>
      <w:pPr>
        <w:pStyle w:val="hm_Normal"/>
      </w:pPr>
    </w:p>
    <w:p>
      <w:pPr>
        <w:pStyle w:val="hm_Normal"/>
      </w:pPr>
      <w:r>
        <w:rPr>
          <w:rStyle w:val="hm_NormalChar"/>
          <w:rFonts w:ascii="Arial" w:hAnsi="Arial"/>
          <w:sz w:val="20"/>
          <w:color w:val="000000"/>
        </w:rPr>
        <w:t>Erinnere Dich auch daran, dass das "|" innerhalb von eckigen Klammern wie ein normales Zeichen behandelt wird, so dass [fee|fie|foe] dasselbe bedeutet wie [feio|].</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foo(bar|foo)  </w:t>
      </w:r>
      <w:r>
        <w:rPr>
          <w:rStyle w:val="hm_NormalChar"/>
          <w:rFonts w:ascii="Arial" w:hAnsi="Arial"/>
          <w:i/>
          <w:sz w:val="20"/>
          <w:color w:val="000000"/>
        </w:rPr>
        <w:t>findet die Strings 'foobar' oder 'foofoo'.</w:t>
      </w:r>
    </w:p>
    <w:p>
      <w:pPr>
        <w:pStyle w:val="hm_Normal"/>
      </w:pPr>
    </w:p>
    <w:p>
      <w:pPr>
        <w:pStyle w:val="hm_Normal"/>
      </w:pPr>
    </w:p>
    <w:p>
      <w:pPr>
        <w:pStyle w:val="hm_Normal"/>
      </w:pPr>
      <w:r>
        <w:rPr>
          <w:rStyle w:val="hm_NormalChar"/>
          <w:rFonts w:ascii="Arial" w:hAnsi="Arial"/>
          <w:b/>
          <w:sz w:val="20"/>
          <w:color w:val="0000FF"/>
        </w:rPr>
        <w:t>Metazeichen - Teilausdrьcke</w:t>
      </w:r>
    </w:p>
    <w:p>
      <w:pPr>
        <w:pStyle w:val="hm_Normal"/>
      </w:pPr>
    </w:p>
    <w:p>
      <w:pPr>
        <w:pStyle w:val="hm_Normal"/>
      </w:pPr>
      <w:r>
        <w:rPr>
          <w:rStyle w:val="hm_NormalChar"/>
          <w:rFonts w:ascii="Arial" w:hAnsi="Arial"/>
          <w:sz w:val="20"/>
          <w:color w:val="000000"/>
        </w:rPr>
        <w:t xml:space="preserve">Das KLammernkonstrukt (...) wird auch dazu benutzt, regulдre Teilausdrьcke zu definieren (nach dem Parsen findest Du Positionen, Lдngen und effektive Inhalte der regulдren Teilausdrьcke in den TRegExpr-Eigenschaften MatchPos, MatchLen und </w:t>
      </w:r>
      <w:hyperlink w:anchor="tregexpr_interface_tregexpr_match">
        <w:r>
          <w:rPr>
            <w:rStyle w:val="hm_Format3Char"/>
            <w:u w:val="single" w:color="auto"/>
            <w:color w:val="0000FF"/>
          </w:rPr>
          <w:t>Match</w:t>
        </w:r>
      </w:hyperlink>
      <w:r>
        <w:rPr>
          <w:rStyle w:val="hm_NormalChar"/>
          <w:rFonts w:ascii="Arial" w:hAnsi="Arial"/>
          <w:sz w:val="20"/>
          <w:color w:val="000000"/>
        </w:rPr>
        <w:t xml:space="preserve"> und kannst sie ersetzen mit den Template-Strings in </w:t>
      </w:r>
      <w:hyperlink w:anchor="tregexpr_interface_tregexpr_substitute">
        <w:r>
          <w:rPr>
            <w:rStyle w:val="hm_Format3Char"/>
            <w:u w:val="single" w:color="auto"/>
            <w:color w:val="0000FF"/>
          </w:rPr>
          <w:t>TRegExpr.Substitute</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Teilausdrьcke werden nummeriert von links nach recht, jeweils in der Reihenfolge ihrer цffnenden Klammer. Der erste Teilausdruck hat die Nummer 1, der gesamte regulдre Ausdruck hat die Nummer 0 (der gesamte Ausdruck kann ersetzt werden in </w:t>
      </w:r>
      <w:hyperlink w:anchor="tregexpr_interface_tregexpr_substitute">
        <w:r>
          <w:rPr>
            <w:rStyle w:val="hm_Format3Char"/>
            <w:u w:val="single" w:color="auto"/>
            <w:color w:val="0000FF"/>
          </w:rPr>
          <w:t>TRegExpr.Substitute</w:t>
        </w:r>
      </w:hyperlink>
      <w:r>
        <w:rPr>
          <w:rStyle w:val="hm_NormalChar"/>
          <w:rFonts w:ascii="Arial" w:hAnsi="Arial"/>
          <w:sz w:val="20"/>
          <w:color w:val="000000"/>
        </w:rPr>
        <w:t xml:space="preserve"> als '$0' oder '$&amp;').</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(foobar){8,10}  </w:t>
      </w:r>
      <w:r>
        <w:rPr>
          <w:rStyle w:val="hm_NormalChar"/>
          <w:rFonts w:ascii="Arial" w:hAnsi="Arial"/>
          <w:i/>
          <w:sz w:val="20"/>
          <w:color w:val="000000"/>
        </w:rPr>
        <w:t>findet Strings, die 8, 9 oder 10 Vorkommen von 'foobar' beinhalten</w:t>
      </w:r>
    </w:p>
    <w:p>
      <w:pPr>
        <w:pStyle w:val="hm_Normal"/>
      </w:pPr>
      <w:r>
        <w:rPr>
          <w:rStyle w:val="hm_NormalChar"/>
          <w:rFonts w:ascii="Courier" w:hAnsi="Courier"/>
          <w:sz w:val="20"/>
          <w:color w:val="000000"/>
        </w:rPr>
        <w:t xml:space="preserve">  foob([0-9]|a+)r </w:t>
      </w:r>
      <w:r>
        <w:rPr>
          <w:rStyle w:val="hm_NormalChar"/>
          <w:rFonts w:ascii="Arial" w:hAnsi="Arial"/>
          <w:i/>
          <w:sz w:val="20"/>
          <w:color w:val="000000"/>
        </w:rPr>
        <w:t>findet 'foob0r', 'foob1r' , 'foobar', 'foobaar', 'foobaar' etc.</w:t>
      </w:r>
    </w:p>
    <w:p>
      <w:pPr>
        <w:pStyle w:val="hm_Normal"/>
      </w:pPr>
      <w:r>
        <w:rPr>
          <w:rStyle w:val="hm_NormalChar"/>
          <w:rFonts w:ascii="Arial" w:hAnsi="Arial"/>
          <w:sz w:val="20"/>
          <w:color w:val="000000"/>
        </w:rPr>
        <w:t xml:space="preserve">    </w:t>
      </w:r>
    </w:p>
    <w:p>
      <w:pPr>
        <w:pStyle w:val="hm_Normal"/>
      </w:pPr>
    </w:p>
    <w:p>
      <w:pPr>
        <w:pStyle w:val="hm_Normal"/>
      </w:pPr>
      <w:r>
        <w:rPr>
          <w:rStyle w:val="hm_NormalChar"/>
          <w:rFonts w:ascii="Arial" w:hAnsi="Arial"/>
          <w:b/>
          <w:sz w:val="20"/>
          <w:color w:val="0000FF"/>
        </w:rPr>
        <w:t>Metazeichen - Rьckwдrtsreferenzen</w:t>
      </w:r>
    </w:p>
    <w:p>
      <w:pPr>
        <w:pStyle w:val="hm_Normal"/>
      </w:pPr>
    </w:p>
    <w:p>
      <w:pPr>
        <w:pStyle w:val="hm_Normal"/>
      </w:pPr>
      <w:r>
        <w:rPr>
          <w:rStyle w:val="hm_NormalChar"/>
          <w:rFonts w:ascii="Arial" w:hAnsi="Arial"/>
          <w:sz w:val="20"/>
          <w:color w:val="000000"/>
        </w:rPr>
        <w:t xml:space="preserve">Die </w:t>
      </w:r>
      <w:r>
        <w:rPr>
          <w:rStyle w:val="hm_NormalChar"/>
          <w:rFonts w:ascii="Arial" w:hAnsi="Arial"/>
          <w:b/>
          <w:sz w:val="20"/>
          <w:color w:val="000000"/>
        </w:rPr>
        <w:t>Metacharacters</w:t>
      </w:r>
      <w:r>
        <w:rPr>
          <w:rStyle w:val="hm_NormalChar"/>
          <w:rFonts w:ascii="Arial" w:hAnsi="Arial"/>
          <w:sz w:val="20"/>
          <w:color w:val="000000"/>
        </w:rPr>
        <w:t xml:space="preserve"> \1 bis \9 werden in Suchmustern interpretiert als Rьckwдrtsreferenzen. \&lt;n&gt; findet einen zuvor bereits gefundenen </w:t>
      </w:r>
      <w:r>
        <w:rPr>
          <w:rStyle w:val="hm_NormalChar"/>
          <w:rFonts w:ascii="Arial" w:hAnsi="Arial"/>
          <w:b/>
          <w:sz w:val="20"/>
          <w:color w:val="000000"/>
        </w:rPr>
        <w:t>Teilausdruck</w:t>
      </w:r>
      <w:r>
        <w:rPr>
          <w:rStyle w:val="hm_NormalChar"/>
          <w:rFonts w:ascii="Arial" w:hAnsi="Arial"/>
          <w:sz w:val="20"/>
          <w:color w:val="000000"/>
        </w:rPr>
        <w:t xml:space="preserve"> #&lt;n&gt;.</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(.)\1+         </w:t>
      </w:r>
      <w:r>
        <w:rPr>
          <w:rStyle w:val="hm_NormalChar"/>
          <w:rFonts w:ascii="Arial" w:hAnsi="Arial"/>
          <w:i/>
          <w:sz w:val="20"/>
          <w:color w:val="000000"/>
        </w:rPr>
        <w:t xml:space="preserve">findet 'aaaa' und 'cc'. </w:t>
      </w:r>
    </w:p>
    <w:p>
      <w:pPr>
        <w:pStyle w:val="hm_Normal"/>
      </w:pPr>
      <w:r>
        <w:rPr>
          <w:rStyle w:val="hm_NormalChar"/>
          <w:rFonts w:ascii="Courier" w:hAnsi="Courier"/>
          <w:sz w:val="20"/>
          <w:color w:val="000000"/>
        </w:rPr>
        <w:t xml:space="preserve">  (.+)\1+        </w:t>
      </w:r>
      <w:r>
        <w:rPr>
          <w:rStyle w:val="hm_NormalChar"/>
          <w:rFonts w:ascii="Arial" w:hAnsi="Arial"/>
          <w:i/>
          <w:sz w:val="20"/>
          <w:color w:val="000000"/>
        </w:rPr>
        <w:t>findet auch 'abab' und '123123'</w:t>
      </w:r>
    </w:p>
    <w:p>
      <w:pPr>
        <w:pStyle w:val="hm_Normal"/>
      </w:pPr>
      <w:r>
        <w:rPr>
          <w:rStyle w:val="hm_NormalChar"/>
          <w:rFonts w:ascii="Courier" w:hAnsi="Courier"/>
          <w:i/>
          <w:sz w:val="20"/>
          <w:color w:val="000000"/>
        </w:rPr>
        <w:t xml:space="preserve">  (['"]?)(\d+)\1 </w:t>
      </w:r>
      <w:r>
        <w:rPr>
          <w:rStyle w:val="hm_NormalChar"/>
          <w:rFonts w:ascii="Arial" w:hAnsi="Arial"/>
          <w:i/>
          <w:sz w:val="20"/>
          <w:color w:val="000000"/>
        </w:rPr>
        <w:t>findet "13" (innerhalb "), oder '4' (innerhalb ') oder auch 77, etc.</w:t>
      </w:r>
    </w:p>
    <w:p>
      <w:pPr>
        <w:pStyle w:val="hm_Normal"/>
      </w:pPr>
    </w:p>
    <w:p>
      <w:pPr>
        <w:pStyle w:val="hm_Normal"/>
      </w:pPr>
    </w:p>
    <w:p>
      <w:pPr>
        <w:pStyle w:val="hm_Normal"/>
      </w:pPr>
      <w:bookmarkStart w:id="rId43" w:name="RegExp_Syntax_about_modifiers"/>
      <w:bookmarkEnd w:id="rId43"/>
      <w:r>
        <w:rPr>
          <w:rStyle w:val="hm_NormalChar"/>
          <w:rFonts w:ascii="Arial" w:hAnsi="Arial"/>
          <w:b/>
          <w:sz w:val="20"/>
          <w:color w:val="0000FF"/>
        </w:rPr>
        <w:t>Modifikatoren</w:t>
      </w:r>
    </w:p>
    <w:p>
      <w:pPr>
        <w:ind w:left="360"/>
      </w:pPr>
    </w:p>
    <w:p>
      <w:pPr>
        <w:pStyle w:val="hm_Normal"/>
      </w:pPr>
      <w:r>
        <w:rPr>
          <w:rStyle w:val="hm_NormalChar"/>
          <w:rFonts w:ascii="Arial" w:hAnsi="Arial"/>
          <w:sz w:val="20"/>
          <w:color w:val="000000"/>
        </w:rPr>
        <w:t>Modifikatoren sind dazu da, das Verhalten von TRegExpr zu verдndern.</w:t>
      </w:r>
    </w:p>
    <w:p>
      <w:pPr>
        <w:pStyle w:val="hm_Normal"/>
      </w:pPr>
    </w:p>
    <w:p>
      <w:pPr>
        <w:pStyle w:val="hm_Normal"/>
      </w:pPr>
      <w:r>
        <w:rPr>
          <w:rStyle w:val="hm_NormalChar"/>
          <w:rFonts w:ascii="Arial" w:hAnsi="Arial"/>
          <w:sz w:val="20"/>
          <w:color w:val="000000"/>
        </w:rPr>
        <w:t xml:space="preserve">Es gibt viele Wege, die weiter unten beschriebenen Modifikatoren zu nutzen. Jeder der Modifikatoren lann eingebettet werden im Suchmuster des regulдren Ausdruckes mittels des Konstruktes </w:t>
      </w:r>
      <w:hyperlink w:anchor="RegExp_Syntax_inline_modifiers">
        <w:r>
          <w:rPr>
            <w:rStyle w:val="hm_NormalChar"/>
            <w:rFonts w:ascii="Times New Roman" w:hAnsi="Times New Roman"/>
            <w:u w:val="single" w:color="auto"/>
            <w:sz w:val="20"/>
            <w:color w:val="0000FF"/>
          </w:rPr>
          <w:t>(?...)</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Du kannst allerdings auch die meisten Modifikatoren beeinflussen, indem Du den entsprechenden TRegExpr-Eigenschaften die passenden Werte zuweist (Beispiel: Zuweisung an </w:t>
      </w:r>
      <w:hyperlink w:anchor="tregexpr_interface_tregexpr_modifier_x">
        <w:r>
          <w:rPr>
            <w:rStyle w:val="hm_Format3Char"/>
            <w:u w:val="single" w:color="auto"/>
            <w:color w:val="0000FF"/>
          </w:rPr>
          <w:t>ModifierX</w:t>
        </w:r>
      </w:hyperlink>
      <w:r>
        <w:rPr>
          <w:rStyle w:val="hm_NormalChar"/>
          <w:rFonts w:ascii="Arial" w:hAnsi="Arial"/>
          <w:sz w:val="20"/>
          <w:color w:val="000000"/>
        </w:rPr>
        <w:t xml:space="preserve"> oder ModifierStr fьr alle Modifikatoren zugleich).</w:t>
      </w:r>
    </w:p>
    <w:p>
      <w:pPr>
        <w:pStyle w:val="hm_Normal"/>
      </w:pPr>
    </w:p>
    <w:p>
      <w:pPr>
        <w:pStyle w:val="hm_Normal"/>
      </w:pPr>
      <w:r>
        <w:rPr>
          <w:rStyle w:val="hm_NormalChar"/>
          <w:rFonts w:ascii="Arial" w:hAnsi="Arial"/>
          <w:sz w:val="20"/>
          <w:color w:val="000000"/>
        </w:rPr>
        <w:t xml:space="preserve">Die Standardwerte fьr neue Instanzen von TRegExpr-Objekte sind definiert in </w:t>
      </w:r>
      <w:hyperlink w:anchor="tregexpr_interface_modifier_defs">
        <w:r>
          <w:rPr>
            <w:rStyle w:val="hm_Format3Char"/>
            <w:u w:val="single" w:color="auto"/>
            <w:color w:val="0000FF"/>
          </w:rPr>
          <w:t>globalen Variablen</w:t>
        </w:r>
      </w:hyperlink>
      <w:r>
        <w:rPr>
          <w:rStyle w:val="hm_NormalChar"/>
          <w:rFonts w:ascii="Arial" w:hAnsi="Arial"/>
          <w:sz w:val="20"/>
          <w:color w:val="000000"/>
        </w:rPr>
        <w:t>. Beispielsweise definiert die globale Variable RegExprModifierX das Verhalten des Modifikators X und damit die Einstellung der TRegExpr-Eigenschaft ModifierX bei neu instantiierten TRegExpr-Objekten.</w:t>
      </w:r>
    </w:p>
    <w:p>
      <w:pPr>
        <w:pStyle w:val="hm_Normal"/>
      </w:pPr>
    </w:p>
    <w:p>
      <w:pPr>
        <w:pStyle w:val="hm_Normal"/>
      </w:pPr>
      <w:bookmarkStart w:id="rId47" w:name="RegExp_Syntax_modifier_i"/>
      <w:bookmarkEnd w:id="rId47"/>
      <w:r>
        <w:rPr>
          <w:rStyle w:val="hm_NormalChar"/>
          <w:rFonts w:ascii="Arial" w:hAnsi="Arial"/>
          <w:b/>
          <w:sz w:val="20"/>
          <w:color w:val="000000"/>
        </w:rPr>
        <w:t>i</w:t>
      </w:r>
    </w:p>
    <w:p>
      <w:pPr>
        <w:ind w:left="360"/>
      </w:pPr>
      <w:r>
        <w:rPr>
          <w:rFonts w:ascii="Arial" w:hAnsi="Arial"/>
          <w:sz w:val="20"/>
          <w:color w:val="000000"/>
        </w:rPr>
        <w:t xml:space="preserve">Fьhre die Suche Schreibweisen-unabhдgig durch (allerdings abhдngig von den Einstellungen in Deinem System, Lokale Einstellungen), (beachte auch die </w:t>
      </w:r>
      <w:hyperlink w:anchor="tregexpr_interface_invertcase">
        <w:r>
          <w:rPr>
            <w:rStyle w:val="hm_Format3Char"/>
            <w:u w:val="single" w:color="auto"/>
            <w:color w:val="0000FF"/>
          </w:rPr>
          <w:t>InvertCase</w:t>
        </w:r>
      </w:hyperlink>
      <w:r>
        <w:rPr>
          <w:rFonts w:ascii="Arial" w:hAnsi="Arial"/>
          <w:sz w:val="20"/>
          <w:color w:val="000000"/>
        </w:rPr>
        <w:t>)</w:t>
      </w:r>
    </w:p>
    <w:p>
      <w:pPr>
        <w:pStyle w:val="hm_Normal"/>
      </w:pPr>
      <w:bookmarkStart w:id="rId31" w:name="RegExp_Syntax_modifier_m"/>
      <w:bookmarkEnd w:id="rId31"/>
      <w:r>
        <w:rPr>
          <w:rStyle w:val="hm_NormalChar"/>
          <w:rFonts w:ascii="Arial" w:hAnsi="Arial"/>
          <w:b/>
          <w:sz w:val="20"/>
          <w:color w:val="000000"/>
        </w:rPr>
        <w:t xml:space="preserve">m </w:t>
      </w:r>
    </w:p>
    <w:p>
      <w:pPr>
        <w:ind w:left="360"/>
      </w:pPr>
      <w:r>
        <w:rPr>
          <w:rFonts w:ascii="Arial" w:hAnsi="Arial"/>
          <w:sz w:val="20"/>
          <w:color w:val="000000"/>
        </w:rPr>
        <w:t xml:space="preserve">Behandle den Zielstring als mehrzeiligen String. Das bedeutet, дndere die Bedeutungen von "^" und "$": Statt nur den Anfang oder das Ende des Zielstrings zu finden, wird jeder Zeilenseparator innerhalb eines Strings erkannt (beachte auch die </w:t>
      </w:r>
      <w:hyperlink w:anchor="tregexpr_interface_lineseparators">
        <w:r>
          <w:rPr>
            <w:rFonts w:ascii="Times New Roman" w:hAnsi="Times New Roman"/>
            <w:u w:val="single" w:color="auto"/>
            <w:sz w:val="20"/>
            <w:color w:val="0000FF"/>
          </w:rPr>
          <w:t>Zeilenseparatoren</w:t>
        </w:r>
      </w:hyperlink>
      <w:r>
        <w:rPr>
          <w:rFonts w:ascii="Arial" w:hAnsi="Arial"/>
          <w:sz w:val="20"/>
          <w:color w:val="000000"/>
        </w:rPr>
        <w:t>)</w:t>
      </w:r>
    </w:p>
    <w:p>
      <w:pPr>
        <w:pStyle w:val="hm_Normal"/>
      </w:pPr>
      <w:bookmarkStart w:id="rId32" w:name="RegExp_Syntax_modifier_s"/>
      <w:bookmarkEnd w:id="rId32"/>
      <w:r>
        <w:rPr>
          <w:rStyle w:val="hm_NormalChar"/>
          <w:rFonts w:ascii="Arial" w:hAnsi="Arial"/>
          <w:b/>
          <w:sz w:val="20"/>
          <w:color w:val="000000"/>
        </w:rPr>
        <w:t xml:space="preserve">s </w:t>
      </w:r>
    </w:p>
    <w:p>
      <w:pPr>
        <w:ind w:left="360"/>
      </w:pPr>
      <w:r>
        <w:rPr>
          <w:rFonts w:ascii="Arial" w:hAnsi="Arial"/>
          <w:sz w:val="20"/>
          <w:color w:val="000000"/>
        </w:rPr>
        <w:t xml:space="preserve">Behandle den Zielstring als einzelne Zeile. Das bedeutet, dass "." jedes beliebige Zeichen findet, sogar Zeilenseparatoren (beachte auch </w:t>
      </w:r>
      <w:hyperlink w:anchor="tregexpr_interface_lineseparators">
        <w:r>
          <w:rPr>
            <w:rFonts w:ascii="Times New Roman" w:hAnsi="Times New Roman"/>
            <w:u w:val="single" w:color="auto"/>
            <w:sz w:val="20"/>
            <w:color w:val="0000FF"/>
          </w:rPr>
          <w:t>Zeilenseparatoren</w:t>
        </w:r>
      </w:hyperlink>
      <w:r>
        <w:rPr>
          <w:rFonts w:ascii="Arial" w:hAnsi="Arial"/>
          <w:sz w:val="20"/>
          <w:color w:val="000000"/>
        </w:rPr>
        <w:t xml:space="preserve">), die es normalerweise nicht findet. </w:t>
      </w:r>
    </w:p>
    <w:p>
      <w:pPr>
        <w:pStyle w:val="hm_Normal"/>
      </w:pPr>
      <w:bookmarkStart w:id="rId40" w:name="RegExp_Syntax_modifier_g"/>
      <w:bookmarkEnd w:id="rId40"/>
      <w:r>
        <w:rPr>
          <w:rStyle w:val="hm_NormalChar"/>
          <w:rFonts w:ascii="Arial" w:hAnsi="Arial"/>
          <w:b/>
          <w:sz w:val="20"/>
          <w:color w:val="000000"/>
        </w:rPr>
        <w:t xml:space="preserve">g </w:t>
      </w:r>
    </w:p>
    <w:p>
      <w:pPr>
        <w:ind w:left="360"/>
      </w:pPr>
      <w:r>
        <w:rPr>
          <w:rFonts w:ascii="Arial" w:hAnsi="Arial"/>
          <w:sz w:val="20"/>
          <w:color w:val="000000"/>
        </w:rPr>
        <w:t>Modifikator fьr den "Genьgsam"-Modus. Durch das Ausstellen werden alle folgenden Operatoren in den "Genugsam"-Modus. Standardmassig sind alle Operatoren "gierig". Wenn also der Modifikator /g aus ist, dann arbeitet '+' wie '+?', '*' als '*?' etc.</w:t>
      </w:r>
    </w:p>
    <w:p>
      <w:pPr>
        <w:pStyle w:val="hm_Normal"/>
      </w:pPr>
      <w:bookmarkStart w:id="rId49" w:name="RegExp_Syntax_modifier_x"/>
      <w:bookmarkEnd w:id="rId49"/>
      <w:r>
        <w:rPr>
          <w:rStyle w:val="hm_NormalChar"/>
          <w:rFonts w:ascii="Arial" w:hAnsi="Arial"/>
          <w:b/>
          <w:sz w:val="20"/>
          <w:color w:val="000000"/>
        </w:rPr>
        <w:t>x</w:t>
      </w:r>
      <w:r>
        <w:rPr>
          <w:rStyle w:val="hm_NormalChar"/>
          <w:rFonts w:ascii="Times New Roman" w:hAnsi="Times New Roman"/>
          <w:sz w:val="24"/>
          <w:color w:val="000000"/>
        </w:rPr>
        <w:t xml:space="preserve"> </w:t>
      </w:r>
    </w:p>
    <w:p>
      <w:pPr>
        <w:ind w:left="360"/>
      </w:pPr>
      <w:r>
        <w:rPr>
          <w:rFonts w:ascii="Arial" w:hAnsi="Arial"/>
          <w:sz w:val="20"/>
          <w:color w:val="000000"/>
        </w:rPr>
        <w:t>Erweitert die Lesbarkeit des Suchmusters durch Whitespace und Kommentare (beachte die Erklдrung unten)</w:t>
      </w:r>
      <w:r>
        <w:rPr>
          <w:rFonts w:ascii="Times New Roman" w:hAnsi="Times New Roman"/>
          <w:sz w:val="24"/>
          <w:color w:val="000000"/>
        </w:rPr>
        <w:t xml:space="preserve">. </w:t>
      </w:r>
    </w:p>
    <w:p>
      <w:pPr>
        <w:pStyle w:val="hm_Normal"/>
      </w:pPr>
      <w:bookmarkStart w:id="rId50" w:name="RegExp_Syntax_modifier_r"/>
      <w:bookmarkEnd w:id="rId50"/>
      <w:r>
        <w:rPr>
          <w:rStyle w:val="hm_NormalChar"/>
          <w:rFonts w:ascii="Arial" w:hAnsi="Arial"/>
          <w:b/>
          <w:sz w:val="20"/>
          <w:color w:val="000000"/>
        </w:rPr>
        <w:t>r</w:t>
      </w:r>
    </w:p>
    <w:p>
      <w:pPr>
        <w:ind w:left="360"/>
      </w:pPr>
      <w:r>
        <w:rPr>
          <w:rFonts w:ascii="Arial" w:hAnsi="Arial"/>
          <w:sz w:val="20"/>
          <w:color w:val="000000"/>
        </w:rPr>
        <w:t>Modifikator. Falls er gesetzt ist, beinhaltet die Zeichenklasse а-я zusätzliche russissche Buchstaben 'ё', А-Я beinhaltet zusätzlich 'Ё', und а-Я beinhaltet alle russischen Symbole.</w:t>
      </w:r>
    </w:p>
    <w:p>
      <w:pPr>
        <w:ind w:left="360"/>
      </w:pPr>
      <w:r>
        <w:rPr>
          <w:rFonts w:ascii="Arial" w:hAnsi="Arial"/>
          <w:sz w:val="20"/>
          <w:color w:val="000000"/>
        </w:rPr>
        <w:t xml:space="preserve">Sorry für fremdsprachliche Benutzer, er ist gesetzt standardmässig. Falls Du ihn ausgeschaltet haben willst standardässig, dann setze die globale Variable </w:t>
      </w:r>
      <w:hyperlink w:anchor="tregexpr_interface_modifier_defs">
        <w:r>
          <w:rPr>
            <w:rFonts w:ascii="Arial" w:hAnsi="Arial"/>
            <w:u w:val="single" w:color="auto"/>
            <w:sz w:val="20"/>
            <w:color w:val="0000FF"/>
          </w:rPr>
          <w:t>RegExprModifierR</w:t>
        </w:r>
      </w:hyperlink>
      <w:r>
        <w:rPr>
          <w:rFonts w:ascii="Arial" w:hAnsi="Arial"/>
          <w:sz w:val="20"/>
          <w:color w:val="000000"/>
        </w:rPr>
        <w:t xml:space="preserve"> auf false.</w:t>
      </w:r>
    </w:p>
    <w:p>
      <w:pPr>
        <w:ind w:left="360"/>
      </w:pPr>
    </w:p>
    <w:p>
      <w:pPr>
        <w:pStyle w:val="hm_Normal"/>
      </w:pPr>
    </w:p>
    <w:p>
      <w:pPr>
        <w:pStyle w:val="hm_Normal"/>
      </w:pPr>
      <w:r>
        <w:rPr>
          <w:rStyle w:val="hm_NormalChar"/>
          <w:rFonts w:ascii="Arial" w:hAnsi="Arial"/>
          <w:sz w:val="20"/>
          <w:color w:val="000000"/>
        </w:rPr>
        <w:t xml:space="preserve">Der </w:t>
      </w:r>
      <w:hyperlink w:anchor="RegExp_Syntax_modifier_x">
        <w:r>
          <w:rPr>
            <w:rStyle w:val="hm_NormalChar"/>
            <w:rFonts w:ascii="Arial" w:hAnsi="Arial"/>
            <w:u w:val="single" w:color="auto"/>
            <w:sz w:val="20"/>
            <w:color w:val="0000FF"/>
          </w:rPr>
          <w:t>Modifikator /x</w:t>
        </w:r>
      </w:hyperlink>
      <w:r>
        <w:rPr>
          <w:rStyle w:val="hm_NormalChar"/>
          <w:rFonts w:ascii="Arial" w:hAnsi="Arial"/>
          <w:sz w:val="20"/>
          <w:color w:val="000000"/>
        </w:rPr>
        <w:t xml:space="preserve"> selbst braucht etwas mehr Erklärung. Er sagt TRegExpr, dass er allen Whitespace ignorieren soll, der nicht escaped oder innerhalb einer Zeichenklasse ist. Du kannst ihn benutzen, um den regulären Ausdruck in kleinere, besser lesbare Teile zu zerlegen. Das Zeichen # wird nun ebenfalls als Metazeichen behandelt und leitet einen Kommentar bis zum Zeilenende ein. Beispiel:</w:t>
      </w:r>
    </w:p>
    <w:p>
      <w:pPr>
        <w:pStyle w:val="hm_Normal"/>
      </w:pPr>
    </w:p>
    <w:p>
      <w:pPr>
        <w:ind w:left="270"/>
      </w:pPr>
      <w:r>
        <w:rPr>
          <w:rFonts w:ascii="Courier" w:hAnsi="Courier"/>
          <w:i/>
          <w:sz w:val="20"/>
          <w:color w:val="000000"/>
        </w:rPr>
        <w:t xml:space="preserve">( </w:t>
      </w:r>
    </w:p>
    <w:p>
      <w:pPr>
        <w:ind w:left="270"/>
      </w:pPr>
      <w:r>
        <w:rPr>
          <w:rFonts w:ascii="Courier" w:hAnsi="Courier"/>
          <w:i/>
          <w:sz w:val="20"/>
          <w:color w:val="000000"/>
        </w:rPr>
        <w:t>(abc) # Kommentar 1</w:t>
      </w:r>
    </w:p>
    <w:p>
      <w:pPr>
        <w:ind w:left="270"/>
      </w:pPr>
      <w:r>
        <w:rPr>
          <w:rFonts w:ascii="Courier" w:hAnsi="Courier"/>
          <w:i/>
          <w:sz w:val="20"/>
          <w:color w:val="000000"/>
        </w:rPr>
        <w:t xml:space="preserve">  |   # Du kannst Leerschlдge zur Formatierung benutzen - TRegExpr ignoriert sie</w:t>
      </w:r>
    </w:p>
    <w:p>
      <w:pPr>
        <w:ind w:left="270"/>
      </w:pPr>
      <w:r>
        <w:rPr>
          <w:rFonts w:ascii="Courier" w:hAnsi="Courier"/>
          <w:i/>
          <w:sz w:val="20"/>
          <w:color w:val="000000"/>
        </w:rPr>
        <w:t>(efg) # Kommentar 2</w:t>
      </w:r>
    </w:p>
    <w:p>
      <w:pPr>
        <w:ind w:left="270"/>
      </w:pPr>
      <w:r>
        <w:rPr>
          <w:rFonts w:ascii="Courier" w:hAnsi="Courier"/>
          <w:i/>
          <w:sz w:val="20"/>
          <w:color w:val="000000"/>
        </w:rPr>
        <w:t>)</w:t>
      </w:r>
    </w:p>
    <w:p>
      <w:pPr>
        <w:pStyle w:val="hm_Normal"/>
      </w:pPr>
    </w:p>
    <w:p>
      <w:pPr>
        <w:pStyle w:val="hm_Normal"/>
      </w:pPr>
      <w:r>
        <w:rPr>
          <w:rStyle w:val="hm_NormalChar"/>
          <w:rFonts w:ascii="Arial" w:hAnsi="Arial"/>
          <w:sz w:val="20"/>
          <w:color w:val="000000"/>
        </w:rPr>
        <w:t xml:space="preserve">Dies bedeutet auch, wenn Du echten Whitespace oder das # im Suchmuster haben mцchtest (ausserhalb einer Zeichenklasse, wo sie unbehelligt von /x sind), dann muss der entweder escaped oder mit der hexadezimalen Schreibweise angegeben werden. Beides zusammen sorgt dafьr, dass regulдre Ausdrьcke besser lesbar werden. </w:t>
      </w:r>
    </w:p>
    <w:p>
      <w:pPr>
        <w:pStyle w:val="hm_Normal"/>
      </w:pPr>
    </w:p>
    <w:p>
      <w:pPr>
        <w:pStyle w:val="hm_Normal"/>
      </w:pPr>
    </w:p>
    <w:p>
      <w:pPr>
        <w:pStyle w:val="hm_Normal"/>
      </w:pPr>
      <w:r>
        <w:rPr>
          <w:rStyle w:val="hm_NormalChar"/>
          <w:rFonts w:ascii="Arial" w:hAnsi="Arial"/>
          <w:b/>
          <w:sz w:val="20"/>
          <w:color w:val="0000FF"/>
        </w:rPr>
        <w:t>Perl Erweiterungen</w:t>
      </w:r>
    </w:p>
    <w:p>
      <w:pPr>
        <w:pStyle w:val="hm_Normal"/>
      </w:pPr>
    </w:p>
    <w:p>
      <w:pPr>
        <w:pStyle w:val="hm_Normal"/>
      </w:pPr>
      <w:bookmarkStart w:id="rId44" w:name="RegExp_Syntax_inline_modifiers"/>
      <w:bookmarkEnd w:id="rId44"/>
      <w:r>
        <w:rPr>
          <w:rStyle w:val="hm_NormalChar"/>
          <w:rFonts w:ascii="Arial" w:hAnsi="Arial"/>
          <w:b/>
          <w:sz w:val="20"/>
          <w:color w:val="000000"/>
        </w:rPr>
        <w:t>(?imsxr-imsxr)</w:t>
      </w:r>
    </w:p>
    <w:p>
      <w:pPr>
        <w:pStyle w:val="hm_Normal"/>
      </w:pPr>
      <w:r>
        <w:rPr>
          <w:rStyle w:val="hm_NormalChar"/>
          <w:rFonts w:ascii="Arial" w:hAnsi="Arial"/>
          <w:sz w:val="20"/>
          <w:color w:val="000000"/>
        </w:rPr>
        <w:t>Dies kann benutzt werden in Regulдren Ausdrьcken, um Modifikatoren innerhalb eines Ausdruckes im Flug zu дndern. Wenn dieses Konstrukt innerhalb eines Teilausdruckes erscheint, betriefft er auch nur diesen.</w:t>
      </w:r>
    </w:p>
    <w:p>
      <w:pPr>
        <w:pStyle w:val="hm_Normal"/>
      </w:pPr>
    </w:p>
    <w:p>
      <w:pPr>
        <w:pStyle w:val="hm_Normal"/>
      </w:pPr>
      <w:r>
        <w:rPr>
          <w:rStyle w:val="hm_NormalChar"/>
          <w:rFonts w:ascii="Arial" w:hAnsi="Arial"/>
          <w:b/>
          <w:sz w:val="20"/>
          <w:color w:val="000000"/>
        </w:rPr>
        <w:t>Beispiele:</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findet 'Saint-petersburg' und 'Saint-Petersburg'</w:t>
      </w:r>
    </w:p>
    <w:p>
      <w:pPr>
        <w:pStyle w:val="hm_Normal"/>
      </w:pPr>
      <w:r>
        <w:rPr>
          <w:rStyle w:val="hm_NormalChar"/>
          <w:rFonts w:ascii="Courier" w:hAnsi="Courier"/>
          <w:sz w:val="20"/>
          <w:color w:val="000000"/>
        </w:rPr>
        <w:t xml:space="preserve">  (?i)Saint-(?-i)Petersburg  </w:t>
      </w:r>
      <w:r>
        <w:rPr>
          <w:rStyle w:val="hm_NormalChar"/>
          <w:rFonts w:ascii="Arial" w:hAnsi="Arial"/>
          <w:i/>
          <w:sz w:val="20"/>
          <w:color w:val="000000"/>
        </w:rPr>
        <w:t>findet 'Saint-Petersburg', aber nicht 'Saint-petersburg'</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findet 'Saint-petersburg' und 'saint-petersburg'</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 xml:space="preserve">findet 'saint-Petersburg', aber nicht 'saint-petersburg' </w:t>
      </w:r>
    </w:p>
    <w:p>
      <w:pPr>
        <w:pStyle w:val="hm_Normal"/>
      </w:pPr>
    </w:p>
    <w:p>
      <w:pPr>
        <w:pStyle w:val="hm_Normal"/>
      </w:pPr>
    </w:p>
    <w:p>
      <w:pPr>
        <w:pStyle w:val="hm_Normal"/>
      </w:pPr>
      <w:bookmarkStart w:id="rId51" w:name="RegExp_Syntax_inline_comment"/>
      <w:bookmarkEnd w:id="rId51"/>
      <w:r>
        <w:rPr>
          <w:rStyle w:val="hm_NormalChar"/>
          <w:rFonts w:ascii="Arial" w:hAnsi="Arial"/>
          <w:b/>
          <w:sz w:val="20"/>
          <w:color w:val="000000"/>
        </w:rPr>
        <w:t>(?#text)</w:t>
      </w:r>
      <w:r>
        <w:rPr>
          <w:rStyle w:val="hm_NormalChar"/>
          <w:rFonts w:ascii="Times New Roman" w:hAnsi="Times New Roman"/>
          <w:sz w:val="24"/>
          <w:color w:val="000000"/>
        </w:rPr>
        <w:t xml:space="preserve"> </w:t>
      </w:r>
    </w:p>
    <w:p>
      <w:pPr>
        <w:pStyle w:val="hm_Normal"/>
      </w:pPr>
      <w:r>
        <w:rPr>
          <w:rStyle w:val="hm_NormalChar"/>
          <w:rFonts w:ascii="Arial" w:hAnsi="Arial"/>
          <w:sz w:val="20"/>
          <w:color w:val="000000"/>
        </w:rPr>
        <w:t xml:space="preserve">Ein Kommentar, der Text wird ignoriert. Beachte, dass TRegExpr den Kommentar abschliesst, sobald er eine ")" sieht. Es gibt also keine Mцglichkeit, das Zeichen ")" im Kommentar zu haben. </w:t>
      </w:r>
    </w:p>
    <w:p>
      <w:pPr>
        <w:pStyle w:val="hm_Normal"/>
      </w:pPr>
    </w:p>
    <w:p>
      <w:pPr>
        <w:pStyle w:val="hm_Normal"/>
      </w:pPr>
    </w:p>
    <w:p>
      <w:pPr>
        <w:pStyle w:val="hm_Normal"/>
      </w:pPr>
      <w:bookmarkStart w:id="rId52" w:name="RegExp_Syntax_mechanism"/>
      <w:bookmarkEnd w:id="rId52"/>
      <w:r>
        <w:rPr>
          <w:rStyle w:val="hm_NormalChar"/>
          <w:rFonts w:ascii="Arial" w:hAnsi="Arial"/>
          <w:b/>
          <w:sz w:val="20"/>
          <w:color w:val="0000FF"/>
        </w:rPr>
        <w:t>Erklдrung der internen Mechanismen</w:t>
      </w:r>
    </w:p>
    <w:p>
      <w:pPr>
        <w:pStyle w:val="hm_Normal"/>
      </w:pPr>
    </w:p>
    <w:p>
      <w:pPr>
        <w:pStyle w:val="hm_Normal"/>
      </w:pPr>
      <w:r>
        <w:rPr>
          <w:rStyle w:val="hm_NormalChar"/>
          <w:rFonts w:ascii="Arial" w:hAnsi="Arial"/>
          <w:sz w:val="20"/>
          <w:color w:val="000000"/>
        </w:rPr>
        <w:t xml:space="preserve">So, es scheint also, als möchtest Du einige Geheimnisse der internen Mechanismen von TRegExpr erklärt bekommen? Nun, dieser Abschnitt ist im Aufbau – bitte sei etwas geduldig. Bis heute empfehle ich Dir die </w:t>
      </w:r>
      <w:hyperlink w:anchor="FAQ">
        <w:r>
          <w:rPr>
            <w:rStyle w:val="hm_NormalChar"/>
            <w:rFonts w:ascii="Arial" w:hAnsi="Arial"/>
            <w:u w:val="single" w:color="auto"/>
            <w:sz w:val="20"/>
            <w:color w:val="0000FF"/>
          </w:rPr>
          <w:t>FAQ</w:t>
        </w:r>
      </w:hyperlink>
      <w:r>
        <w:rPr>
          <w:rStyle w:val="hm_NormalChar"/>
          <w:rFonts w:ascii="Arial" w:hAnsi="Arial"/>
          <w:sz w:val="20"/>
          <w:color w:val="000000"/>
        </w:rPr>
        <w:t xml:space="preserve"> (zu lesen, speziell zu den Fragen der Optimierungen beim </w:t>
      </w:r>
      <w:hyperlink w:anchor="FAQ_nongreedyoptimization">
        <w:r>
          <w:rPr>
            <w:rStyle w:val="hm_NormalChar"/>
            <w:rFonts w:ascii="Arial" w:hAnsi="Arial"/>
            <w:u w:val="single" w:color="auto"/>
            <w:sz w:val="20"/>
            <w:color w:val="0000FF"/>
          </w:rPr>
          <w:t>"genügsamen" Modus</w:t>
        </w:r>
      </w:hyperlink>
      <w:r>
        <w:rPr>
          <w:rStyle w:val="hm_NormalChar"/>
          <w:rFonts w:ascii="Arial" w:hAnsi="Arial"/>
          <w:sz w:val="20"/>
          <w:color w:val="000000"/>
        </w:rPr>
        <w:t>).</w:t>
      </w:r>
    </w:p>
    <w:p>
      <w:pPr>
        <w:pStyle w:val="hm_Normal"/>
      </w:pPr>
    </w:p>
    <w:p>
      <w:bookmarkStart w:id="rId16" w:name="tregexpr_interface"/>
      <w:pPr>
        <w:pStyle w:val="Heading1"/>
        <w:numPr>
          <w:ilvl w:val="0"/>
          <w:numId w:val="1"/>
        </w:numPr>
      </w:pPr>
      <w:r>
        <w:t>TRegExpr interface</w:t>
      </w:r>
      <w:bookmarkEnd w:id="rId16"/>
    </w:p>
    <w:p>
      <w:pPr>
        <w:pStyle w:val="hm_Normal"/>
      </w:pPr>
      <w:r>
        <w:rPr>
          <w:rStyle w:val="hm_NormalChar"/>
          <w:rFonts w:ascii="Arial" w:hAnsi="Arial"/>
          <w:b/>
          <w:sz w:val="20"/>
          <w:color w:val="0000FF"/>
        </w:rPr>
        <w:t>Public Methoden und Eigenschaften von TRegExpr:</w:t>
      </w:r>
    </w:p>
    <w:p>
      <w:pPr>
        <w:pStyle w:val="hm_Normal"/>
      </w:pPr>
    </w:p>
    <w:p>
      <w:pPr>
        <w:pStyle w:val="hm_Normal"/>
      </w:pPr>
      <w:bookmarkStart w:id="rId55" w:name="TRegExpr_Interface_tregexpr_version"/>
      <w:bookmarkEnd w:id="rId55"/>
      <w:r>
        <w:rPr>
          <w:rStyle w:val="hm_NormalChar"/>
          <w:rFonts w:ascii="Arial" w:hAnsi="Arial"/>
          <w:b/>
          <w:sz w:val="20"/>
          <w:color w:val="000000"/>
        </w:rPr>
        <w:t>class function VersionMajor</w:t>
      </w:r>
      <w:r>
        <w:rPr>
          <w:rStyle w:val="hm_NormalChar"/>
          <w:rFonts w:ascii="Arial" w:hAnsi="Arial"/>
          <w:sz w:val="20"/>
          <w:color w:val="000000"/>
        </w:rPr>
        <w:t>: integer;</w:t>
      </w:r>
    </w:p>
    <w:p>
      <w:pPr>
        <w:pStyle w:val="hm_Normal"/>
      </w:pPr>
      <w:r>
        <w:rPr>
          <w:rStyle w:val="hm_NormalChar"/>
          <w:rFonts w:ascii="Arial" w:hAnsi="Arial"/>
          <w:b/>
          <w:sz w:val="20"/>
          <w:color w:val="000000"/>
        </w:rPr>
        <w:t>class function VersionMinor</w:t>
      </w:r>
      <w:r>
        <w:rPr>
          <w:rStyle w:val="hm_NormalChar"/>
          <w:rFonts w:ascii="Arial" w:hAnsi="Arial"/>
          <w:sz w:val="20"/>
          <w:color w:val="000000"/>
        </w:rPr>
        <w:t>: integer;</w:t>
      </w:r>
    </w:p>
    <w:p>
      <w:pPr>
        <w:pStyle w:val="hm_Normal"/>
      </w:pPr>
      <w:r>
        <w:rPr>
          <w:rStyle w:val="hm_NormalChar"/>
          <w:rFonts w:ascii="Arial" w:hAnsi="Arial"/>
          <w:sz w:val="20"/>
          <w:color w:val="000000"/>
        </w:rPr>
        <w:t>Sie geben die grosse und kleine Versionsummer zurück, Beispiel 0.944 ergibt: VersionMajor = 0 und VersionMinor = 944</w:t>
      </w:r>
    </w:p>
    <w:p>
      <w:pPr>
        <w:pStyle w:val="hm_Normal"/>
      </w:pPr>
    </w:p>
    <w:p>
      <w:pPr>
        <w:pStyle w:val="hm_Normal"/>
      </w:pPr>
      <w:r>
        <w:rPr>
          <w:rStyle w:val="hm_NormalChar"/>
          <w:rFonts w:ascii="Arial" w:hAnsi="Arial"/>
          <w:b/>
          <w:sz w:val="20"/>
          <w:color w:val="000000"/>
        </w:rPr>
        <w:t>property Expression</w:t>
      </w:r>
      <w:r>
        <w:rPr>
          <w:rStyle w:val="hm_NormalChar"/>
          <w:rFonts w:ascii="Arial" w:hAnsi="Arial"/>
          <w:sz w:val="20"/>
          <w:color w:val="000000"/>
        </w:rPr>
        <w:t xml:space="preserve"> : string</w:t>
      </w:r>
    </w:p>
    <w:p>
      <w:pPr>
        <w:pStyle w:val="hm_Normal"/>
      </w:pPr>
      <w:r>
        <w:rPr>
          <w:rStyle w:val="hm_NormalChar"/>
          <w:rFonts w:ascii="Arial" w:hAnsi="Arial"/>
          <w:sz w:val="20"/>
          <w:color w:val="000000"/>
        </w:rPr>
        <w:t>Regulärer Ausdruck</w:t>
      </w:r>
    </w:p>
    <w:p>
      <w:pPr>
        <w:pStyle w:val="hm_Normal"/>
      </w:pPr>
      <w:r>
        <w:rPr>
          <w:rStyle w:val="hm_NormalChar"/>
          <w:rFonts w:ascii="Arial" w:hAnsi="Arial"/>
          <w:sz w:val="20"/>
          <w:color w:val="000000"/>
        </w:rPr>
        <w:t>Aus Optimierungsgründen übersetzt TRegExpr den regulären Ausdruck in den P-Code, den Du kannst ihn sehen mittels der Methode Dump. Der P-Code wird in den internen Strukturen gespeichert.</w:t>
      </w:r>
    </w:p>
    <w:p>
      <w:pPr>
        <w:pStyle w:val="hm_Normal"/>
      </w:pPr>
      <w:r>
        <w:rPr>
          <w:rStyle w:val="hm_NormalChar"/>
          <w:rFonts w:ascii="Arial" w:hAnsi="Arial"/>
          <w:sz w:val="20"/>
          <w:color w:val="000000"/>
        </w:rPr>
        <w:t>Eine [Neu]Übersetzung findet nur statt, wenn sie wirklich benötigt wird, beim Aufruf von Exec, ExecNext, Substitute, Dump etc. und auch dann nur, wenn der reguläre Ausdruck oder eine ihn betreffende Eigenschaft geändert wurde seit der letzten [Neu]Übersetzung.</w:t>
      </w:r>
    </w:p>
    <w:p>
      <w:pPr>
        <w:pStyle w:val="hm_Normal"/>
      </w:pPr>
      <w:r>
        <w:rPr>
          <w:rStyle w:val="hm_NormalChar"/>
          <w:rFonts w:ascii="Arial" w:hAnsi="Arial"/>
          <w:sz w:val="20"/>
          <w:color w:val="000000"/>
        </w:rPr>
        <w:t>Falls ein Übersetzungsfehler auftaucht, wird die Methode Error aufgerufen. Diese erzeugt standardmässig eine Ausnahme vom Typ ERegExpr – siehe unten</w:t>
      </w:r>
    </w:p>
    <w:p>
      <w:pPr>
        <w:pStyle w:val="hm_Normal"/>
      </w:pPr>
    </w:p>
    <w:p>
      <w:pPr>
        <w:pStyle w:val="hm_Normal"/>
      </w:pPr>
      <w:r>
        <w:rPr>
          <w:rStyle w:val="hm_NormalChar"/>
          <w:rFonts w:ascii="Arial" w:hAnsi="Arial"/>
          <w:b/>
          <w:sz w:val="20"/>
          <w:color w:val="000000"/>
        </w:rPr>
        <w:t>property ModifierStr</w:t>
      </w:r>
      <w:r>
        <w:rPr>
          <w:rStyle w:val="hm_NormalChar"/>
          <w:rFonts w:ascii="Arial" w:hAnsi="Arial"/>
          <w:sz w:val="20"/>
          <w:color w:val="000000"/>
        </w:rPr>
        <w:t xml:space="preserve"> : string</w:t>
      </w:r>
    </w:p>
    <w:p>
      <w:pPr>
        <w:pStyle w:val="hm_Normal"/>
      </w:pPr>
      <w:r>
        <w:rPr>
          <w:rStyle w:val="hm_NormalChar"/>
          <w:rFonts w:ascii="Arial" w:hAnsi="Arial"/>
          <w:sz w:val="20"/>
          <w:color w:val="000000"/>
        </w:rPr>
        <w:t xml:space="preserve">Setze / hole die Standardwerte für die </w:t>
      </w:r>
      <w:hyperlink w:anchor="RegExp_Syntax_about_modifiers">
        <w:r>
          <w:rPr>
            <w:rStyle w:val="hm_NormalChar"/>
            <w:rFonts w:ascii="Arial" w:hAnsi="Arial"/>
            <w:u w:val="single" w:color="auto"/>
            <w:sz w:val="20"/>
            <w:color w:val="0000FF"/>
          </w:rPr>
          <w:t>Modifikatoren</w:t>
        </w:r>
      </w:hyperlink>
      <w:r>
        <w:rPr>
          <w:rStyle w:val="hm_NormalChar"/>
          <w:rFonts w:ascii="Arial" w:hAnsi="Arial"/>
          <w:sz w:val="20"/>
          <w:color w:val="000000"/>
        </w:rPr>
        <w:t xml:space="preserve">. Modifikatoren in Regulären Ausdrücken </w:t>
      </w:r>
      <w:hyperlink w:anchor="RegExp_Syntax_inline_modifiers">
        <w:r>
          <w:rPr>
            <w:rStyle w:val="hm_NormalChar"/>
            <w:rFonts w:ascii="Arial" w:hAnsi="Arial"/>
            <w:u w:val="single" w:color="auto"/>
            <w:sz w:val="20"/>
            <w:color w:val="0000FF"/>
          </w:rPr>
          <w:t>(?ismx-ismx)</w:t>
        </w:r>
      </w:hyperlink>
      <w:r>
        <w:rPr>
          <w:rStyle w:val="hm_NormalChar"/>
          <w:rFonts w:ascii="Arial" w:hAnsi="Arial"/>
          <w:sz w:val="20"/>
          <w:color w:val="000000"/>
        </w:rPr>
        <w:t xml:space="preserve"> ersetzen diese Standardwerte. Falls Du nicht unterstützte Modifikatoren setzst, wird die Methode Error aufgerufen, die standardmässig eine Ausnahme vom Typ EregExpr erzeugt.</w:t>
      </w:r>
    </w:p>
    <w:p>
      <w:pPr>
        <w:pStyle w:val="hm_Normal"/>
      </w:pPr>
    </w:p>
    <w:p>
      <w:pPr>
        <w:pStyle w:val="hm_Normal"/>
      </w:pPr>
      <w:bookmarkStart w:id="rId56" w:name="TRegExpr_Interface_tregexpr_modifier_i"/>
      <w:bookmarkEnd w:id="rId56"/>
      <w:r>
        <w:rPr>
          <w:rStyle w:val="hm_NormalChar"/>
          <w:rFonts w:ascii="Arial" w:hAnsi="Arial"/>
          <w:b/>
          <w:sz w:val="20"/>
          <w:color w:val="000000"/>
        </w:rPr>
        <w:t>property ModifierI</w:t>
      </w:r>
      <w:r>
        <w:rPr>
          <w:rStyle w:val="hm_NormalChar"/>
          <w:rFonts w:ascii="Arial" w:hAnsi="Arial"/>
          <w:sz w:val="20"/>
          <w:color w:val="000000"/>
        </w:rPr>
        <w:t xml:space="preserve"> : boolean</w:t>
      </w:r>
    </w:p>
    <w:p>
      <w:pPr>
        <w:pStyle w:val="hm_Normal"/>
      </w:pPr>
      <w:hyperlink w:anchor="RegExp_Syntax_modifier_i">
        <w:r>
          <w:rPr>
            <w:rStyle w:val="hm_NormalChar"/>
            <w:rFonts w:ascii="Arial" w:hAnsi="Arial"/>
            <w:u w:val="single" w:color="auto"/>
            <w:sz w:val="20"/>
            <w:color w:val="0000FF"/>
          </w:rPr>
          <w:t>Modifikator /i</w:t>
        </w:r>
      </w:hyperlink>
      <w:r>
        <w:rPr>
          <w:rStyle w:val="hm_NormalChar"/>
          <w:rFonts w:ascii="Arial" w:hAnsi="Arial"/>
          <w:sz w:val="20"/>
          <w:color w:val="000000"/>
        </w:rPr>
        <w:t xml:space="preserve"> – Gross- oder Kleinschreibweise wird nicht berücksichtigt. Standardmässig False</w:t>
      </w:r>
    </w:p>
    <w:p>
      <w:pPr>
        <w:pStyle w:val="hm_Normal"/>
      </w:pPr>
    </w:p>
    <w:p>
      <w:pPr>
        <w:pStyle w:val="hm_Normal"/>
      </w:pPr>
      <w:bookmarkStart w:id="rId57" w:name="TRegExpr_Interface_tregexpr_modifier_r"/>
      <w:bookmarkEnd w:id="rId57"/>
      <w:r>
        <w:rPr>
          <w:rStyle w:val="hm_NormalChar"/>
          <w:rFonts w:ascii="Arial" w:hAnsi="Arial"/>
          <w:b/>
          <w:sz w:val="20"/>
          <w:color w:val="000000"/>
        </w:rPr>
        <w:t>property ModifierR</w:t>
      </w:r>
      <w:r>
        <w:rPr>
          <w:rStyle w:val="hm_NormalChar"/>
          <w:rFonts w:ascii="Arial" w:hAnsi="Arial"/>
          <w:sz w:val="20"/>
          <w:color w:val="000000"/>
        </w:rPr>
        <w:t xml:space="preserve"> : boolean</w:t>
      </w:r>
    </w:p>
    <w:p>
      <w:pPr>
        <w:pStyle w:val="hm_Normal"/>
      </w:pPr>
      <w:hyperlink w:anchor="RegExp_Syntax_modifier_r">
        <w:r>
          <w:rPr>
            <w:rStyle w:val="hm_NormalChar"/>
            <w:rFonts w:ascii="Arial" w:hAnsi="Arial"/>
            <w:u w:val="single" w:color="auto"/>
            <w:sz w:val="20"/>
            <w:color w:val="0000FF"/>
          </w:rPr>
          <w:t>Modiifikator /r</w:t>
        </w:r>
      </w:hyperlink>
      <w:r>
        <w:rPr>
          <w:rStyle w:val="hm_NormalChar"/>
          <w:rFonts w:ascii="Arial" w:hAnsi="Arial"/>
          <w:sz w:val="20"/>
          <w:color w:val="000000"/>
        </w:rPr>
        <w:t xml:space="preserve"> – benutze die für Russen erweiterte Syntax. Standardmässig True. (war die Eigenschaft ExtSyntaxEnabled in früheren Versionen)</w:t>
      </w:r>
    </w:p>
    <w:p>
      <w:pPr>
        <w:pStyle w:val="hm_Normal"/>
      </w:pPr>
    </w:p>
    <w:p>
      <w:pPr>
        <w:pStyle w:val="hm_Normal"/>
      </w:pPr>
      <w:bookmarkStart w:id="rId58" w:name="TRegExpr_Interface_tregexpr_modifier_s"/>
      <w:bookmarkEnd w:id="rId58"/>
      <w:r>
        <w:rPr>
          <w:rStyle w:val="hm_NormalChar"/>
          <w:rFonts w:ascii="Arial" w:hAnsi="Arial"/>
          <w:b/>
          <w:sz w:val="20"/>
          <w:color w:val="000000"/>
        </w:rPr>
        <w:t>property ModifierS</w:t>
      </w:r>
      <w:r>
        <w:rPr>
          <w:rStyle w:val="hm_NormalChar"/>
          <w:rFonts w:ascii="Arial" w:hAnsi="Arial"/>
          <w:sz w:val="20"/>
          <w:color w:val="000000"/>
        </w:rPr>
        <w:t xml:space="preserve"> : boolean</w:t>
      </w:r>
    </w:p>
    <w:p>
      <w:pPr>
        <w:pStyle w:val="hm_Normal"/>
      </w:pPr>
      <w:hyperlink w:anchor="RegExp_Syntax_modifier_s">
        <w:r>
          <w:rPr>
            <w:rStyle w:val="hm_NormalChar"/>
            <w:rFonts w:ascii="Arial" w:hAnsi="Arial"/>
            <w:u w:val="single" w:color="auto"/>
            <w:sz w:val="20"/>
            <w:color w:val="0000FF"/>
          </w:rPr>
          <w:t>Modifikator /s</w:t>
        </w:r>
      </w:hyperlink>
      <w:r>
        <w:rPr>
          <w:rStyle w:val="hm_NormalChar"/>
          <w:rFonts w:ascii="Arial" w:hAnsi="Arial"/>
          <w:sz w:val="20"/>
          <w:color w:val="000000"/>
        </w:rPr>
        <w:t xml:space="preserve"> - '.' findet jedes beliebige Zeichen (sonst wie [^\n]). Standardmässig True.</w:t>
      </w:r>
    </w:p>
    <w:p>
      <w:pPr>
        <w:pStyle w:val="hm_Normal"/>
      </w:pPr>
    </w:p>
    <w:p>
      <w:pPr>
        <w:pStyle w:val="hm_Normal"/>
      </w:pPr>
      <w:bookmarkStart w:id="rId59" w:name="TRegExpr_Interface_tregexpr_modifier_g"/>
      <w:bookmarkEnd w:id="rId59"/>
      <w:r>
        <w:rPr>
          <w:rStyle w:val="hm_NormalChar"/>
          <w:rFonts w:ascii="Arial" w:hAnsi="Arial"/>
          <w:b/>
          <w:sz w:val="20"/>
          <w:color w:val="000000"/>
        </w:rPr>
        <w:t>property ModifierG</w:t>
      </w:r>
      <w:r>
        <w:rPr>
          <w:rStyle w:val="hm_NormalChar"/>
          <w:rFonts w:ascii="Arial" w:hAnsi="Arial"/>
          <w:sz w:val="20"/>
          <w:color w:val="000000"/>
        </w:rPr>
        <w:t xml:space="preserve"> : boolean</w:t>
      </w:r>
    </w:p>
    <w:p>
      <w:pPr>
        <w:pStyle w:val="hm_Normal"/>
      </w:pPr>
      <w:hyperlink w:anchor="RegExp_Syntax_modifier_g">
        <w:r>
          <w:rPr>
            <w:rStyle w:val="hm_NormalChar"/>
            <w:rFonts w:ascii="Arial" w:hAnsi="Arial"/>
            <w:u w:val="single" w:color="auto"/>
            <w:sz w:val="20"/>
            <w:color w:val="0000FF"/>
          </w:rPr>
          <w:t>Modifikator /g</w:t>
        </w:r>
      </w:hyperlink>
      <w:r>
        <w:rPr>
          <w:rStyle w:val="hm_NormalChar"/>
          <w:rFonts w:ascii="Arial" w:hAnsi="Arial"/>
          <w:sz w:val="20"/>
          <w:color w:val="000000"/>
        </w:rPr>
        <w:t xml:space="preserve"> – schaltet alle Operatoren in den genügsamen Modus. Falls ModifierG False ist, dann arbeitet '*' als '*?', und '+' als '+?' und so weiter. Standardmässig True.</w:t>
      </w:r>
    </w:p>
    <w:p>
      <w:pPr>
        <w:pStyle w:val="hm_Normal"/>
      </w:pPr>
    </w:p>
    <w:p>
      <w:pPr>
        <w:pStyle w:val="hm_Normal"/>
      </w:pPr>
      <w:bookmarkStart w:id="rId60" w:name="TRegExpr_Interface_tregexpr_modifier_m"/>
      <w:bookmarkEnd w:id="rId60"/>
      <w:r>
        <w:rPr>
          <w:rStyle w:val="hm_NormalChar"/>
          <w:rFonts w:ascii="Arial" w:hAnsi="Arial"/>
          <w:b/>
          <w:sz w:val="20"/>
          <w:color w:val="000000"/>
        </w:rPr>
        <w:t>property ModifierM</w:t>
      </w:r>
      <w:r>
        <w:rPr>
          <w:rStyle w:val="hm_NormalChar"/>
          <w:rFonts w:ascii="Arial" w:hAnsi="Arial"/>
          <w:sz w:val="20"/>
          <w:color w:val="000000"/>
        </w:rPr>
        <w:t xml:space="preserve"> : boolean</w:t>
      </w:r>
    </w:p>
    <w:p>
      <w:pPr>
        <w:pStyle w:val="hm_Normal"/>
      </w:pPr>
      <w:hyperlink w:anchor="RegExp_Syntax_modifier_m">
        <w:r>
          <w:rPr>
            <w:rStyle w:val="hm_NormalChar"/>
            <w:rFonts w:ascii="Arial" w:hAnsi="Arial"/>
            <w:u w:val="single" w:color="auto"/>
            <w:sz w:val="20"/>
            <w:color w:val="0000FF"/>
          </w:rPr>
          <w:t>Modifikator /m</w:t>
        </w:r>
      </w:hyperlink>
      <w:r>
        <w:rPr>
          <w:rStyle w:val="hm_NormalChar"/>
          <w:rFonts w:ascii="Arial" w:hAnsi="Arial"/>
          <w:sz w:val="20"/>
          <w:color w:val="000000"/>
        </w:rPr>
        <w:t xml:space="preserve"> – Behandelt den Zielstring als mehrzeiligen String. So finden "^" und "$" nicht mehr nur den Anfang und das Ende des Zielstringes, sondern auch Zeilenseparatoren innerhalb des Zielstrings. Standardmässig False.</w:t>
      </w:r>
    </w:p>
    <w:p>
      <w:pPr>
        <w:pStyle w:val="hm_Normal"/>
      </w:pPr>
    </w:p>
    <w:p>
      <w:pPr>
        <w:pStyle w:val="hm_Normal"/>
      </w:pPr>
      <w:bookmarkStart w:id="rId45" w:name="tregexpr_interface_tregexpr_modifier_x"/>
      <w:bookmarkEnd w:id="rId45"/>
      <w:r>
        <w:rPr>
          <w:rStyle w:val="hm_NormalChar"/>
          <w:rFonts w:ascii="Arial" w:hAnsi="Arial"/>
          <w:b/>
          <w:sz w:val="20"/>
          <w:color w:val="000000"/>
        </w:rPr>
        <w:t>property ModifierX</w:t>
      </w:r>
      <w:r>
        <w:rPr>
          <w:rStyle w:val="hm_NormalChar"/>
          <w:rFonts w:ascii="Arial" w:hAnsi="Arial"/>
          <w:sz w:val="20"/>
          <w:color w:val="000000"/>
        </w:rPr>
        <w:t xml:space="preserve"> : boolean</w:t>
      </w:r>
    </w:p>
    <w:p>
      <w:pPr>
        <w:pStyle w:val="hm_Normal"/>
      </w:pPr>
      <w:hyperlink w:anchor="RegExp_Syntax_modifier_x">
        <w:r>
          <w:rPr>
            <w:rStyle w:val="hm_NormalChar"/>
            <w:rFonts w:ascii="Arial" w:hAnsi="Arial"/>
            <w:u w:val="single" w:color="auto"/>
            <w:sz w:val="20"/>
            <w:color w:val="0000FF"/>
          </w:rPr>
          <w:t>Modifikator /x</w:t>
        </w:r>
      </w:hyperlink>
      <w:r>
        <w:rPr>
          <w:rStyle w:val="hm_NormalChar"/>
          <w:rFonts w:ascii="Arial" w:hAnsi="Arial"/>
          <w:sz w:val="20"/>
          <w:color w:val="000000"/>
        </w:rPr>
        <w:t xml:space="preserve"> – Erweiterte Syntax, erlaubt das Formatieren des regulärenm Ausdruckes zur besseren Lesbarkeit. Standardmässig False.</w:t>
      </w:r>
    </w:p>
    <w:p>
      <w:pPr>
        <w:pStyle w:val="hm_Normal"/>
      </w:pPr>
    </w:p>
    <w:p>
      <w:pPr>
        <w:pStyle w:val="hm_Normal"/>
      </w:pPr>
      <w:r>
        <w:rPr>
          <w:rStyle w:val="hm_NormalChar"/>
          <w:rFonts w:ascii="Arial" w:hAnsi="Arial"/>
          <w:b/>
          <w:sz w:val="20"/>
          <w:color w:val="000000"/>
        </w:rPr>
        <w:t>function Exec</w:t>
      </w:r>
      <w:r>
        <w:rPr>
          <w:rStyle w:val="hm_NormalChar"/>
          <w:rFonts w:ascii="Arial" w:hAnsi="Arial"/>
          <w:sz w:val="20"/>
          <w:color w:val="000000"/>
        </w:rPr>
        <w:t xml:space="preserve"> (const AInputString : string) : boolean;</w:t>
      </w:r>
    </w:p>
    <w:p>
      <w:pPr>
        <w:pStyle w:val="hm_Normal"/>
      </w:pPr>
      <w:r>
        <w:rPr>
          <w:rStyle w:val="hm_NormalChar"/>
          <w:rFonts w:ascii="Arial" w:hAnsi="Arial"/>
          <w:sz w:val="20"/>
          <w:color w:val="000000"/>
        </w:rPr>
        <w:t>Lässt einen Regulären Ausdruck auf einem Zielstring ablaufen. Exec speichert AInputString in der Eigenschaft InputString</w:t>
      </w:r>
    </w:p>
    <w:p>
      <w:pPr>
        <w:pStyle w:val="hm_Normal"/>
      </w:pPr>
      <w:r>
        <w:rPr>
          <w:rStyle w:val="hm_NormalChar"/>
          <w:rFonts w:ascii="Arial" w:hAnsi="Arial"/>
          <w:sz w:val="20"/>
          <w:color w:val="000000"/>
        </w:rPr>
        <w:t>For Delphi 5 and higher available overloaded versions:</w:t>
      </w:r>
    </w:p>
    <w:p>
      <w:pPr>
        <w:pStyle w:val="hm_Normal"/>
      </w:pPr>
      <w:r>
        <w:rPr>
          <w:rStyle w:val="hm_NormalChar"/>
          <w:rFonts w:ascii="Arial" w:hAnsi="Arial"/>
          <w:b/>
          <w:sz w:val="20"/>
          <w:color w:val="000000"/>
        </w:rPr>
        <w:t>function Exec</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without parameter (uses already assigned to InputString property value)</w:t>
      </w:r>
    </w:p>
    <w:p>
      <w:pPr>
        <w:pStyle w:val="hm_Normal"/>
      </w:pPr>
      <w:r>
        <w:rPr>
          <w:rStyle w:val="hm_NormalChar"/>
          <w:rFonts w:ascii="Arial" w:hAnsi="Arial"/>
          <w:b/>
          <w:sz w:val="20"/>
          <w:color w:val="000000"/>
        </w:rPr>
        <w:t>function Exec</w:t>
      </w:r>
      <w:r>
        <w:rPr>
          <w:rStyle w:val="hm_NormalChar"/>
          <w:rFonts w:ascii="Arial" w:hAnsi="Arial"/>
          <w:sz w:val="20"/>
          <w:color w:val="000000"/>
        </w:rPr>
        <w:t xml:space="preserve"> (AOffset: integer) : boolean;</w:t>
      </w:r>
    </w:p>
    <w:p>
      <w:pPr>
        <w:pStyle w:val="hm_Normal"/>
      </w:pPr>
      <w:r>
        <w:rPr>
          <w:rStyle w:val="hm_NormalChar"/>
          <w:rFonts w:ascii="Arial" w:hAnsi="Arial"/>
          <w:sz w:val="20"/>
          <w:color w:val="000000"/>
        </w:rPr>
        <w:t>is same as ExecPos</w:t>
      </w:r>
    </w:p>
    <w:p>
      <w:pPr>
        <w:pStyle w:val="hm_Normal"/>
      </w:pPr>
    </w:p>
    <w:p>
      <w:pPr>
        <w:pStyle w:val="hm_Normal"/>
      </w:pPr>
      <w:r>
        <w:rPr>
          <w:rStyle w:val="hm_NormalChar"/>
          <w:rFonts w:ascii="Arial" w:hAnsi="Arial"/>
          <w:b/>
          <w:sz w:val="20"/>
          <w:color w:val="000000"/>
        </w:rPr>
        <w:t>function ExecNext</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Findet nächsten Treffer:</w:t>
      </w:r>
    </w:p>
    <w:p>
      <w:pPr>
        <w:pStyle w:val="hm_Normal"/>
      </w:pPr>
      <w:r>
        <w:rPr>
          <w:rStyle w:val="hm_NormalChar"/>
          <w:rFonts w:ascii="Arial" w:hAnsi="Arial"/>
          <w:sz w:val="20"/>
          <w:color w:val="000000"/>
        </w:rPr>
        <w:t xml:space="preserve">    ExecNext;</w:t>
      </w:r>
    </w:p>
    <w:p>
      <w:pPr>
        <w:pStyle w:val="hm_Normal"/>
      </w:pPr>
      <w:r>
        <w:rPr>
          <w:rStyle w:val="hm_NormalChar"/>
          <w:rFonts w:ascii="Arial" w:hAnsi="Arial"/>
          <w:sz w:val="20"/>
          <w:color w:val="000000"/>
        </w:rPr>
        <w:t xml:space="preserve"> Arbeitet gleich wie</w:t>
      </w:r>
    </w:p>
    <w:p>
      <w:pPr>
        <w:pStyle w:val="hm_Normal"/>
      </w:pPr>
      <w:r>
        <w:rPr>
          <w:rStyle w:val="hm_NormalChar"/>
          <w:rFonts w:ascii="Arial" w:hAnsi="Arial"/>
          <w:sz w:val="20"/>
          <w:color w:val="000000"/>
        </w:rPr>
        <w:t xml:space="preserve">   if MatchLen [0] = 0 then ExecPos (MatchPos [0] + 1) </w:t>
      </w:r>
    </w:p>
    <w:p>
      <w:pPr>
        <w:pStyle w:val="hm_Normal"/>
      </w:pPr>
      <w:r>
        <w:rPr>
          <w:rStyle w:val="hm_NormalChar"/>
          <w:rFonts w:ascii="Arial" w:hAnsi="Arial"/>
          <w:sz w:val="20"/>
          <w:color w:val="000000"/>
        </w:rPr>
        <w:t xml:space="preserve">     else ExecPos (MatchPos [0] + MatchLen [0]);</w:t>
      </w:r>
    </w:p>
    <w:p>
      <w:pPr>
        <w:pStyle w:val="hm_Normal"/>
      </w:pPr>
      <w:r>
        <w:rPr>
          <w:rStyle w:val="hm_NormalChar"/>
          <w:rFonts w:ascii="Arial" w:hAnsi="Arial"/>
          <w:sz w:val="20"/>
          <w:color w:val="000000"/>
        </w:rPr>
        <w:t xml:space="preserve"> ist aber viel einfacher!</w:t>
      </w:r>
    </w:p>
    <w:p>
      <w:pPr>
        <w:pStyle w:val="hm_Normal"/>
      </w:pPr>
      <w:r>
        <w:rPr>
          <w:rStyle w:val="hm_NormalChar"/>
          <w:rFonts w:ascii="Arial" w:hAnsi="Arial"/>
          <w:sz w:val="20"/>
          <w:color w:val="000000"/>
        </w:rPr>
        <w:t xml:space="preserve"> Raises exception if used without preceeding successful call to</w:t>
      </w:r>
    </w:p>
    <w:p>
      <w:pPr>
        <w:pStyle w:val="hm_Normal"/>
      </w:pPr>
      <w:r>
        <w:rPr>
          <w:rStyle w:val="hm_NormalChar"/>
          <w:rFonts w:ascii="Arial" w:hAnsi="Arial"/>
          <w:sz w:val="20"/>
          <w:color w:val="000000"/>
        </w:rPr>
        <w:t xml:space="preserve"> Exec* (Exec, ExecPos, ExecNext). So You always must use something like</w:t>
      </w:r>
    </w:p>
    <w:p>
      <w:pPr>
        <w:pStyle w:val="hm_Normal"/>
      </w:pPr>
      <w:r>
        <w:rPr>
          <w:rStyle w:val="hm_NormalChar"/>
          <w:rFonts w:ascii="Arial" w:hAnsi="Arial"/>
          <w:sz w:val="20"/>
          <w:color w:val="000000"/>
        </w:rPr>
        <w:t xml:space="preserve"> if Exec (InputString) then repeat { proceed results} until not ExecNext;</w:t>
      </w:r>
    </w:p>
    <w:p>
      <w:pPr>
        <w:pStyle w:val="hm_Normal"/>
      </w:pPr>
    </w:p>
    <w:p>
      <w:pPr>
        <w:pStyle w:val="hm_Normal"/>
      </w:pPr>
      <w:r>
        <w:rPr>
          <w:rStyle w:val="hm_NormalChar"/>
          <w:rFonts w:ascii="Arial" w:hAnsi="Arial"/>
          <w:b/>
          <w:sz w:val="20"/>
          <w:color w:val="000000"/>
        </w:rPr>
        <w:t>function ExecPos</w:t>
      </w:r>
      <w:r>
        <w:rPr>
          <w:rStyle w:val="hm_NormalChar"/>
          <w:rFonts w:ascii="Arial" w:hAnsi="Arial"/>
          <w:sz w:val="20"/>
          <w:color w:val="000000"/>
        </w:rPr>
        <w:t xml:space="preserve"> (AOffset: integer = 1) : boolean;</w:t>
      </w:r>
    </w:p>
    <w:p>
      <w:pPr>
        <w:pStyle w:val="hm_Normal"/>
      </w:pPr>
      <w:r>
        <w:rPr>
          <w:rStyle w:val="hm_NormalChar"/>
          <w:rFonts w:ascii="Arial" w:hAnsi="Arial"/>
          <w:sz w:val="20"/>
          <w:color w:val="000000"/>
        </w:rPr>
        <w:t>Findet einen Treffer im Zielstring, jedoch beginnend ab Position Aoffset. (Hinweis: AOffset=1 – das erste Zeichen im Zielstring)</w:t>
      </w:r>
    </w:p>
    <w:p>
      <w:pPr>
        <w:pStyle w:val="hm_Normal"/>
      </w:pPr>
    </w:p>
    <w:p>
      <w:pPr>
        <w:pStyle w:val="hm_Normal"/>
      </w:pPr>
      <w:r>
        <w:rPr>
          <w:rStyle w:val="hm_NormalChar"/>
          <w:rFonts w:ascii="Arial" w:hAnsi="Arial"/>
          <w:b/>
          <w:sz w:val="20"/>
          <w:color w:val="000000"/>
        </w:rPr>
        <w:t>property InputString</w:t>
      </w:r>
      <w:r>
        <w:rPr>
          <w:rStyle w:val="hm_NormalChar"/>
          <w:rFonts w:ascii="Arial" w:hAnsi="Arial"/>
          <w:sz w:val="20"/>
          <w:color w:val="000000"/>
        </w:rPr>
        <w:t xml:space="preserve"> : string;</w:t>
      </w:r>
    </w:p>
    <w:p>
      <w:pPr>
        <w:pStyle w:val="hm_Normal"/>
      </w:pPr>
      <w:r>
        <w:rPr>
          <w:rStyle w:val="hm_NormalChar"/>
          <w:rFonts w:ascii="Arial" w:hAnsi="Arial"/>
          <w:sz w:val="20"/>
          <w:color w:val="000000"/>
        </w:rPr>
        <w:t>Gibt den aktuellen Zielstring zurück (vom letzten Exec-Aufruf oder der letzten Zuweisung an diese Eigenschaft. Eine Zuweisung an diese Eigenschaft löscht die Match*-Eigenschaften!</w:t>
      </w:r>
    </w:p>
    <w:p>
      <w:pPr>
        <w:pStyle w:val="hm_Normal"/>
      </w:pPr>
    </w:p>
    <w:p>
      <w:pPr>
        <w:pStyle w:val="hm_Normal"/>
      </w:pPr>
      <w:bookmarkStart w:id="rId42" w:name="tregexpr_interface_tregexpr_substitute"/>
      <w:bookmarkEnd w:id="rId42"/>
      <w:r>
        <w:rPr>
          <w:rStyle w:val="hm_NormalChar"/>
          <w:rFonts w:ascii="Arial" w:hAnsi="Arial"/>
          <w:b/>
          <w:sz w:val="20"/>
          <w:color w:val="000000"/>
        </w:rPr>
        <w:t>function Substitute</w:t>
      </w:r>
      <w:r>
        <w:rPr>
          <w:rStyle w:val="hm_NormalChar"/>
          <w:rFonts w:ascii="Arial" w:hAnsi="Arial"/>
          <w:sz w:val="20"/>
          <w:color w:val="000000"/>
        </w:rPr>
        <w:t xml:space="preserve"> (const ATemplate : string) : string;</w:t>
      </w:r>
    </w:p>
    <w:p>
      <w:pPr>
        <w:pStyle w:val="hm_Normal"/>
      </w:pPr>
      <w:r>
        <w:rPr>
          <w:rStyle w:val="hm_NormalChar"/>
          <w:rFonts w:ascii="Arial" w:hAnsi="Arial"/>
          <w:sz w:val="20"/>
          <w:color w:val="000000"/>
        </w:rPr>
        <w:t>Gibt ATemplate mit durch $&amp; oder $0 ersetztem Regulären Ausdruck und durch die Vorkommen von Regulären Unterausdrücken ersetzten $n zurück. Seit Version v.0.929 wird das '$' anstelle des '\' verwendet (aus Gründen der künfitgen Erweiterbarkeit und der besseren Kompatibilität zu Perl) und es akzeptiert mehr als eine Ziffer. Falls Du die Zeichen $ oder \ als Literale in einem Template verwenden möchtest, nutze das vorangestellte Escape-Zeichen: Beispiel:</w:t>
      </w:r>
    </w:p>
    <w:p>
      <w:pPr>
        <w:pStyle w:val="hm_Normal"/>
      </w:pPr>
      <w:r>
        <w:rPr>
          <w:rStyle w:val="hm_NormalChar"/>
          <w:rFonts w:ascii="Arial" w:hAnsi="Arial"/>
          <w:sz w:val="20"/>
          <w:color w:val="000000"/>
        </w:rPr>
        <w:t xml:space="preserve">    '1\$ is $2\\rub\\' -&gt; '1$ is &lt;Match[2]&gt;\rub\'</w:t>
      </w:r>
    </w:p>
    <w:p>
      <w:pPr>
        <w:pStyle w:val="hm_Normal"/>
      </w:pPr>
      <w:r>
        <w:rPr>
          <w:rStyle w:val="hm_NormalChar"/>
          <w:rFonts w:ascii="Arial" w:hAnsi="Arial"/>
          <w:sz w:val="20"/>
          <w:color w:val="000000"/>
        </w:rPr>
        <w:t>Falls Du eine Ziffer als Literal hinter einem $n plazieren möchtest, dann musst Du das n mit geschweiften Klammern {} begrenzen: Beispiel:</w:t>
      </w:r>
    </w:p>
    <w:p>
      <w:pPr>
        <w:pStyle w:val="hm_Normal"/>
      </w:pPr>
      <w:r>
        <w:rPr>
          <w:rStyle w:val="hm_NormalChar"/>
          <w:rFonts w:ascii="Arial" w:hAnsi="Arial"/>
          <w:sz w:val="20"/>
          <w:color w:val="000000"/>
        </w:rPr>
        <w:t xml:space="preserve">    'a$12bc' -&gt; 'a&lt;Match[12]&gt;bc'</w:t>
      </w:r>
    </w:p>
    <w:p>
      <w:pPr>
        <w:pStyle w:val="hm_Normal"/>
      </w:pPr>
      <w:r>
        <w:rPr>
          <w:rStyle w:val="hm_NormalChar"/>
          <w:rFonts w:ascii="Arial" w:hAnsi="Arial"/>
          <w:sz w:val="20"/>
          <w:color w:val="000000"/>
        </w:rPr>
        <w:t xml:space="preserve">    'a${1}2bc' -&gt; 'a&lt;Match[1]&gt;2bc'.</w:t>
      </w:r>
    </w:p>
    <w:p>
      <w:pPr>
        <w:pStyle w:val="hm_Normal"/>
      </w:pPr>
    </w:p>
    <w:p>
      <w:pPr>
        <w:pStyle w:val="hm_Normal"/>
      </w:pPr>
      <w:r>
        <w:rPr>
          <w:rStyle w:val="hm_NormalChar"/>
          <w:rFonts w:ascii="Arial" w:hAnsi="Arial"/>
          <w:b/>
          <w:sz w:val="20"/>
          <w:color w:val="000000"/>
        </w:rPr>
        <w:t>procedure Split</w:t>
      </w:r>
      <w:r>
        <w:rPr>
          <w:rStyle w:val="hm_NormalChar"/>
          <w:rFonts w:ascii="Arial" w:hAnsi="Arial"/>
          <w:sz w:val="20"/>
          <w:color w:val="000000"/>
        </w:rPr>
        <w:t xml:space="preserve"> (AInputStr : string; APieces : TStrings);</w:t>
      </w:r>
    </w:p>
    <w:p>
      <w:pPr>
        <w:pStyle w:val="hm_Normal"/>
      </w:pPr>
      <w:r>
        <w:rPr>
          <w:rStyle w:val="hm_NormalChar"/>
          <w:rFonts w:ascii="Arial" w:hAnsi="Arial"/>
          <w:sz w:val="20"/>
          <w:color w:val="000000"/>
        </w:rPr>
        <w:t>Zerlege AInputStr in die Einzelteile APieces mit den Treffern des Regulären Ausdruckes als Trenner</w:t>
      </w:r>
    </w:p>
    <w:p>
      <w:pPr>
        <w:pStyle w:val="hm_Normal"/>
      </w:pPr>
    </w:p>
    <w:p>
      <w:pPr>
        <w:pStyle w:val="hm_Normal"/>
      </w:pPr>
      <w:bookmarkStart w:id="rId61" w:name="TRegExpr_Interface_tregexpr_replace"/>
      <w:bookmarkEnd w:id="rId61"/>
      <w:r>
        <w:rPr>
          <w:rStyle w:val="hm_NormalChar"/>
          <w:rFonts w:ascii="Arial" w:hAnsi="Arial"/>
          <w:b/>
          <w:sz w:val="20"/>
          <w:color w:val="000000"/>
        </w:rPr>
        <w:t>function Replace</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const AReplaceStr : RegExprString;</w:t>
      </w:r>
    </w:p>
    <w:p>
      <w:pPr>
        <w:pStyle w:val="hm_Normal"/>
      </w:pPr>
      <w:r>
        <w:rPr>
          <w:rStyle w:val="hm_NormalChar"/>
          <w:rFonts w:ascii="Arial" w:hAnsi="Arial"/>
          <w:sz w:val="20"/>
          <w:color w:val="000000"/>
        </w:rPr>
        <w:t xml:space="preserve">  AUseSubstitution : boolean = False) : RegExprString;</w:t>
      </w:r>
    </w:p>
    <w:p>
      <w:pPr>
        <w:pStyle w:val="hm_Normal"/>
      </w:pPr>
      <w:r>
        <w:rPr>
          <w:rStyle w:val="hm_NormalChar"/>
          <w:rFonts w:ascii="Arial" w:hAnsi="Arial"/>
          <w:b/>
          <w:sz w:val="20"/>
          <w:color w:val="000000"/>
        </w:rPr>
        <w:t>function Replace</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AReplaceFunc : TRegExprReplaceFunction) : RegExprString; </w:t>
      </w:r>
    </w:p>
    <w:p>
      <w:pPr>
        <w:pStyle w:val="hm_Normal"/>
      </w:pPr>
      <w:r>
        <w:rPr>
          <w:rStyle w:val="hm_NormalChar"/>
          <w:rFonts w:ascii="Arial" w:hAnsi="Arial"/>
          <w:b/>
          <w:sz w:val="20"/>
          <w:color w:val="000000"/>
        </w:rPr>
        <w:t>function ReplaceEx</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AReplaceFunc : TRegExprReplaceFunction)  : RegExprString;</w:t>
      </w:r>
    </w:p>
    <w:p>
      <w:pPr>
        <w:pStyle w:val="hm_Normal"/>
      </w:pPr>
      <w:r>
        <w:rPr>
          <w:rStyle w:val="hm_NormalChar"/>
          <w:rFonts w:ascii="Arial" w:hAnsi="Arial"/>
          <w:sz w:val="20"/>
          <w:color w:val="000000"/>
        </w:rPr>
        <w:t xml:space="preserve"> Gibt AInputStr mit den Treffern des regulären Ausdruckes ersetzt durch AReplaceStr. Wenn AUseSubstitution true ist, wird AReplaceStr genutzt als Vorlage für die Ersetzungsmethoden.</w:t>
      </w:r>
    </w:p>
    <w:p>
      <w:pPr>
        <w:pStyle w:val="hm_Normal"/>
      </w:pPr>
      <w:r>
        <w:rPr>
          <w:rStyle w:val="hm_NormalChar"/>
          <w:rFonts w:ascii="Arial" w:hAnsi="Arial"/>
          <w:sz w:val="20"/>
          <w:color w:val="000000"/>
        </w:rPr>
        <w:t xml:space="preserve"> Beispiel:</w:t>
      </w:r>
    </w:p>
    <w:p>
      <w:pPr>
        <w:pStyle w:val="hm_Normal"/>
      </w:pPr>
      <w:r>
        <w:rPr>
          <w:rStyle w:val="hm_NormalChar"/>
          <w:rFonts w:ascii="Arial" w:hAnsi="Arial"/>
          <w:sz w:val="20"/>
          <w:color w:val="000000"/>
        </w:rPr>
        <w:t>  Expression := '({-i}block|var)\s*\(\s*([^ ]*)\s*\)\s*';</w:t>
      </w:r>
    </w:p>
    <w:p>
      <w:pPr>
        <w:pStyle w:val="hm_Normal"/>
      </w:pPr>
      <w:r>
        <w:rPr>
          <w:rStyle w:val="hm_NormalChar"/>
          <w:rFonts w:ascii="Arial" w:hAnsi="Arial"/>
          <w:sz w:val="20"/>
          <w:color w:val="000000"/>
        </w:rPr>
        <w:t>  Replace ('BLOCK( test1)', 'def "$1" value "$2"', True);</w:t>
      </w:r>
    </w:p>
    <w:p>
      <w:pPr>
        <w:pStyle w:val="hm_Normal"/>
      </w:pPr>
      <w:r>
        <w:rPr>
          <w:rStyle w:val="hm_NormalChar"/>
          <w:rFonts w:ascii="Arial" w:hAnsi="Arial"/>
          <w:sz w:val="20"/>
          <w:color w:val="000000"/>
        </w:rPr>
        <w:t>   gibt zurück:  def 'BLOCK' value 'test1'</w:t>
      </w:r>
    </w:p>
    <w:p>
      <w:pPr>
        <w:pStyle w:val="hm_Normal"/>
      </w:pPr>
      <w:r>
        <w:rPr>
          <w:rStyle w:val="hm_NormalChar"/>
          <w:rFonts w:ascii="Arial" w:hAnsi="Arial"/>
          <w:sz w:val="20"/>
          <w:color w:val="000000"/>
        </w:rPr>
        <w:t>  Replace ('BLOCK( test1)', 'def "$1" value "$2"', False)</w:t>
      </w:r>
    </w:p>
    <w:p>
      <w:pPr>
        <w:pStyle w:val="hm_Normal"/>
      </w:pPr>
      <w:r>
        <w:rPr>
          <w:rStyle w:val="hm_NormalChar"/>
          <w:rFonts w:ascii="Arial" w:hAnsi="Arial"/>
          <w:sz w:val="20"/>
          <w:color w:val="000000"/>
        </w:rPr>
        <w:t>   gibt zurück:  def "$1" value "$2"</w:t>
      </w:r>
    </w:p>
    <w:p>
      <w:pPr>
        <w:pStyle w:val="hm_Normal"/>
      </w:pPr>
      <w:r>
        <w:rPr>
          <w:rStyle w:val="hm_NormalChar"/>
          <w:rFonts w:ascii="Arial" w:hAnsi="Arial"/>
          <w:sz w:val="20"/>
          <w:color w:val="000000"/>
        </w:rPr>
        <w:t xml:space="preserve"> Ruft intern Exec[Next] auf.</w:t>
      </w:r>
    </w:p>
    <w:p>
      <w:pPr>
        <w:pStyle w:val="hm_Normal"/>
      </w:pPr>
      <w:r>
        <w:rPr>
          <w:rStyle w:val="hm_NormalChar"/>
          <w:rFonts w:ascii="Arial" w:hAnsi="Arial"/>
          <w:sz w:val="20"/>
          <w:color w:val="000000"/>
        </w:rPr>
        <w:t>Overloaded version and ReplaceEx operate with call-back function,</w:t>
      </w:r>
    </w:p>
    <w:p>
      <w:pPr>
        <w:pStyle w:val="hm_Normal"/>
      </w:pPr>
      <w:r>
        <w:rPr>
          <w:rStyle w:val="hm_NormalChar"/>
          <w:rFonts w:ascii="Arial" w:hAnsi="Arial"/>
          <w:sz w:val="20"/>
          <w:color w:val="000000"/>
        </w:rPr>
        <w:t>so You can implement really complex functionality.</w:t>
      </w:r>
    </w:p>
    <w:p>
      <w:pPr>
        <w:pStyle w:val="hm_Normal"/>
      </w:pPr>
    </w:p>
    <w:p>
      <w:pPr>
        <w:pStyle w:val="hm_Normal"/>
      </w:pPr>
    </w:p>
    <w:p>
      <w:pPr>
        <w:pStyle w:val="hm_Normal"/>
      </w:pPr>
      <w:bookmarkStart w:id="rId62" w:name="TRegExpr_Interface_subexprmatchcount"/>
      <w:bookmarkEnd w:id="rId62"/>
      <w:r>
        <w:rPr>
          <w:rStyle w:val="hm_NormalChar"/>
          <w:rFonts w:ascii="Arial" w:hAnsi="Arial"/>
          <w:b/>
          <w:sz w:val="20"/>
          <w:color w:val="000000"/>
        </w:rPr>
        <w:t>property SubExprMatchCount</w:t>
      </w:r>
      <w:r>
        <w:rPr>
          <w:rStyle w:val="hm_NormalChar"/>
          <w:rFonts w:ascii="Arial" w:hAnsi="Arial"/>
          <w:sz w:val="20"/>
          <w:color w:val="000000"/>
        </w:rPr>
        <w:t xml:space="preserve"> : integer; // ReadOnly</w:t>
      </w:r>
    </w:p>
    <w:p>
      <w:pPr>
        <w:pStyle w:val="hm_Normal"/>
      </w:pPr>
      <w:r>
        <w:rPr>
          <w:rStyle w:val="hm_NormalChar"/>
          <w:rFonts w:ascii="Arial" w:hAnsi="Arial"/>
          <w:sz w:val="20"/>
          <w:color w:val="000000"/>
        </w:rPr>
        <w:t>Die Anzahl der Unterausdrücke, die beim letzten Exec-Aufruf gefunden wurde. Falls keine Unterausdrücke gefunden wurden, aber der gesamte Reguläre Ausdruck schon (Exec gab True zurück), ist dieser Wert 0. Falls weder Unterausdrücke noch der gesamte Reguläre Ausdruck gefunden wurde (Exec gab False zurück), dann ist dieser Wert –1. Beachte, dass einige Unterausdrücke eventuell nicht gefunden werden können und für solche Unterausdrücke gilt:</w:t>
      </w:r>
    </w:p>
    <w:p>
      <w:pPr>
        <w:pStyle w:val="hm_Normal"/>
      </w:pPr>
      <w:r>
        <w:rPr>
          <w:rStyle w:val="hm_NormalChar"/>
          <w:rFonts w:ascii="Arial" w:hAnsi="Arial"/>
          <w:sz w:val="20"/>
          <w:color w:val="000000"/>
        </w:rPr>
        <w:t>MathPos=MatchLen=-1 and Match=''.</w:t>
      </w:r>
    </w:p>
    <w:p>
      <w:pPr>
        <w:pStyle w:val="hm_Normal"/>
      </w:pPr>
      <w:r>
        <w:rPr>
          <w:rStyle w:val="hm_NormalChar"/>
          <w:rFonts w:ascii="Arial" w:hAnsi="Arial"/>
          <w:sz w:val="20"/>
          <w:color w:val="000000"/>
        </w:rPr>
        <w:t>Beispiel: Ausdruck := '(1)?2(3)?';</w:t>
      </w:r>
    </w:p>
    <w:p>
      <w:pPr>
        <w:pStyle w:val="hm_Normal"/>
      </w:pPr>
      <w:r>
        <w:rPr>
          <w:rStyle w:val="hm_NormalChar"/>
          <w:rFonts w:ascii="Arial" w:hAnsi="Arial"/>
          <w:sz w:val="20"/>
          <w:color w:val="000000"/>
        </w:rPr>
        <w:t>Exec ('123'): SubExprMatchCount=2, Match[0]='123', [1]='1', [2]='3'</w:t>
      </w:r>
    </w:p>
    <w:p>
      <w:pPr>
        <w:pStyle w:val="hm_Normal"/>
      </w:pPr>
      <w:r>
        <w:rPr>
          <w:rStyle w:val="hm_NormalChar"/>
          <w:rFonts w:ascii="Arial" w:hAnsi="Arial"/>
          <w:sz w:val="20"/>
          <w:color w:val="000000"/>
        </w:rPr>
        <w:t>Exec ('12'): SubExprMatchCount=1, Match[0]='23', [1]='1'</w:t>
      </w:r>
    </w:p>
    <w:p>
      <w:pPr>
        <w:pStyle w:val="hm_Normal"/>
      </w:pPr>
      <w:r>
        <w:rPr>
          <w:rStyle w:val="hm_NormalChar"/>
          <w:rFonts w:ascii="Arial" w:hAnsi="Arial"/>
          <w:sz w:val="20"/>
          <w:color w:val="000000"/>
        </w:rPr>
        <w:t>Exec ('23'): SubExprMatchCount=2, Match[0]='23', [1]='', [2]='3'</w:t>
      </w:r>
    </w:p>
    <w:p>
      <w:pPr>
        <w:pStyle w:val="hm_Normal"/>
      </w:pPr>
      <w:r>
        <w:rPr>
          <w:rStyle w:val="hm_NormalChar"/>
          <w:rFonts w:ascii="Arial" w:hAnsi="Arial"/>
          <w:sz w:val="20"/>
          <w:color w:val="000000"/>
        </w:rPr>
        <w:t>Exec ('2'): SubExprMatchCount=0, Match[0]='2'</w:t>
      </w:r>
    </w:p>
    <w:p>
      <w:pPr>
        <w:pStyle w:val="hm_Normal"/>
      </w:pPr>
      <w:r>
        <w:rPr>
          <w:rStyle w:val="hm_NormalChar"/>
          <w:rFonts w:ascii="Arial" w:hAnsi="Arial"/>
          <w:sz w:val="20"/>
          <w:color w:val="000000"/>
        </w:rPr>
        <w:t>Exec ('7') - ergibt False: SubExprMatchCount=-1</w:t>
      </w:r>
    </w:p>
    <w:p>
      <w:pPr>
        <w:pStyle w:val="hm_Normal"/>
      </w:pPr>
    </w:p>
    <w:p>
      <w:pPr>
        <w:pStyle w:val="hm_Normal"/>
      </w:pPr>
      <w:r>
        <w:rPr>
          <w:rStyle w:val="hm_NormalChar"/>
          <w:rFonts w:ascii="Arial" w:hAnsi="Arial"/>
          <w:b/>
          <w:sz w:val="20"/>
          <w:color w:val="000000"/>
        </w:rPr>
        <w:t>property MatchPos</w:t>
      </w:r>
      <w:r>
        <w:rPr>
          <w:rStyle w:val="hm_NormalChar"/>
          <w:rFonts w:ascii="Arial" w:hAnsi="Arial"/>
          <w:sz w:val="20"/>
          <w:color w:val="000000"/>
        </w:rPr>
        <w:t xml:space="preserve"> [Idx : integer] : integer; // ReadOnly</w:t>
      </w:r>
    </w:p>
    <w:p>
      <w:pPr>
        <w:pStyle w:val="hm_Normal"/>
      </w:pPr>
      <w:r>
        <w:rPr>
          <w:rStyle w:val="hm_NormalChar"/>
          <w:rFonts w:ascii="Arial" w:hAnsi="Arial"/>
          <w:sz w:val="20"/>
          <w:color w:val="000000"/>
        </w:rPr>
        <w:t>Position des Starts des Unterausdruckes mit der Nummer Idx, gefunden beim letzten Exec-Aufruf. Der erste Unterausdruck hat Idx=1, der Letzte – MatchCount. Der gesamte Reguläre Ausdruck hat Idx=0. Gibt –1 zurück, wenn entweder der gewünschte Unterausdruck im Regulären Ausdruck nicht vorhanden ist oder im Zielstring nicht gefunden wurde.</w:t>
      </w:r>
    </w:p>
    <w:p>
      <w:pPr>
        <w:pStyle w:val="hm_Normal"/>
      </w:pPr>
    </w:p>
    <w:p>
      <w:pPr>
        <w:pStyle w:val="hm_Normal"/>
      </w:pPr>
      <w:r>
        <w:rPr>
          <w:rStyle w:val="hm_NormalChar"/>
          <w:rFonts w:ascii="Arial" w:hAnsi="Arial"/>
          <w:b/>
          <w:sz w:val="20"/>
          <w:color w:val="000000"/>
        </w:rPr>
        <w:t>property MatchLen</w:t>
      </w:r>
      <w:r>
        <w:rPr>
          <w:rStyle w:val="hm_NormalChar"/>
          <w:rFonts w:ascii="Arial" w:hAnsi="Arial"/>
          <w:sz w:val="20"/>
          <w:color w:val="000000"/>
        </w:rPr>
        <w:t xml:space="preserve"> [Idx : integer] : integer; // ReadOnly</w:t>
      </w:r>
    </w:p>
    <w:p>
      <w:pPr>
        <w:pStyle w:val="hm_Normal"/>
      </w:pPr>
      <w:r>
        <w:rPr>
          <w:rStyle w:val="hm_NormalChar"/>
          <w:rFonts w:ascii="Arial" w:hAnsi="Arial"/>
          <w:sz w:val="20"/>
          <w:color w:val="000000"/>
        </w:rPr>
        <w:t>(* Die Länge des Unterausdruckes mit der Nummer Idx. Numerierung und Rückgabewert wie bei MatchPos. *)</w:t>
      </w:r>
    </w:p>
    <w:p>
      <w:pPr>
        <w:pStyle w:val="hm_Normal"/>
      </w:pPr>
    </w:p>
    <w:p>
      <w:pPr>
        <w:pStyle w:val="hm_Normal"/>
      </w:pPr>
      <w:r>
        <w:rPr>
          <w:rStyle w:val="hm_NormalChar"/>
          <w:rFonts w:ascii="Arial" w:hAnsi="Arial"/>
          <w:sz w:val="20"/>
          <w:color w:val="000000"/>
        </w:rPr>
        <w:t xml:space="preserve">    </w:t>
      </w:r>
      <w:bookmarkStart w:id="rId41" w:name="tregexpr_interface_tregexpr_match"/>
      <w:bookmarkEnd w:id="rId41"/>
      <w:r>
        <w:rPr>
          <w:rStyle w:val="hm_NormalChar"/>
          <w:rFonts w:ascii="Arial" w:hAnsi="Arial"/>
          <w:sz w:val="20"/>
          <w:color w:val="000000"/>
        </w:rPr>
        <w:t>property Match [Idx : integer] : string; // ReadOnly</w:t>
      </w:r>
    </w:p>
    <w:p>
      <w:pPr>
        <w:pStyle w:val="hm_Normal"/>
      </w:pPr>
      <w:r>
        <w:rPr>
          <w:rStyle w:val="hm_NormalChar"/>
          <w:rFonts w:ascii="Arial" w:hAnsi="Arial"/>
          <w:sz w:val="20"/>
          <w:color w:val="000000"/>
        </w:rPr>
        <w:t>== copy (InputString, MatchPos [Idx], MatchLen [Idx])</w:t>
      </w:r>
    </w:p>
    <w:p>
      <w:pPr>
        <w:pStyle w:val="hm_Normal"/>
      </w:pPr>
      <w:r>
        <w:rPr>
          <w:rStyle w:val="hm_NormalChar"/>
          <w:rFonts w:ascii="Arial" w:hAnsi="Arial"/>
          <w:sz w:val="20"/>
          <w:color w:val="000000"/>
        </w:rPr>
        <w:t>Gibt einen Leerstring zurück, wenn entweder der gewünschte Unterausdruck im Regulären Ausdruck nicht vorhanden ist oder im Zielstring nicht gefunden wurde</w:t>
      </w:r>
    </w:p>
    <w:p>
      <w:pPr>
        <w:pStyle w:val="hm_Normal"/>
      </w:pPr>
    </w:p>
    <w:p>
      <w:pPr>
        <w:pStyle w:val="hm_Normal"/>
      </w:pPr>
      <w:r>
        <w:rPr>
          <w:rStyle w:val="hm_NormalChar"/>
          <w:rFonts w:ascii="Arial" w:hAnsi="Arial"/>
          <w:b/>
          <w:sz w:val="20"/>
          <w:color w:val="000000"/>
        </w:rPr>
        <w:t>function LastError</w:t>
      </w:r>
      <w:r>
        <w:rPr>
          <w:rStyle w:val="hm_NormalChar"/>
          <w:rFonts w:ascii="Arial" w:hAnsi="Arial"/>
          <w:sz w:val="20"/>
          <w:color w:val="000000"/>
        </w:rPr>
        <w:t xml:space="preserve"> : integer;</w:t>
      </w:r>
    </w:p>
    <w:p>
      <w:pPr>
        <w:pStyle w:val="hm_Normal"/>
      </w:pPr>
      <w:r>
        <w:rPr>
          <w:rStyle w:val="hm_NormalChar"/>
          <w:rFonts w:ascii="Arial" w:hAnsi="Arial"/>
          <w:sz w:val="20"/>
          <w:color w:val="000000"/>
        </w:rPr>
        <w:t>Gibt die ID des letzten Fehler zurück, 0 für keinen Fehler. Nicht zu verwenden, wenn die Error Methode eine Ausnahme erzeugt. Setzt den internen Fehlerzustand zurück auf 0.</w:t>
      </w:r>
    </w:p>
    <w:p>
      <w:pPr>
        <w:pStyle w:val="hm_Normal"/>
      </w:pPr>
    </w:p>
    <w:p>
      <w:pPr>
        <w:pStyle w:val="hm_Normal"/>
      </w:pPr>
      <w:r>
        <w:rPr>
          <w:rStyle w:val="hm_NormalChar"/>
          <w:rFonts w:ascii="Arial" w:hAnsi="Arial"/>
          <w:b/>
          <w:sz w:val="20"/>
          <w:color w:val="000000"/>
        </w:rPr>
        <w:t>function ErrorMsg</w:t>
      </w:r>
      <w:r>
        <w:rPr>
          <w:rStyle w:val="hm_NormalChar"/>
          <w:rFonts w:ascii="Arial" w:hAnsi="Arial"/>
          <w:sz w:val="20"/>
          <w:color w:val="000000"/>
        </w:rPr>
        <w:t xml:space="preserve"> (AErrorID : integer) : string; virtual;</w:t>
      </w:r>
    </w:p>
    <w:p>
      <w:pPr>
        <w:pStyle w:val="hm_Normal"/>
      </w:pPr>
      <w:r>
        <w:rPr>
          <w:rStyle w:val="hm_NormalChar"/>
          <w:rFonts w:ascii="Arial" w:hAnsi="Arial"/>
          <w:sz w:val="20"/>
          <w:color w:val="000000"/>
        </w:rPr>
        <w:t>Gibt die Fehlermeldung zur Fehler-ID AErrorID zurück.</w:t>
      </w:r>
    </w:p>
    <w:p>
      <w:pPr>
        <w:pStyle w:val="hm_Normal"/>
      </w:pPr>
    </w:p>
    <w:p>
      <w:pPr>
        <w:pStyle w:val="hm_Normal"/>
      </w:pPr>
      <w:r>
        <w:rPr>
          <w:rStyle w:val="hm_NormalChar"/>
          <w:rFonts w:ascii="Arial" w:hAnsi="Arial"/>
          <w:b/>
          <w:sz w:val="20"/>
          <w:color w:val="000000"/>
        </w:rPr>
        <w:t>property CompilerErrorPos</w:t>
      </w:r>
      <w:r>
        <w:rPr>
          <w:rStyle w:val="hm_NormalChar"/>
          <w:rFonts w:ascii="Arial" w:hAnsi="Arial"/>
          <w:sz w:val="20"/>
          <w:color w:val="000000"/>
        </w:rPr>
        <w:t xml:space="preserve"> : integer; // ReadOnly</w:t>
      </w:r>
    </w:p>
    <w:p>
      <w:pPr>
        <w:pStyle w:val="hm_Normal"/>
      </w:pPr>
      <w:r>
        <w:rPr>
          <w:rStyle w:val="hm_NormalChar"/>
          <w:rFonts w:ascii="Arial" w:hAnsi="Arial"/>
          <w:sz w:val="20"/>
          <w:color w:val="000000"/>
        </w:rPr>
        <w:t>Gibt die Position im Regulären Ausdruck zurück, wo der Compiler beim Übersetzen stoppte. Nützlich bei der Fehlerdiagnose.</w:t>
      </w:r>
    </w:p>
    <w:p>
      <w:pPr>
        <w:pStyle w:val="hm_Normal"/>
      </w:pPr>
    </w:p>
    <w:p>
      <w:pPr>
        <w:pStyle w:val="hm_Normal"/>
      </w:pPr>
      <w:r>
        <w:rPr>
          <w:rStyle w:val="hm_NormalChar"/>
          <w:rFonts w:ascii="Arial" w:hAnsi="Arial"/>
          <w:b/>
          <w:sz w:val="20"/>
          <w:color w:val="000000"/>
        </w:rPr>
        <w:t xml:space="preserve">property </w:t>
      </w:r>
      <w:bookmarkStart w:id="rId36" w:name="tregexpr_interface_tregexpr_spacechars"/>
      <w:bookmarkEnd w:id="rId36"/>
      <w:r>
        <w:rPr>
          <w:rStyle w:val="hm_NormalChar"/>
          <w:rFonts w:ascii="Arial" w:hAnsi="Arial"/>
          <w:b/>
          <w:sz w:val="20"/>
          <w:color w:val="000000"/>
        </w:rPr>
        <w:t>SpaceChars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Beinhaltet die Zeichen, die für das Metazeichen \s verwendet werden. Anfänglich gefüllt mit der globalen Konstanten RegExprSpaceChars.</w:t>
      </w:r>
    </w:p>
    <w:p>
      <w:pPr>
        <w:pStyle w:val="hm_Normal"/>
      </w:pPr>
    </w:p>
    <w:p>
      <w:pPr>
        <w:pStyle w:val="hm_Normal"/>
      </w:pPr>
      <w:r>
        <w:rPr>
          <w:rStyle w:val="hm_NormalChar"/>
          <w:rFonts w:ascii="Arial" w:hAnsi="Arial"/>
          <w:b/>
          <w:sz w:val="20"/>
          <w:color w:val="000000"/>
        </w:rPr>
        <w:t xml:space="preserve">property </w:t>
      </w:r>
      <w:bookmarkStart w:id="rId37" w:name="tregexpr_interface_tregexpr_wordchars"/>
      <w:bookmarkEnd w:id="rId37"/>
      <w:r>
        <w:rPr>
          <w:rStyle w:val="hm_NormalChar"/>
          <w:rFonts w:ascii="Arial" w:hAnsi="Arial"/>
          <w:b/>
          <w:sz w:val="20"/>
          <w:color w:val="000000"/>
        </w:rPr>
        <w:t>WordChars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Beinhaltet die Zeichen, die für das Metazeichen \w verwendet werden. Anfänglich gefüllt mit der globalen Konstanten RegExprWordChars.</w:t>
      </w:r>
    </w:p>
    <w:p>
      <w:pPr>
        <w:pStyle w:val="hm_Normal"/>
      </w:pPr>
    </w:p>
    <w:p>
      <w:pPr>
        <w:pStyle w:val="hm_Normal"/>
      </w:pPr>
      <w:r>
        <w:rPr>
          <w:rStyle w:val="hm_NormalChar"/>
          <w:rFonts w:ascii="Arial" w:hAnsi="Arial"/>
          <w:b/>
          <w:sz w:val="20"/>
          <w:color w:val="000000"/>
        </w:rPr>
        <w:t xml:space="preserve">property </w:t>
      </w:r>
      <w:bookmarkStart w:id="rId33" w:name="tregexpr_interface_lineseparators"/>
      <w:bookmarkEnd w:id="rId33"/>
      <w:r>
        <w:rPr>
          <w:rStyle w:val="hm_NormalChar"/>
          <w:rFonts w:ascii="Arial" w:hAnsi="Arial"/>
          <w:b/>
          <w:sz w:val="20"/>
          <w:color w:val="000000"/>
        </w:rPr>
        <w:t>LineSeparators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 xml:space="preserve">Beinhaltet die Zeichen, die für Zeilenseparatoren wie \n in UNIX verwendet werden. Anfänglich gefüllt mit der globalen Konstanten RegExprLineSeparators. Beachte auch </w:t>
      </w:r>
      <w:hyperlink w:anchor="RegExp_Syntax_syntax_line_separators">
        <w:r>
          <w:rPr>
            <w:rStyle w:val="hm_NormalChar"/>
            <w:rFonts w:ascii="Arial" w:hAnsi="Arial"/>
            <w:u w:val="single" w:color="auto"/>
            <w:sz w:val="20"/>
            <w:color w:val="0000FF"/>
          </w:rPr>
          <w:t>Zeilenseparatoren</w:t>
        </w:r>
      </w:hyperlink>
    </w:p>
    <w:p>
      <w:pPr>
        <w:pStyle w:val="hm_Normal"/>
      </w:pPr>
    </w:p>
    <w:p>
      <w:pPr>
        <w:pStyle w:val="hm_Normal"/>
      </w:pPr>
      <w:r>
        <w:rPr>
          <w:rStyle w:val="hm_NormalChar"/>
          <w:rFonts w:ascii="Arial" w:hAnsi="Arial"/>
          <w:b/>
          <w:sz w:val="20"/>
          <w:color w:val="000000"/>
        </w:rPr>
        <w:t xml:space="preserve">property </w:t>
      </w:r>
      <w:bookmarkStart w:id="rId34" w:name="tregexpr_interface_linepairedseparator"/>
      <w:bookmarkEnd w:id="rId34"/>
      <w:r>
        <w:rPr>
          <w:rStyle w:val="hm_NormalChar"/>
          <w:rFonts w:ascii="Arial" w:hAnsi="Arial"/>
          <w:b/>
          <w:sz w:val="20"/>
          <w:color w:val="000000"/>
        </w:rPr>
        <w:t>LinePairedSeparators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 xml:space="preserve">Beinhaltet die Zeichen, die paarweise für Zeilenseparatoren wie \r\n in DOS/Windows verwendet werden. Es müssen genau zwei oder gar keine Zeichen sein. Anfänglich gefüllt mit der globalen Konstanten RegExprLinePairedSeparators. Beachte auch </w:t>
      </w:r>
      <w:hyperlink w:anchor="RegExp_Syntax_syntax_line_separators">
        <w:r>
          <w:rPr>
            <w:rStyle w:val="hm_NormalChar"/>
            <w:rFonts w:ascii="Arial" w:hAnsi="Arial"/>
            <w:u w:val="single" w:color="auto"/>
            <w:sz w:val="20"/>
            <w:color w:val="0000FF"/>
          </w:rPr>
          <w:t>Zeilenseparatoren</w:t>
        </w:r>
      </w:hyperlink>
    </w:p>
    <w:p>
      <w:pPr>
        <w:pStyle w:val="hm_Normal"/>
      </w:pPr>
    </w:p>
    <w:p>
      <w:pPr>
        <w:pStyle w:val="hm_Normal"/>
      </w:pPr>
      <w:r>
        <w:rPr>
          <w:rStyle w:val="hm_NormalChar"/>
          <w:rFonts w:ascii="Arial" w:hAnsi="Arial"/>
          <w:sz w:val="20"/>
          <w:color w:val="000000"/>
        </w:rPr>
        <w:t>Beispiel: Wenn Du den UNIX-Stil als Zeilenseparatoren haben möchtest, dann weise LineSeparators := #$a (Newline Zeichen) und LinePairedSeparator := '' (Leerstring) zu. Wenn Du als Zeilenseparatoren nur genau \x0D\x0A akzeptieren möchtest, jedoch nicht \x0D oder \x0A aleine, dann weise LineSeparators := '' (Leerstring) und LinePairedSeparator := #$d#$a zu.</w:t>
      </w:r>
    </w:p>
    <w:p>
      <w:pPr>
        <w:pStyle w:val="hm_Normal"/>
      </w:pPr>
    </w:p>
    <w:p>
      <w:pPr>
        <w:pStyle w:val="hm_Normal"/>
      </w:pPr>
      <w:r>
        <w:rPr>
          <w:rStyle w:val="hm_NormalChar"/>
          <w:rFonts w:ascii="Arial" w:hAnsi="Arial"/>
          <w:sz w:val="20"/>
          <w:color w:val="000000"/>
        </w:rPr>
        <w:t xml:space="preserve">Standardmässig ist der gemsichte Modus aktiv wie er definiert ist in den globalen Konstanten RegExprLine[Paired]Separator[s]: LineSeparators := #$d#$a; LinePairedSeparator := #$d#$a. Das Verhalten dieses Modus wird ausführlich im Abschnitt </w:t>
      </w:r>
      <w:hyperlink w:anchor="RegExp_Syntax_syntax_line_separators">
        <w:r>
          <w:rPr>
            <w:rStyle w:val="hm_NormalChar"/>
            <w:rFonts w:ascii="Arial" w:hAnsi="Arial"/>
            <w:u w:val="single" w:color="auto"/>
            <w:sz w:val="20"/>
            <w:color w:val="0000FF"/>
          </w:rPr>
          <w:t>Syntax besprochen</w:t>
        </w:r>
      </w:hyperlink>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class function InvertCaseFunction</w:t>
      </w:r>
      <w:r>
        <w:rPr>
          <w:rStyle w:val="hm_NormalChar"/>
          <w:rFonts w:ascii="Arial" w:hAnsi="Arial"/>
          <w:sz w:val="20"/>
          <w:color w:val="000000"/>
        </w:rPr>
        <w:t xml:space="preserve">  (const Ch : REChar) : REChar;</w:t>
      </w:r>
    </w:p>
    <w:p>
      <w:pPr>
        <w:pStyle w:val="hm_Normal"/>
      </w:pPr>
      <w:r>
        <w:rPr>
          <w:rStyle w:val="hm_NormalChar"/>
          <w:rFonts w:ascii="Arial" w:hAnsi="Arial"/>
          <w:sz w:val="20"/>
          <w:color w:val="000000"/>
        </w:rPr>
        <w:t>Wandelt Ch in Grossschreibweise um, wenn er in Kleinschreibweise vorliegt oder umgekehrt. Die aktuellen lokalen System-Einstellungen werden dafür benutzt.</w:t>
      </w:r>
    </w:p>
    <w:p>
      <w:pPr>
        <w:pStyle w:val="hm_Normal"/>
      </w:pPr>
    </w:p>
    <w:p>
      <w:pPr>
        <w:pStyle w:val="hm_Normal"/>
      </w:pPr>
      <w:bookmarkStart w:id="rId48" w:name="tregexpr_interface_invertcase"/>
      <w:bookmarkEnd w:id="rId48"/>
      <w:r>
        <w:rPr>
          <w:rStyle w:val="hm_NormalChar"/>
          <w:rFonts w:ascii="Arial" w:hAnsi="Arial"/>
          <w:b/>
          <w:sz w:val="20"/>
          <w:color w:val="000000"/>
        </w:rPr>
        <w:t>property InvertCase</w:t>
      </w:r>
      <w:r>
        <w:rPr>
          <w:rStyle w:val="hm_NormalChar"/>
          <w:rFonts w:ascii="Arial" w:hAnsi="Arial"/>
          <w:sz w:val="20"/>
          <w:color w:val="000000"/>
        </w:rPr>
        <w:t xml:space="preserve"> : TRegExprInvertCaseFunction;</w:t>
      </w:r>
    </w:p>
    <w:p>
      <w:pPr>
        <w:pStyle w:val="hm_Normal"/>
      </w:pPr>
      <w:r>
        <w:rPr>
          <w:rStyle w:val="hm_NormalChar"/>
          <w:rFonts w:ascii="Arial" w:hAnsi="Arial"/>
          <w:sz w:val="20"/>
          <w:color w:val="000000"/>
        </w:rPr>
        <w:t xml:space="preserve">Setze diese Eigenschaft, wenn Du die </w:t>
      </w:r>
      <w:hyperlink w:anchor="RegExp_Syntax_modifier_i">
        <w:r>
          <w:rPr>
            <w:rStyle w:val="hm_NormalChar"/>
            <w:rFonts w:ascii="Arial" w:hAnsi="Arial"/>
            <w:u w:val="single" w:color="auto"/>
            <w:sz w:val="20"/>
            <w:color w:val="0000FF"/>
          </w:rPr>
          <w:t>Umwandlungsfunktion</w:t>
        </w:r>
      </w:hyperlink>
      <w:r>
        <w:rPr>
          <w:rStyle w:val="hm_NormalChar"/>
          <w:rFonts w:ascii="Arial" w:hAnsi="Arial"/>
          <w:sz w:val="20"/>
          <w:color w:val="000000"/>
        </w:rPr>
        <w:t xml:space="preserve"> zwischen der Gross- oder Kleinschreibung durch eine eigene ersetzen möchtest. Standardmässig auf InvertCaseFunction gesetzt.</w:t>
      </w:r>
    </w:p>
    <w:p>
      <w:pPr>
        <w:pStyle w:val="hm_Normal"/>
      </w:pPr>
    </w:p>
    <w:p>
      <w:pPr>
        <w:pStyle w:val="hm_Normal"/>
      </w:pPr>
      <w:r>
        <w:rPr>
          <w:rStyle w:val="hm_NormalChar"/>
          <w:rFonts w:ascii="Arial" w:hAnsi="Arial"/>
          <w:b/>
          <w:sz w:val="20"/>
          <w:color w:val="000000"/>
        </w:rPr>
        <w:t>procedure Compile</w:t>
      </w:r>
      <w:r>
        <w:rPr>
          <w:rStyle w:val="hm_NormalChar"/>
          <w:rFonts w:ascii="Arial" w:hAnsi="Arial"/>
          <w:sz w:val="20"/>
          <w:color w:val="000000"/>
        </w:rPr>
        <w:t>;</w:t>
      </w:r>
    </w:p>
    <w:p>
      <w:pPr>
        <w:pStyle w:val="hm_Normal"/>
      </w:pPr>
      <w:r>
        <w:rPr>
          <w:rStyle w:val="hm_NormalChar"/>
          <w:rFonts w:ascii="Arial" w:hAnsi="Arial"/>
          <w:sz w:val="20"/>
          <w:color w:val="000000"/>
        </w:rPr>
        <w:t>Übersetzt den regulären Ausdruck [erneut]. Nützlich für das interaktive Erstellen eines regulären Ausdruckes in einem Editor, zur Prüfung der Gültigkeit aller Parameter, etc.</w:t>
      </w:r>
    </w:p>
    <w:p>
      <w:pPr>
        <w:pStyle w:val="hm_Normal"/>
      </w:pPr>
    </w:p>
    <w:p>
      <w:pPr>
        <w:pStyle w:val="hm_Normal"/>
      </w:pPr>
      <w:r>
        <w:rPr>
          <w:rStyle w:val="hm_NormalChar"/>
          <w:rFonts w:ascii="Arial" w:hAnsi="Arial"/>
          <w:b/>
          <w:sz w:val="20"/>
          <w:color w:val="000000"/>
        </w:rPr>
        <w:t>function Dump</w:t>
      </w:r>
      <w:r>
        <w:rPr>
          <w:rStyle w:val="hm_NormalChar"/>
          <w:rFonts w:ascii="Arial" w:hAnsi="Arial"/>
          <w:sz w:val="20"/>
          <w:color w:val="000000"/>
        </w:rPr>
        <w:t xml:space="preserve"> : string;</w:t>
      </w:r>
    </w:p>
    <w:p>
      <w:pPr>
        <w:pStyle w:val="hm_Normal"/>
      </w:pPr>
      <w:r>
        <w:rPr>
          <w:rStyle w:val="hm_NormalChar"/>
          <w:rFonts w:ascii="Arial" w:hAnsi="Arial"/>
          <w:sz w:val="20"/>
          <w:color w:val="000000"/>
        </w:rPr>
        <w:t>Gibt den übersetzten Regulären Ausdruck in knapp verständlicher Form zurück.</w:t>
      </w:r>
    </w:p>
    <w:p>
      <w:pPr>
        <w:pStyle w:val="hm_Normal"/>
      </w:pPr>
    </w:p>
    <w:p>
      <w:pPr>
        <w:pStyle w:val="hm_Normal"/>
      </w:pPr>
    </w:p>
    <w:p>
      <w:pPr>
        <w:pStyle w:val="hm_Normal"/>
      </w:pPr>
      <w:r>
        <w:rPr>
          <w:rStyle w:val="hm_NormalChar"/>
          <w:rFonts w:ascii="Arial" w:hAnsi="Arial"/>
          <w:b/>
          <w:sz w:val="20"/>
          <w:color w:val="0000FF"/>
        </w:rPr>
        <w:t>Globale Konstanten</w:t>
      </w:r>
    </w:p>
    <w:p>
      <w:pPr>
        <w:pStyle w:val="hm_Normal"/>
      </w:pPr>
    </w:p>
    <w:p>
      <w:pPr>
        <w:pStyle w:val="hm_Normal"/>
      </w:pPr>
      <w:r>
        <w:rPr>
          <w:rStyle w:val="hm_NormalChar"/>
          <w:rFonts w:ascii="Arial" w:hAnsi="Arial"/>
          <w:b/>
          <w:sz w:val="20"/>
          <w:color w:val="000000"/>
        </w:rPr>
        <w:t xml:space="preserve"> EscChar</w:t>
      </w:r>
      <w:r>
        <w:rPr>
          <w:rStyle w:val="hm_NormalChar"/>
          <w:rFonts w:ascii="Arial" w:hAnsi="Arial"/>
          <w:sz w:val="20"/>
          <w:color w:val="000000"/>
        </w:rPr>
        <w:t xml:space="preserve"> = '\';  // 'Escape'-char ('\' in common r.e.) used for escaping metachars (\w, \d etc).</w:t>
      </w:r>
    </w:p>
    <w:p>
      <w:pPr>
        <w:pStyle w:val="hm_Normal"/>
      </w:pPr>
      <w:r>
        <w:rPr>
          <w:rStyle w:val="hm_NormalChar"/>
          <w:rFonts w:ascii="Arial" w:hAnsi="Arial"/>
          <w:sz w:val="20"/>
          <w:color w:val="000000"/>
        </w:rPr>
        <w:t xml:space="preserve">  // it's may be usefull to redefine it if You are using C++ Builder - to avoide ugly constructions</w:t>
      </w:r>
    </w:p>
    <w:p>
      <w:pPr>
        <w:pStyle w:val="hm_Normal"/>
      </w:pPr>
      <w:r>
        <w:rPr>
          <w:rStyle w:val="hm_NormalChar"/>
          <w:rFonts w:ascii="Arial" w:hAnsi="Arial"/>
          <w:sz w:val="20"/>
          <w:color w:val="000000"/>
        </w:rPr>
        <w:t xml:space="preserve">  // like '\\w+\\\\\\w+\\.\\w+' - just define EscChar='/' and use '/w+\/w+/./w+'</w:t>
      </w:r>
    </w:p>
    <w:p>
      <w:pPr>
        <w:pStyle w:val="hm_Normal"/>
      </w:pPr>
    </w:p>
    <w:p>
      <w:pPr>
        <w:pStyle w:val="hm_Normal"/>
      </w:pPr>
      <w:bookmarkStart w:id="rId46" w:name="tregexpr_interface_modifier_defs"/>
      <w:bookmarkEnd w:id="rId46"/>
      <w:r>
        <w:rPr>
          <w:rStyle w:val="hm_NormalChar"/>
          <w:rFonts w:ascii="Arial" w:hAnsi="Arial"/>
          <w:sz w:val="20"/>
          <w:color w:val="000000"/>
        </w:rPr>
        <w:t>Standardmдssig fьr Modifikatoren</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RegExprModifierI</w:t>
      </w:r>
      <w:r>
        <w:rPr>
          <w:rStyle w:val="hm_NormalChar"/>
          <w:rFonts w:ascii="Arial" w:hAnsi="Arial"/>
          <w:b/>
          <w:sz w:val="20"/>
          <w:color w:val="7F0000"/>
        </w:rPr>
        <w:t xml:space="preserve"> </w:t>
      </w:r>
      <w:r>
        <w:rPr>
          <w:rStyle w:val="hm_NormalChar"/>
          <w:rFonts w:ascii="Arial" w:hAnsi="Arial"/>
          <w:sz w:val="20"/>
          <w:color w:val="000000"/>
        </w:rPr>
        <w:t>: boolean = False;</w:t>
      </w:r>
      <w:r>
        <w:tab/>
      </w:r>
      <w:r>
        <w:rPr>
          <w:rStyle w:val="hm_NormalChar"/>
          <w:rFonts w:ascii="Arial" w:hAnsi="Arial"/>
          <w:sz w:val="20"/>
          <w:color w:val="000000"/>
        </w:rPr>
        <w:t xml:space="preserve">// </w:t>
      </w:r>
      <w:hyperlink w:anchor="TRegExpr_Interface_tregexpr_modifier_i">
        <w:r>
          <w:rPr>
            <w:rStyle w:val="hm_NormalChar"/>
            <w:rFonts w:ascii="Arial" w:hAnsi="Arial"/>
            <w:u w:val="single" w:color="auto"/>
            <w:sz w:val="20"/>
            <w:color w:val="0000FF"/>
          </w:rPr>
          <w:t>TRegExpr.ModifierI</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RegExprModifierR</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r">
        <w:r>
          <w:rPr>
            <w:rStyle w:val="hm_NormalChar"/>
            <w:rFonts w:ascii="Arial" w:hAnsi="Arial"/>
            <w:u w:val="single" w:color="auto"/>
            <w:sz w:val="20"/>
            <w:color w:val="0000FF"/>
          </w:rPr>
          <w:t>TRegExpr.ModifierR</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RegExprModifierS</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s">
        <w:r>
          <w:rPr>
            <w:rStyle w:val="hm_NormalChar"/>
            <w:rFonts w:ascii="Arial" w:hAnsi="Arial"/>
            <w:u w:val="single" w:color="auto"/>
            <w:sz w:val="20"/>
            <w:color w:val="0000FF"/>
          </w:rPr>
          <w:t>TRegExpr.ModifierS</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RegExprModifierG</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g">
        <w:r>
          <w:rPr>
            <w:rStyle w:val="hm_NormalChar"/>
            <w:rFonts w:ascii="Arial" w:hAnsi="Arial"/>
            <w:u w:val="single" w:color="auto"/>
            <w:sz w:val="20"/>
            <w:color w:val="0000FF"/>
          </w:rPr>
          <w:t>TRegExpr.ModifierG</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RegExprModifierM</w:t>
      </w:r>
      <w:r>
        <w:rPr>
          <w:rStyle w:val="hm_NormalChar"/>
          <w:rFonts w:ascii="Arial" w:hAnsi="Arial"/>
          <w:sz w:val="20"/>
          <w:color w:val="000000"/>
        </w:rPr>
        <w:t xml:space="preserve"> : boolean = False;</w:t>
      </w:r>
      <w:r>
        <w:tab/>
      </w:r>
      <w:r>
        <w:rPr>
          <w:rStyle w:val="hm_NormalChar"/>
          <w:rFonts w:ascii="Arial" w:hAnsi="Arial"/>
          <w:sz w:val="20"/>
          <w:color w:val="000000"/>
        </w:rPr>
        <w:t xml:space="preserve">// </w:t>
      </w:r>
      <w:hyperlink w:anchor="TRegExpr_Interface_tregexpr_modifier_m">
        <w:r>
          <w:rPr>
            <w:rStyle w:val="hm_NormalChar"/>
            <w:rFonts w:ascii="Arial" w:hAnsi="Arial"/>
            <w:u w:val="single" w:color="auto"/>
            <w:sz w:val="20"/>
            <w:color w:val="0000FF"/>
          </w:rPr>
          <w:t>TRegExpr.ModifierM</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RegExprModifierX</w:t>
      </w:r>
      <w:r>
        <w:rPr>
          <w:rStyle w:val="hm_NormalChar"/>
          <w:rFonts w:ascii="Arial" w:hAnsi="Arial"/>
          <w:sz w:val="20"/>
          <w:color w:val="000000"/>
        </w:rPr>
        <w:t xml:space="preserve"> : boolean = False;</w:t>
      </w:r>
      <w:r>
        <w:tab/>
      </w:r>
      <w:r>
        <w:rPr>
          <w:rStyle w:val="hm_NormalChar"/>
          <w:rFonts w:ascii="Arial" w:hAnsi="Arial"/>
          <w:sz w:val="20"/>
          <w:color w:val="000000"/>
        </w:rPr>
        <w:t xml:space="preserve">// </w:t>
      </w:r>
      <w:hyperlink w:anchor="tregexpr_interface_tregexpr_modifier_x">
        <w:r>
          <w:rPr>
            <w:rStyle w:val="hm_NormalChar"/>
            <w:rFonts w:ascii="Arial" w:hAnsi="Arial"/>
            <w:u w:val="single" w:color="auto"/>
            <w:sz w:val="20"/>
            <w:color w:val="0000FF"/>
          </w:rPr>
          <w:t>TRegExpr.ModifierX</w:t>
        </w:r>
      </w:hyperlink>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RegExprSpaceChars</w:t>
      </w:r>
      <w:r>
        <w:rPr>
          <w:rStyle w:val="hm_NormalChar"/>
          <w:rFonts w:ascii="Arial" w:hAnsi="Arial"/>
          <w:sz w:val="20"/>
          <w:color w:val="000000"/>
        </w:rPr>
        <w:t xml:space="preserve"> : RegExprString = ' '#$9#$A#$D#$C;</w:t>
      </w:r>
    </w:p>
    <w:p>
      <w:pPr>
        <w:pStyle w:val="hm_Normal"/>
      </w:pPr>
      <w:r>
        <w:rPr>
          <w:rStyle w:val="hm_NormalChar"/>
          <w:rFonts w:ascii="Arial" w:hAnsi="Arial"/>
          <w:sz w:val="20"/>
          <w:color w:val="000000"/>
        </w:rPr>
        <w:t xml:space="preserve">  // Standardbelegung für die Eigenschaft SpaceChars</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RegExprWordChars</w:t>
      </w:r>
      <w:r>
        <w:rPr>
          <w:rStyle w:val="hm_NormalChar"/>
          <w:rFonts w:ascii="Arial" w:hAnsi="Arial"/>
          <w:sz w:val="20"/>
          <w:color w:val="000000"/>
        </w:rPr>
        <w:t xml:space="preserve"> : RegExprString = </w:t>
      </w:r>
    </w:p>
    <w:p>
      <w:pPr>
        <w:pStyle w:val="hm_Normal"/>
      </w:pPr>
      <w:r>
        <w:rPr>
          <w:rStyle w:val="hm_NormalChar"/>
          <w:rFonts w:ascii="Arial" w:hAnsi="Arial"/>
          <w:sz w:val="20"/>
          <w:color w:val="000000"/>
        </w:rPr>
        <w:t xml:space="preserve">     '0123456789'</w:t>
      </w:r>
    </w:p>
    <w:p>
      <w:pPr>
        <w:pStyle w:val="hm_Normal"/>
      </w:pPr>
      <w:r>
        <w:rPr>
          <w:rStyle w:val="hm_NormalChar"/>
          <w:rFonts w:ascii="Arial" w:hAnsi="Arial"/>
          <w:sz w:val="20"/>
          <w:color w:val="000000"/>
        </w:rPr>
        <w:t xml:space="preserve">  + 'abcdefghijklmnopqrstuvwxyz'</w:t>
      </w:r>
    </w:p>
    <w:p>
      <w:pPr>
        <w:pStyle w:val="hm_Normal"/>
      </w:pPr>
      <w:r>
        <w:rPr>
          <w:rStyle w:val="hm_NormalChar"/>
          <w:rFonts w:ascii="Arial" w:hAnsi="Arial"/>
          <w:sz w:val="20"/>
          <w:color w:val="000000"/>
        </w:rPr>
        <w:t xml:space="preserve">  + 'ABCDEFGHIJKLMNOPQRSTUVWXYZ_';</w:t>
      </w:r>
    </w:p>
    <w:p>
      <w:pPr>
        <w:pStyle w:val="hm_Normal"/>
      </w:pPr>
      <w:r>
        <w:rPr>
          <w:rStyle w:val="hm_NormalChar"/>
          <w:rFonts w:ascii="Arial" w:hAnsi="Arial"/>
          <w:sz w:val="20"/>
          <w:color w:val="000000"/>
        </w:rPr>
        <w:t xml:space="preserve">  // Standardbelegung für die Eigenschaft WordChars</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RegExprLineSeparators</w:t>
      </w:r>
      <w:r>
        <w:rPr>
          <w:rStyle w:val="hm_NormalChar"/>
          <w:rFonts w:ascii="Arial" w:hAnsi="Arial"/>
          <w:sz w:val="20"/>
          <w:color w:val="000000"/>
        </w:rPr>
        <w:t xml:space="preserve"> : RegExprString = </w:t>
      </w:r>
    </w:p>
    <w:p>
      <w:pPr>
        <w:pStyle w:val="hm_Normal"/>
      </w:pPr>
      <w:r>
        <w:rPr>
          <w:rStyle w:val="hm_NormalChar"/>
          <w:rFonts w:ascii="Arial" w:hAnsi="Arial"/>
          <w:sz w:val="20"/>
          <w:color w:val="000000"/>
        </w:rPr>
        <w:t xml:space="preserve">  #$D#$A{$IFDEF UniCode}#$B#$C#$2028#$2029#$85{$ENDIF};</w:t>
      </w:r>
    </w:p>
    <w:p>
      <w:pPr>
        <w:pStyle w:val="hm_Normal"/>
      </w:pPr>
      <w:r>
        <w:rPr>
          <w:rStyle w:val="hm_NormalChar"/>
          <w:rFonts w:ascii="Arial" w:hAnsi="Arial"/>
          <w:sz w:val="20"/>
          <w:color w:val="000000"/>
        </w:rPr>
        <w:t xml:space="preserve">  // Standardbelegung für die Eigenschaft LineSeparators</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RegExprLinePairedSeparators</w:t>
      </w:r>
      <w:r>
        <w:rPr>
          <w:rStyle w:val="hm_NormalChar"/>
          <w:rFonts w:ascii="Arial" w:hAnsi="Arial"/>
          <w:sz w:val="20"/>
          <w:color w:val="000000"/>
        </w:rPr>
        <w:t xml:space="preserve"> : RegExprString = ' '#$D#$A;</w:t>
      </w:r>
    </w:p>
    <w:p>
      <w:pPr>
        <w:pStyle w:val="hm_Normal"/>
      </w:pPr>
      <w:r>
        <w:rPr>
          <w:rStyle w:val="hm_NormalChar"/>
          <w:rFonts w:ascii="Arial" w:hAnsi="Arial"/>
          <w:sz w:val="20"/>
          <w:color w:val="000000"/>
        </w:rPr>
        <w:t xml:space="preserve">  // Standardbelegung für die Eigenschaft LinePairedSeparators</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RegExprInvertCaseFunction</w:t>
      </w:r>
      <w:r>
        <w:rPr>
          <w:rStyle w:val="hm_NormalChar"/>
          <w:rFonts w:ascii="Arial" w:hAnsi="Arial"/>
          <w:sz w:val="20"/>
          <w:color w:val="000000"/>
        </w:rPr>
        <w:t xml:space="preserve"> : TRegExprInvertCaseFunction = TRegExpr.InvertCaseFunction; </w:t>
      </w:r>
    </w:p>
    <w:p>
      <w:pPr>
        <w:pStyle w:val="hm_Normal"/>
      </w:pPr>
      <w:r>
        <w:rPr>
          <w:rStyle w:val="hm_NormalChar"/>
          <w:rFonts w:ascii="Arial" w:hAnsi="Arial"/>
          <w:sz w:val="20"/>
          <w:color w:val="000000"/>
        </w:rPr>
        <w:t xml:space="preserve">  // Standardbelegung für die Eigenschaft InvertCase</w:t>
      </w:r>
    </w:p>
    <w:p>
      <w:pPr>
        <w:pStyle w:val="hm_Normal"/>
      </w:pPr>
    </w:p>
    <w:p>
      <w:pPr>
        <w:pStyle w:val="hm_Normal"/>
      </w:pPr>
      <w:r>
        <w:rPr>
          <w:rStyle w:val="hm_NormalChar"/>
          <w:rFonts w:ascii="Arial" w:hAnsi="Arial"/>
          <w:b/>
          <w:sz w:val="20"/>
          <w:color w:val="000000"/>
        </w:rPr>
        <w:t>function RegExprSubExpressions</w:t>
      </w:r>
      <w:r>
        <w:rPr>
          <w:rStyle w:val="hm_NormalChar"/>
          <w:rFonts w:ascii="Arial" w:hAnsi="Arial"/>
          <w:sz w:val="20"/>
          <w:color w:val="000000"/>
        </w:rPr>
        <w:t xml:space="preserve"> (const ARegExpr : string;</w:t>
      </w:r>
    </w:p>
    <w:p>
      <w:pPr>
        <w:pStyle w:val="hm_Normal"/>
      </w:pPr>
      <w:r>
        <w:rPr>
          <w:rStyle w:val="hm_NormalChar"/>
          <w:rFonts w:ascii="Arial" w:hAnsi="Arial"/>
          <w:sz w:val="20"/>
          <w:color w:val="000000"/>
        </w:rPr>
        <w:t xml:space="preserve"> ASubExprs : TStrings; AExtendedSyntax : boolean = False) : integer;</w:t>
      </w:r>
    </w:p>
    <w:p>
      <w:pPr>
        <w:pStyle w:val="hm_Normal"/>
      </w:pPr>
      <w:r>
        <w:rPr>
          <w:rStyle w:val="hm_NormalChar"/>
          <w:rFonts w:ascii="Arial" w:hAnsi="Arial"/>
          <w:sz w:val="20"/>
          <w:color w:val="000000"/>
        </w:rPr>
        <w:t xml:space="preserve"> Erzeugt eine Liste der Teilausdrücke in einem regulären Ausdruck.</w:t>
      </w:r>
    </w:p>
    <w:p>
      <w:pPr>
        <w:pStyle w:val="hm_Normal"/>
      </w:pPr>
      <w:r>
        <w:rPr>
          <w:rStyle w:val="hm_NormalChar"/>
          <w:rFonts w:ascii="Arial" w:hAnsi="Arial"/>
          <w:sz w:val="20"/>
          <w:color w:val="000000"/>
        </w:rPr>
        <w:t xml:space="preserve"> In ASubExps repräsentiert jeder String einen Teilausdruck, beginnend mit dem ersten bis zum letzten, im Format:</w:t>
      </w:r>
    </w:p>
    <w:p>
      <w:pPr>
        <w:pStyle w:val="hm_Normal"/>
      </w:pPr>
      <w:r>
        <w:rPr>
          <w:rStyle w:val="hm_NormalChar"/>
          <w:rFonts w:ascii="Arial" w:hAnsi="Arial"/>
          <w:sz w:val="20"/>
          <w:color w:val="000000"/>
        </w:rPr>
        <w:t xml:space="preserve">  String – Teilausdruck-Text (ohne die Klammern '()')</w:t>
      </w:r>
    </w:p>
    <w:p>
      <w:pPr>
        <w:pStyle w:val="hm_Normal"/>
      </w:pPr>
      <w:r>
        <w:rPr>
          <w:rStyle w:val="hm_NormalChar"/>
          <w:rFonts w:ascii="Arial" w:hAnsi="Arial"/>
          <w:sz w:val="20"/>
          <w:color w:val="000000"/>
        </w:rPr>
        <w:t xml:space="preserve">  Low Word (TString.Object) - Startposition im ARegExpr, inklusive '(' falls einer existiert (die erste Position ist 1)</w:t>
      </w:r>
    </w:p>
    <w:p>
      <w:pPr>
        <w:pStyle w:val="hm_Normal"/>
      </w:pPr>
      <w:r>
        <w:rPr>
          <w:rStyle w:val="hm_NormalChar"/>
          <w:rFonts w:ascii="Arial" w:hAnsi="Arial"/>
          <w:sz w:val="20"/>
          <w:color w:val="000000"/>
        </w:rPr>
        <w:t xml:space="preserve">  High Word (TString.Object) – Länge, inklusive Start-'(' und End-')' falls einer existiert.</w:t>
      </w:r>
    </w:p>
    <w:p>
      <w:pPr>
        <w:pStyle w:val="hm_Normal"/>
      </w:pPr>
      <w:r>
        <w:rPr>
          <w:rStyle w:val="hm_NormalChar"/>
          <w:rFonts w:ascii="Arial" w:hAnsi="Arial"/>
          <w:sz w:val="20"/>
          <w:color w:val="000000"/>
        </w:rPr>
        <w:t xml:space="preserve"> AExtendedSyntax - must be True if modifier /x will be On while</w:t>
      </w:r>
    </w:p>
    <w:p>
      <w:pPr>
        <w:pStyle w:val="hm_Normal"/>
      </w:pPr>
      <w:r>
        <w:rPr>
          <w:rStyle w:val="hm_NormalChar"/>
          <w:rFonts w:ascii="Arial" w:hAnsi="Arial"/>
          <w:sz w:val="20"/>
          <w:color w:val="000000"/>
        </w:rPr>
        <w:t xml:space="preserve"> using the r.e.</w:t>
      </w:r>
    </w:p>
    <w:p>
      <w:pPr>
        <w:pStyle w:val="hm_Normal"/>
      </w:pPr>
      <w:r>
        <w:rPr>
          <w:rStyle w:val="hm_NormalChar"/>
          <w:rFonts w:ascii="Arial" w:hAnsi="Arial"/>
          <w:sz w:val="20"/>
          <w:color w:val="000000"/>
        </w:rPr>
        <w:t xml:space="preserve"> Nützlich für GUIs für Editoren für reguläre Ausdrücke etc. (Du findest ein Beispiel davon im Projekt)</w:t>
      </w:r>
    </w:p>
    <w:p>
      <w:pPr>
        <w:pStyle w:val="hm_Normal"/>
      </w:pPr>
    </w:p>
    <w:p>
      <w:pPr>
        <w:pStyle w:val="hm_Normal"/>
      </w:pPr>
      <w:r>
        <w:rPr>
          <w:rStyle w:val="hm_NormalChar"/>
          <w:rFonts w:ascii="Arial" w:hAnsi="Arial"/>
          <w:b/>
          <w:sz w:val="20"/>
          <w:color w:val="000000"/>
        </w:rPr>
        <w:t>Result code</w:t>
      </w:r>
      <w:r>
        <w:tab/>
      </w:r>
      <w:r>
        <w:rPr>
          <w:rStyle w:val="hm_NormalChar"/>
          <w:rFonts w:ascii="Arial" w:hAnsi="Arial"/>
          <w:b/>
          <w:sz w:val="20"/>
          <w:color w:val="000000"/>
        </w:rPr>
        <w:t>Meaning</w:t>
      </w:r>
    </w:p>
    <w:p>
      <w:pPr>
        <w:pStyle w:val="hm_Normal"/>
      </w:pPr>
      <w:pict>
        <v:rect id="hr0" style="width:0;height:1px" o:hralign="center" o:hrstd="t" o:hrnoshade="t" o:hr="t" fillcolor="#000000" stroked="f"/>
      </w:pict>
    </w:p>
    <w:p>
      <w:pPr>
        <w:pStyle w:val="hm_Normal"/>
      </w:pPr>
      <w:r>
        <w:rPr>
          <w:rStyle w:val="hm_NormalChar"/>
          <w:rFonts w:ascii="Arial" w:hAnsi="Arial"/>
          <w:b/>
          <w:sz w:val="20"/>
          <w:color w:val="000000"/>
        </w:rPr>
        <w:t>0</w:t>
      </w:r>
      <w:r>
        <w:rPr>
          <w:rStyle w:val="hm_NormalChar"/>
          <w:rFonts w:ascii="Arial" w:hAnsi="Arial"/>
          <w:sz w:val="20"/>
          <w:color w:val="000000"/>
        </w:rPr>
        <w:t xml:space="preserve"> </w:t>
      </w:r>
      <w:r>
        <w:tab/>
      </w:r>
      <w:r>
        <w:tab/>
      </w:r>
      <w:r>
        <w:rPr>
          <w:rStyle w:val="hm_NormalChar"/>
          <w:rFonts w:ascii="Arial" w:hAnsi="Arial"/>
          <w:sz w:val="20"/>
          <w:color w:val="000000"/>
        </w:rPr>
        <w:t>Success. No unbalanced brackets was found;</w:t>
      </w:r>
    </w:p>
    <w:p>
      <w:pPr>
        <w:pStyle w:val="hm_Normal"/>
      </w:pPr>
      <w:r>
        <w:rPr>
          <w:rStyle w:val="hm_NormalChar"/>
          <w:rFonts w:ascii="Arial" w:hAnsi="Arial"/>
          <w:b/>
          <w:sz w:val="20"/>
          <w:color w:val="000000"/>
        </w:rPr>
        <w:t>-1</w:t>
      </w:r>
      <w:r>
        <w:rPr>
          <w:rStyle w:val="hm_NormalChar"/>
          <w:rFonts w:ascii="Arial" w:hAnsi="Arial"/>
          <w:sz w:val="20"/>
          <w:color w:val="000000"/>
        </w:rPr>
        <w:t xml:space="preserve"> </w:t>
      </w:r>
      <w:r>
        <w:tab/>
      </w:r>
      <w:r>
        <w:tab/>
      </w:r>
      <w:r>
        <w:rPr>
          <w:rStyle w:val="hm_NormalChar"/>
          <w:rFonts w:ascii="Arial" w:hAnsi="Arial"/>
          <w:sz w:val="20"/>
          <w:color w:val="000000"/>
        </w:rPr>
        <w:t>there are not enough closing brackets ')';</w:t>
      </w:r>
    </w:p>
    <w:p>
      <w:pPr>
        <w:pStyle w:val="hm_Normal"/>
      </w:pPr>
      <w:r>
        <w:rPr>
          <w:rStyle w:val="hm_NormalChar"/>
          <w:rFonts w:ascii="Arial" w:hAnsi="Arial"/>
          <w:b/>
          <w:sz w:val="20"/>
          <w:color w:val="000000"/>
        </w:rPr>
        <w:t>-(n+1)</w:t>
      </w:r>
      <w:r>
        <w:rPr>
          <w:rStyle w:val="hm_NormalChar"/>
          <w:rFonts w:ascii="Arial" w:hAnsi="Arial"/>
          <w:sz w:val="20"/>
          <w:color w:val="000000"/>
        </w:rPr>
        <w:t xml:space="preserve"> </w:t>
      </w:r>
      <w:r>
        <w:tab/>
      </w:r>
      <w:r>
        <w:tab/>
      </w:r>
      <w:r>
        <w:rPr>
          <w:rStyle w:val="hm_NormalChar"/>
          <w:rFonts w:ascii="Arial" w:hAnsi="Arial"/>
          <w:sz w:val="20"/>
          <w:color w:val="000000"/>
        </w:rPr>
        <w:t xml:space="preserve">at position </w:t>
      </w:r>
      <w:r>
        <w:rPr>
          <w:rStyle w:val="hm_NormalChar"/>
          <w:rFonts w:ascii="Arial" w:hAnsi="Arial"/>
          <w:b/>
          <w:sz w:val="20"/>
          <w:color w:val="000000"/>
        </w:rPr>
        <w:t>n</w:t>
      </w:r>
      <w:r>
        <w:rPr>
          <w:rStyle w:val="hm_NormalChar"/>
          <w:rFonts w:ascii="Arial" w:hAnsi="Arial"/>
          <w:sz w:val="20"/>
          <w:color w:val="000000"/>
        </w:rPr>
        <w:t xml:space="preserve"> was found opening '[' without corresponding closing ']';</w:t>
      </w:r>
    </w:p>
    <w:p>
      <w:pPr>
        <w:pStyle w:val="hm_Normal"/>
      </w:pPr>
      <w:r>
        <w:rPr>
          <w:rStyle w:val="hm_NormalChar"/>
          <w:rFonts w:ascii="Arial" w:hAnsi="Arial"/>
          <w:b/>
          <w:sz w:val="20"/>
          <w:color w:val="000000"/>
        </w:rPr>
        <w:t>n</w:t>
      </w:r>
      <w:r>
        <w:rPr>
          <w:rStyle w:val="hm_NormalChar"/>
          <w:rFonts w:ascii="Arial" w:hAnsi="Arial"/>
          <w:sz w:val="20"/>
          <w:color w:val="000000"/>
        </w:rPr>
        <w:t xml:space="preserve"> </w:t>
      </w:r>
      <w:r>
        <w:tab/>
      </w:r>
      <w:r>
        <w:tab/>
      </w:r>
      <w:r>
        <w:rPr>
          <w:rStyle w:val="hm_NormalChar"/>
          <w:rFonts w:ascii="Arial" w:hAnsi="Arial"/>
          <w:sz w:val="20"/>
          <w:color w:val="000000"/>
        </w:rPr>
        <w:t xml:space="preserve">at position </w:t>
      </w:r>
      <w:r>
        <w:rPr>
          <w:rStyle w:val="hm_NormalChar"/>
          <w:rFonts w:ascii="Arial" w:hAnsi="Arial"/>
          <w:b/>
          <w:sz w:val="20"/>
          <w:color w:val="000000"/>
        </w:rPr>
        <w:t>n</w:t>
      </w:r>
      <w:r>
        <w:rPr>
          <w:rStyle w:val="hm_NormalChar"/>
          <w:rFonts w:ascii="Arial" w:hAnsi="Arial"/>
          <w:sz w:val="20"/>
          <w:color w:val="000000"/>
        </w:rPr>
        <w:t xml:space="preserve"> was found closing bracket ')' without corresponding opening '('.</w:t>
      </w:r>
    </w:p>
    <w:p>
      <w:pPr>
        <w:pStyle w:val="hm_Normal"/>
      </w:pPr>
    </w:p>
    <w:p>
      <w:pPr>
        <w:pStyle w:val="hm_Normal"/>
      </w:pPr>
      <w:r>
        <w:rPr>
          <w:rStyle w:val="hm_NormalChar"/>
          <w:rFonts w:ascii="Arial" w:hAnsi="Arial"/>
          <w:sz w:val="20"/>
          <w:color w:val="000000"/>
        </w:rPr>
        <w:t>// Falls Result &lt;&gt; 0, dann könnten in ASubExprs auch leere Items enthalten sein.</w:t>
      </w:r>
    </w:p>
    <w:p>
      <w:pPr>
        <w:pStyle w:val="hm_Normal"/>
      </w:pPr>
    </w:p>
    <w:p>
      <w:pPr>
        <w:pStyle w:val="hm_Normal"/>
      </w:pPr>
    </w:p>
    <w:p>
      <w:pPr>
        <w:pStyle w:val="hm_Normal"/>
      </w:pPr>
    </w:p>
    <w:p>
      <w:pPr>
        <w:pStyle w:val="hm_Normal"/>
      </w:pPr>
      <w:r>
        <w:rPr>
          <w:rStyle w:val="hm_NormalChar"/>
          <w:rFonts w:ascii="Arial" w:hAnsi="Arial"/>
          <w:b/>
          <w:sz w:val="20"/>
          <w:color w:val="0000FF"/>
        </w:rPr>
        <w:t>Nützliche globale Functionen</w:t>
      </w:r>
    </w:p>
    <w:p>
      <w:pPr>
        <w:pStyle w:val="hm_Normal"/>
      </w:pPr>
    </w:p>
    <w:p>
      <w:pPr>
        <w:pStyle w:val="hm_Normal"/>
      </w:pPr>
      <w:r>
        <w:rPr>
          <w:rStyle w:val="hm_NormalChar"/>
          <w:rFonts w:ascii="Arial" w:hAnsi="Arial"/>
          <w:b/>
          <w:sz w:val="20"/>
          <w:color w:val="000000"/>
        </w:rPr>
        <w:t>function ExecRegExpr</w:t>
      </w:r>
      <w:r>
        <w:rPr>
          <w:rStyle w:val="hm_NormalChar"/>
          <w:rFonts w:ascii="Arial" w:hAnsi="Arial"/>
          <w:sz w:val="20"/>
          <w:color w:val="000000"/>
        </w:rPr>
        <w:t xml:space="preserve"> (const ARegExpr, AInputStr : string) : boolean;</w:t>
      </w:r>
    </w:p>
    <w:p>
      <w:pPr>
        <w:pStyle w:val="hm_Normal"/>
      </w:pPr>
      <w:r>
        <w:rPr>
          <w:rStyle w:val="hm_NormalChar"/>
          <w:rFonts w:ascii="Arial" w:hAnsi="Arial"/>
          <w:sz w:val="20"/>
          <w:color w:val="000000"/>
        </w:rPr>
        <w:t>True, wenn in AInputString der Reguläre Ausdruck AregExpr gefunden wird. Erzeugt eine Ausnahme, wenn es Syntaxfehler hat in AregExpr</w:t>
      </w:r>
    </w:p>
    <w:p>
      <w:pPr>
        <w:pStyle w:val="hm_Normal"/>
      </w:pPr>
    </w:p>
    <w:p>
      <w:pPr>
        <w:pStyle w:val="hm_Normal"/>
      </w:pPr>
      <w:r>
        <w:rPr>
          <w:rStyle w:val="hm_NormalChar"/>
          <w:rFonts w:ascii="Arial" w:hAnsi="Arial"/>
          <w:b/>
          <w:sz w:val="20"/>
          <w:color w:val="000000"/>
        </w:rPr>
        <w:t>procedure SplitRegExpr</w:t>
      </w:r>
      <w:r>
        <w:rPr>
          <w:rStyle w:val="hm_NormalChar"/>
          <w:rFonts w:ascii="Arial" w:hAnsi="Arial"/>
          <w:sz w:val="20"/>
          <w:color w:val="000000"/>
        </w:rPr>
        <w:t xml:space="preserve"> (const ARegExpr, AInputStr : string; APieces : TStrings);</w:t>
      </w:r>
    </w:p>
    <w:p>
      <w:pPr>
        <w:pStyle w:val="hm_Normal"/>
      </w:pPr>
      <w:r>
        <w:rPr>
          <w:rStyle w:val="hm_NormalChar"/>
          <w:rFonts w:ascii="Arial" w:hAnsi="Arial"/>
          <w:sz w:val="20"/>
          <w:color w:val="000000"/>
        </w:rPr>
        <w:t>Zerlegt AInputStr in die Einzelteile APieces getrennt durch die Treffer des Regulären Ausdruckes ARegExpr.</w:t>
      </w:r>
    </w:p>
    <w:p>
      <w:pPr>
        <w:pStyle w:val="hm_Normal"/>
      </w:pPr>
    </w:p>
    <w:p>
      <w:pPr>
        <w:pStyle w:val="hm_Normal"/>
      </w:pPr>
      <w:r>
        <w:rPr>
          <w:rStyle w:val="hm_NormalChar"/>
          <w:rFonts w:ascii="Arial" w:hAnsi="Arial"/>
          <w:b/>
          <w:sz w:val="20"/>
          <w:color w:val="000000"/>
        </w:rPr>
        <w:t>function ReplaceRegExpr</w:t>
      </w:r>
      <w:r>
        <w:rPr>
          <w:rStyle w:val="hm_NormalChar"/>
          <w:rFonts w:ascii="Arial" w:hAnsi="Arial"/>
          <w:sz w:val="20"/>
          <w:color w:val="000000"/>
        </w:rPr>
        <w:t xml:space="preserve"> (const ARegExpr, AInputStr, AReplaceStr : string) : string;</w:t>
      </w:r>
    </w:p>
    <w:p>
      <w:pPr>
        <w:pStyle w:val="hm_Normal"/>
      </w:pPr>
      <w:r>
        <w:rPr>
          <w:rStyle w:val="hm_NormalChar"/>
          <w:rFonts w:ascii="Arial" w:hAnsi="Arial"/>
          <w:sz w:val="20"/>
          <w:color w:val="000000"/>
        </w:rPr>
        <w:t>Gibt AInputStr mit den Treffern des regulären Audruckes ersetzt durch AReplaceStr. Wenn AUseSubstitution true ist, wird AReplaceStr genutzt als Vorlage für die Ersetzungsmethoden.</w:t>
      </w:r>
    </w:p>
    <w:p>
      <w:pPr>
        <w:pStyle w:val="hm_Normal"/>
      </w:pPr>
      <w:r>
        <w:rPr>
          <w:rStyle w:val="hm_NormalChar"/>
          <w:rFonts w:ascii="Arial" w:hAnsi="Arial"/>
          <w:sz w:val="20"/>
          <w:color w:val="000000"/>
        </w:rPr>
        <w:t>Beispiel:</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'BLOCK( test1)', 'def "$1" value "$2"', True)</w:t>
      </w:r>
    </w:p>
    <w:p>
      <w:pPr>
        <w:pStyle w:val="hm_Normal"/>
      </w:pPr>
      <w:r>
        <w:rPr>
          <w:rStyle w:val="hm_NormalChar"/>
          <w:rFonts w:ascii="Arial" w:hAnsi="Arial"/>
          <w:sz w:val="20"/>
          <w:color w:val="000000"/>
        </w:rPr>
        <w:t xml:space="preserve"> gibt zurück:  def 'BLOCK' value 'test1'</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'BLOCK( test1)', 'def "$1" value "$2"')</w:t>
      </w:r>
    </w:p>
    <w:p>
      <w:pPr>
        <w:pStyle w:val="hm_Normal"/>
      </w:pPr>
      <w:r>
        <w:rPr>
          <w:rStyle w:val="hm_NormalChar"/>
          <w:rFonts w:ascii="Arial" w:hAnsi="Arial"/>
          <w:sz w:val="20"/>
          <w:color w:val="000000"/>
        </w:rPr>
        <w:t>  gibt zurück:  def "$1" value "$2"</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'BLOCK( test1)', 'def "$1" value "$2"', True)</w:t>
      </w:r>
    </w:p>
    <w:p>
      <w:pPr>
        <w:pStyle w:val="hm_Normal"/>
      </w:pPr>
      <w:r>
        <w:rPr>
          <w:rStyle w:val="hm_NormalChar"/>
          <w:rFonts w:ascii="Arial" w:hAnsi="Arial"/>
          <w:sz w:val="20"/>
          <w:color w:val="000000"/>
        </w:rPr>
        <w:t xml:space="preserve"> gibt zurück:  def 'BLOCK' value 'test1'</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'BLOCK( test1)', 'def "$1" value "$2"')</w:t>
      </w:r>
    </w:p>
    <w:p>
      <w:pPr>
        <w:pStyle w:val="hm_Normal"/>
      </w:pPr>
      <w:r>
        <w:rPr>
          <w:rStyle w:val="hm_NormalChar"/>
          <w:rFonts w:ascii="Arial" w:hAnsi="Arial"/>
          <w:sz w:val="20"/>
          <w:color w:val="000000"/>
        </w:rPr>
        <w:t>  gibt zurück:  def "$1" value "$2"</w:t>
      </w:r>
    </w:p>
    <w:p>
      <w:pPr>
        <w:pStyle w:val="hm_Normal"/>
      </w:pPr>
    </w:p>
    <w:p>
      <w:pPr>
        <w:pStyle w:val="hm_Normal"/>
      </w:pPr>
    </w:p>
    <w:p>
      <w:pPr>
        <w:pStyle w:val="hm_Normal"/>
      </w:pPr>
      <w:r>
        <w:rPr>
          <w:rStyle w:val="hm_NormalChar"/>
          <w:rFonts w:ascii="Arial" w:hAnsi="Arial"/>
          <w:b/>
          <w:sz w:val="20"/>
          <w:color w:val="000000"/>
        </w:rPr>
        <w:t>function QuoteRegExprMetaChars</w:t>
      </w:r>
      <w:r>
        <w:rPr>
          <w:rStyle w:val="hm_NormalChar"/>
          <w:rFonts w:ascii="Arial" w:hAnsi="Arial"/>
          <w:sz w:val="20"/>
          <w:color w:val="000000"/>
        </w:rPr>
        <w:t xml:space="preserve"> (const AStr : string) : string;</w:t>
      </w:r>
    </w:p>
    <w:p>
      <w:pPr>
        <w:pStyle w:val="hm_Normal"/>
      </w:pPr>
      <w:r>
        <w:rPr>
          <w:rStyle w:val="hm_NormalChar"/>
          <w:rFonts w:ascii="Arial" w:hAnsi="Arial"/>
          <w:sz w:val="20"/>
          <w:color w:val="000000"/>
        </w:rPr>
        <w:t>Ersetze alle Metazeichen durch deren sichere Repräsentationen. Beispiel:</w:t>
      </w:r>
    </w:p>
    <w:p>
      <w:pPr>
        <w:pStyle w:val="hm_Normal"/>
      </w:pPr>
      <w:r>
        <w:rPr>
          <w:rStyle w:val="hm_NormalChar"/>
          <w:rFonts w:ascii="Arial" w:hAnsi="Arial"/>
          <w:sz w:val="20"/>
          <w:color w:val="000000"/>
        </w:rPr>
        <w:t xml:space="preserve">  'abc$cd.(' wird gewandelt in 'abc\$cd\.\('</w:t>
      </w:r>
    </w:p>
    <w:p>
      <w:pPr>
        <w:pStyle w:val="hm_Normal"/>
      </w:pPr>
      <w:r>
        <w:rPr>
          <w:rStyle w:val="hm_NormalChar"/>
          <w:rFonts w:ascii="Arial" w:hAnsi="Arial"/>
          <w:sz w:val="20"/>
          <w:color w:val="000000"/>
        </w:rPr>
        <w:t>Diese Funktion ist nützlich, wenn ein Benutzer einen Regulären Ausdruck selbst zusammenstellen darf, ohne sich um das Escaping kümmern zu müssen.</w:t>
      </w:r>
    </w:p>
    <w:p>
      <w:pPr>
        <w:pStyle w:val="hm_Normal"/>
      </w:pPr>
    </w:p>
    <w:p>
      <w:pPr>
        <w:pStyle w:val="hm_Normal"/>
      </w:pPr>
      <w:r>
        <w:rPr>
          <w:rStyle w:val="hm_NormalChar"/>
          <w:rFonts w:ascii="Arial" w:hAnsi="Arial"/>
          <w:b/>
          <w:sz w:val="20"/>
          <w:color w:val="0000FF"/>
        </w:rPr>
        <w:t>Ausnahme Typ</w:t>
      </w:r>
    </w:p>
    <w:p>
      <w:pPr>
        <w:pStyle w:val="hm_Normal"/>
      </w:pPr>
    </w:p>
    <w:p>
      <w:pPr>
        <w:pStyle w:val="hm_Normal"/>
      </w:pPr>
      <w:r>
        <w:rPr>
          <w:rStyle w:val="hm_NormalChar"/>
          <w:rFonts w:ascii="Arial" w:hAnsi="Arial"/>
          <w:sz w:val="20"/>
          <w:color w:val="000000"/>
        </w:rPr>
        <w:t>Die standardmässige Fehlerbehandlungsroutine erzeugt folgende Ausnahme:</w:t>
      </w:r>
    </w:p>
    <w:p>
      <w:pPr>
        <w:pStyle w:val="hm_Normal"/>
      </w:pPr>
    </w:p>
    <w:p>
      <w:pPr>
        <w:pStyle w:val="hm_Normal"/>
      </w:pPr>
      <w:r>
        <w:rPr>
          <w:rStyle w:val="hm_NormalChar"/>
          <w:rFonts w:ascii="Arial" w:hAnsi="Arial"/>
          <w:sz w:val="20"/>
          <w:color w:val="000000"/>
        </w:rPr>
        <w:t xml:space="preserve"> ERegExpr = class (Exception)</w:t>
      </w:r>
    </w:p>
    <w:p>
      <w:pPr>
        <w:pStyle w:val="hm_Normal"/>
      </w:pPr>
      <w:r>
        <w:rPr>
          <w:rStyle w:val="hm_NormalChar"/>
          <w:rFonts w:ascii="Arial" w:hAnsi="Arial"/>
          <w:sz w:val="20"/>
          <w:color w:val="000000"/>
        </w:rPr>
        <w:t xml:space="preserve">   public</w:t>
      </w:r>
    </w:p>
    <w:p>
      <w:pPr>
        <w:pStyle w:val="hm_Normal"/>
      </w:pPr>
      <w:r>
        <w:rPr>
          <w:rStyle w:val="hm_NormalChar"/>
          <w:rFonts w:ascii="Arial" w:hAnsi="Arial"/>
          <w:sz w:val="20"/>
          <w:color w:val="000000"/>
        </w:rPr>
        <w:t xml:space="preserve">    ErrorCode : integer; // Error-Code. Übersetzungsfehler haben Codes &lt; 1000.</w:t>
      </w:r>
    </w:p>
    <w:p>
      <w:pPr>
        <w:pStyle w:val="hm_Normal"/>
      </w:pPr>
      <w:r>
        <w:rPr>
          <w:rStyle w:val="hm_NormalChar"/>
          <w:rFonts w:ascii="Arial" w:hAnsi="Arial"/>
          <w:sz w:val="20"/>
          <w:color w:val="000000"/>
        </w:rPr>
        <w:t xml:space="preserve">    CompilerErrorPos : integer; // Position im Regulären Ausdruck, wo der Übersetzungsfehler auftauchte</w:t>
      </w:r>
    </w:p>
    <w:p>
      <w:pPr>
        <w:pStyle w:val="hm_Normal"/>
      </w:pPr>
      <w:r>
        <w:rPr>
          <w:rStyle w:val="hm_NormalChar"/>
          <w:rFonts w:ascii="Arial" w:hAnsi="Arial"/>
          <w:sz w:val="20"/>
          <w:color w:val="000000"/>
        </w:rPr>
        <w:t xml:space="preserve">  end;</w:t>
      </w:r>
    </w:p>
    <w:p>
      <w:pPr>
        <w:pStyle w:val="hm_Normal"/>
      </w:pPr>
    </w:p>
    <w:p>
      <w:pPr>
        <w:pStyle w:val="hm_Normal"/>
      </w:pPr>
      <w:bookmarkStart w:id="rId19" w:name="tregexpr_interface_unicode_support"/>
      <w:bookmarkEnd w:id="rId19"/>
      <w:r>
        <w:rPr>
          <w:rStyle w:val="hm_NormalChar"/>
          <w:rFonts w:ascii="Arial" w:hAnsi="Arial"/>
          <w:b/>
          <w:sz w:val="20"/>
          <w:color w:val="0000FF"/>
        </w:rPr>
        <w:t>Wie wird Unicode benutzt?</w:t>
      </w:r>
    </w:p>
    <w:p>
      <w:pPr>
        <w:pStyle w:val="hm_Normal"/>
      </w:pPr>
    </w:p>
    <w:p>
      <w:pPr>
        <w:pStyle w:val="hm_Normal"/>
      </w:pPr>
      <w:r>
        <w:rPr>
          <w:rStyle w:val="hm_NormalChar"/>
          <w:rFonts w:ascii="Arial" w:hAnsi="Arial"/>
          <w:sz w:val="20"/>
          <w:color w:val="000000"/>
        </w:rPr>
        <w:t>TRegExpr unterstützt nun UniCode, aber leider sehr langsam :(</w:t>
      </w:r>
    </w:p>
    <w:p>
      <w:pPr>
        <w:pStyle w:val="hm_Normal"/>
      </w:pPr>
      <w:r>
        <w:rPr>
          <w:rStyle w:val="hm_NormalChar"/>
          <w:rFonts w:ascii="Arial" w:hAnsi="Arial"/>
          <w:sz w:val="20"/>
          <w:color w:val="000000"/>
        </w:rPr>
        <w:t>Wer möchte dies optimieren? ;)</w:t>
      </w:r>
    </w:p>
    <w:p>
      <w:pPr>
        <w:pStyle w:val="hm_Normal"/>
      </w:pPr>
      <w:r>
        <w:rPr>
          <w:rStyle w:val="hm_NormalChar"/>
          <w:rFonts w:ascii="Arial" w:hAnsi="Arial"/>
          <w:sz w:val="20"/>
          <w:color w:val="000000"/>
        </w:rPr>
        <w:t>Benütze es nur, wenn Du wirklich nicht auf Unicode-Unterstützung verzichten kannst!</w:t>
      </w:r>
    </w:p>
    <w:p>
      <w:pPr>
        <w:pStyle w:val="hm_Normal"/>
      </w:pPr>
      <w:r>
        <w:rPr>
          <w:rStyle w:val="hm_NormalChar"/>
          <w:rFonts w:ascii="Arial" w:hAnsi="Arial"/>
          <w:sz w:val="20"/>
          <w:color w:val="000000"/>
        </w:rPr>
        <w:t>Entferne '.' aus {.$DEFINE UniCode} in regexpr.pas. Danach werden alle Strings als Delphis WideString (= Unicode) behandelt</w:t>
      </w:r>
    </w:p>
    <w:p>
      <w:pPr>
        <w:pStyle w:val="hm_Normal"/>
      </w:pPr>
    </w:p>
    <w:p>
      <w:bookmarkStart w:id="rId18" w:name="tregexpr_testrexp"/>
      <w:pPr>
        <w:pStyle w:val="Heading1"/>
        <w:numPr>
          <w:ilvl w:val="0"/>
          <w:numId w:val="1"/>
        </w:numPr>
      </w:pPr>
      <w:r>
        <w:t>Das Demo-Projekt (TestRExp)</w:t>
      </w:r>
      <w:bookmarkEnd w:id="rId18"/>
    </w:p>
    <w:p>
      <w:pPr>
        <w:pStyle w:val="hm_Normal"/>
      </w:pPr>
    </w:p>
    <w:p>
      <w:pPr>
        <w:pStyle w:val="hm_Normal"/>
      </w:pPr>
      <w:r>
        <w:rPr>
          <w:rStyle w:val="hm_NormalChar"/>
          <w:rFonts w:ascii="Arial" w:hAnsi="Arial"/>
          <w:sz w:val="20"/>
          <w:color w:val="000000"/>
        </w:rPr>
        <w:t>Die Demo ist ein einfaches Programm, um mit den Regulären Ausdrücken zu spielen, sie kennenzulernen und eigene Ausdrücke zu testen Es ist im Quelltext vorhanden im Projekt TestRExp.dpr) und als TestRExp.exe.</w:t>
      </w:r>
    </w:p>
    <w:p>
      <w:pPr>
        <w:pStyle w:val="hm_Normal"/>
      </w:pPr>
    </w:p>
    <w:p>
      <w:pPr>
        <w:pStyle w:val="hm_Normal"/>
      </w:pPr>
      <w:r>
        <w:rPr>
          <w:rStyle w:val="hm_NormalChar"/>
          <w:rFonts w:ascii="Arial" w:hAnsi="Arial"/>
          <w:sz w:val="20"/>
          <w:color w:val="000000"/>
        </w:rPr>
        <w:t xml:space="preserve">Beachte, dass es einige VCL-Eigenschaften verwendet, die nur in Delphi 4 oder höher vorhanden sind. Wenn Du es unter Delphi 2 oder 3 übersetzst, wirst Du Fehlermeldungen erhalten über </w:t>
      </w:r>
      <w:r>
        <w:rPr>
          <w:rStyle w:val="hm_NormalChar"/>
          <w:rFonts w:ascii="Arial" w:hAnsi="Arial"/>
          <w:b/>
          <w:sz w:val="20"/>
          <w:color w:val="000000"/>
        </w:rPr>
        <w:t>unbekannte Eigenschaften</w:t>
      </w:r>
      <w:r>
        <w:rPr>
          <w:rStyle w:val="hm_NormalChar"/>
          <w:rFonts w:ascii="Arial" w:hAnsi="Arial"/>
          <w:sz w:val="20"/>
          <w:color w:val="000000"/>
        </w:rPr>
        <w:t>. Du kannst diese Meldungen ignorieren – diese Eigenschaften werden nur fürs Anpassen der Komponenten auf dem Formular beim Ändern der Grösse des Formulars verwendet.</w:t>
      </w:r>
    </w:p>
    <w:p>
      <w:pPr>
        <w:pStyle w:val="hm_Normal"/>
      </w:pPr>
    </w:p>
    <w:p>
      <w:pPr>
        <w:pStyle w:val="hm_Normal"/>
      </w:pPr>
      <w:r>
        <w:rPr>
          <w:rStyle w:val="hm_NormalChar"/>
          <w:rFonts w:ascii="Arial" w:hAnsi="Arial"/>
          <w:sz w:val="20"/>
          <w:color w:val="000000"/>
        </w:rPr>
        <w:t>Mit Hilfe dieses Programmens kannst Du unter anderem leicht die Anzahl der Teilausdrücke eines komplexeren regulären Ausdruckes bestimmen. Du kannst zu jedem dieser Teilausdrücke springen, sowohl im Eingabe- wie auch im Zielstring, kannst mit den Funktionen Substitute, Replace und Split functions etc. spielen.</w:t>
      </w:r>
    </w:p>
    <w:p>
      <w:pPr>
        <w:pStyle w:val="hm_Normal"/>
      </w:pPr>
    </w:p>
    <w:p>
      <w:pPr>
        <w:pStyle w:val="hm_Normal"/>
      </w:pPr>
      <w:r>
        <w:rPr>
          <w:rStyle w:val="hm_NormalChar"/>
          <w:rFonts w:ascii="Arial" w:hAnsi="Arial"/>
          <w:sz w:val="20"/>
          <w:color w:val="000000"/>
        </w:rPr>
        <w:t>Darüberhinaus sind im Demo-Projekt zahlreiche Beispiele – benutze sie als Lernobjekte, um entweder die Syntax der regulären Ausdrücke oder TRegExpr kennenzulernen</w:t>
      </w:r>
    </w:p>
    <w:p>
      <w:bookmarkStart w:id="rId27" w:name="HyperLinksDecorator"/>
      <w:pPr>
        <w:pStyle w:val="Heading1"/>
        <w:numPr>
          <w:ilvl w:val="0"/>
          <w:numId w:val="1"/>
        </w:numPr>
      </w:pPr>
      <w:r>
        <w:t>Example: Hyper Links Decorator</w:t>
      </w:r>
      <w:bookmarkEnd w:id="rId27"/>
    </w:p>
    <w:p>
      <w:pPr>
        <w:pStyle w:val="hm_Normal"/>
      </w:pPr>
      <w:r>
        <w:rPr>
          <w:rStyle w:val="hm_NormalChar"/>
          <w:rFonts w:ascii="Arial" w:hAnsi="Arial"/>
          <w:sz w:val="20"/>
          <w:color w:val="000000"/>
        </w:rPr>
        <w:t xml:space="preserve"> Funktionen um reine URLs in HTML-Anker (aka Links) umzuwandeln.</w:t>
      </w:r>
    </w:p>
    <w:p>
      <w:pPr>
        <w:pStyle w:val="hm_Normal"/>
      </w:pPr>
    </w:p>
    <w:p>
      <w:pPr>
        <w:pStyle w:val="hm_Normal"/>
      </w:pPr>
      <w:r>
        <w:rPr>
          <w:rStyle w:val="hm_NormalChar"/>
          <w:rFonts w:ascii="Arial" w:hAnsi="Arial"/>
          <w:sz w:val="20"/>
          <w:color w:val="000000"/>
        </w:rPr>
        <w:t xml:space="preserve"> Beispiel: Ersetze 'http://anso.da.ru' mit '&lt;a href="http://anso.da.ru"&gt;anso.da.ru&lt;/a&gt;'</w:t>
      </w:r>
    </w:p>
    <w:p>
      <w:pPr>
        <w:pStyle w:val="hm_Normal"/>
      </w:pPr>
      <w:r>
        <w:rPr>
          <w:rStyle w:val="hm_NormalChar"/>
          <w:rFonts w:ascii="Arial" w:hAnsi="Arial"/>
          <w:sz w:val="20"/>
          <w:color w:val="000000"/>
        </w:rPr>
        <w:t xml:space="preserve"> oder 'anso@mail.ru' mit '&lt;a href="mailto:anso@mail.ru"&gt;anso@mail.ru&lt;/a&gt;'.</w:t>
      </w:r>
    </w:p>
    <w:p>
      <w:pPr>
        <w:pStyle w:val="hm_Normal"/>
      </w:pPr>
    </w:p>
    <w:p>
      <w:pPr>
        <w:pStyle w:val="hm_Normal"/>
      </w:pPr>
      <w:bookmarkStart w:id="rId63" w:name="HyperLinksDecorator_decorateurls"/>
      <w:bookmarkEnd w:id="rId63"/>
      <w:r>
        <w:rPr>
          <w:rStyle w:val="hm_NormalChar"/>
          <w:rFonts w:ascii="Arial" w:hAnsi="Arial"/>
          <w:b/>
          <w:sz w:val="20"/>
          <w:color w:val="0000FF"/>
        </w:rPr>
        <w:t>Funktionen DecorateURLs</w:t>
      </w:r>
    </w:p>
    <w:p>
      <w:pPr>
        <w:pStyle w:val="hm_Normal"/>
      </w:pPr>
    </w:p>
    <w:p>
      <w:pPr>
        <w:pStyle w:val="hm_Normal"/>
      </w:pPr>
      <w:r>
        <w:rPr>
          <w:rStyle w:val="hm_NormalChar"/>
          <w:rFonts w:ascii="Arial" w:hAnsi="Arial"/>
          <w:sz w:val="20"/>
          <w:color w:val="000000"/>
        </w:rPr>
        <w:t xml:space="preserve">Findet URLs wie 'http://...' or 'ftp://..', aber auch solche, die mit 'www.' Beginnen. E-Mailadressen werden mit der Function </w:t>
      </w:r>
      <w:hyperlink w:anchor="HyperLinksDecorator_decorateemails">
        <w:r>
          <w:rPr>
            <w:rStyle w:val="hm_NormalChar"/>
            <w:rFonts w:ascii="Arial" w:hAnsi="Arial"/>
            <w:u w:val="single" w:color="auto"/>
            <w:sz w:val="20"/>
            <w:color w:val="0000FF"/>
          </w:rPr>
          <w:t>DecorateEMails</w:t>
        </w:r>
      </w:hyperlink>
      <w:r>
        <w:rPr>
          <w:rStyle w:val="hm_NormalChar"/>
          <w:rFonts w:ascii="Arial" w:hAnsi="Arial"/>
          <w:sz w:val="20"/>
          <w:color w:val="000000"/>
        </w:rPr>
        <w:t xml:space="preserve"> umgewandelt.</w:t>
      </w:r>
    </w:p>
    <w:p>
      <w:pPr>
        <w:pStyle w:val="hm_Normal"/>
      </w:pPr>
    </w:p>
    <w:p>
      <w:pPr>
        <w:pStyle w:val="hm_Normal"/>
      </w:pPr>
      <w:r>
        <w:rPr>
          <w:rStyle w:val="hm_NormalChar"/>
          <w:rFonts w:ascii="Arial" w:hAnsi="Arial"/>
          <w:b/>
          <w:sz w:val="20"/>
          <w:color w:val="000000"/>
        </w:rPr>
        <w:t>function DecorateURLs</w:t>
      </w:r>
      <w:r>
        <w:rPr>
          <w:rStyle w:val="hm_NormalChar"/>
          <w:rFonts w:ascii="Arial" w:hAnsi="Arial"/>
          <w:sz w:val="20"/>
          <w:color w:val="000000"/>
        </w:rPr>
        <w:t xml:space="preserve"> (const AText : string; AFlags : TDecorateURLsFlagSet = [durlAddr, durlPath]) : string;</w:t>
      </w:r>
    </w:p>
    <w:p>
      <w:pPr>
        <w:pStyle w:val="hm_Normal"/>
      </w:pPr>
    </w:p>
    <w:p>
      <w:pPr>
        <w:pStyle w:val="hm_Normal"/>
      </w:pPr>
      <w:r>
        <w:rPr>
          <w:rStyle w:val="hm_NormalChar"/>
          <w:rFonts w:ascii="Arial" w:hAnsi="Arial"/>
          <w:b/>
          <w:sz w:val="20"/>
          <w:color w:val="000000"/>
        </w:rPr>
        <w:t>Beschreibung</w:t>
      </w:r>
    </w:p>
    <w:p>
      <w:pPr>
        <w:pStyle w:val="hm_Normal"/>
      </w:pPr>
    </w:p>
    <w:p>
      <w:pPr>
        <w:pStyle w:val="hm_Normal"/>
      </w:pPr>
      <w:r>
        <w:rPr>
          <w:rStyle w:val="hm_NormalChar"/>
          <w:rFonts w:ascii="Arial" w:hAnsi="Arial"/>
          <w:sz w:val="20"/>
          <w:color w:val="000000"/>
        </w:rPr>
        <w:t>Gibt den Eingabetext AText mit umgewandelten URLs zurück</w:t>
      </w:r>
    </w:p>
    <w:p>
      <w:pPr>
        <w:pStyle w:val="hm_Normal"/>
      </w:pPr>
    </w:p>
    <w:p>
      <w:pPr>
        <w:pStyle w:val="hm_Normal"/>
      </w:pPr>
      <w:r>
        <w:rPr>
          <w:rStyle w:val="hm_NormalChar"/>
          <w:rFonts w:ascii="Arial" w:hAnsi="Arial"/>
          <w:sz w:val="20"/>
          <w:color w:val="000000"/>
        </w:rPr>
        <w:t>AFlags welche gefundenen Teile der URL müssen in den sichtbaren Teil. Beispiel: Wenn [durlAddr] dann wird die URL 'http://anso.da.ru/index.htm' zu '&lt;a href="http://anso.da.ru/index.htm"&gt;anso.da.ru&lt;/a&gt;'</w:t>
      </w:r>
    </w:p>
    <w:p>
      <w:pPr>
        <w:pStyle w:val="hm_Normal"/>
      </w:pPr>
    </w:p>
    <w:p>
      <w:pPr>
        <w:pStyle w:val="hm_Normal"/>
      </w:pPr>
      <w:r>
        <w:rPr>
          <w:rStyle w:val="hm_NormalChar"/>
          <w:rFonts w:ascii="Arial" w:hAnsi="Arial"/>
          <w:b/>
          <w:sz w:val="20"/>
          <w:color w:val="000000"/>
        </w:rPr>
        <w:t xml:space="preserve">type </w:t>
      </w:r>
    </w:p>
    <w:p>
      <w:pPr>
        <w:pStyle w:val="hm_Normal"/>
      </w:pPr>
      <w:r>
        <w:rPr>
          <w:rStyle w:val="hm_NormalChar"/>
          <w:rFonts w:ascii="Arial" w:hAnsi="Arial"/>
          <w:b/>
          <w:sz w:val="20"/>
          <w:color w:val="000000"/>
        </w:rPr>
        <w:t xml:space="preserve"> TDecorateURLsFlags</w:t>
      </w:r>
      <w:r>
        <w:rPr>
          <w:rStyle w:val="hm_NormalChar"/>
          <w:rFonts w:ascii="Arial" w:hAnsi="Arial"/>
          <w:sz w:val="20"/>
          <w:color w:val="000000"/>
        </w:rPr>
        <w:t xml:space="preserve"> = (durlProto, durlAddr, durlPort, durlPath, durlBMark, durlParam);</w:t>
      </w:r>
    </w:p>
    <w:p>
      <w:pPr>
        <w:pStyle w:val="hm_Normal"/>
      </w:pPr>
      <w:r>
        <w:rPr>
          <w:rStyle w:val="hm_NormalChar"/>
          <w:rFonts w:ascii="Arial" w:hAnsi="Arial"/>
          <w:b/>
          <w:sz w:val="20"/>
          <w:color w:val="000000"/>
        </w:rPr>
        <w:t xml:space="preserve"> TDecorateURLsFlagSet</w:t>
      </w:r>
      <w:r>
        <w:rPr>
          <w:rStyle w:val="hm_NormalChar"/>
          <w:rFonts w:ascii="Arial" w:hAnsi="Arial"/>
          <w:sz w:val="20"/>
          <w:color w:val="000000"/>
        </w:rPr>
        <w:t xml:space="preserve"> = set of TDecorateURLsFlags;</w:t>
      </w:r>
    </w:p>
    <w:p>
      <w:pPr>
        <w:pStyle w:val="hm_Normal"/>
      </w:pPr>
    </w:p>
    <w:p>
      <w:pPr>
        <w:pStyle w:val="hm_Normal"/>
      </w:pPr>
      <w:r>
        <w:rPr>
          <w:rStyle w:val="hm_NormalChar"/>
          <w:rFonts w:ascii="Arial" w:hAnsi="Arial"/>
          <w:b/>
          <w:sz w:val="20"/>
          <w:color w:val="000000"/>
        </w:rPr>
        <w:t>Beschreibung</w:t>
      </w:r>
    </w:p>
    <w:p>
      <w:pPr>
        <w:pStyle w:val="hm_Normal"/>
      </w:pPr>
    </w:p>
    <w:p>
      <w:pPr>
        <w:pStyle w:val="hm_Normal"/>
      </w:pPr>
      <w:r>
        <w:rPr>
          <w:rStyle w:val="hm_NormalChar"/>
          <w:rFonts w:ascii="Arial" w:hAnsi="Arial"/>
          <w:sz w:val="20"/>
          <w:color w:val="000000"/>
        </w:rPr>
        <w:t>Dies sind die mцglichen Werte:</w:t>
      </w:r>
    </w:p>
    <w:p>
      <w:pPr>
        <w:pStyle w:val="hm_Normal"/>
      </w:pPr>
    </w:p>
    <w:p>
      <w:pPr>
        <w:pStyle w:val="hm_Normal"/>
      </w:pPr>
      <w:r>
        <w:rPr>
          <w:rStyle w:val="hm_NormalChar"/>
          <w:rFonts w:ascii="Arial" w:hAnsi="Arial"/>
          <w:b/>
          <w:sz w:val="20"/>
          <w:color w:val="000000"/>
        </w:rPr>
        <w:t>Benennung</w:t>
      </w:r>
      <w:r>
        <w:tab/>
      </w:r>
      <w:r>
        <w:rPr>
          <w:rStyle w:val="hm_NormalChar"/>
          <w:rFonts w:ascii="Arial" w:hAnsi="Arial"/>
          <w:b/>
          <w:sz w:val="20"/>
          <w:color w:val="000000"/>
        </w:rPr>
        <w:t>Bedeutungen</w:t>
      </w:r>
    </w:p>
    <w:p>
      <w:pPr>
        <w:pStyle w:val="hm_Normal"/>
      </w:pPr>
      <w:pict>
        <v:rect id="hr0" style="width:0;height:1px" o:hralign="center" o:hrstd="t" o:hrnoshade="t" o:hr="t" fillcolor="#000000" stroked="f"/>
      </w:pict>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durlProto</w:t>
      </w:r>
      <w:r>
        <w:tab/>
      </w:r>
      <w:r>
        <w:rPr>
          <w:rStyle w:val="hm_NormalChar"/>
          <w:rFonts w:ascii="Arial" w:hAnsi="Arial"/>
          <w:sz w:val="20"/>
          <w:color w:val="000000"/>
        </w:rPr>
        <w:t>Protokoll (wie 'ftp://' or 'http://')</w:t>
      </w:r>
    </w:p>
    <w:p>
      <w:pPr>
        <w:pStyle w:val="hm_Normal"/>
      </w:pPr>
      <w:r>
        <w:rPr>
          <w:rStyle w:val="hm_NormalChar"/>
          <w:rFonts w:ascii="Arial" w:hAnsi="Arial"/>
          <w:sz w:val="20"/>
          <w:color w:val="000000"/>
        </w:rPr>
        <w:t>durlAddr</w:t>
      </w:r>
      <w:r>
        <w:tab/>
      </w:r>
      <w:r>
        <w:rPr>
          <w:rStyle w:val="hm_NormalChar"/>
          <w:rFonts w:ascii="Arial" w:hAnsi="Arial"/>
          <w:sz w:val="20"/>
          <w:color w:val="000000"/>
        </w:rPr>
        <w:t>TCP Adresse oder Domain-Name (wie 'anso.da.ru')</w:t>
      </w:r>
    </w:p>
    <w:p>
      <w:pPr>
        <w:pStyle w:val="hm_Normal"/>
      </w:pPr>
      <w:r>
        <w:rPr>
          <w:rStyle w:val="hm_NormalChar"/>
          <w:rFonts w:ascii="Arial" w:hAnsi="Arial"/>
          <w:sz w:val="20"/>
          <w:color w:val="000000"/>
        </w:rPr>
        <w:t>durlPort</w:t>
      </w:r>
      <w:r>
        <w:tab/>
      </w:r>
      <w:r>
        <w:tab/>
      </w:r>
      <w:r>
        <w:rPr>
          <w:rStyle w:val="hm_NormalChar"/>
          <w:rFonts w:ascii="Arial" w:hAnsi="Arial"/>
          <w:sz w:val="20"/>
          <w:color w:val="000000"/>
        </w:rPr>
        <w:t>Port falls angeben (wie ':8080')</w:t>
      </w:r>
    </w:p>
    <w:p>
      <w:pPr>
        <w:pStyle w:val="hm_Normal"/>
      </w:pPr>
      <w:r>
        <w:rPr>
          <w:rStyle w:val="hm_NormalChar"/>
          <w:rFonts w:ascii="Arial" w:hAnsi="Arial"/>
          <w:sz w:val="20"/>
          <w:color w:val="000000"/>
        </w:rPr>
        <w:t>durlPath</w:t>
      </w:r>
      <w:r>
        <w:tab/>
      </w:r>
      <w:r>
        <w:rPr>
          <w:rStyle w:val="hm_NormalChar"/>
          <w:rFonts w:ascii="Arial" w:hAnsi="Arial"/>
          <w:sz w:val="20"/>
          <w:color w:val="000000"/>
        </w:rPr>
        <w:t>Pfad zum Dokument (wie 'index.htm')</w:t>
      </w:r>
    </w:p>
    <w:p>
      <w:pPr>
        <w:pStyle w:val="hm_Normal"/>
      </w:pPr>
      <w:r>
        <w:rPr>
          <w:rStyle w:val="hm_NormalChar"/>
          <w:rFonts w:ascii="Arial" w:hAnsi="Arial"/>
          <w:sz w:val="20"/>
          <w:color w:val="000000"/>
        </w:rPr>
        <w:t>durlBMark</w:t>
      </w:r>
      <w:r>
        <w:tab/>
      </w:r>
      <w:r>
        <w:rPr>
          <w:rStyle w:val="hm_NormalChar"/>
          <w:rFonts w:ascii="Arial" w:hAnsi="Arial"/>
          <w:sz w:val="20"/>
          <w:color w:val="000000"/>
        </w:rPr>
        <w:t>Bookmark (wie '#mark')</w:t>
      </w:r>
    </w:p>
    <w:p>
      <w:pPr>
        <w:pStyle w:val="hm_Normal"/>
      </w:pPr>
      <w:r>
        <w:rPr>
          <w:rStyle w:val="hm_NormalChar"/>
          <w:rFonts w:ascii="Arial" w:hAnsi="Arial"/>
          <w:sz w:val="20"/>
          <w:color w:val="000000"/>
        </w:rPr>
        <w:t>durlParam</w:t>
      </w:r>
      <w:r>
        <w:tab/>
      </w:r>
      <w:r>
        <w:rPr>
          <w:rStyle w:val="hm_NormalChar"/>
          <w:rFonts w:ascii="Arial" w:hAnsi="Arial"/>
          <w:sz w:val="20"/>
          <w:color w:val="000000"/>
        </w:rPr>
        <w:t>URL Parameters (wie '?ID=2&amp;User=13')</w:t>
      </w:r>
    </w:p>
    <w:p>
      <w:pPr>
        <w:pStyle w:val="hm_Normal"/>
      </w:pPr>
    </w:p>
    <w:p>
      <w:pPr>
        <w:pStyle w:val="hm_Normal"/>
      </w:pPr>
    </w:p>
    <w:p>
      <w:pPr>
        <w:pStyle w:val="hm_Normal"/>
      </w:pPr>
      <w:bookmarkStart w:id="rId64" w:name="HyperLinksDecorator_decorateemails"/>
      <w:bookmarkEnd w:id="rId64"/>
      <w:r>
        <w:rPr>
          <w:rStyle w:val="hm_NormalChar"/>
          <w:rFonts w:ascii="Arial" w:hAnsi="Arial"/>
          <w:b/>
          <w:sz w:val="20"/>
          <w:color w:val="0000FF"/>
        </w:rPr>
        <w:t>Funktionen DecorateEMails</w:t>
      </w:r>
    </w:p>
    <w:p>
      <w:pPr>
        <w:pStyle w:val="hm_Normal"/>
      </w:pPr>
    </w:p>
    <w:p>
      <w:pPr>
        <w:pStyle w:val="hm_Normal"/>
      </w:pPr>
      <w:r>
        <w:rPr>
          <w:rStyle w:val="hm_NormalChar"/>
          <w:rFonts w:ascii="Arial" w:hAnsi="Arial"/>
          <w:sz w:val="20"/>
          <w:color w:val="000000"/>
        </w:rPr>
        <w:t>Ersetzt alle korrekten E-Mails-URLs mit '&lt;a href="mailto:ADDR"&gt;ADDR&lt;/a&gt;' Beispiel: Ersetze 'anso@mail.ru' mit '&lt;a href="mailto:anso@mail.ru"&gt;anso@mail.ru&lt;/a&gt;'.</w:t>
      </w:r>
    </w:p>
    <w:p>
      <w:pPr>
        <w:pStyle w:val="hm_Normal"/>
      </w:pPr>
    </w:p>
    <w:p>
      <w:pPr>
        <w:pStyle w:val="hm_Normal"/>
      </w:pPr>
      <w:r>
        <w:rPr>
          <w:rStyle w:val="hm_NormalChar"/>
          <w:rFonts w:ascii="Arial" w:hAnsi="Arial"/>
          <w:b/>
          <w:sz w:val="20"/>
          <w:color w:val="000000"/>
        </w:rPr>
        <w:t>function DecorateEMails</w:t>
      </w:r>
      <w:r>
        <w:rPr>
          <w:rStyle w:val="hm_NormalChar"/>
          <w:rFonts w:ascii="Arial" w:hAnsi="Arial"/>
          <w:sz w:val="20"/>
          <w:color w:val="000000"/>
        </w:rPr>
        <w:t xml:space="preserve"> (const AText : string) : string;</w:t>
      </w:r>
    </w:p>
    <w:p>
      <w:pPr>
        <w:pStyle w:val="hm_Normal"/>
      </w:pPr>
    </w:p>
    <w:p>
      <w:pPr>
        <w:pStyle w:val="hm_Normal"/>
      </w:pPr>
      <w:r>
        <w:rPr>
          <w:rStyle w:val="hm_NormalChar"/>
          <w:rFonts w:ascii="Arial" w:hAnsi="Arial"/>
          <w:b/>
          <w:sz w:val="20"/>
          <w:color w:val="000000"/>
        </w:rPr>
        <w:t>Beschreibung</w:t>
      </w:r>
    </w:p>
    <w:p>
      <w:pPr>
        <w:pStyle w:val="hm_Normal"/>
      </w:pPr>
    </w:p>
    <w:p>
      <w:pPr>
        <w:pStyle w:val="hm_Normal"/>
      </w:pPr>
      <w:r>
        <w:rPr>
          <w:rStyle w:val="hm_NormalChar"/>
          <w:rFonts w:ascii="Arial" w:hAnsi="Arial"/>
          <w:sz w:val="20"/>
          <w:color w:val="000000"/>
        </w:rPr>
        <w:t>Gibt den Eingabetext AText mit umgewandelten E-Mail-Links zurück</w:t>
      </w:r>
    </w:p>
    <w:p>
      <w:pPr>
        <w:pStyle w:val="hm_Normal"/>
      </w:pPr>
    </w:p>
    <w:p>
      <w:bookmarkStart w:id="rId53" w:name="FAQ"/>
      <w:pPr>
        <w:pStyle w:val="Heading1"/>
        <w:numPr>
          <w:ilvl w:val="0"/>
          <w:numId w:val="1"/>
        </w:numPr>
      </w:pPr>
      <w:r>
        <w:t>FAQ</w:t>
      </w:r>
      <w:bookmarkEnd w:id="rId53"/>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Wie kann ich TRegExpr mit Borland C++ Builder benutzen?</w:t>
      </w:r>
    </w:p>
    <w:p>
      <w:pPr>
        <w:pStyle w:val="hm_Normal"/>
      </w:pPr>
      <w:r>
        <w:rPr>
          <w:rStyle w:val="hm_NormalChar"/>
          <w:rFonts w:ascii="Arial" w:hAnsi="Arial"/>
          <w:sz w:val="20"/>
          <w:color w:val="000000"/>
        </w:rPr>
        <w:t>Ich habe ein Problem, weil offensichtlich die Header Datei fehlt (.h or .hpp).</w:t>
      </w:r>
    </w:p>
    <w:p>
      <w:pPr>
        <w:pStyle w:val="hm_Normal"/>
      </w:pPr>
      <w:r>
        <w:rPr>
          <w:rStyle w:val="hm_NormalChar"/>
          <w:rFonts w:ascii="Arial" w:hAnsi="Arial"/>
          <w:sz w:val="20"/>
          <w:color w:val="000000"/>
        </w:rPr>
        <w:t>A.</w:t>
      </w:r>
    </w:p>
    <w:p>
      <w:pPr>
        <w:tabs>
          <w:tab w:val="clear" w:pos="195"/>
        </w:tabs>
        <w:numPr>
          <w:ilvl w:val="0"/>
          <w:numId w:val="3"/>
        </w:numPr>
      </w:pPr>
      <w:r>
        <w:rPr>
          <w:rFonts w:ascii="Arial" w:hAnsi="Arial"/>
          <w:sz w:val="20"/>
          <w:color w:val="000000"/>
        </w:rPr>
        <w:t>Füge RegExpr.pas zum BCB Projekt hinzu.</w:t>
      </w:r>
    </w:p>
    <w:p>
      <w:pPr>
        <w:tabs>
          <w:tab w:val="clear" w:pos="195"/>
        </w:tabs>
        <w:numPr>
          <w:ilvl w:val="0"/>
          <w:numId w:val="3"/>
        </w:numPr>
      </w:pPr>
      <w:r>
        <w:rPr>
          <w:rFonts w:ascii="Arial" w:hAnsi="Arial"/>
          <w:sz w:val="20"/>
          <w:color w:val="000000"/>
        </w:rPr>
        <w:t>Kompiliere das Projekt. Dies generiert die Header Datei RegExpr.hpp.</w:t>
      </w:r>
    </w:p>
    <w:p>
      <w:pPr>
        <w:tabs>
          <w:tab w:val="clear" w:pos="195"/>
        </w:tabs>
        <w:numPr>
          <w:ilvl w:val="0"/>
          <w:numId w:val="3"/>
        </w:numPr>
      </w:pPr>
      <w:r>
        <w:rPr>
          <w:rFonts w:ascii="Arial" w:hAnsi="Arial"/>
          <w:sz w:val="20"/>
          <w:color w:val="000000"/>
        </w:rPr>
        <w:t>Nun kann Programmcode geschrieben werden, der die RegExpr unit benutzt.Nicht vergessen den Verweis auf die Header Datei (#include "RegExpr.hpp") einzufügen, wo dies nötig ist.</w:t>
      </w:r>
    </w:p>
    <w:p>
      <w:pPr>
        <w:tabs>
          <w:tab w:val="clear" w:pos="195"/>
        </w:tabs>
        <w:numPr>
          <w:ilvl w:val="0"/>
          <w:numId w:val="3"/>
        </w:numPr>
      </w:pPr>
      <w:r>
        <w:rPr>
          <w:rFonts w:ascii="Arial" w:hAnsi="Arial"/>
          <w:sz w:val="20"/>
          <w:color w:val="000000"/>
        </w:rPr>
        <w:t>Don't forget to replace all '\' in regular expressions with '\\'.</w:t>
      </w:r>
    </w:p>
    <w:p>
      <w:pPr>
        <w:pStyle w:val="hm_Normal"/>
      </w:pPr>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Why many r.e. (including r.e. from TRegExpr help and demo) work wrong in Borland C++ Builder?</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Please, reread answer to previous question ;) Symbol '\' has special treting in C++, so You have to 'escape' it (as described in prev.answer). But if You don't like r.e. like '\\w+\\\\\\w+\\.\\w+' You can redefine constant EscChar (RegExpr.pas), for example EscChar='/' - then r.e. will be '/w+\/w+/./w+', sligtly unusual but more readable..</w:t>
      </w:r>
    </w:p>
    <w:p>
      <w:pPr>
        <w:pStyle w:val="hm_Normal"/>
      </w:pPr>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Weshalb gibt TRegExpr mehr als eine Zeile zurück?</w:t>
      </w:r>
    </w:p>
    <w:p>
      <w:pPr>
        <w:pStyle w:val="hm_Normal"/>
      </w:pPr>
      <w:r>
        <w:rPr>
          <w:rStyle w:val="hm_NormalChar"/>
          <w:rFonts w:ascii="Arial" w:hAnsi="Arial"/>
          <w:sz w:val="20"/>
          <w:color w:val="000000"/>
        </w:rPr>
        <w:t xml:space="preserve">Beispiel sei der reguläre Ausdruck &lt;font .*&gt;, der das erste &lt;font und danach den </w:t>
      </w:r>
      <w:r>
        <w:rPr>
          <w:rStyle w:val="hm_NormalChar"/>
          <w:rFonts w:ascii="Arial" w:hAnsi="Arial"/>
          <w:b/>
          <w:sz w:val="20"/>
          <w:color w:val="000000"/>
        </w:rPr>
        <w:t>ganzen Rest des Eingabefiles</w:t>
      </w:r>
      <w:r>
        <w:rPr>
          <w:rStyle w:val="hm_NormalChar"/>
          <w:rFonts w:ascii="Arial" w:hAnsi="Arial"/>
          <w:sz w:val="20"/>
          <w:color w:val="000000"/>
        </w:rPr>
        <w:t xml:space="preserve"> zurückbringt inklusive dem letzten &lt;/html&gt;...</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 xml:space="preserve">Aus Grunden der Abwarstkompatibilitat ist der </w:t>
      </w:r>
      <w:hyperlink w:anchor="RegExp_Syntax_modifier_s">
        <w:r>
          <w:rPr>
            <w:rStyle w:val="hm_NormalChar"/>
            <w:rFonts w:ascii="Arial" w:hAnsi="Arial"/>
            <w:u w:val="single" w:color="auto"/>
            <w:sz w:val="20"/>
            <w:color w:val="0000FF"/>
          </w:rPr>
          <w:t>Modifikator /s</w:t>
        </w:r>
      </w:hyperlink>
      <w:r>
        <w:rPr>
          <w:rStyle w:val="hm_NormalChar"/>
          <w:rFonts w:ascii="Arial" w:hAnsi="Arial"/>
          <w:sz w:val="20"/>
          <w:color w:val="000000"/>
        </w:rPr>
        <w:t xml:space="preserve"> standardmassig eingeschaltet.</w:t>
      </w:r>
    </w:p>
    <w:p>
      <w:pPr>
        <w:pStyle w:val="hm_Normal"/>
      </w:pPr>
      <w:r>
        <w:rPr>
          <w:rStyle w:val="hm_NormalChar"/>
          <w:rFonts w:ascii="Arial" w:hAnsi="Arial"/>
          <w:sz w:val="20"/>
          <w:color w:val="000000"/>
        </w:rPr>
        <w:t xml:space="preserve">Schalte ihn aus und '.' findet alles ausser </w:t>
      </w:r>
      <w:hyperlink w:anchor="RegExp_Syntax_syntax_line_separators">
        <w:r>
          <w:rPr>
            <w:rStyle w:val="hm_NormalChar"/>
            <w:rFonts w:ascii="Arial" w:hAnsi="Arial"/>
            <w:u w:val="single" w:color="auto"/>
            <w:sz w:val="20"/>
            <w:color w:val="0000FF"/>
          </w:rPr>
          <w:t>Zeilenseparatoren</w:t>
        </w:r>
      </w:hyperlink>
      <w:r>
        <w:rPr>
          <w:rStyle w:val="hm_NormalChar"/>
          <w:rFonts w:ascii="Arial" w:hAnsi="Arial"/>
          <w:sz w:val="20"/>
          <w:color w:val="000000"/>
        </w:rPr>
        <w:t xml:space="preserve"> – Wie Du es wunschst.</w:t>
      </w:r>
    </w:p>
    <w:p>
      <w:pPr>
        <w:pStyle w:val="hm_Normal"/>
      </w:pPr>
      <w:r>
        <w:rPr>
          <w:rStyle w:val="hm_NormalChar"/>
          <w:rFonts w:ascii="Arial" w:hAnsi="Arial"/>
          <w:sz w:val="20"/>
          <w:color w:val="000000"/>
        </w:rPr>
        <w:t>BTW Ich schlage vor, Du nimmst '&lt;font ([^\n&gt;]*)&gt;', dann hast Du in Match[1] die URL.</w:t>
      </w:r>
    </w:p>
    <w:p>
      <w:pPr>
        <w:pStyle w:val="hm_Normal"/>
      </w:pPr>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Weshalb gibt TRegExpr mehr zurück als ich erwarte?</w:t>
      </w:r>
    </w:p>
    <w:p>
      <w:pPr>
        <w:pStyle w:val="hm_Normal"/>
      </w:pPr>
      <w:r>
        <w:rPr>
          <w:rStyle w:val="hm_NormalChar"/>
          <w:rFonts w:ascii="Arial" w:hAnsi="Arial"/>
          <w:sz w:val="20"/>
          <w:color w:val="000000"/>
        </w:rPr>
        <w:t>Beispiel sei der reguläre Ausdruck '&lt;p&gt;(.+)&lt;/p&gt;', angewandt auf den Zielstring '&lt;p&gt;a&lt;/p&gt;&lt;p&gt;b&lt;/p&gt;', der 'a&lt;/p&gt;&lt;p&gt;b' zurückgibt, aber nicht nur das 'a' wie erwartet.</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Standardmässig arbeiten alle Operatoren im "gierig" Modus. Sie finden also soviel wie möglich.</w:t>
      </w:r>
    </w:p>
    <w:p>
      <w:pPr>
        <w:pStyle w:val="hm_Normal"/>
      </w:pPr>
      <w:r>
        <w:rPr>
          <w:rStyle w:val="hm_NormalChar"/>
          <w:rFonts w:ascii="Arial" w:hAnsi="Arial"/>
          <w:sz w:val="20"/>
          <w:color w:val="000000"/>
        </w:rPr>
        <w:t>Falls Du den "genügsamen" Modus benutzen möchtest, so geht das nun ab Version 0.940. Da funktionieren Operatoren wie '+?' etc. in diesem minimalen Match-Modus. Du kannst auch alle Operatoren standardmässig in diesem Modus arbeiten lassen mit dem Einsatz des Modifikators 'g' (benutze dazu die entsprechenden TRegExpr-Eigenschaften oder Inline-Konstrukte wie '?(-g)' im regulären Ausdruck).</w:t>
      </w:r>
    </w:p>
    <w:p>
      <w:pPr>
        <w:pStyle w:val="hm_Normal"/>
      </w:pPr>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Wie parse ich Quelltexte wie HTML mit Hilfe von TRegExpr?</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Sorry folks, aber das ist fast unmöglich!</w:t>
      </w:r>
    </w:p>
    <w:p>
      <w:pPr>
        <w:pStyle w:val="hm_Normal"/>
      </w:pPr>
      <w:r>
        <w:rPr>
          <w:rStyle w:val="hm_NormalChar"/>
          <w:rFonts w:ascii="Arial" w:hAnsi="Arial"/>
          <w:sz w:val="20"/>
          <w:color w:val="000000"/>
        </w:rPr>
        <w:t>Natürlich kann man TRegExpr benutzen, um Teile aus einem HTML-File zu extrahieren, wie ich ja auch zeige in den Beispielen. Aber wenn effektiv ein ganzes File geparsed (d.h. in seine Elemente erlegt werden soll), dann braucht man einen ausgewachsenen Parser, nicht nur einen Regulären-Ausdruck-Matcher. Eine umfassende Lektüre bietet beispielsweise das 'Perl Cookbook' von Tom Christiansen und Nathan Torkington. In kurzen Worten, es gibt viele Konstruktionen, die ganz leicht mit echten Parsern, aber nicht mit regulären Ausdrücken zerlegt werden können. Zudem ist ein echter Parser viel schneller beim Zerlegen des Files, weil ein Regulärer-Ausdruck-Matcher nicht nur den Eingabetext liest, sondern ein optimiertes Suchmuster aufbaut, was viel Zeit in Anspruch nehmen kann.</w:t>
      </w:r>
    </w:p>
    <w:p>
      <w:pPr>
        <w:pStyle w:val="hm_Normal"/>
      </w:pPr>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Gibt es einen Weg, mehrere Treffer eines Suchmusters zu erhalten?</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Du kannst eine Schleife mittels der ExecNext-Methode schreiben und so einen Treffer nach dem anderen herausholen.</w:t>
      </w:r>
    </w:p>
    <w:p>
      <w:pPr>
        <w:pStyle w:val="hm_Normal"/>
      </w:pPr>
      <w:r>
        <w:rPr>
          <w:rStyle w:val="hm_NormalChar"/>
          <w:rFonts w:ascii="Arial" w:hAnsi="Arial"/>
          <w:sz w:val="20"/>
          <w:color w:val="000000"/>
        </w:rPr>
        <w:t>Leichter kann es nicht gemacht werden, weil Delphi nicht wie Perl ein Interpreter ist. Als Compiler ist Delphi dafür schneller.</w:t>
      </w:r>
    </w:p>
    <w:p>
      <w:pPr>
        <w:pStyle w:val="hm_Normal"/>
      </w:pPr>
      <w:r>
        <w:rPr>
          <w:rStyle w:val="hm_NormalChar"/>
          <w:rFonts w:ascii="Arial" w:hAnsi="Arial"/>
          <w:sz w:val="20"/>
          <w:color w:val="000000"/>
        </w:rPr>
        <w:t xml:space="preserve">Falls Du ein Beispiel suchst, schaue Dir doch die Implementation von TRegExpr.Replace an oder das Beispiel in </w:t>
      </w:r>
      <w:hyperlink w:anchor="HyperLinksDecorator">
        <w:r>
          <w:rPr>
            <w:rStyle w:val="hm_NormalChar"/>
            <w:rFonts w:ascii="Arial" w:hAnsi="Arial"/>
            <w:u w:val="single" w:color="auto"/>
            <w:sz w:val="20"/>
            <w:color w:val="0000FF"/>
          </w:rPr>
          <w:t>HyperLinksDecorator.pas</w:t>
        </w:r>
      </w:hyperlink>
    </w:p>
    <w:p>
      <w:pPr>
        <w:pStyle w:val="hm_Normal"/>
      </w:pPr>
    </w:p>
    <w:p>
      <w:pPr>
        <w:pStyle w:val="hm_Normal"/>
      </w:pPr>
      <w:r>
        <w:rPr>
          <w:rStyle w:val="hm_NormalChar"/>
          <w:rFonts w:ascii="Arial" w:hAnsi="Arial"/>
          <w:sz w:val="20"/>
          <w:color w:val="000000"/>
        </w:rPr>
        <w:t>F.</w:t>
      </w:r>
    </w:p>
    <w:p>
      <w:pPr>
        <w:pStyle w:val="hm_Normal"/>
      </w:pPr>
      <w:r>
        <w:rPr>
          <w:rStyle w:val="hm_NormalChar"/>
          <w:rFonts w:ascii="Arial" w:hAnsi="Arial"/>
          <w:b/>
          <w:sz w:val="20"/>
          <w:color w:val="000000"/>
        </w:rPr>
        <w:t>Ich überpfüfe die Eingabe des Benutzers. Weshalb gibt TRegExpr 'True' zurück für falsche Eingabestrings?</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In vielen Fällen vergessen die Benutzer von TRegExpr, dass er gemacht ist zur Suche im Eingabestring. Wenn Du also den Benutzer dazubringen möchtest, dass er nur 4 Ziffern eingibt und Du dazu den regulären Ausdruck '\d{4,4}' benutzst, so wird dieser Ausdruck schon die 4 Ziffern in Eingaben wie '12345' oder 'irgendwas 1234 und nochwas' erkennen. Eventuell hast Du nur vergessen, dass die 4 Ziffern alleine vorkommen sollen. Du müsstest also den regulären Ausdruck so schreiben: '^\d{4,4}$'.</w:t>
      </w:r>
    </w:p>
    <w:p>
      <w:pPr>
        <w:pStyle w:val="hm_Normal"/>
      </w:pPr>
    </w:p>
    <w:p>
      <w:pPr>
        <w:pStyle w:val="hm_Normal"/>
      </w:pPr>
      <w:bookmarkStart w:id="rId54" w:name="FAQ_nongreedyoptimization"/>
      <w:bookmarkEnd w:id="rId54"/>
      <w:r>
        <w:rPr>
          <w:rStyle w:val="hm_NormalChar"/>
          <w:rFonts w:ascii="Arial" w:hAnsi="Arial"/>
          <w:sz w:val="20"/>
          <w:color w:val="000000"/>
        </w:rPr>
        <w:t>F.</w:t>
      </w:r>
    </w:p>
    <w:p>
      <w:pPr>
        <w:pStyle w:val="hm_Normal"/>
      </w:pPr>
      <w:r>
        <w:rPr>
          <w:rStyle w:val="hm_NormalChar"/>
          <w:rFonts w:ascii="Arial" w:hAnsi="Arial"/>
          <w:b/>
          <w:sz w:val="20"/>
          <w:color w:val="000000"/>
        </w:rPr>
        <w:t>Weshalb arbeiten genügsame Operatoren manchmal wie ihre gierigen Gegenstücke?</w:t>
      </w:r>
    </w:p>
    <w:p>
      <w:pPr>
        <w:pStyle w:val="hm_Normal"/>
      </w:pPr>
      <w:r>
        <w:rPr>
          <w:rStyle w:val="hm_NormalChar"/>
          <w:rFonts w:ascii="Arial" w:hAnsi="Arial"/>
          <w:sz w:val="20"/>
          <w:color w:val="000000"/>
        </w:rPr>
        <w:t>Beispiel sei der reguläre Ausdruck 'a+?,b+?' angewandt auf den String 'aaa,bbb' findet 'aaa,b'. Sollte er nicht 'a,b' finden wegen des genügsamen ersten Iterators?</w:t>
      </w:r>
    </w:p>
    <w:p>
      <w:pPr>
        <w:pStyle w:val="hm_Normal"/>
      </w:pPr>
      <w:r>
        <w:rPr>
          <w:rStyle w:val="hm_NormalChar"/>
          <w:rFonts w:ascii="Arial" w:hAnsi="Arial"/>
          <w:sz w:val="20"/>
          <w:color w:val="000000"/>
        </w:rPr>
        <w:t>A.</w:t>
      </w:r>
    </w:p>
    <w:p>
      <w:pPr>
        <w:pStyle w:val="hm_Normal"/>
      </w:pPr>
      <w:r>
        <w:rPr>
          <w:rStyle w:val="hm_NormalChar"/>
          <w:rFonts w:ascii="Arial" w:hAnsi="Arial"/>
          <w:sz w:val="20"/>
          <w:color w:val="000000"/>
        </w:rPr>
        <w:t xml:space="preserve">Dies ist eine Einschränkung der von TRegExpr (und Perl und vielen UNIXen) verwandten Mathematik – reguläre Ausdrücke verwenden nur "einfache" Suchoptimierungen, nicht unbedingt die beste Optimierung. In seltenen Fällen ist das nicht ausreichend, aber in den meisten Fällen ist es wohl eher ein Vorteil denn ein Nachteil: Und zwar aus Gründen der Performance und Vorhersagbarkeit des Resultats. Die Hauptregel ist: Die regulären Ausdrücke versuchen zuerst, von der aktuellen Stelle im Zielstring alle Varianten zu finden und nur wenn es absolut keinen Treffer gibt, wird vom Zielstring ein Zeichen vorwärtsgelesen und alles wiederholt. Wenn Du also 'a,b+?' benutzst, dann findet es 'a,b'. Im Falle von 'a+?,b+?' ist es zwar nicht wünschenswert (wegen der genügsamen Iteratoren) aber möglich, mehrere 'a's zu finden, also findet TRegExpr sie auch und gibt einen korrekten, aber nicht unbedingt optimalen Treffer zurück. Genauso wie die regulären Ausdrücke Perl oder UNIX geht TRegExpr nicht so weit, dass es nach einem Zeichen weitergeht im Zielstring und erneut prüft, ob es einen "noch besseren Treffer" gäbe. Zudem kann man hierbei überhaupt nicht von "schlechteren oder besseren Treffern" sprechen. Bitte lies den Abschnitt  für </w:t>
      </w:r>
      <w:hyperlink w:anchor="RegExp_Syntax_mechanism">
        <w:r>
          <w:rPr>
            <w:rStyle w:val="hm_NormalChar"/>
            <w:rFonts w:ascii="Arial" w:hAnsi="Arial"/>
            <w:u w:val="single" w:color="auto"/>
            <w:sz w:val="20"/>
            <w:color w:val="0000FF"/>
          </w:rPr>
          <w:t>Syntax</w:t>
        </w:r>
      </w:hyperlink>
      <w:r>
        <w:rPr>
          <w:rStyle w:val="hm_NormalChar"/>
          <w:rFonts w:ascii="Arial" w:hAnsi="Arial"/>
          <w:sz w:val="20"/>
          <w:color w:val="000000"/>
        </w:rPr>
        <w:t xml:space="preserve"> weitere Erläuterungen.</w:t>
      </w:r>
    </w:p>
    <w:p>
      <w:pPr>
        <w:pStyle w:val="hm_Normal"/>
      </w:pPr>
    </w:p>
    <w:p>
      <w:pPr>
        <w:pStyle w:val="hm_Normal"/>
      </w:pPr>
    </w:p>
    <w:p>
      <w:bookmarkStart w:id="rId21" w:name="Author"/>
      <w:pPr>
        <w:pStyle w:val="Heading1"/>
        <w:numPr>
          <w:ilvl w:val="0"/>
          <w:numId w:val="1"/>
        </w:numPr>
      </w:pPr>
      <w:r>
        <w:t>Author</w:t>
      </w:r>
      <w:bookmarkEnd w:id="rId21"/>
    </w:p>
    <w:p>
      <w:pPr>
        <w:pStyle w:val="hm_Normal"/>
      </w:pPr>
    </w:p>
    <w:p>
      <w:pPr>
        <w:pStyle w:val="hm_Normal"/>
      </w:pPr>
      <w:r>
        <w:rPr>
          <w:rStyle w:val="hm_NormalChar"/>
          <w:rFonts w:ascii="Arial" w:hAnsi="Arial"/>
          <w:sz w:val="20"/>
          <w:color w:val="000000"/>
        </w:rPr>
        <w:t xml:space="preserve">     Andrey V. Sorokin</w:t>
      </w:r>
    </w:p>
    <w:p>
      <w:pPr>
        <w:pStyle w:val="hm_Normal"/>
      </w:pPr>
      <w:r>
        <w:rPr>
          <w:rStyle w:val="hm_NormalChar"/>
          <w:rFonts w:ascii="Arial" w:hAnsi="Arial"/>
          <w:sz w:val="20"/>
          <w:color w:val="000000"/>
        </w:rPr>
        <w:t xml:space="preserve">     Saint Petersburg, Russia</w:t>
      </w:r>
    </w:p>
    <w:p>
      <w:pPr>
        <w:pStyle w:val="hm_Normal"/>
      </w:pPr>
      <w:r>
        <w:rPr>
          <w:rStyle w:val="hm_NormalChar"/>
          <w:rFonts w:ascii="Arial" w:hAnsi="Arial"/>
          <w:sz w:val="20"/>
          <w:color w:val="000000"/>
        </w:rPr>
        <w:t xml:space="preserve">     </w:t>
      </w:r>
      <w:hyperlink r:id="rId65">
        <w:r>
          <w:rPr>
            <w:rStyle w:val="hm_NormalChar"/>
            <w:rFonts w:ascii="Arial" w:hAnsi="Arial"/>
            <w:u w:val="double" w:color="auto"/>
            <w:sz w:val="20"/>
            <w:color w:val="0000FF"/>
          </w:rPr>
          <w:t>anso@mail.ru</w:t>
        </w:r>
      </w:hyperlink>
    </w:p>
    <w:p>
      <w:pPr>
        <w:pStyle w:val="hm_Normal"/>
      </w:pPr>
      <w:r>
        <w:rPr>
          <w:rStyle w:val="hm_NormalChar"/>
          <w:rFonts w:ascii="Arial" w:hAnsi="Arial"/>
          <w:sz w:val="20"/>
          <w:color w:val="000000"/>
        </w:rPr>
        <w:t xml:space="preserve">     </w:t>
      </w:r>
      <w:hyperlink r:id="rId66">
        <w:r>
          <w:rPr>
            <w:rStyle w:val="hm_NormalChar"/>
            <w:rFonts w:ascii="Arial" w:hAnsi="Arial"/>
            <w:u w:val="double" w:color="auto"/>
            <w:sz w:val="20"/>
            <w:color w:val="0000FF"/>
          </w:rPr>
          <w:t>http://RegExpStudio.com</w:t>
        </w:r>
      </w:hyperlink>
    </w:p>
    <w:p>
      <w:pPr>
        <w:pStyle w:val="hm_Normal"/>
      </w:pPr>
    </w:p>
    <w:p>
      <w:pPr>
        <w:pStyle w:val="hm_Normal"/>
      </w:pPr>
      <w:r>
        <w:rPr>
          <w:rStyle w:val="hm_NormalChar"/>
          <w:rFonts w:ascii="Arial" w:hAnsi="Arial"/>
          <w:b/>
          <w:sz w:val="20"/>
          <w:color w:val="000000"/>
        </w:rPr>
        <w:t>Bitte, wenn Du denkst, Du hast einen Fehler in TRegExpr gefunden oder eine Frage zu TRegExpr hast, dann lade zuerst die aktuelle Version von meiner Homepage herunter und lese die FAQ durch, bevor Du mir eine Mail schreibst. Danke.</w:t>
      </w:r>
    </w:p>
    <w:p>
      <w:pPr>
        <w:pStyle w:val="hm_Normal"/>
      </w:pPr>
    </w:p>
    <w:p>
      <w:pPr>
        <w:pStyle w:val="hm_Normal"/>
      </w:pPr>
      <w:r>
        <w:rPr>
          <w:rStyle w:val="hm_NormalChar"/>
          <w:rFonts w:ascii="Arial" w:hAnsi="Arial"/>
          <w:sz w:val="20"/>
          <w:color w:val="000000"/>
        </w:rPr>
        <w:t>Diese Bibliothek ist abgeleitet worden von den Quelltexten von Henry Spencer. Ich übersetzte die C-Quelltexte in Object-Pascal, implementierte eine Object-Wrapper-Klasse und fügte einige neue Features hinzu. Viele Features wurden vorgeschlagen oder teilweise implementiert von den Benutzern von TRegExpr (siehe Danksagung unten).</w:t>
      </w:r>
    </w:p>
    <w:p>
      <w:pPr>
        <w:pStyle w:val="hm_Normal"/>
      </w:pPr>
    </w:p>
    <w:p>
      <w:pPr>
        <w:pStyle w:val="hm_Normal"/>
      </w:pP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Danksagung</w:t>
      </w:r>
    </w:p>
    <w:p>
      <w:pPr>
        <w:pStyle w:val="hm_Normal"/>
      </w:pPr>
      <w:r>
        <w:rPr>
          <w:rStyle w:val="hm_NormalChar"/>
          <w:rFonts w:ascii="Arial" w:hAnsi="Arial"/>
          <w:sz w:val="20"/>
          <w:color w:val="000000"/>
        </w:rPr>
        <w:t>---------------------------------------------------------------</w:t>
      </w:r>
    </w:p>
    <w:p>
      <w:pPr>
        <w:pStyle w:val="hm_Normal"/>
        <w:numPr>
          <w:ilvl w:val="0"/>
          <w:numId w:val="2"/>
        </w:numPr>
      </w:pPr>
      <w:r>
        <w:rPr>
          <w:rStyle w:val="hm_NormalChar"/>
          <w:rFonts w:ascii="Arial" w:hAnsi="Arial"/>
          <w:sz w:val="20"/>
          <w:color w:val="000000"/>
        </w:rPr>
        <w:t xml:space="preserve">  Guido Muehlwitz – er fand und behob einen ärgerlichen Fehler bei  der Bearbeitung von grossen Strings</w:t>
      </w:r>
    </w:p>
    <w:p>
      <w:pPr>
        <w:pStyle w:val="hm_Normal"/>
        <w:numPr>
          <w:ilvl w:val="0"/>
          <w:numId w:val="2"/>
        </w:numPr>
      </w:pPr>
      <w:r>
        <w:rPr>
          <w:rStyle w:val="hm_NormalChar"/>
          <w:rFonts w:ascii="Arial" w:hAnsi="Arial"/>
          <w:sz w:val="20"/>
          <w:color w:val="000000"/>
        </w:rPr>
        <w:t xml:space="preserve">  Stephan Klimek – er testete in CPPB und schlug einige Features vor und implementierte sie auch gleich</w:t>
      </w:r>
    </w:p>
    <w:p>
      <w:pPr>
        <w:pStyle w:val="hm_Normal"/>
        <w:numPr>
          <w:ilvl w:val="0"/>
          <w:numId w:val="2"/>
        </w:numPr>
      </w:pPr>
      <w:r>
        <w:rPr>
          <w:rStyle w:val="hm_NormalChar"/>
          <w:rFonts w:ascii="Arial" w:hAnsi="Arial"/>
          <w:sz w:val="20"/>
          <w:color w:val="000000"/>
        </w:rPr>
        <w:t xml:space="preserve">  Steve Mudford – er implementierte den Offset-Parameter</w:t>
      </w:r>
    </w:p>
    <w:p>
      <w:pPr>
        <w:pStyle w:val="hm_Normal"/>
        <w:numPr>
          <w:ilvl w:val="0"/>
          <w:numId w:val="2"/>
        </w:numPr>
      </w:pPr>
      <w:r>
        <w:rPr>
          <w:rStyle w:val="hm_NormalChar"/>
          <w:rFonts w:ascii="Arial" w:hAnsi="Arial"/>
          <w:sz w:val="20"/>
          <w:color w:val="000000"/>
        </w:rPr>
        <w:t xml:space="preserve">  Martin Baur (</w:t>
      </w:r>
      <w:hyperlink r:id="rId67">
        <w:r>
          <w:rPr>
            <w:rStyle w:val="hm_NormalChar"/>
            <w:rFonts w:ascii="Arial" w:hAnsi="Arial"/>
            <w:u w:val="double" w:color="auto"/>
            <w:sz w:val="20"/>
            <w:color w:val="0000FF"/>
          </w:rPr>
          <w:t>www.mindpower.com</w:t>
        </w:r>
      </w:hyperlink>
      <w:r>
        <w:rPr>
          <w:rStyle w:val="hm_NormalChar"/>
          <w:rFonts w:ascii="Arial" w:hAnsi="Arial"/>
          <w:sz w:val="20"/>
          <w:color w:val="000000"/>
        </w:rPr>
        <w:t>) – Deutsche Hilfe,nützliche Vorschläge</w:t>
      </w:r>
    </w:p>
    <w:p>
      <w:pPr>
        <w:pStyle w:val="hm_Normal"/>
        <w:numPr>
          <w:ilvl w:val="0"/>
          <w:numId w:val="2"/>
        </w:numPr>
      </w:pPr>
      <w:r>
        <w:rPr>
          <w:rStyle w:val="hm_NormalChar"/>
          <w:rFonts w:ascii="Arial" w:hAnsi="Arial"/>
          <w:sz w:val="20"/>
          <w:color w:val="000000"/>
        </w:rPr>
        <w:t xml:space="preserve">  Yury Finkel – er implementierte die UniCode-Unterstützung, fand und behob einige Fehler</w:t>
      </w:r>
    </w:p>
    <w:p>
      <w:pPr>
        <w:pStyle w:val="hm_Normal"/>
        <w:numPr>
          <w:ilvl w:val="0"/>
          <w:numId w:val="2"/>
        </w:numPr>
      </w:pPr>
      <w:r>
        <w:rPr>
          <w:rStyle w:val="hm_NormalChar"/>
          <w:rFonts w:ascii="Arial" w:hAnsi="Arial"/>
          <w:sz w:val="20"/>
          <w:color w:val="000000"/>
        </w:rPr>
        <w:t xml:space="preserve">  Ralf Junker – er implementierte einige Features, zahlreiche Optimierungsvorschläge</w:t>
      </w:r>
    </w:p>
    <w:p>
      <w:pPr>
        <w:pStyle w:val="hm_Normal"/>
        <w:numPr>
          <w:ilvl w:val="0"/>
          <w:numId w:val="2"/>
        </w:numPr>
      </w:pPr>
      <w:r>
        <w:rPr>
          <w:rStyle w:val="hm_NormalChar"/>
          <w:rFonts w:ascii="Arial" w:hAnsi="Arial"/>
          <w:sz w:val="20"/>
          <w:color w:val="000000"/>
        </w:rPr>
        <w:t xml:space="preserve">  Simeon Lilov – Bulgarische Hilfe</w:t>
      </w:r>
    </w:p>
    <w:p>
      <w:pPr>
        <w:pStyle w:val="hm_Normal"/>
        <w:numPr>
          <w:ilvl w:val="0"/>
          <w:numId w:val="2"/>
        </w:numPr>
      </w:pPr>
      <w:r>
        <w:rPr>
          <w:rStyle w:val="hm_NormalChar"/>
          <w:rFonts w:ascii="Arial" w:hAnsi="Arial"/>
          <w:sz w:val="20"/>
          <w:color w:val="000000"/>
        </w:rPr>
        <w:t xml:space="preserve">  Filip Jirsák und Matthew Winter (wintermi@yahoo.com) – Hilfe bei der Implementation des "genügsamen" Moduls</w:t>
      </w:r>
    </w:p>
    <w:p>
      <w:pPr>
        <w:pStyle w:val="hm_Normal"/>
        <w:numPr>
          <w:ilvl w:val="0"/>
          <w:numId w:val="2"/>
        </w:numPr>
      </w:pPr>
      <w:r>
        <w:rPr>
          <w:rStyle w:val="hm_NormalChar"/>
          <w:rFonts w:ascii="Arial" w:hAnsi="Arial"/>
          <w:sz w:val="20"/>
          <w:color w:val="000000"/>
        </w:rPr>
        <w:t xml:space="preserve">  Kit Eason – Viele Beispiele un die Einführung im Hilfe-Abschnitt</w:t>
      </w:r>
    </w:p>
    <w:p>
      <w:pPr>
        <w:pStyle w:val="hm_Normal"/>
        <w:numPr>
          <w:ilvl w:val="0"/>
          <w:numId w:val="2"/>
        </w:numPr>
      </w:pPr>
      <w:r>
        <w:rPr>
          <w:rStyle w:val="hm_NormalChar"/>
          <w:rFonts w:ascii="Arial" w:hAnsi="Arial"/>
          <w:sz w:val="20"/>
          <w:color w:val="000000"/>
        </w:rPr>
        <w:t xml:space="preserve">  Juergen Schroth - bug hunting and usefull suggestions</w:t>
      </w:r>
    </w:p>
    <w:p>
      <w:pPr>
        <w:pStyle w:val="hm_Normal"/>
        <w:numPr>
          <w:ilvl w:val="0"/>
          <w:numId w:val="2"/>
        </w:numPr>
      </w:pPr>
      <w:r>
        <w:rPr>
          <w:rStyle w:val="hm_NormalChar"/>
          <w:rFonts w:ascii="Arial" w:hAnsi="Arial"/>
          <w:sz w:val="20"/>
          <w:color w:val="000000"/>
        </w:rPr>
        <w:t xml:space="preserve">  Martin Ledoux - French help</w:t>
      </w:r>
    </w:p>
    <w:p>
      <w:pPr>
        <w:tabs>
          <w:tab w:val="clear" w:pos="195"/>
        </w:tabs>
        <w:numPr>
          <w:ilvl w:val="0"/>
          <w:numId w:val="3"/>
        </w:numPr>
      </w:pPr>
      <w:r>
        <w:rPr>
          <w:rFonts w:ascii="Arial" w:hAnsi="Arial"/>
          <w:sz w:val="20"/>
          <w:color w:val="000000"/>
        </w:rPr>
        <w:t>Diego Calp (mail@diegocalp.com), Argentinien – Spanische Hilfe</w:t>
      </w:r>
    </w:p>
    <w:p>
      <w:pPr>
        <w:pStyle w:val="hm_Normal"/>
      </w:pPr>
    </w:p>
    <w:p>
      <w:pPr>
        <w:pStyle w:val="hm_Normal"/>
      </w:pPr>
      <w:r>
        <w:rPr>
          <w:rStyle w:val="hm_NormalChar"/>
          <w:rFonts w:ascii="Arial" w:hAnsi="Arial"/>
          <w:sz w:val="20"/>
          <w:color w:val="000000"/>
        </w:rPr>
        <w:t>Und viele andere – für die grosse Arbeit des Fehlerfindens!</w:t>
      </w:r>
    </w:p>
    <w:p>
      <w:pPr>
        <w:pStyle w:val="hm_Normal"/>
      </w:pPr>
    </w:p>
    <w:p>
      <w:pPr>
        <w:pStyle w:val="hm_Normal"/>
      </w:pPr>
      <w:drawing>
        <wp:inline distT="0" distB="0" distL="0" distR="0">
          <wp:extent cx="304800" cy="304800"/>
          <wp:effectExtent l="0" t="0" r="0" b="0"/>
          <wp:docPr id="2" name="Pic 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man88x30.png"/>
                  <pic:cNvPicPr/>
                </pic:nvPicPr>
                <pic:blipFill>
                  <a:blip r:embed="rId69" cstate="print"/>
                  <a:stretch>
                    <a:fillRect/>
                  </a:stretch>
                </pic:blipFill>
                <pic:spPr>
                  <a:xfrm>
                    <a:off x="0" y="0"/>
                    <a:ext cx="304800" cy="304800"/>
                  </a:xfrm>
                  <a:prstGeom prst="rect">
                    <a:avLst/>
                  </a:prstGeom>
                </pic:spPr>
              </pic:pic>
            </a:graphicData>
          </a:graphic>
        </wp:inline>
      </w:drawing>
    </w:p>
    <w:p>
      <w:pPr>
        <w:pStyle w:val="hm_Normal"/>
      </w:pP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TRegExpr - Delphi Regularen Ausdrucken</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multiLevelType w:val="singleLevel"/>
    <w:lvl w:ilvl="0">
      <w:numFmt w:val="bullet"/>
      <w:lvlText w:val="·"/>
      <w:lvlJc w:val="left"/>
      <w:start w:val="1"/>
      <w:pPr>
        <w:ind w:left="195" w:hanging="195"/>
        <w:tab w:val="num" w:pos="195"/>
      </w:pPr>
      <w:rPr>
        <w:rFonts w:ascii="Symbol" w:hAnsi="Symbol"/>
        <w:sz w:val="20"/>
        <w:color w:val="000000"/>
      </w:rPr>
    </w:lvl>
  </w:abstractNum>
  <w:abstractNum w:abstractNumId="2">
    <w:multiLevelType w:val="singleLevel"/>
    <w:lvl w:ilvl="0">
      <w:numFmt w:val="bullet"/>
      <w:lvlText w:val="·"/>
      <w:lvlJc w:val="left"/>
      <w:start w:val="1"/>
      <w:pPr>
        <w:ind w:left="195" w:hanging="195"/>
        <w:tab w:val="num" w:pos="195"/>
      </w:pPr>
      <w:rPr>
        <w:rFonts w:ascii="Symbol" w:hAnsi="Symbol"/>
        <w:sz w:val="20"/>
        <w:color w:val="00000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_ExampleChar">
    <w:name w:val="H&amp;M Code Example"/>
    <w:link w:val="hm_Code_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_Example">
    <w:name w:val="H&amp;M Code Example"/>
    <w:link w:val="hm_Code_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CommentChar">
    <w:name w:val="H&amp;M Comment"/>
    <w:basedOn w:val="hm_NormalChar"/>
    <w:link w:val="hm_Comment"/>
    <w:qFormat/>
    <w:uiPriority w:val="9"/>
    <w:rPr/>
  </w:style>
  <w:style w:type="paragraph" w:customStyle="1" w:styleId="hm_Comment">
    <w:name w:val="H&amp;M Comment"/>
    <w:basedOn w:val="hm_Normal"/>
    <w:link w:val="hm_CommentChar"/>
    <w:qFormat/>
    <w:uiPriority w:val="9"/>
    <w:pPr/>
    <w:rPr>
      <w:rFonts w:ascii="Arial" w:hAnsi="Arial"/>
      <w:sz w:val="20"/>
    </w:rPr>
  </w:style>
  <w:style w:type="character" w:customStyle="1" w:styleId="hm_Format3Char">
    <w:name w:val="H&amp;M Format3"/>
    <w:link w:val="hm_Format3"/>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3">
    <w:name w:val="H&amp;M Format3"/>
    <w:link w:val="hm_Format3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4Char">
    <w:name w:val="H&amp;M Format4"/>
    <w:link w:val="hm_Format4"/>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4">
    <w:name w:val="H&amp;M Format4"/>
    <w:link w:val="hm_Format4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5Char">
    <w:name w:val="H&amp;M Format5"/>
    <w:link w:val="hm_Format5"/>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5">
    <w:name w:val="H&amp;M Format5"/>
    <w:link w:val="hm_Format5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6Char">
    <w:name w:val="H&amp;M Format6"/>
    <w:link w:val="hm_Format6"/>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6">
    <w:name w:val="H&amp;M Format6"/>
    <w:link w:val="hm_Format6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Heading,_red_underlinedChar">
    <w:name w:val="H&amp;M Heading, red underlined"/>
    <w:link w:val="hm_Heading,_red_underlined"/>
    <w:qFormat/>
    <w:uiPriority w:val="9"/>
    <w:rPr>
      <w:rFonts w:ascii="Arial" w:hAnsi="Arial"/>
      <w:b/>
      <w:i w:val="0"/>
      <w:strike w:val="0"/>
      <w:u w:val="single" w:color="auto"/>
      <w:caps w:val="0"/>
      <w:vertAlign w:val="baseline"/>
      <w:sz w:val="24"/>
      <w:w w:val="100"/>
      <w:spacing w:val="0"/>
      <w:position w:val="0"/>
      <w:color w:val="FF0000"/>
      <w:shd w:val="clear" w:color="auto" w:fill="auto"/>
      <w:rtl w:val="0"/>
    </w:rPr>
  </w:style>
  <w:style w:type="paragraph" w:customStyle="1" w:styleId="hm_Heading,_red_underlined">
    <w:name w:val="H&amp;M Heading, red underlined"/>
    <w:link w:val="hm_Heading,_red_underlined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4"/>
    </w:rPr>
  </w:style>
  <w:style w:type="character" w:customStyle="1" w:styleId="hm_Heading1Char">
    <w:name w:val="H&amp;M Heading1"/>
    <w:basedOn w:val="hm_NormalChar"/>
    <w:link w:val="hm_Heading1"/>
    <w:qFormat/>
    <w:uiPriority w:val="9"/>
    <w:rPr>
      <w:rFonts w:ascii="Arial" w:hAnsi="Arial"/>
      <w:b/>
      <w:sz w:val="24"/>
      <w:color w:val="0000FF"/>
    </w:rPr>
  </w:style>
  <w:style w:type="paragraph" w:customStyle="1" w:styleId="hm_Heading1">
    <w:name w:val="H&amp;M Heading1"/>
    <w:basedOn w:val="hm_Normal"/>
    <w:link w:val="hm_Heading1Char"/>
    <w:qFormat/>
    <w:uiPriority w:val="9"/>
    <w:pPr>
      <w:jc w:val="left"/>
      <w:ind w:left="0" w:right="0" w:firstLine="0"/>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4"/>
    </w:rPr>
  </w:style>
  <w:style w:type="character" w:customStyle="1" w:styleId="hm_Image_CaptionChar">
    <w:name w:val="H&amp;M Image Caption"/>
    <w:basedOn w:val="hm_NormalChar"/>
    <w:link w:val="hm_Image_Caption"/>
    <w:qFormat/>
    <w:uiPriority w:val="9"/>
    <w:rPr>
      <w:b/>
      <w:sz w:val="16"/>
    </w:rPr>
  </w:style>
  <w:style w:type="paragraph" w:customStyle="1" w:styleId="hm_Image_Caption">
    <w:name w:val="H&amp;M Image Caption"/>
    <w:basedOn w:val="hm_Normal"/>
    <w:link w:val="hm_Image_CaptionChar"/>
    <w:qFormat/>
    <w:uiPriority w:val="9"/>
    <w:pPr/>
    <w:rPr>
      <w:rFonts w:ascii="Arial" w:hAnsi="Arial"/>
      <w:sz w:val="16"/>
    </w:rPr>
  </w:style>
  <w:style w:type="character" w:customStyle="1" w:styleId="hm_Left_indent_to_72Char">
    <w:name w:val="H&amp;M Left indent to 72"/>
    <w:link w:val="hm_Left_indent_to_72"/>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Left_indent_to_72">
    <w:name w:val="H&amp;M Left indent to 72"/>
    <w:link w:val="hm_Left_indent_to_72Char"/>
    <w:qFormat/>
    <w:uiPriority w:val="9"/>
    <w:pPr>
      <w:jc w:val="left"/>
      <w:keepLines w:val="0"/>
      <w:keepNext w:val="0"/>
      <w:ind w:left="144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1440"/>
        <w:tab w:val="left" w:pos="1995"/>
      </w:tabs>
    </w:pPr>
    <w:rPr>
      <w:rFonts w:ascii="Arial" w:hAnsi="Arial"/>
      <w:sz w:val="20"/>
    </w:rPr>
  </w:style>
  <w:style w:type="character" w:customStyle="1" w:styleId="hm_NormalChar">
    <w:name w:val="H&amp;M Normal"/>
    <w:basedOn w:val="DefaultParagraphFont"/>
    <w:link w:val="hm_Normal"/>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0"/>
    </w:rPr>
  </w:style>
  <w:style w:type="character" w:customStyle="1" w:styleId="hm_NotesChar">
    <w:name w:val="H&amp;M Notes"/>
    <w:basedOn w:val="hm_NormalChar"/>
    <w:link w:val="hm_Notes"/>
    <w:qFormat/>
    <w:uiPriority w:val="9"/>
    <w:rPr/>
  </w:style>
  <w:style w:type="paragraph" w:customStyle="1" w:styleId="hm_Notes">
    <w:name w:val="H&amp;M Notes"/>
    <w:basedOn w:val="hm_Normal"/>
    <w:link w:val="hm_NotesChar"/>
    <w:qFormat/>
    <w:uiPriority w:val="9"/>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Relationship Id="rId15" Type="http://schemas.openxmlformats.org/officeDocument/2006/relationships/hyperlink" Target="#RegExp_Syntax"/><Relationship Id="rId16" Type="http://schemas.openxmlformats.org/officeDocument/2006/relationships/hyperlink" Target="#tregexpr_interface"/><Relationship Id="rId17" Type="http://schemas.openxmlformats.org/officeDocument/2006/relationships/hyperlink" Target="#Demos"/><Relationship Id="rId18" Type="http://schemas.openxmlformats.org/officeDocument/2006/relationships/hyperlink" Target="#tregexpr_testrexp"/><Relationship Id="rId19" Type="http://schemas.openxmlformats.org/officeDocument/2006/relationships/hyperlink" Target="#tregexpr_interface_unicode_support"/><Relationship Id="rId20" Type="http://schemas.openxmlformats.org/officeDocument/2006/relationships/hyperlink" Target="http://RegExpStudio.com/TRegExpr/Help/Whats_New.html" TargetMode="External"/><Relationship Id="rId21" Type="http://schemas.openxmlformats.org/officeDocument/2006/relationships/hyperlink" Target="#Author"/><Relationship Id="rId22" Type="http://schemas.openxmlformats.org/officeDocument/2006/relationships/hyperlink" Target="#Disclaimer"/><Relationship Id="rId23" Type="http://schemas.openxmlformats.org/officeDocument/2006/relationships/hyperlink" Target="&apos;mailto:anso@mail.ru&apos;" TargetMode="External"/><Relationship Id="rId24" Type="http://schemas.openxmlformats.org/officeDocument/2006/relationships/hyperlink" Target="#Installation"/><Relationship Id="rId25" Type="http://schemas.openxmlformats.org/officeDocument/2006/relationships/hyperlink" Target="#Installation_help_files_list"/><Relationship Id="rId26" Type="http://schemas.openxmlformats.org/officeDocument/2006/relationships/hyperlink" Target="http://www.mindpower.com/" TargetMode="External"/><Relationship Id="rId27" Type="http://schemas.openxmlformats.org/officeDocument/2006/relationships/hyperlink" Target="#HyperLinksDecorator"/><Relationship Id="rId28" Type="http://schemas.openxmlformats.org/officeDocument/2006/relationships/hyperlink" Target="http://www.delphi3000.com/member.asp?ID=1300" TargetMode="External"/><Relationship Id="rId29" Type="http://schemas.openxmlformats.org/officeDocument/2006/relationships/hyperlink" Target="http://delphi.vitpc.com/mastering/strings_birds_eye_view.htm" TargetMode="External"/><Relationship Id="rId30" Type="http://schemas.openxmlformats.org/officeDocument/2006/relationships/hyperlink" Target="#RegExp_Syntax_syntax_line_separators"/><Relationship Id="rId31" Type="http://schemas.openxmlformats.org/officeDocument/2006/relationships/hyperlink" Target="#RegExp_Syntax_modifier_m"/><Relationship Id="rId32" Type="http://schemas.openxmlformats.org/officeDocument/2006/relationships/hyperlink" Target="#RegExp_Syntax_modifier_s"/><Relationship Id="rId33" Type="http://schemas.openxmlformats.org/officeDocument/2006/relationships/hyperlink" Target="#tregexpr_interface_lineseparators"/><Relationship Id="rId34" Type="http://schemas.openxmlformats.org/officeDocument/2006/relationships/hyperlink" Target="#tregexpr_interface_linepairedseparator"/><Relationship Id="rId35" Type="http://schemas.openxmlformats.org/officeDocument/2006/relationships/hyperlink" Target="#RegExp_Syntax_syntax_predefined_classes"/><Relationship Id="rId36" Type="http://schemas.openxmlformats.org/officeDocument/2006/relationships/hyperlink" Target="#tregexpr_interface_tregexpr_spacechars"/><Relationship Id="rId37" Type="http://schemas.openxmlformats.org/officeDocument/2006/relationships/hyperlink" Target="#tregexpr_interface_tregexpr_wordchars"/><Relationship Id="rId38" Type="http://schemas.openxmlformats.org/officeDocument/2006/relationships/hyperlink" Target="#RegExp_Syntax_syntax_word_boundaries"/><Relationship Id="rId39" Type="http://schemas.openxmlformats.org/officeDocument/2006/relationships/hyperlink" Target="#RegExp_Syntax_metacharacters_iterators"/><Relationship Id="rId40" Type="http://schemas.openxmlformats.org/officeDocument/2006/relationships/hyperlink" Target="#RegExp_Syntax_modifier_g"/><Relationship Id="rId41" Type="http://schemas.openxmlformats.org/officeDocument/2006/relationships/hyperlink" Target="#tregexpr_interface_tregexpr_match"/><Relationship Id="rId42" Type="http://schemas.openxmlformats.org/officeDocument/2006/relationships/hyperlink" Target="#tregexpr_interface_tregexpr_substitute"/><Relationship Id="rId43" Type="http://schemas.openxmlformats.org/officeDocument/2006/relationships/hyperlink" Target="#RegExp_Syntax_about_modifiers"/><Relationship Id="rId44" Type="http://schemas.openxmlformats.org/officeDocument/2006/relationships/hyperlink" Target="#RegExp_Syntax_inline_modifiers"/><Relationship Id="rId45" Type="http://schemas.openxmlformats.org/officeDocument/2006/relationships/hyperlink" Target="#tregexpr_interface_tregexpr_modifier_x"/><Relationship Id="rId46" Type="http://schemas.openxmlformats.org/officeDocument/2006/relationships/hyperlink" Target="#tregexpr_interface_modifier_defs"/><Relationship Id="rId47" Type="http://schemas.openxmlformats.org/officeDocument/2006/relationships/hyperlink" Target="#RegExp_Syntax_modifier_i"/><Relationship Id="rId48" Type="http://schemas.openxmlformats.org/officeDocument/2006/relationships/hyperlink" Target="#tregexpr_interface_invertcase"/><Relationship Id="rId49" Type="http://schemas.openxmlformats.org/officeDocument/2006/relationships/hyperlink" Target="#RegExp_Syntax_modifier_x"/><Relationship Id="rId50" Type="http://schemas.openxmlformats.org/officeDocument/2006/relationships/hyperlink" Target="#RegExp_Syntax_modifier_r"/><Relationship Id="rId51" Type="http://schemas.openxmlformats.org/officeDocument/2006/relationships/hyperlink" Target="#RegExp_Syntax_inline_comment"/><Relationship Id="rId52" Type="http://schemas.openxmlformats.org/officeDocument/2006/relationships/hyperlink" Target="#RegExp_Syntax_mechanism"/><Relationship Id="rId53" Type="http://schemas.openxmlformats.org/officeDocument/2006/relationships/hyperlink" Target="#FAQ"/><Relationship Id="rId54" Type="http://schemas.openxmlformats.org/officeDocument/2006/relationships/hyperlink" Target="#FAQ_nongreedyoptimization"/><Relationship Id="rId55" Type="http://schemas.openxmlformats.org/officeDocument/2006/relationships/hyperlink" Target="#TRegExpr_Interface_tregexpr_version"/><Relationship Id="rId56" Type="http://schemas.openxmlformats.org/officeDocument/2006/relationships/hyperlink" Target="#TRegExpr_Interface_tregexpr_modifier_i"/><Relationship Id="rId57" Type="http://schemas.openxmlformats.org/officeDocument/2006/relationships/hyperlink" Target="#TRegExpr_Interface_tregexpr_modifier_r"/><Relationship Id="rId58" Type="http://schemas.openxmlformats.org/officeDocument/2006/relationships/hyperlink" Target="#TRegExpr_Interface_tregexpr_modifier_s"/><Relationship Id="rId59" Type="http://schemas.openxmlformats.org/officeDocument/2006/relationships/hyperlink" Target="#TRegExpr_Interface_tregexpr_modifier_g"/><Relationship Id="rId60" Type="http://schemas.openxmlformats.org/officeDocument/2006/relationships/hyperlink" Target="#TRegExpr_Interface_tregexpr_modifier_m"/><Relationship Id="rId61" Type="http://schemas.openxmlformats.org/officeDocument/2006/relationships/hyperlink" Target="#TRegExpr_Interface_tregexpr_replace"/><Relationship Id="rId62" Type="http://schemas.openxmlformats.org/officeDocument/2006/relationships/hyperlink" Target="#TRegExpr_Interface_subexprmatchcount"/><Relationship Id="rId63" Type="http://schemas.openxmlformats.org/officeDocument/2006/relationships/hyperlink" Target="#HyperLinksDecorator_decorateurls"/><Relationship Id="rId64" Type="http://schemas.openxmlformats.org/officeDocument/2006/relationships/hyperlink" Target="#HyperLinksDecorator_decorateemails"/><Relationship Id="rId65" Type="http://schemas.openxmlformats.org/officeDocument/2006/relationships/hyperlink" Target="mailto:anso@mail.ru" TargetMode="External"/><Relationship Id="rId66" Type="http://schemas.openxmlformats.org/officeDocument/2006/relationships/hyperlink" Target="http://RegExpStudio.com/" TargetMode="External"/><Relationship Id="rId67" Type="http://schemas.openxmlformats.org/officeDocument/2006/relationships/hyperlink" Target="http://www.mindpower.com" TargetMode="External"/><Relationship Id="rId68" Type="http://schemas.openxmlformats.org/officeDocument/2006/relationships/hyperlink" Target="http://www.helpandmanual.com" TargetMode="External"/><Relationship Id="rId69" Type="http://schemas.openxmlformats.org/officeDocument/2006/relationships/image" Target="media/hmimage69.png"/></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TRegExpr - Delphi Regularen Ausdrucken</vt:lpstr>
      <vt:lpstr>TRegExpr - Delphi Regularen Ausdrucken</vt:lpstr>
    </vt:vector>
  </TitlesOfParts>
  <Company>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TRegExpr - Delphi Regularen Ausdrucken</dc:title>
  <dc:subject>&lt;%DESCRIPTION%&gt;</dc:subject>
  <dc:creator> </dc:creator>
  <dc:description>&lt;%COMMENTS%&gt;</dc:description>
  <cp:lastModifiedBy>Tim Green</cp:lastModifiedBy>
  <cp:revision>2</cp:revision>
  <dcterms:created xsi:type="dcterms:W3CDTF">2015-02-18T05:43:00Z</dcterms:created>
  <dcterms:modified xsi:type="dcterms:W3CDTF">2015-02-18T05:43:00Z</dcterms:modified>
</cp:coreProperties>
</file>