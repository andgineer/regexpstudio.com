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1414881"/>
        <w:docPartObj>
          <w:docPartGallery w:val="Cover Pages"/>
          <w:docPartUnique/>
        </w:docPartObj>
      </w:sdtPr>
      <w:sdtEndPr>
        <w:rPr>
          <w:b/>
          <w:bCs/>
        </w:rPr>
      </w:sdtEndPr>
      <w:sdtContent>
        <w:p w:rsidR="00B24B5F" w:rsidRDefault="00B24B5F"/>
        <w:p w:rsidR="00B24B5F" w:rsidRDefault="00790F39">
          <w:r>
            <w:rPr>
              <w:noProof/>
              <w:lang w:val="de-DE" w:eastAsia="de-DE"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5532755</wp:posOffset>
                        </wp:positionV>
                      </mc:Fallback>
                    </mc:AlternateContent>
                    <wp:extent cx="6991985" cy="402399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402399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1"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1"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2"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2"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50.55pt;height:316.8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3"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3"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4"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val="de-DE" w:eastAsia="de-DE"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2700655" cy="5008245"/>
                    <wp:effectExtent l="0" t="0" r="22225" b="1841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0655" cy="5008245"/>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Регулярные выражения для Delphi</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12.65pt;height:394.35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Регулярные выражения для Delphi</w:t>
                                </w:r>
                              </w:p>
                            </w:sdtContent>
                          </w:sdt>
                        </w:txbxContent>
                      </v:textbox>
                    </v:rect>
                    <w10:wrap anchorx="page" anchory="page"/>
                  </v:group>
                </w:pict>
              </mc:Fallback>
            </mc:AlternateContent>
          </w:r>
          <w:r>
            <w:rPr>
              <w:noProof/>
              <w:lang w:val="de-DE" w:eastAsia="de-DE"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6991985" cy="5026025"/>
                    <wp:effectExtent l="0" t="0" r="127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1985" cy="5026025"/>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1B97DFD6" id="Rectangle 2" o:spid="_x0000_s1026" alt="exposure" style="position:absolute;margin-left:0;margin-top:0;width:550.55pt;height:395.75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E5AA6" w:rsidRDefault="008E5AA6" w:rsidP="008E5AA6">
      <w:pPr>
        <w:pStyle w:val="Subtitle"/>
        <w:rPr>
          <w:sz w:val="52"/>
          <w:szCs w:val="52"/>
        </w:rPr>
      </w:pPr>
      <w:r>
        <w:rPr>
          <w:sz w:val="52"/>
          <w:szCs w:val="52"/>
        </w:rPr>
        <w:lastRenderedPageBreak/>
        <w:t>Contents</w:t>
      </w:r>
    </w:p>
    <w:p w:rsidR="00097592" w:rsidRDefault="00255C7A">
      <w:pPr>
        <w:pStyle w:val="TOC1"/>
        <w:tabs>
          <w:tab w:val="right" w:leader="dot" w:pos="9062"/>
        </w:tabs>
        <w:rPr>
          <w:noProof/>
          <w:sz w:val="22"/>
          <w:szCs w:val="22"/>
          <w:lang w:bidi="ar-SA"/>
        </w:rPr>
      </w:pPr>
      <w:r>
        <w:rPr>
          <w:lang w:val="de-AT"/>
        </w:rPr>
        <w:fldChar w:fldCharType="begin"/>
      </w:r>
      <w:r w:rsidR="00097592" w:rsidRPr="00097592">
        <w:instrText xml:space="preserve"> TOC \o \u </w:instrText>
      </w:r>
      <w:r>
        <w:rPr>
          <w:lang w:val="de-AT"/>
        </w:rPr>
        <w:fldChar w:fldCharType="separate"/>
      </w:r>
      <w:r w:rsidR="00097592">
        <w:rPr>
          <w:noProof/>
        </w:rPr>
        <w:t>&lt;%CHAPTER_HEADING1%&gt;</w:t>
      </w:r>
      <w:r w:rsidR="00097592">
        <w:rPr>
          <w:noProof/>
        </w:rPr>
        <w:tab/>
      </w:r>
      <w:r>
        <w:rPr>
          <w:noProof/>
        </w:rPr>
        <w:fldChar w:fldCharType="begin"/>
      </w:r>
      <w:r w:rsidR="00097592">
        <w:rPr>
          <w:noProof/>
        </w:rPr>
        <w:instrText xml:space="preserve"> PAGEREF _Toc411030609 \h </w:instrText>
      </w:r>
      <w:r>
        <w:rPr>
          <w:noProof/>
        </w:rPr>
      </w:r>
      <w:r>
        <w:rPr>
          <w:noProof/>
        </w:rPr>
        <w:fldChar w:fldCharType="separate"/>
      </w:r>
      <w:r w:rsidR="00097592">
        <w:rPr>
          <w:noProof/>
        </w:rPr>
        <w:t>3</w:t>
      </w:r>
      <w:r>
        <w:rPr>
          <w:noProof/>
        </w:rPr>
        <w:fldChar w:fldCharType="end"/>
      </w:r>
    </w:p>
    <w:p w:rsidR="00097592" w:rsidRDefault="00097592">
      <w:pPr>
        <w:pStyle w:val="TOC2"/>
        <w:tabs>
          <w:tab w:val="right" w:leader="dot" w:pos="9062"/>
        </w:tabs>
        <w:rPr>
          <w:noProof/>
          <w:sz w:val="22"/>
          <w:szCs w:val="22"/>
          <w:lang w:bidi="ar-SA"/>
        </w:rPr>
      </w:pPr>
      <w:r>
        <w:rPr>
          <w:noProof/>
        </w:rPr>
        <w:t>&lt;%CHAPTER_HEADING2%&gt;</w:t>
      </w:r>
      <w:r>
        <w:rPr>
          <w:noProof/>
        </w:rPr>
        <w:tab/>
      </w:r>
      <w:r w:rsidR="00255C7A">
        <w:rPr>
          <w:noProof/>
        </w:rPr>
        <w:fldChar w:fldCharType="begin"/>
      </w:r>
      <w:r>
        <w:rPr>
          <w:noProof/>
        </w:rPr>
        <w:instrText xml:space="preserve"> PAGEREF _Toc411030610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3"/>
        <w:tabs>
          <w:tab w:val="right" w:leader="dot" w:pos="9062"/>
        </w:tabs>
        <w:rPr>
          <w:noProof/>
          <w:sz w:val="22"/>
          <w:szCs w:val="22"/>
          <w:lang w:bidi="ar-SA"/>
        </w:rPr>
      </w:pPr>
      <w:r>
        <w:rPr>
          <w:noProof/>
        </w:rPr>
        <w:t>&lt;%CHAPTER_HEADING3%&gt;</w:t>
      </w:r>
      <w:r>
        <w:rPr>
          <w:noProof/>
        </w:rPr>
        <w:tab/>
      </w:r>
      <w:r w:rsidR="00255C7A">
        <w:rPr>
          <w:noProof/>
        </w:rPr>
        <w:fldChar w:fldCharType="begin"/>
      </w:r>
      <w:r>
        <w:rPr>
          <w:noProof/>
        </w:rPr>
        <w:instrText xml:space="preserve"> PAGEREF _Toc411030611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4"/>
        <w:tabs>
          <w:tab w:val="right" w:leader="dot" w:pos="9062"/>
        </w:tabs>
        <w:rPr>
          <w:noProof/>
        </w:rPr>
      </w:pPr>
      <w:r>
        <w:rPr>
          <w:noProof/>
        </w:rPr>
        <w:t>&lt;%CHAPTER_HEADING4%&gt;</w:t>
      </w:r>
      <w:r>
        <w:rPr>
          <w:noProof/>
        </w:rPr>
        <w:tab/>
      </w:r>
      <w:r w:rsidR="00255C7A">
        <w:rPr>
          <w:noProof/>
        </w:rPr>
        <w:fldChar w:fldCharType="begin"/>
      </w:r>
      <w:r>
        <w:rPr>
          <w:noProof/>
        </w:rPr>
        <w:instrText xml:space="preserve"> PAGEREF _Toc411030612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5"/>
        <w:tabs>
          <w:tab w:val="right" w:leader="dot" w:pos="9062"/>
        </w:tabs>
        <w:rPr>
          <w:noProof/>
        </w:rPr>
      </w:pPr>
      <w:r>
        <w:rPr>
          <w:noProof/>
        </w:rPr>
        <w:t>&lt;%CHAPTER_HEADING5%&gt;</w:t>
      </w:r>
      <w:r>
        <w:rPr>
          <w:noProof/>
        </w:rPr>
        <w:tab/>
      </w:r>
      <w:r w:rsidR="00255C7A">
        <w:rPr>
          <w:noProof/>
        </w:rPr>
        <w:fldChar w:fldCharType="begin"/>
      </w:r>
      <w:r>
        <w:rPr>
          <w:noProof/>
        </w:rPr>
        <w:instrText xml:space="preserve"> PAGEREF _Toc411030613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6"/>
        <w:tabs>
          <w:tab w:val="right" w:leader="dot" w:pos="9062"/>
        </w:tabs>
        <w:rPr>
          <w:noProof/>
        </w:rPr>
      </w:pPr>
      <w:r>
        <w:rPr>
          <w:noProof/>
        </w:rPr>
        <w:t>&lt;%CHAPTER_HEADING6%&gt;</w:t>
      </w:r>
      <w:r>
        <w:rPr>
          <w:noProof/>
        </w:rPr>
        <w:tab/>
      </w:r>
      <w:r w:rsidR="00255C7A">
        <w:rPr>
          <w:noProof/>
        </w:rPr>
        <w:fldChar w:fldCharType="begin"/>
      </w:r>
      <w:r>
        <w:rPr>
          <w:noProof/>
        </w:rPr>
        <w:instrText xml:space="preserve"> PAGEREF _Toc411030614 \h </w:instrText>
      </w:r>
      <w:r w:rsidR="00255C7A">
        <w:rPr>
          <w:noProof/>
        </w:rPr>
      </w:r>
      <w:r w:rsidR="00255C7A">
        <w:rPr>
          <w:noProof/>
        </w:rPr>
        <w:fldChar w:fldCharType="separate"/>
      </w:r>
      <w:r>
        <w:rPr>
          <w:noProof/>
        </w:rPr>
        <w:t>3</w:t>
      </w:r>
      <w:r w:rsidR="00255C7A">
        <w:rPr>
          <w:noProof/>
        </w:rPr>
        <w:fldChar w:fldCharType="end"/>
      </w:r>
    </w:p>
    <w:p w:rsidR="00097592" w:rsidRPr="00097592" w:rsidRDefault="00255C7A">
      <w:r>
        <w:rPr>
          <w:lang w:val="de-AT"/>
        </w:rPr>
        <w:fldChar w:fldCharType="end"/>
      </w:r>
      <w:r w:rsidR="00097592" w:rsidRPr="00097592">
        <w:br w:type="page"/>
      </w:r>
    </w:p>
    <w:p>
      <w:bookmarkStart w:id="rId14" w:name="About"/>
      <w:pPr>
        <w:pStyle w:val="Heading1"/>
        <w:numPr>
          <w:ilvl w:val="0"/>
          <w:numId w:val="1"/>
        </w:numPr>
      </w:pPr>
      <w:r>
        <w:t>Назначение</w:t>
      </w:r>
      <w:bookmarkEnd w:id="rId14"/>
    </w:p>
    <w:p>
      <w:pPr>
        <w:pStyle w:val="hm_Normal"/>
      </w:pPr>
      <w:r>
        <w:rPr>
          <w:rStyle w:val="hm_NormalChar"/>
          <w:rFonts w:ascii="Arial" w:hAnsi="Arial"/>
          <w:sz w:val="20"/>
          <w:color w:val="000000"/>
        </w:rPr>
        <w:t>Универсальный инструмент для проверки пользовательского ввода на соответствие шаблонам, для самого изощренного поиска, а также замены подстрок.</w:t>
      </w:r>
    </w:p>
    <w:p>
      <w:pPr>
        <w:pStyle w:val="hm_Normal"/>
      </w:pPr>
    </w:p>
    <w:p>
      <w:pPr>
        <w:pStyle w:val="hm_Normal"/>
      </w:pPr>
      <w:r>
        <w:rPr>
          <w:rStyle w:val="hm_NormalChar"/>
          <w:rFonts w:ascii="Arial" w:hAnsi="Arial"/>
          <w:sz w:val="20"/>
          <w:color w:val="000000"/>
        </w:rPr>
        <w:t>Вы можете проверить синтаксическую корректность e-mail адреса, извлечь номера телефонов из неформализованного текста, найти необходимую информацию в web-странице - возможности ограничены только Вашим воображением. Правила (шаблоны) можно изменять не</w:t>
      </w:r>
    </w:p>
    <w:p>
      <w:pPr>
        <w:pStyle w:val="hm_Normal"/>
      </w:pPr>
      <w:r>
        <w:rPr>
          <w:rStyle w:val="hm_NormalChar"/>
          <w:rFonts w:ascii="Arial" w:hAnsi="Arial"/>
          <w:sz w:val="20"/>
          <w:color w:val="000000"/>
        </w:rPr>
        <w:t>перекомпилируя Вашу программу !</w:t>
      </w:r>
    </w:p>
    <w:p>
      <w:pPr>
        <w:pStyle w:val="hm_Normal"/>
      </w:pPr>
    </w:p>
    <w:p>
      <w:pPr>
        <w:pStyle w:val="hm_Normal"/>
      </w:pPr>
      <w:r>
        <w:rPr>
          <w:rStyle w:val="hm_NormalChar"/>
          <w:rFonts w:ascii="Arial" w:hAnsi="Arial"/>
          <w:sz w:val="20"/>
          <w:color w:val="000000"/>
        </w:rPr>
        <w:t xml:space="preserve">В качестве языка правил используется подмножество </w:t>
      </w:r>
      <w:hyperlink w:anchor="RegExp_Syntax">
        <w:r>
          <w:rPr>
            <w:rStyle w:val="hm_NormalChar"/>
            <w:rFonts w:ascii="Arial" w:hAnsi="Arial"/>
            <w:u w:val="single" w:color="auto"/>
            <w:sz w:val="20"/>
            <w:color w:val="0000FF"/>
          </w:rPr>
          <w:t>регулярных выражений</w:t>
        </w:r>
      </w:hyperlink>
      <w:r>
        <w:rPr>
          <w:rStyle w:val="hm_NormalChar"/>
          <w:rFonts w:ascii="Arial" w:hAnsi="Arial"/>
          <w:sz w:val="20"/>
          <w:color w:val="000000"/>
        </w:rPr>
        <w:t xml:space="preserve"> Перла (Perl regular expressions, regexp).</w:t>
      </w:r>
    </w:p>
    <w:p>
      <w:pPr>
        <w:pStyle w:val="hm_Normal"/>
      </w:pPr>
    </w:p>
    <w:p>
      <w:pPr>
        <w:pStyle w:val="hm_Normal"/>
      </w:pPr>
      <w:r>
        <w:rPr>
          <w:rStyle w:val="hm_NormalChar"/>
          <w:rFonts w:ascii="Arial" w:hAnsi="Arial"/>
          <w:sz w:val="20"/>
          <w:color w:val="000000"/>
        </w:rPr>
        <w:t>Распространяется в исходных текстах, полностью на Object Pascal (совместим с Delphi, Kylix, FreePascal), не нужны никакие DLL.</w:t>
      </w:r>
    </w:p>
    <w:p>
      <w:pPr>
        <w:pStyle w:val="hm_Normal"/>
      </w:pPr>
    </w:p>
    <w:p>
      <w:pPr>
        <w:pStyle w:val="hm_Normal"/>
      </w:pPr>
      <w:r>
        <w:rPr>
          <w:rStyle w:val="hm_NormalChar"/>
          <w:rFonts w:ascii="Arial" w:hAnsi="Arial"/>
          <w:sz w:val="20"/>
          <w:color w:val="000000"/>
        </w:rPr>
        <w:t>Документация на русском, английском, немецком, болгарском, французском и испанском доступна</w:t>
      </w:r>
    </w:p>
    <w:p>
      <w:pPr>
        <w:pStyle w:val="hm_Normal"/>
      </w:pPr>
      <w:r>
        <w:rPr>
          <w:rStyle w:val="hm_NormalChar"/>
          <w:rFonts w:ascii="Arial" w:hAnsi="Arial"/>
          <w:sz w:val="20"/>
          <w:color w:val="000000"/>
        </w:rPr>
        <w:t xml:space="preserve">на </w:t>
      </w:r>
      <w:hyperlink r:id="rId16">
        <w:r>
          <w:rPr>
            <w:rStyle w:val="hm_NormalChar"/>
            <w:rFonts w:ascii="Arial" w:hAnsi="Arial"/>
            <w:u w:val="double" w:color="auto"/>
            <w:sz w:val="20"/>
            <w:color w:val="0000FF"/>
          </w:rPr>
          <w:t>домашней странице</w:t>
        </w:r>
      </w:hyperlink>
      <w:r>
        <w:rPr>
          <w:rStyle w:val="hm_NormalChar"/>
          <w:rFonts w:ascii="Arial" w:hAnsi="Arial"/>
          <w:sz w:val="20"/>
          <w:color w:val="000000"/>
        </w:rPr>
        <w:t xml:space="preserve"> TRegExpr.</w:t>
      </w:r>
    </w:p>
    <w:p>
      <w:pPr>
        <w:pStyle w:val="hm_Normal"/>
      </w:pPr>
    </w:p>
    <w:p>
      <w:pPr>
        <w:pStyle w:val="hm_Normal"/>
      </w:pPr>
      <w:hyperlink w:anchor="Installation">
        <w:r>
          <w:rPr>
            <w:rStyle w:val="hm_NormalChar"/>
            <w:rFonts w:ascii="Arial" w:hAnsi="Arial"/>
            <w:u w:val="single" w:color="auto"/>
            <w:sz w:val="20"/>
            <w:color w:val="0000FF"/>
          </w:rPr>
          <w:t>Установка</w:t>
        </w:r>
      </w:hyperlink>
      <w:r>
        <w:rPr>
          <w:rStyle w:val="hm_NormalChar"/>
          <w:rFonts w:ascii="Arial" w:hAnsi="Arial"/>
          <w:sz w:val="20"/>
          <w:color w:val="000000"/>
        </w:rPr>
        <w:t xml:space="preserve"> элементарна, работа осуществляется через удобную объектную оболочку </w:t>
      </w:r>
      <w:hyperlink w:anchor="TRegExpr_Interface">
        <w:r>
          <w:rPr>
            <w:rStyle w:val="hm_NormalChar"/>
            <w:rFonts w:ascii="Arial" w:hAnsi="Arial"/>
            <w:u w:val="single" w:color="auto"/>
            <w:sz w:val="20"/>
            <w:color w:val="0000FF"/>
          </w:rPr>
          <w:t>TRegExpr</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Для начала Вы можете ознакомится с рядом небольших </w:t>
      </w:r>
      <w:hyperlink w:anchor="Demos">
        <w:r>
          <w:rPr>
            <w:rStyle w:val="hm_NormalChar"/>
            <w:rFonts w:ascii="Arial" w:hAnsi="Arial"/>
            <w:u w:val="single" w:color="auto"/>
            <w:sz w:val="20"/>
            <w:color w:val="0000FF"/>
          </w:rPr>
          <w:t>примеров использования</w:t>
        </w:r>
      </w:hyperlink>
      <w:r>
        <w:rPr>
          <w:rStyle w:val="hm_NormalChar"/>
          <w:rFonts w:ascii="Arial" w:hAnsi="Arial"/>
          <w:sz w:val="20"/>
          <w:color w:val="000000"/>
        </w:rPr>
        <w:t xml:space="preserve">, если Вы не знакомы с регулярными выражениями, рекомендую просмотреть краткое описание </w:t>
      </w:r>
      <w:hyperlink w:anchor="RegExp_Syntax">
        <w:r>
          <w:rPr>
            <w:rStyle w:val="hm_NormalChar"/>
            <w:rFonts w:ascii="Arial" w:hAnsi="Arial"/>
            <w:u w:val="single" w:color="auto"/>
            <w:sz w:val="20"/>
            <w:color w:val="0000FF"/>
          </w:rPr>
          <w:t>синтаксиса</w:t>
        </w:r>
      </w:hyperlink>
      <w:r>
        <w:rPr>
          <w:rStyle w:val="hm_NormalChar"/>
          <w:rFonts w:ascii="Arial" w:hAnsi="Arial"/>
          <w:sz w:val="20"/>
          <w:color w:val="000000"/>
        </w:rPr>
        <w:t xml:space="preserve"> (для изучения и экспериментов удобно использовать </w:t>
      </w:r>
      <w:hyperlink w:anchor="RegExpStudio">
        <w:r>
          <w:rPr>
            <w:rStyle w:val="hm_NormalChar"/>
            <w:rFonts w:ascii="Arial" w:hAnsi="Arial"/>
            <w:u w:val="single" w:color="auto"/>
            <w:sz w:val="20"/>
            <w:color w:val="0000FF"/>
          </w:rPr>
          <w:t>R.E.Studio</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TRegExpr может работать с unicode-строками (см. </w:t>
      </w:r>
      <w:hyperlink w:anchor="TRegExpr_Interface_unicode_support">
        <w:r>
          <w:rPr>
            <w:rStyle w:val="hm_NormalChar"/>
            <w:rFonts w:ascii="Arial" w:hAnsi="Arial"/>
            <w:u w:val="single" w:color="auto"/>
            <w:sz w:val="20"/>
            <w:color w:val="0000FF"/>
          </w:rPr>
          <w:t>как это делать</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История изменений описана в файле History.txt и на веб-страничке </w:t>
      </w:r>
      <w:hyperlink r:id="rId22">
        <w:r>
          <w:rPr>
            <w:rStyle w:val="hm_NormalChar"/>
            <w:rFonts w:ascii="Arial" w:hAnsi="Arial"/>
            <w:u w:val="double" w:color="auto"/>
            <w:sz w:val="20"/>
            <w:color w:val="0000FF"/>
          </w:rPr>
          <w:t>What's new</w:t>
        </w:r>
      </w:hyperlink>
      <w:r>
        <w:rPr>
          <w:rStyle w:val="hm_NormalChar"/>
          <w:rFonts w:ascii="Arial" w:hAnsi="Arial"/>
          <w:sz w:val="20"/>
          <w:color w:val="000000"/>
        </w:rPr>
        <w:t>.</w:t>
      </w:r>
    </w:p>
    <w:p>
      <w:pPr>
        <w:pStyle w:val="hm_Normal"/>
      </w:pPr>
    </w:p>
    <w:p>
      <w:bookmarkStart w:id="rId23" w:name="Disclaimer"/>
      <w:pPr>
        <w:pStyle w:val="Heading1"/>
        <w:numPr>
          <w:ilvl w:val="0"/>
          <w:numId w:val="1"/>
        </w:numPr>
      </w:pPr>
      <w:r>
        <w:t>Лицензия</w:t>
      </w:r>
      <w:bookmarkEnd w:id="rId23"/>
    </w:p>
    <w:p>
      <w:pPr>
        <w:pStyle w:val="hm_Normal"/>
      </w:pPr>
    </w:p>
    <w:p>
      <w:pPr>
        <w:pStyle w:val="hm_Normal"/>
      </w:pPr>
      <w:r>
        <w:rPr>
          <w:rStyle w:val="hm_NormalChar"/>
          <w:rFonts w:ascii="Arial" w:hAnsi="Arial"/>
          <w:sz w:val="20"/>
          <w:color w:val="000000"/>
        </w:rPr>
        <w:t xml:space="preserve"> Copyright (c) 1999-2004 by Andrey V. Sorokin &lt;</w:t>
      </w:r>
      <w:hyperlink r:id="rId24">
        <w:r>
          <w:rPr>
            <w:rStyle w:val="hm_NormalChar"/>
            <w:rFonts w:ascii="Arial" w:hAnsi="Arial"/>
            <w:u w:val="double" w:color="auto"/>
            <w:sz w:val="20"/>
            <w:color w:val="0000FF"/>
          </w:rPr>
          <w:t>anso@mail.ru</w:t>
        </w:r>
      </w:hyperlink>
      <w:r>
        <w:rPr>
          <w:rStyle w:val="hm_NormalChar"/>
          <w:rFonts w:ascii="Arial" w:hAnsi="Arial"/>
          <w:sz w:val="20"/>
          <w:color w:val="000000"/>
        </w:rPr>
        <w:t>&gt;</w:t>
      </w:r>
    </w:p>
    <w:p>
      <w:pPr>
        <w:pStyle w:val="hm_Normal"/>
      </w:pPr>
    </w:p>
    <w:p>
      <w:pPr>
        <w:pStyle w:val="hm_Normal"/>
      </w:pPr>
      <w:r>
        <w:rPr>
          <w:rStyle w:val="hm_NormalChar"/>
          <w:rFonts w:ascii="Arial" w:hAnsi="Arial"/>
          <w:sz w:val="20"/>
          <w:color w:val="000000"/>
        </w:rPr>
        <w:t xml:space="preserve"> Этот продукт предоставляется "как есть" без каких бы то ни было гарантий.</w:t>
      </w:r>
    </w:p>
    <w:p>
      <w:pPr>
        <w:pStyle w:val="hm_Normal"/>
      </w:pPr>
    </w:p>
    <w:p>
      <w:pPr>
        <w:pStyle w:val="hm_Normal"/>
      </w:pPr>
      <w:r>
        <w:rPr>
          <w:rStyle w:val="hm_NormalChar"/>
          <w:rFonts w:ascii="Arial" w:hAnsi="Arial"/>
          <w:sz w:val="20"/>
          <w:color w:val="000000"/>
        </w:rPr>
        <w:t xml:space="preserve"> Вы можете использовать этот продукт в любых Ваших разработках, включая коммерческие, распространять и корректировать его при условии выполнения нижеследующих ограничений :</w:t>
      </w:r>
    </w:p>
    <w:p>
      <w:pPr>
        <w:pStyle w:val="hm_Normal"/>
      </w:pPr>
      <w:r>
        <w:rPr>
          <w:rStyle w:val="hm_NormalChar"/>
          <w:rFonts w:ascii="Arial" w:hAnsi="Arial"/>
          <w:sz w:val="20"/>
          <w:color w:val="000000"/>
        </w:rPr>
        <w:t xml:space="preserve"> 1. Должно быть оставлено упоминание автора оригинальной версии, Вы не должны утверждать что разработали продукт самостоятельно. Желательно также, наличие в конечном продукте упоминание о факте использования данной библиотеки (в документации или диалоге "О программе").</w:t>
      </w:r>
    </w:p>
    <w:p>
      <w:pPr>
        <w:pStyle w:val="hm_Normal"/>
      </w:pPr>
      <w:r>
        <w:rPr>
          <w:rStyle w:val="hm_NormalChar"/>
          <w:rFonts w:ascii="Arial" w:hAnsi="Arial"/>
          <w:sz w:val="20"/>
          <w:color w:val="000000"/>
        </w:rPr>
        <w:t xml:space="preserve"> 2. Вы не имеете права распространять данный продукт за деньги, если он не интегрирован в Вашу разработку. Если продукт включен в Вашу разработку, то Вы не имеете права требовать деньги за предоставление исходных текстов.</w:t>
      </w:r>
    </w:p>
    <w:p>
      <w:pPr>
        <w:pStyle w:val="hm_Normal"/>
      </w:pPr>
    </w:p>
    <w:p>
      <w:pPr>
        <w:pStyle w:val="hm_Normal"/>
      </w:pPr>
    </w:p>
    <w:p>
      <w:pPr>
        <w:pStyle w:val="hm_Normal"/>
      </w:pPr>
      <w:r>
        <w:rPr>
          <w:rStyle w:val="hm_NormalChar"/>
          <w:rFonts w:ascii="Arial" w:hAnsi="Arial"/>
          <w:sz w:val="20"/>
          <w:color w:val="000000"/>
        </w:rPr>
        <w:t>---------------------------------------------------------------</w:t>
      </w:r>
    </w:p>
    <w:p>
      <w:pPr>
        <w:pStyle w:val="hm_Normal"/>
      </w:pPr>
      <w:r>
        <w:rPr>
          <w:rStyle w:val="hm_NormalChar"/>
          <w:rFonts w:ascii="Arial" w:hAnsi="Arial"/>
          <w:sz w:val="20"/>
          <w:color w:val="000000"/>
        </w:rPr>
        <w:t xml:space="preserve">     Legal issues for the original C sources:</w:t>
      </w:r>
    </w:p>
    <w:p>
      <w:pPr>
        <w:pStyle w:val="hm_Normal"/>
      </w:pPr>
      <w:r>
        <w:rPr>
          <w:rStyle w:val="hm_NormalChar"/>
          <w:rFonts w:ascii="Arial" w:hAnsi="Arial"/>
          <w:sz w:val="20"/>
          <w:color w:val="000000"/>
        </w:rPr>
        <w:t>---------------------------------------------------------------</w:t>
      </w:r>
    </w:p>
    <w:p>
      <w:pPr>
        <w:pStyle w:val="hm_Normal"/>
      </w:pPr>
      <w:r>
        <w:rPr>
          <w:rStyle w:val="hm_NormalChar"/>
          <w:rFonts w:ascii="Arial" w:hAnsi="Arial"/>
          <w:sz w:val="20"/>
          <w:color w:val="000000"/>
        </w:rPr>
        <w:t xml:space="preserve"> *  Copyright (c) 1986 by University of Toronto.</w:t>
      </w:r>
    </w:p>
    <w:p>
      <w:pPr>
        <w:pStyle w:val="hm_Normal"/>
      </w:pPr>
      <w:r>
        <w:rPr>
          <w:rStyle w:val="hm_NormalChar"/>
          <w:rFonts w:ascii="Arial" w:hAnsi="Arial"/>
          <w:sz w:val="20"/>
          <w:color w:val="000000"/>
        </w:rPr>
        <w:t xml:space="preserve"> *  Written by Henry Spencer.  Not derived from licensed software.</w:t>
      </w:r>
    </w:p>
    <w:p>
      <w:pPr>
        <w:pStyle w:val="hm_Normal"/>
      </w:pPr>
      <w:r>
        <w:rPr>
          <w:rStyle w:val="hm_NormalChar"/>
          <w:rFonts w:ascii="Arial" w:hAnsi="Arial"/>
          <w:sz w:val="20"/>
          <w:color w:val="000000"/>
        </w:rPr>
        <w:t xml:space="preserve"> *</w:t>
      </w:r>
    </w:p>
    <w:p>
      <w:pPr>
        <w:pStyle w:val="hm_Normal"/>
      </w:pPr>
      <w:r>
        <w:rPr>
          <w:rStyle w:val="hm_NormalChar"/>
          <w:rFonts w:ascii="Arial" w:hAnsi="Arial"/>
          <w:sz w:val="20"/>
          <w:color w:val="000000"/>
        </w:rPr>
        <w:t xml:space="preserve"> *  Permission is granted to anyone to use this software for any</w:t>
      </w:r>
    </w:p>
    <w:p>
      <w:pPr>
        <w:pStyle w:val="hm_Normal"/>
      </w:pPr>
      <w:r>
        <w:rPr>
          <w:rStyle w:val="hm_NormalChar"/>
          <w:rFonts w:ascii="Arial" w:hAnsi="Arial"/>
          <w:sz w:val="20"/>
          <w:color w:val="000000"/>
        </w:rPr>
        <w:t xml:space="preserve"> *  purpose on any computer system, and to redistribute it freely,</w:t>
      </w:r>
    </w:p>
    <w:p>
      <w:pPr>
        <w:pStyle w:val="hm_Normal"/>
      </w:pPr>
      <w:r>
        <w:rPr>
          <w:rStyle w:val="hm_NormalChar"/>
          <w:rFonts w:ascii="Arial" w:hAnsi="Arial"/>
          <w:sz w:val="20"/>
          <w:color w:val="000000"/>
        </w:rPr>
        <w:t xml:space="preserve"> *  subject to the following restrictions:</w:t>
      </w:r>
    </w:p>
    <w:p>
      <w:pPr>
        <w:pStyle w:val="hm_Normal"/>
      </w:pPr>
      <w:r>
        <w:rPr>
          <w:rStyle w:val="hm_NormalChar"/>
          <w:rFonts w:ascii="Arial" w:hAnsi="Arial"/>
          <w:sz w:val="20"/>
          <w:color w:val="000000"/>
        </w:rPr>
        <w:t xml:space="preserve"> *  1. The author is not responsible for the consequences of use of</w:t>
      </w:r>
    </w:p>
    <w:p>
      <w:pPr>
        <w:pStyle w:val="hm_Normal"/>
      </w:pPr>
      <w:r>
        <w:rPr>
          <w:rStyle w:val="hm_NormalChar"/>
          <w:rFonts w:ascii="Arial" w:hAnsi="Arial"/>
          <w:sz w:val="20"/>
          <w:color w:val="000000"/>
        </w:rPr>
        <w:t xml:space="preserve"> *      this software, no matter how awful, even if they arise</w:t>
      </w:r>
    </w:p>
    <w:p>
      <w:pPr>
        <w:pStyle w:val="hm_Normal"/>
      </w:pPr>
      <w:r>
        <w:rPr>
          <w:rStyle w:val="hm_NormalChar"/>
          <w:rFonts w:ascii="Arial" w:hAnsi="Arial"/>
          <w:sz w:val="20"/>
          <w:color w:val="000000"/>
        </w:rPr>
        <w:t xml:space="preserve"> *      from defects in it.</w:t>
      </w:r>
    </w:p>
    <w:p>
      <w:pPr>
        <w:pStyle w:val="hm_Normal"/>
      </w:pPr>
      <w:r>
        <w:rPr>
          <w:rStyle w:val="hm_NormalChar"/>
          <w:rFonts w:ascii="Arial" w:hAnsi="Arial"/>
          <w:sz w:val="20"/>
          <w:color w:val="000000"/>
        </w:rPr>
        <w:t xml:space="preserve"> *  2. The origin of this software must not be misrepresented, either</w:t>
      </w:r>
    </w:p>
    <w:p>
      <w:pPr>
        <w:pStyle w:val="hm_Normal"/>
      </w:pPr>
      <w:r>
        <w:rPr>
          <w:rStyle w:val="hm_NormalChar"/>
          <w:rFonts w:ascii="Arial" w:hAnsi="Arial"/>
          <w:sz w:val="20"/>
          <w:color w:val="000000"/>
        </w:rPr>
        <w:t xml:space="preserve"> *      by explicit claim or by omission.</w:t>
      </w:r>
    </w:p>
    <w:p>
      <w:pPr>
        <w:pStyle w:val="hm_Normal"/>
      </w:pPr>
      <w:r>
        <w:rPr>
          <w:rStyle w:val="hm_NormalChar"/>
          <w:rFonts w:ascii="Arial" w:hAnsi="Arial"/>
          <w:sz w:val="20"/>
          <w:color w:val="000000"/>
        </w:rPr>
        <w:t xml:space="preserve"> *  3. Altered versions must be plainly marked as such, and must not</w:t>
      </w:r>
    </w:p>
    <w:p>
      <w:pPr>
        <w:pStyle w:val="hm_Normal"/>
      </w:pPr>
      <w:r>
        <w:rPr>
          <w:rStyle w:val="hm_NormalChar"/>
          <w:rFonts w:ascii="Arial" w:hAnsi="Arial"/>
          <w:sz w:val="20"/>
          <w:color w:val="000000"/>
        </w:rPr>
        <w:t xml:space="preserve"> *      be misrepresented as being the original software.</w:t>
      </w:r>
    </w:p>
    <w:p>
      <w:pPr>
        <w:pStyle w:val="hm_Normal"/>
      </w:pPr>
    </w:p>
    <w:p>
      <w:bookmarkStart w:id="rId17" w:name="Installation"/>
      <w:pPr>
        <w:pStyle w:val="Heading1"/>
        <w:numPr>
          <w:ilvl w:val="0"/>
          <w:numId w:val="1"/>
        </w:numPr>
      </w:pPr>
      <w:r>
        <w:t>Установка</w:t>
      </w:r>
      <w:bookmarkEnd w:id="rId17"/>
    </w:p>
    <w:p>
      <w:pPr>
        <w:tabs>
          <w:tab w:val="clear" w:pos="195"/>
        </w:tabs>
        <w:numPr>
          <w:ilvl w:val="0"/>
          <w:numId w:val="2"/>
        </w:numPr>
      </w:pPr>
      <w:r>
        <w:rPr>
          <w:rFonts w:ascii="Arial" w:hAnsi="Arial"/>
          <w:sz w:val="20"/>
          <w:color w:val="000000"/>
        </w:rPr>
        <w:t>Распакуйте архив в любой (вновь созданный) каталог.</w:t>
      </w:r>
    </w:p>
    <w:p>
      <w:pPr>
        <w:tabs>
          <w:tab w:val="clear" w:pos="195"/>
        </w:tabs>
        <w:numPr>
          <w:ilvl w:val="0"/>
          <w:numId w:val="2"/>
        </w:numPr>
      </w:pPr>
      <w:r>
        <w:rPr>
          <w:rFonts w:ascii="Arial" w:hAnsi="Arial"/>
          <w:sz w:val="20"/>
          <w:color w:val="000000"/>
        </w:rPr>
        <w:t>При необходимости, в этот же каталог распакуйте архив с локализацией документации и примеров.</w:t>
      </w:r>
    </w:p>
    <w:p>
      <w:pPr>
        <w:tabs>
          <w:tab w:val="clear" w:pos="195"/>
        </w:tabs>
        <w:numPr>
          <w:ilvl w:val="0"/>
          <w:numId w:val="2"/>
        </w:numPr>
      </w:pPr>
      <w:r>
        <w:rPr>
          <w:rFonts w:ascii="Arial" w:hAnsi="Arial"/>
          <w:sz w:val="20"/>
          <w:color w:val="000000"/>
        </w:rPr>
        <w:t>Добавьте RegExpr.pas (размещен в подкаталоге Source) в список файлов Вашего проекта (Гл.меню Delphi -&gt; Project -&gt; Add to project..).</w:t>
      </w:r>
    </w:p>
    <w:p>
      <w:pPr>
        <w:tabs>
          <w:tab w:val="clear" w:pos="195"/>
        </w:tabs>
        <w:numPr>
          <w:ilvl w:val="0"/>
          <w:numId w:val="2"/>
        </w:numPr>
      </w:pPr>
      <w:r>
        <w:rPr>
          <w:rFonts w:ascii="Arial" w:hAnsi="Arial"/>
          <w:sz w:val="20"/>
          <w:color w:val="000000"/>
        </w:rPr>
        <w:t xml:space="preserve">Теперь просто используйте класс TRegExpr или глобальные процедуры из regexpr.pas в Вашем проекте (см. </w:t>
      </w:r>
      <w:hyperlink w:anchor="Demos">
        <w:r>
          <w:rPr>
            <w:rFonts w:ascii="Arial" w:hAnsi="Arial"/>
            <w:u w:val="single" w:color="auto"/>
            <w:sz w:val="20"/>
            <w:color w:val="0000FF"/>
          </w:rPr>
          <w:t>примеры использования</w:t>
        </w:r>
      </w:hyperlink>
      <w:r>
        <w:rPr>
          <w:rFonts w:ascii="Arial" w:hAnsi="Arial"/>
          <w:sz w:val="20"/>
          <w:color w:val="000000"/>
        </w:rPr>
        <w:t>). Не забудьте добавить 'uses RegExpr' (или выполнить Гл.меню Delphi -&gt; File -&gt; Use Unit..) в соответствующие модули Вашего проекта.</w:t>
      </w:r>
    </w:p>
    <w:p>
      <w:pPr>
        <w:pStyle w:val="hm_Normal"/>
      </w:pPr>
    </w:p>
    <w:p>
      <w:pPr>
        <w:pStyle w:val="hm_Normal"/>
      </w:pPr>
      <w:r>
        <w:rPr>
          <w:rStyle w:val="hm_NormalChar"/>
          <w:rFonts w:ascii="Arial" w:hAnsi="Arial"/>
          <w:sz w:val="20"/>
          <w:color w:val="000000"/>
        </w:rPr>
        <w:t xml:space="preserve">Точно также устанавливается библиотека </w:t>
      </w:r>
      <w:hyperlink w:anchor="HyperLinksDecorator">
        <w:r>
          <w:rPr>
            <w:rStyle w:val="hm_NormalChar"/>
            <w:rFonts w:ascii="Arial" w:hAnsi="Arial"/>
            <w:u w:val="single" w:color="auto"/>
            <w:sz w:val="20"/>
            <w:color w:val="0000FF"/>
          </w:rPr>
          <w:t>HyperLinksDecorator.pas</w:t>
        </w:r>
      </w:hyperlink>
      <w:r>
        <w:rPr>
          <w:rStyle w:val="hm_NormalChar"/>
          <w:rFonts w:ascii="Arial" w:hAnsi="Arial"/>
          <w:sz w:val="20"/>
          <w:color w:val="000000"/>
        </w:rPr>
        <w:t xml:space="preserve"> (для ее работы нужно установить TRegExpr).</w:t>
      </w:r>
    </w:p>
    <w:p>
      <w:pPr>
        <w:pStyle w:val="hm_Normal"/>
      </w:pPr>
    </w:p>
    <w:p>
      <w:pPr>
        <w:pStyle w:val="hm_Normal"/>
      </w:pPr>
      <w:r>
        <w:rPr>
          <w:rStyle w:val="hm_NormalChar"/>
          <w:rFonts w:ascii="Arial" w:hAnsi="Arial"/>
          <w:sz w:val="20"/>
          <w:color w:val="000000"/>
        </w:rPr>
        <w:t xml:space="preserve">Для более удобной работы, а также для быстрого освоения регулярных выражений рекомендуется использовать </w:t>
      </w:r>
      <w:hyperlink w:anchor="RegExpStudio">
        <w:r>
          <w:rPr>
            <w:rStyle w:val="hm_NormalChar"/>
            <w:rFonts w:ascii="Arial" w:hAnsi="Arial"/>
            <w:u w:val="single" w:color="auto"/>
            <w:sz w:val="20"/>
            <w:color w:val="0000FF"/>
          </w:rPr>
          <w:t>R.E.Studio</w:t>
        </w:r>
      </w:hyperlink>
      <w:r>
        <w:rPr>
          <w:rStyle w:val="hm_NormalChar"/>
          <w:rFonts w:ascii="Arial" w:hAnsi="Arial"/>
          <w:sz w:val="20"/>
          <w:color w:val="000000"/>
        </w:rPr>
        <w:t>.</w:t>
      </w:r>
    </w:p>
    <w:p>
      <w:pPr>
        <w:pStyle w:val="hm_Normal"/>
      </w:pPr>
    </w:p>
    <w:p>
      <w:bookmarkStart w:id="rId15" w:name="RegExp_Syntax"/>
      <w:pPr>
        <w:pStyle w:val="Heading1"/>
        <w:numPr>
          <w:ilvl w:val="0"/>
          <w:numId w:val="1"/>
        </w:numPr>
      </w:pPr>
      <w:r>
        <w:t>Синтаксис регулярных выражений</w:t>
      </w:r>
      <w:bookmarkEnd w:id="rId15"/>
    </w:p>
    <w:p>
      <w:pPr>
        <w:pStyle w:val="hm_Normal"/>
      </w:pPr>
      <w:r>
        <w:rPr>
          <w:rStyle w:val="hm_NormalChar"/>
          <w:rFonts w:ascii="Arial" w:hAnsi="Arial"/>
          <w:b/>
          <w:sz w:val="20"/>
          <w:color w:val="0000FF"/>
        </w:rPr>
        <w:t>Введение</w:t>
      </w:r>
    </w:p>
    <w:p>
      <w:pPr>
        <w:pStyle w:val="hm_Normal"/>
      </w:pPr>
    </w:p>
    <w:p>
      <w:pPr>
        <w:pStyle w:val="hm_Normal"/>
      </w:pPr>
      <w:r>
        <w:rPr>
          <w:rStyle w:val="hm_NormalChar"/>
          <w:rFonts w:ascii="Arial" w:hAnsi="Arial"/>
          <w:sz w:val="20"/>
          <w:color w:val="000000"/>
        </w:rPr>
        <w:t xml:space="preserve">Регулярные выражения - это широкоиспользуемый способ описания шаблонов для поиска текста и проверки соответствия текста шаблону. Специальные </w:t>
      </w:r>
      <w:r>
        <w:rPr>
          <w:rStyle w:val="hm_NormalChar"/>
          <w:rFonts w:ascii="Arial" w:hAnsi="Arial"/>
          <w:b/>
          <w:sz w:val="20"/>
          <w:color w:val="000000"/>
        </w:rPr>
        <w:t>метасимволы</w:t>
      </w:r>
      <w:r>
        <w:rPr>
          <w:rStyle w:val="hm_NormalChar"/>
          <w:rFonts w:ascii="Arial" w:hAnsi="Arial"/>
          <w:sz w:val="20"/>
          <w:color w:val="000000"/>
        </w:rPr>
        <w:t xml:space="preserve"> позволяют определять, например, что Вы ищете подстроку в начале входной строки или определенное число повторений подстроки.</w:t>
      </w:r>
    </w:p>
    <w:p>
      <w:pPr>
        <w:pStyle w:val="hm_Normal"/>
      </w:pPr>
    </w:p>
    <w:p>
      <w:pPr>
        <w:pStyle w:val="hm_Normal"/>
      </w:pPr>
      <w:r>
        <w:rPr>
          <w:rStyle w:val="hm_NormalChar"/>
          <w:rFonts w:ascii="Arial" w:hAnsi="Arial"/>
          <w:sz w:val="20"/>
          <w:color w:val="000000"/>
        </w:rPr>
        <w:t>На первый взгляд регулярные выражения выглядят страшновато (ну хорошо, на второй - еще страшнее ;) ).</w:t>
      </w:r>
    </w:p>
    <w:p>
      <w:pPr>
        <w:pStyle w:val="hm_Normal"/>
      </w:pPr>
      <w:r>
        <w:rPr>
          <w:rStyle w:val="hm_NormalChar"/>
          <w:rFonts w:ascii="Arial" w:hAnsi="Arial"/>
          <w:sz w:val="20"/>
          <w:color w:val="000000"/>
        </w:rPr>
        <w:t>Однако Вы очень быстро оцените всю их мощь. Они съэкономят Вам многие часы ненужного кодирования, а в некоторых случаях будут и быстрее работать, чем вручную закодированные проверки.</w:t>
      </w:r>
    </w:p>
    <w:p>
      <w:pPr>
        <w:pStyle w:val="hm_Normal"/>
      </w:pPr>
    </w:p>
    <w:p>
      <w:pPr>
        <w:pStyle w:val="hm_Normal"/>
      </w:pPr>
      <w:r>
        <w:rPr>
          <w:rStyle w:val="hm_NormalChar"/>
          <w:rFonts w:ascii="Arial" w:hAnsi="Arial"/>
          <w:sz w:val="20"/>
          <w:color w:val="000000"/>
        </w:rPr>
        <w:t xml:space="preserve">Я настоятельно рекомендую Вам "поиграть" с поставляемой в дистрибутиве демо-программой </w:t>
      </w:r>
      <w:hyperlink w:anchor="RegExpStudio">
        <w:r>
          <w:rPr>
            <w:rStyle w:val="hm_NormalChar"/>
            <w:rFonts w:ascii="Arial" w:hAnsi="Arial"/>
            <w:u w:val="single" w:color="auto"/>
            <w:sz w:val="20"/>
            <w:color w:val="0000FF"/>
          </w:rPr>
          <w:t>TestRExp.dpr</w:t>
        </w:r>
      </w:hyperlink>
      <w:r>
        <w:rPr>
          <w:rStyle w:val="hm_NormalChar"/>
          <w:rFonts w:ascii="Arial" w:hAnsi="Arial"/>
          <w:sz w:val="20"/>
          <w:color w:val="000000"/>
        </w:rPr>
        <w:t xml:space="preserve"> - это позволит Вам лучше понять принцип работы регулярных выражений и отладить Ваши собственные выражения. Кроме того, в TestRExp входит множество примеров выражений.</w:t>
      </w:r>
    </w:p>
    <w:p>
      <w:pPr>
        <w:pStyle w:val="hm_Normal"/>
      </w:pPr>
    </w:p>
    <w:p>
      <w:pPr>
        <w:pStyle w:val="hm_Normal"/>
      </w:pPr>
      <w:r>
        <w:rPr>
          <w:rStyle w:val="hm_NormalChar"/>
          <w:rFonts w:ascii="Arial" w:hAnsi="Arial"/>
          <w:sz w:val="20"/>
          <w:color w:val="000000"/>
        </w:rPr>
        <w:t>Давайте начнем наше знакомство с регулярными выражениями!</w:t>
      </w:r>
    </w:p>
    <w:p>
      <w:pPr>
        <w:pStyle w:val="hm_Normal"/>
      </w:pPr>
    </w:p>
    <w:p>
      <w:pPr>
        <w:pStyle w:val="hm_Normal"/>
      </w:pPr>
    </w:p>
    <w:p>
      <w:pPr>
        <w:pStyle w:val="hm_Normal"/>
      </w:pPr>
      <w:r>
        <w:rPr>
          <w:rStyle w:val="hm_NormalChar"/>
          <w:rFonts w:ascii="Arial" w:hAnsi="Arial"/>
          <w:b/>
          <w:sz w:val="20"/>
          <w:color w:val="0000FF"/>
        </w:rPr>
        <w:t>Простое сравнение</w:t>
      </w:r>
    </w:p>
    <w:p>
      <w:pPr>
        <w:pStyle w:val="hm_Normal"/>
      </w:pPr>
    </w:p>
    <w:p>
      <w:pPr>
        <w:pStyle w:val="hm_Normal"/>
      </w:pPr>
      <w:r>
        <w:rPr>
          <w:rStyle w:val="hm_NormalChar"/>
          <w:rFonts w:ascii="Arial" w:hAnsi="Arial"/>
          <w:sz w:val="20"/>
          <w:color w:val="000000"/>
        </w:rPr>
        <w:t>Любой символ совпадает с самим собой, если он не относится к специальным метасимволам описанным чуть ниже.</w:t>
      </w:r>
    </w:p>
    <w:p>
      <w:pPr>
        <w:pStyle w:val="hm_Normal"/>
      </w:pPr>
    </w:p>
    <w:p>
      <w:pPr>
        <w:pStyle w:val="hm_Normal"/>
      </w:pPr>
      <w:r>
        <w:rPr>
          <w:rStyle w:val="hm_NormalChar"/>
          <w:rFonts w:ascii="Arial" w:hAnsi="Arial"/>
          <w:sz w:val="20"/>
          <w:color w:val="000000"/>
        </w:rPr>
        <w:t>Последовательность символов совпадает с такой же последовательностью во входной строке, так что шаблон "bluh" совпадет с подстрокой "bluh'' во входной строке. Пока все просто, не так ли ?</w:t>
      </w:r>
    </w:p>
    <w:p>
      <w:pPr>
        <w:pStyle w:val="hm_Normal"/>
      </w:pPr>
    </w:p>
    <w:p>
      <w:pPr>
        <w:pStyle w:val="hm_Normal"/>
      </w:pPr>
      <w:r>
        <w:rPr>
          <w:rStyle w:val="hm_NormalChar"/>
          <w:rFonts w:ascii="Arial" w:hAnsi="Arial"/>
          <w:sz w:val="20"/>
          <w:color w:val="000000"/>
        </w:rPr>
        <w:t xml:space="preserve">Если необходимо, чтобы метасимволы или </w:t>
      </w:r>
      <w:r>
        <w:rPr>
          <w:rStyle w:val="hm_NormalChar"/>
          <w:rFonts w:ascii="Arial" w:hAnsi="Arial"/>
          <w:b/>
          <w:sz w:val="20"/>
          <w:color w:val="000000"/>
        </w:rPr>
        <w:t>escape-последовательности</w:t>
      </w:r>
      <w:r>
        <w:rPr>
          <w:rStyle w:val="hm_NormalChar"/>
          <w:rFonts w:ascii="Arial" w:hAnsi="Arial"/>
          <w:sz w:val="20"/>
          <w:color w:val="000000"/>
        </w:rPr>
        <w:t xml:space="preserve"> воспринимались как обычные символы, их нужно предварять символом "\", например, метасимвол "^" обычно совпадает с началом строк, однако, если записать его как "\^", то он будет совпадать с символом "^", "\\" совпадает с "\" и т.д.</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находит 'foobar'</w:t>
      </w:r>
    </w:p>
    <w:p>
      <w:pPr>
        <w:pStyle w:val="hm_Normal"/>
      </w:pPr>
      <w:r>
        <w:rPr>
          <w:rStyle w:val="hm_NormalChar"/>
          <w:rFonts w:ascii="Courier" w:hAnsi="Courier"/>
          <w:sz w:val="20"/>
          <w:color w:val="000000"/>
        </w:rPr>
        <w:t xml:space="preserve">  \^FooBarPtr     </w:t>
      </w:r>
      <w:r>
        <w:rPr>
          <w:rStyle w:val="hm_NormalChar"/>
          <w:rFonts w:ascii="Arial" w:hAnsi="Arial"/>
          <w:i/>
          <w:sz w:val="20"/>
          <w:color w:val="000000"/>
        </w:rPr>
        <w:t>находит '^FooBarPtr'</w:t>
      </w:r>
    </w:p>
    <w:p>
      <w:pPr>
        <w:pStyle w:val="hm_Normal"/>
      </w:pPr>
    </w:p>
    <w:p>
      <w:pPr>
        <w:pStyle w:val="hm_Normal"/>
      </w:pPr>
    </w:p>
    <w:p>
      <w:pPr>
        <w:pStyle w:val="hm_Normal"/>
      </w:pPr>
      <w:r>
        <w:rPr>
          <w:rStyle w:val="hm_NormalChar"/>
          <w:rFonts w:ascii="Arial" w:hAnsi="Arial"/>
          <w:b/>
          <w:sz w:val="20"/>
          <w:color w:val="0000FF"/>
        </w:rPr>
        <w:t>Escape-последовательности</w:t>
      </w:r>
    </w:p>
    <w:p>
      <w:pPr>
        <w:pStyle w:val="hm_Normal"/>
      </w:pPr>
    </w:p>
    <w:p>
      <w:pPr>
        <w:pStyle w:val="hm_Normal"/>
      </w:pPr>
      <w:r>
        <w:rPr>
          <w:rStyle w:val="hm_NormalChar"/>
          <w:rFonts w:ascii="Arial" w:hAnsi="Arial"/>
          <w:sz w:val="20"/>
          <w:color w:val="000000"/>
        </w:rPr>
        <w:t>Любой символ может быть определен с помощью escape последовательности, так же как это делается в языках C или Perl: "\n'' означает начало строки, "\t'' - табуляцию и т.д.. Вообще, \xnn, где nn это последовательность шестнадцатеричных цифр, означает символ с ASCII-кодом nn. Если необходимо определить двухбайтный (Unicode) символ, используйте формат '\x{nnnn}', где 'nnnn' - одна или более шестнадцатеричных цифр.</w:t>
      </w:r>
    </w:p>
    <w:p>
      <w:pPr>
        <w:pStyle w:val="hm_Normal"/>
      </w:pPr>
    </w:p>
    <w:p>
      <w:pPr>
        <w:pStyle w:val="hm_Normal"/>
      </w:pPr>
      <w:r>
        <w:rPr>
          <w:rStyle w:val="hm_NormalChar"/>
          <w:rFonts w:ascii="Courier" w:hAnsi="Courier"/>
          <w:sz w:val="20"/>
          <w:color w:val="000000"/>
        </w:rPr>
        <w:t xml:space="preserve">  \xnn     </w:t>
      </w:r>
      <w:r>
        <w:rPr>
          <w:rStyle w:val="hm_NormalChar"/>
          <w:rFonts w:ascii="Arial" w:hAnsi="Arial"/>
          <w:i/>
          <w:sz w:val="20"/>
          <w:color w:val="000000"/>
        </w:rPr>
        <w:t>символ с шестнадцатеричным кодом nn</w:t>
      </w:r>
    </w:p>
    <w:p>
      <w:pPr>
        <w:pStyle w:val="hm_Normal"/>
      </w:pPr>
      <w:r>
        <w:rPr>
          <w:rStyle w:val="hm_NormalChar"/>
          <w:rFonts w:ascii="Courier" w:hAnsi="Courier"/>
          <w:sz w:val="20"/>
          <w:color w:val="000000"/>
        </w:rPr>
        <w:t xml:space="preserve">  \x{nnnn} </w:t>
      </w:r>
      <w:r>
        <w:rPr>
          <w:rStyle w:val="hm_NormalChar"/>
          <w:rFonts w:ascii="Arial" w:hAnsi="Arial"/>
          <w:i/>
          <w:sz w:val="20"/>
          <w:color w:val="000000"/>
        </w:rPr>
        <w:t xml:space="preserve">символ с шестнадцатеричным кодом nnnn (более одного байта можно задавать только в режиме </w:t>
      </w:r>
      <w:hyperlink w:anchor="TRegExpr_Interface_unicode_support">
        <w:r>
          <w:rPr>
            <w:rStyle w:val="hm_NormalChar"/>
            <w:rFonts w:ascii="Arial" w:hAnsi="Arial"/>
            <w:i/>
            <w:u w:val="single" w:color="auto"/>
            <w:sz w:val="20"/>
            <w:color w:val="0000FF"/>
          </w:rPr>
          <w:t>Unicode</w:t>
        </w:r>
      </w:hyperlink>
      <w:r>
        <w:rPr>
          <w:rStyle w:val="hm_NormalChar"/>
          <w:rFonts w:ascii="Arial" w:hAnsi="Arial"/>
          <w:i/>
          <w:sz w:val="20"/>
          <w:color w:val="000000"/>
        </w:rPr>
        <w:t>)</w:t>
      </w:r>
    </w:p>
    <w:p>
      <w:pPr>
        <w:pStyle w:val="hm_Normal"/>
      </w:pPr>
      <w:r>
        <w:rPr>
          <w:rStyle w:val="hm_NormalChar"/>
          <w:rFonts w:ascii="Courier" w:hAnsi="Courier"/>
          <w:sz w:val="20"/>
          <w:color w:val="000000"/>
        </w:rPr>
        <w:t xml:space="preserve">  \t       </w:t>
      </w:r>
      <w:r>
        <w:rPr>
          <w:rStyle w:val="hm_NormalChar"/>
          <w:rFonts w:ascii="Arial" w:hAnsi="Arial"/>
          <w:i/>
          <w:sz w:val="20"/>
          <w:color w:val="000000"/>
        </w:rPr>
        <w:t>табуляция (HT/TAB), можно также \x09</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новая строка (NL), можно также \x0a</w:t>
      </w:r>
    </w:p>
    <w:p>
      <w:pPr>
        <w:pStyle w:val="hm_Normal"/>
      </w:pPr>
      <w:r>
        <w:rPr>
          <w:rStyle w:val="hm_NormalChar"/>
          <w:rFonts w:ascii="Courier" w:hAnsi="Courier"/>
          <w:sz w:val="20"/>
          <w:color w:val="000000"/>
        </w:rPr>
        <w:t xml:space="preserve">  \r       </w:t>
      </w:r>
      <w:r>
        <w:rPr>
          <w:rStyle w:val="hm_NormalChar"/>
          <w:rFonts w:ascii="Arial" w:hAnsi="Arial"/>
          <w:i/>
          <w:sz w:val="20"/>
          <w:color w:val="000000"/>
        </w:rPr>
        <w:t>возврат каретки (CR), можно также \x0d</w:t>
      </w:r>
    </w:p>
    <w:p>
      <w:pPr>
        <w:pStyle w:val="hm_Normal"/>
      </w:pPr>
      <w:r>
        <w:rPr>
          <w:rStyle w:val="hm_NormalChar"/>
          <w:rFonts w:ascii="Courier" w:hAnsi="Courier"/>
          <w:sz w:val="20"/>
          <w:color w:val="000000"/>
        </w:rPr>
        <w:t xml:space="preserve">  \f       </w:t>
      </w:r>
      <w:r>
        <w:rPr>
          <w:rStyle w:val="hm_NormalChar"/>
          <w:rFonts w:ascii="Arial" w:hAnsi="Arial"/>
          <w:i/>
          <w:sz w:val="20"/>
          <w:color w:val="000000"/>
        </w:rPr>
        <w:t>перевод формата (FF), можно также \x0c</w:t>
      </w:r>
    </w:p>
    <w:p>
      <w:pPr>
        <w:pStyle w:val="hm_Normal"/>
      </w:pPr>
      <w:r>
        <w:rPr>
          <w:rStyle w:val="hm_NormalChar"/>
          <w:rFonts w:ascii="Courier" w:hAnsi="Courier"/>
          <w:sz w:val="20"/>
          <w:color w:val="000000"/>
        </w:rPr>
        <w:t xml:space="preserve">  \a       </w:t>
      </w:r>
      <w:r>
        <w:rPr>
          <w:rStyle w:val="hm_NormalChar"/>
          <w:rFonts w:ascii="Arial" w:hAnsi="Arial"/>
          <w:i/>
          <w:sz w:val="20"/>
          <w:color w:val="000000"/>
        </w:rPr>
        <w:t>звонок (BEL), можно также \x07</w:t>
      </w:r>
    </w:p>
    <w:p>
      <w:pPr>
        <w:pStyle w:val="hm_Normal"/>
      </w:pPr>
      <w:r>
        <w:rPr>
          <w:rStyle w:val="hm_NormalChar"/>
          <w:rFonts w:ascii="Courier" w:hAnsi="Courier"/>
          <w:sz w:val="20"/>
          <w:color w:val="000000"/>
        </w:rPr>
        <w:t xml:space="preserve">  \e       </w:t>
      </w:r>
      <w:r>
        <w:rPr>
          <w:rStyle w:val="hm_NormalChar"/>
          <w:rFonts w:ascii="Arial" w:hAnsi="Arial"/>
          <w:i/>
          <w:sz w:val="20"/>
          <w:color w:val="000000"/>
        </w:rPr>
        <w:t>escape (ESC), можно также \x1b</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foo\x20bar   </w:t>
      </w:r>
      <w:r>
        <w:rPr>
          <w:rStyle w:val="hm_NormalChar"/>
          <w:rFonts w:ascii="Arial" w:hAnsi="Arial"/>
          <w:i/>
          <w:sz w:val="20"/>
          <w:color w:val="000000"/>
        </w:rPr>
        <w:t>находит 'foo bar' (обратите внимание на пробел посередине)</w:t>
      </w:r>
    </w:p>
    <w:p>
      <w:pPr>
        <w:pStyle w:val="hm_Normal"/>
      </w:pPr>
      <w:r>
        <w:rPr>
          <w:rStyle w:val="hm_NormalChar"/>
          <w:rFonts w:ascii="Courier" w:hAnsi="Courier"/>
          <w:sz w:val="20"/>
          <w:color w:val="000000"/>
        </w:rPr>
        <w:t xml:space="preserve">  \tfoobar     </w:t>
      </w:r>
      <w:r>
        <w:rPr>
          <w:rStyle w:val="hm_NormalChar"/>
          <w:rFonts w:ascii="Arial" w:hAnsi="Arial"/>
          <w:i/>
          <w:sz w:val="20"/>
          <w:color w:val="000000"/>
        </w:rPr>
        <w:t>находит 'foobar' предшествуемый табуляцией</w:t>
      </w:r>
    </w:p>
    <w:p>
      <w:pPr>
        <w:pStyle w:val="hm_Normal"/>
      </w:pPr>
    </w:p>
    <w:p>
      <w:pPr>
        <w:pStyle w:val="hm_Normal"/>
      </w:pPr>
    </w:p>
    <w:p>
      <w:pPr>
        <w:pStyle w:val="hm_Normal"/>
      </w:pPr>
      <w:r>
        <w:rPr>
          <w:rStyle w:val="hm_NormalChar"/>
          <w:rFonts w:ascii="Arial" w:hAnsi="Arial"/>
          <w:b/>
          <w:sz w:val="20"/>
          <w:color w:val="0000FF"/>
        </w:rPr>
        <w:t>Перечни символов</w:t>
      </w:r>
    </w:p>
    <w:p>
      <w:pPr>
        <w:pStyle w:val="hm_Normal"/>
      </w:pPr>
    </w:p>
    <w:p>
      <w:pPr>
        <w:pStyle w:val="hm_Normal"/>
      </w:pPr>
      <w:r>
        <w:rPr>
          <w:rStyle w:val="hm_NormalChar"/>
          <w:rFonts w:ascii="Arial" w:hAnsi="Arial"/>
          <w:sz w:val="20"/>
          <w:color w:val="000000"/>
        </w:rPr>
        <w:t xml:space="preserve">Вы можете определить перечень, заключив символы в []. Перечень будет совпадать с любым </w:t>
      </w:r>
      <w:r>
        <w:rPr>
          <w:rStyle w:val="hm_NormalChar"/>
          <w:rFonts w:ascii="Arial" w:hAnsi="Arial"/>
          <w:b/>
          <w:sz w:val="20"/>
          <w:color w:val="000000"/>
        </w:rPr>
        <w:t>одним</w:t>
      </w:r>
      <w:r>
        <w:rPr>
          <w:rStyle w:val="hm_NormalChar"/>
          <w:rFonts w:ascii="Arial" w:hAnsi="Arial"/>
          <w:sz w:val="20"/>
          <w:color w:val="000000"/>
        </w:rPr>
        <w:t xml:space="preserve"> символом перечисленным в нем.</w:t>
      </w:r>
    </w:p>
    <w:p>
      <w:pPr>
        <w:pStyle w:val="hm_Normal"/>
      </w:pPr>
    </w:p>
    <w:p>
      <w:pPr>
        <w:pStyle w:val="hm_Normal"/>
      </w:pPr>
      <w:r>
        <w:rPr>
          <w:rStyle w:val="hm_NormalChar"/>
          <w:rFonts w:ascii="Arial" w:hAnsi="Arial"/>
          <w:sz w:val="20"/>
          <w:color w:val="000000"/>
        </w:rPr>
        <w:t xml:space="preserve">Если первый символ перечня (сразу после "['') - "^'', то такой перечень совпадает с любым символом </w:t>
      </w:r>
      <w:r>
        <w:rPr>
          <w:rStyle w:val="hm_NormalChar"/>
          <w:rFonts w:ascii="Arial" w:hAnsi="Arial"/>
          <w:b/>
          <w:sz w:val="20"/>
          <w:color w:val="000000"/>
        </w:rPr>
        <w:t>не</w:t>
      </w:r>
      <w:r>
        <w:rPr>
          <w:rStyle w:val="hm_NormalChar"/>
          <w:rFonts w:ascii="Arial" w:hAnsi="Arial"/>
          <w:sz w:val="20"/>
          <w:color w:val="000000"/>
        </w:rPr>
        <w:t xml:space="preserve"> перечисленным в перечне.</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foob[aeiou]r   </w:t>
      </w:r>
      <w:r>
        <w:rPr>
          <w:rStyle w:val="hm_NormalChar"/>
          <w:rFonts w:ascii="Arial" w:hAnsi="Arial"/>
          <w:i/>
          <w:sz w:val="20"/>
          <w:color w:val="000000"/>
        </w:rPr>
        <w:t>находит 'foobar', 'foober'  и т.д. но не 'foobbr', 'foobcr' и т.д.</w:t>
      </w:r>
    </w:p>
    <w:p>
      <w:pPr>
        <w:pStyle w:val="hm_Normal"/>
      </w:pPr>
      <w:r>
        <w:rPr>
          <w:rStyle w:val="hm_NormalChar"/>
          <w:rFonts w:ascii="Courier" w:hAnsi="Courier"/>
          <w:sz w:val="20"/>
          <w:color w:val="000000"/>
        </w:rPr>
        <w:t xml:space="preserve">  foob[^aeiou]r  </w:t>
      </w:r>
      <w:r>
        <w:rPr>
          <w:rStyle w:val="hm_NormalChar"/>
          <w:rFonts w:ascii="Arial" w:hAnsi="Arial"/>
          <w:i/>
          <w:sz w:val="20"/>
          <w:color w:val="000000"/>
        </w:rPr>
        <w:t>находит 'foobbr', 'foobcr'  и т.д.. но не 'foobar', 'foober'  и т.д.</w:t>
      </w:r>
    </w:p>
    <w:p>
      <w:pPr>
        <w:pStyle w:val="hm_Normal"/>
      </w:pPr>
    </w:p>
    <w:p>
      <w:pPr>
        <w:pStyle w:val="hm_Normal"/>
      </w:pPr>
      <w:r>
        <w:rPr>
          <w:rStyle w:val="hm_NormalChar"/>
          <w:rFonts w:ascii="Arial" w:hAnsi="Arial"/>
          <w:sz w:val="20"/>
          <w:color w:val="000000"/>
        </w:rPr>
        <w:t xml:space="preserve">Внутри перечня символ "-'' может быть использован для определения </w:t>
      </w:r>
      <w:r>
        <w:rPr>
          <w:rStyle w:val="hm_NormalChar"/>
          <w:rFonts w:ascii="Arial" w:hAnsi="Arial"/>
          <w:b/>
          <w:sz w:val="20"/>
          <w:color w:val="000000"/>
        </w:rPr>
        <w:t>диапазонов</w:t>
      </w:r>
      <w:r>
        <w:rPr>
          <w:rStyle w:val="hm_NormalChar"/>
          <w:rFonts w:ascii="Arial" w:hAnsi="Arial"/>
          <w:sz w:val="20"/>
          <w:color w:val="000000"/>
        </w:rPr>
        <w:t xml:space="preserve"> символов, например a-z представляет все символы между "a'' и "z'', включительно. </w:t>
      </w:r>
    </w:p>
    <w:p>
      <w:pPr>
        <w:pStyle w:val="hm_Normal"/>
      </w:pPr>
    </w:p>
    <w:p>
      <w:pPr>
        <w:pStyle w:val="hm_Normal"/>
      </w:pPr>
      <w:r>
        <w:rPr>
          <w:rStyle w:val="hm_NormalChar"/>
          <w:rFonts w:ascii="Arial" w:hAnsi="Arial"/>
          <w:sz w:val="20"/>
          <w:color w:val="000000"/>
        </w:rPr>
        <w:t>Если Вам необходимо включить в перечень сам символ "-'', поместите его в начало или конец перечня или предварите '\'. Если Вам необходимо поместить в перечень сам символ ']', поместите его в самое начало или предварите '\'.</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'a', 'z' и '-'</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'a', 'z' и '-'</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'a', 'z' и '-'</w:t>
      </w:r>
    </w:p>
    <w:p>
      <w:pPr>
        <w:pStyle w:val="hm_Normal"/>
      </w:pPr>
      <w:r>
        <w:rPr>
          <w:rStyle w:val="hm_NormalChar"/>
          <w:rFonts w:ascii="Courier" w:hAnsi="Courier"/>
          <w:sz w:val="20"/>
          <w:color w:val="000000"/>
        </w:rPr>
        <w:t xml:space="preserve">  [a-z]      </w:t>
      </w:r>
      <w:r>
        <w:rPr>
          <w:rStyle w:val="hm_NormalChar"/>
          <w:rFonts w:ascii="Arial" w:hAnsi="Arial"/>
          <w:i/>
          <w:sz w:val="20"/>
          <w:color w:val="000000"/>
        </w:rPr>
        <w:t>все 26 малых латинских букв от 'a' до 'z'</w:t>
      </w:r>
    </w:p>
    <w:p>
      <w:pPr>
        <w:pStyle w:val="hm_Normal"/>
      </w:pPr>
      <w:r>
        <w:rPr>
          <w:rStyle w:val="hm_NormalChar"/>
          <w:rFonts w:ascii="Courier" w:hAnsi="Courier"/>
          <w:sz w:val="20"/>
          <w:color w:val="000000"/>
        </w:rPr>
        <w:t xml:space="preserve">  [\n-\x0D]  </w:t>
      </w:r>
      <w:r>
        <w:rPr>
          <w:rStyle w:val="hm_NormalChar"/>
          <w:rFonts w:ascii="Arial" w:hAnsi="Arial"/>
          <w:i/>
          <w:sz w:val="20"/>
          <w:color w:val="000000"/>
        </w:rPr>
        <w:t>#10, #11, #12, #13.</w:t>
      </w:r>
    </w:p>
    <w:p>
      <w:pPr>
        <w:pStyle w:val="hm_Normal"/>
      </w:pPr>
      <w:r>
        <w:rPr>
          <w:rStyle w:val="hm_NormalChar"/>
          <w:rFonts w:ascii="Courier" w:hAnsi="Courier"/>
          <w:sz w:val="20"/>
          <w:color w:val="000000"/>
        </w:rPr>
        <w:t xml:space="preserve">  [\d-t]     </w:t>
      </w:r>
      <w:r>
        <w:rPr>
          <w:rStyle w:val="hm_NormalChar"/>
          <w:rFonts w:ascii="Arial" w:hAnsi="Arial"/>
          <w:i/>
          <w:sz w:val="20"/>
          <w:color w:val="000000"/>
        </w:rPr>
        <w:t xml:space="preserve">цифра, '-' или 't'. </w:t>
      </w:r>
    </w:p>
    <w:p>
      <w:pPr>
        <w:pStyle w:val="hm_Normal"/>
      </w:pPr>
      <w:r>
        <w:rPr>
          <w:rStyle w:val="hm_NormalChar"/>
          <w:rFonts w:ascii="Courier" w:hAnsi="Courier"/>
          <w:sz w:val="20"/>
          <w:color w:val="000000"/>
        </w:rPr>
        <w:t xml:space="preserve">  []-a]      </w:t>
      </w:r>
      <w:r>
        <w:rPr>
          <w:rStyle w:val="hm_NormalChar"/>
          <w:rFonts w:ascii="Arial" w:hAnsi="Arial"/>
          <w:i/>
          <w:sz w:val="20"/>
          <w:color w:val="000000"/>
        </w:rPr>
        <w:t>символ из диапазона ']'..'a'.</w:t>
      </w:r>
    </w:p>
    <w:p>
      <w:pPr>
        <w:pStyle w:val="hm_Normal"/>
      </w:pPr>
    </w:p>
    <w:p>
      <w:pPr>
        <w:pStyle w:val="hm_Normal"/>
      </w:pPr>
    </w:p>
    <w:p>
      <w:pPr>
        <w:pStyle w:val="hm_Normal"/>
      </w:pPr>
      <w:r>
        <w:rPr>
          <w:rStyle w:val="hm_NormalChar"/>
          <w:rFonts w:ascii="Arial" w:hAnsi="Arial"/>
          <w:b/>
          <w:sz w:val="20"/>
          <w:color w:val="0000FF"/>
        </w:rPr>
        <w:t>Метасимволы</w:t>
      </w:r>
    </w:p>
    <w:p>
      <w:pPr>
        <w:pStyle w:val="hm_Normal"/>
      </w:pPr>
    </w:p>
    <w:p>
      <w:pPr>
        <w:pStyle w:val="hm_Normal"/>
      </w:pPr>
      <w:r>
        <w:rPr>
          <w:rStyle w:val="hm_NormalChar"/>
          <w:rFonts w:ascii="Arial" w:hAnsi="Arial"/>
          <w:sz w:val="20"/>
          <w:color w:val="000000"/>
        </w:rPr>
        <w:t>Метасимволы - это специальные символы, являющиеся важнейшим понятием в регулярных выражениях. Существует несколько групп метасимволов.</w:t>
      </w:r>
    </w:p>
    <w:p>
      <w:pPr>
        <w:pStyle w:val="hm_Normal"/>
      </w:pPr>
    </w:p>
    <w:p>
      <w:pPr>
        <w:pStyle w:val="hm_Normal"/>
      </w:pPr>
    </w:p>
    <w:p>
      <w:pPr>
        <w:pStyle w:val="hm_Normal"/>
      </w:pPr>
      <w:bookmarkStart w:id="rId26" w:name="RegExp_Syntax_syntax_line_separators"/>
      <w:bookmarkEnd w:id="rId26"/>
      <w:r>
        <w:rPr>
          <w:rStyle w:val="hm_NormalChar"/>
          <w:rFonts w:ascii="Arial" w:hAnsi="Arial"/>
          <w:sz w:val="20"/>
          <w:color w:val="000000"/>
        </w:rPr>
        <w:t>Метасимволы - разделители строк</w:t>
      </w:r>
    </w:p>
    <w:p>
      <w:pPr>
        <w:pStyle w:val="hm_Normal"/>
      </w:pPr>
    </w:p>
    <w:p>
      <w:pPr>
        <w:pStyle w:val="hm_Normal"/>
      </w:pPr>
      <w:r>
        <w:rPr>
          <w:rStyle w:val="hm_NormalChar"/>
          <w:rFonts w:ascii="Courier" w:hAnsi="Courier"/>
          <w:sz w:val="20"/>
          <w:color w:val="000000"/>
        </w:rPr>
        <w:t xml:space="preserve">  ^      </w:t>
      </w:r>
      <w:r>
        <w:rPr>
          <w:rStyle w:val="hm_NormalChar"/>
          <w:rFonts w:ascii="Arial" w:hAnsi="Arial"/>
          <w:i/>
          <w:sz w:val="20"/>
          <w:color w:val="000000"/>
        </w:rPr>
        <w:t>начало строки</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конец строки</w:t>
      </w:r>
    </w:p>
    <w:p>
      <w:pPr>
        <w:pStyle w:val="hm_Normal"/>
      </w:pPr>
      <w:r>
        <w:rPr>
          <w:rStyle w:val="hm_NormalChar"/>
          <w:rFonts w:ascii="Courier" w:hAnsi="Courier"/>
          <w:sz w:val="20"/>
          <w:color w:val="000000"/>
        </w:rPr>
        <w:t xml:space="preserve">  \A     </w:t>
      </w:r>
      <w:r>
        <w:rPr>
          <w:rStyle w:val="hm_NormalChar"/>
          <w:rFonts w:ascii="Arial" w:hAnsi="Arial"/>
          <w:i/>
          <w:sz w:val="20"/>
          <w:color w:val="000000"/>
        </w:rPr>
        <w:t>начало текста</w:t>
      </w:r>
    </w:p>
    <w:p>
      <w:pPr>
        <w:pStyle w:val="hm_Normal"/>
      </w:pPr>
      <w:r>
        <w:rPr>
          <w:rStyle w:val="hm_NormalChar"/>
          <w:rFonts w:ascii="Courier" w:hAnsi="Courier"/>
          <w:sz w:val="20"/>
          <w:color w:val="000000"/>
        </w:rPr>
        <w:t xml:space="preserve">  \Z     </w:t>
      </w:r>
      <w:r>
        <w:rPr>
          <w:rStyle w:val="hm_NormalChar"/>
          <w:rFonts w:ascii="Arial" w:hAnsi="Arial"/>
          <w:i/>
          <w:sz w:val="20"/>
          <w:color w:val="000000"/>
        </w:rPr>
        <w:t>конец текста</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любой символ в строке</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находит 'foobar' только если он в начале строки</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находит 'foobar' только если он в конце строки</w:t>
      </w:r>
    </w:p>
    <w:p>
      <w:pPr>
        <w:pStyle w:val="hm_Normal"/>
      </w:pPr>
      <w:r>
        <w:rPr>
          <w:rStyle w:val="hm_NormalChar"/>
          <w:rFonts w:ascii="Courier" w:hAnsi="Courier"/>
          <w:sz w:val="20"/>
          <w:color w:val="000000"/>
        </w:rPr>
        <w:t xml:space="preserve">  ^foobar$    </w:t>
      </w:r>
      <w:r>
        <w:rPr>
          <w:rStyle w:val="hm_NormalChar"/>
          <w:rFonts w:ascii="Arial" w:hAnsi="Arial"/>
          <w:i/>
          <w:sz w:val="20"/>
          <w:color w:val="000000"/>
        </w:rPr>
        <w:t>находит 'foobar' только если это единственное слово в строке</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находит 'foobar', 'foobbr', 'foob1r'  и т.д.</w:t>
      </w:r>
    </w:p>
    <w:p>
      <w:pPr>
        <w:pStyle w:val="hm_Normal"/>
      </w:pPr>
    </w:p>
    <w:p>
      <w:pPr>
        <w:pStyle w:val="hm_Normal"/>
      </w:pPr>
      <w:r>
        <w:rPr>
          <w:rStyle w:val="hm_NormalChar"/>
          <w:rFonts w:ascii="Arial" w:hAnsi="Arial"/>
          <w:sz w:val="20"/>
          <w:color w:val="000000"/>
        </w:rPr>
        <w:t>Метасимвол "^" по умолчанию совпадает только в начале входного текста, а метасимвол "$"  - только в конце текста. Внутренние разделители строк, имеющиеся в тексте, не будут совпадать с "^'' и "$''.</w:t>
      </w:r>
    </w:p>
    <w:p>
      <w:pPr>
        <w:pStyle w:val="hm_Normal"/>
      </w:pPr>
      <w:r>
        <w:rPr>
          <w:rStyle w:val="hm_NormalChar"/>
          <w:rFonts w:ascii="Arial" w:hAnsi="Arial"/>
          <w:sz w:val="20"/>
          <w:color w:val="000000"/>
        </w:rPr>
        <w:t xml:space="preserve">Однако, если Вам необходимо работать с текстом как с многострочным, чтобы "^'' совпадал после каждого разделителя строки внутри текста, а  "$'' - перед каждым разделителем, то Вы можете включить </w:t>
      </w:r>
      <w:hyperlink w:anchor="RegExp_Syntax_modifier_m">
        <w:r>
          <w:rPr>
            <w:rStyle w:val="hm_NormalChar"/>
            <w:rFonts w:ascii="Arial" w:hAnsi="Arial"/>
            <w:u w:val="single" w:color="auto"/>
            <w:sz w:val="20"/>
            <w:color w:val="0000FF"/>
          </w:rPr>
          <w:t>модификатор /m</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 xml:space="preserve">Метасимволы \A и \Z аналогичны "^'' и "$'', но на них не действует </w:t>
      </w:r>
      <w:hyperlink w:anchor="RegExp_Syntax_modifier_m">
        <w:r>
          <w:rPr>
            <w:rStyle w:val="hm_NormalChar"/>
            <w:rFonts w:ascii="Arial" w:hAnsi="Arial"/>
            <w:u w:val="single" w:color="auto"/>
            <w:sz w:val="20"/>
            <w:color w:val="0000FF"/>
          </w:rPr>
          <w:t>модификатор /m</w:t>
        </w:r>
      </w:hyperlink>
      <w:r>
        <w:rPr>
          <w:rStyle w:val="hm_NormalChar"/>
          <w:rFonts w:ascii="Arial" w:hAnsi="Arial"/>
          <w:sz w:val="20"/>
          <w:color w:val="000000"/>
        </w:rPr>
        <w:t xml:space="preserve">, т.е. они всегда совпадают только с началом и концом всего входного текста. </w:t>
      </w:r>
    </w:p>
    <w:p>
      <w:pPr>
        <w:pStyle w:val="hm_Normal"/>
      </w:pPr>
    </w:p>
    <w:p>
      <w:pPr>
        <w:pStyle w:val="hm_Normal"/>
      </w:pPr>
      <w:r>
        <w:rPr>
          <w:rStyle w:val="hm_NormalChar"/>
          <w:rFonts w:ascii="Arial" w:hAnsi="Arial"/>
          <w:sz w:val="20"/>
          <w:color w:val="000000"/>
        </w:rPr>
        <w:t xml:space="preserve">Метасимвол ".'' по умолчанию совпадает с любым символом, однако, если Вы выключите </w:t>
      </w:r>
      <w:hyperlink w:anchor="RegExp_Syntax_modifier_s">
        <w:r>
          <w:rPr>
            <w:rStyle w:val="hm_NormalChar"/>
            <w:rFonts w:ascii="Arial" w:hAnsi="Arial"/>
            <w:u w:val="single" w:color="auto"/>
            <w:sz w:val="20"/>
            <w:color w:val="0000FF"/>
          </w:rPr>
          <w:t>модификатор /s</w:t>
        </w:r>
      </w:hyperlink>
      <w:r>
        <w:rPr>
          <w:rStyle w:val="hm_NormalChar"/>
          <w:rFonts w:ascii="Arial" w:hAnsi="Arial"/>
          <w:sz w:val="20"/>
          <w:color w:val="000000"/>
        </w:rPr>
        <w:t>, то '.' не будет совпадать с разделителями строк.</w:t>
      </w:r>
    </w:p>
    <w:p>
      <w:pPr>
        <w:pStyle w:val="hm_Normal"/>
      </w:pPr>
    </w:p>
    <w:p>
      <w:pPr>
        <w:pStyle w:val="hm_Normal"/>
      </w:pPr>
      <w:r>
        <w:rPr>
          <w:rStyle w:val="hm_NormalChar"/>
          <w:rFonts w:ascii="Arial" w:hAnsi="Arial"/>
          <w:sz w:val="20"/>
          <w:color w:val="000000"/>
        </w:rPr>
        <w:t>TRegExpr интерпретирует разделители строк так, как это рекомендовано на www.unicode.org ( http://www.unicode.org/unicode/reports/tr18/ ):</w:t>
      </w:r>
    </w:p>
    <w:p>
      <w:pPr>
        <w:pStyle w:val="hm_Normal"/>
      </w:pPr>
    </w:p>
    <w:p>
      <w:pPr>
        <w:pStyle w:val="hm_Normal"/>
      </w:pPr>
      <w:r>
        <w:rPr>
          <w:rStyle w:val="hm_NormalChar"/>
          <w:rFonts w:ascii="Arial" w:hAnsi="Arial"/>
          <w:sz w:val="20"/>
          <w:color w:val="000000"/>
        </w:rPr>
        <w:t xml:space="preserve"> "^" совпадает с началом входного текста, а также, если включен </w:t>
      </w:r>
      <w:hyperlink w:anchor="RegExp_Syntax_modifier_m">
        <w:r>
          <w:rPr>
            <w:rStyle w:val="hm_NormalChar"/>
            <w:rFonts w:ascii="Arial" w:hAnsi="Arial"/>
            <w:u w:val="single" w:color="auto"/>
            <w:sz w:val="20"/>
            <w:color w:val="0000FF"/>
          </w:rPr>
          <w:t>модификатор /m</w:t>
        </w:r>
      </w:hyperlink>
      <w:r>
        <w:rPr>
          <w:rStyle w:val="hm_NormalChar"/>
          <w:rFonts w:ascii="Arial" w:hAnsi="Arial"/>
          <w:sz w:val="20"/>
          <w:color w:val="000000"/>
        </w:rPr>
        <w:t xml:space="preserve">, с точкой непосредственно следующей после  \x0D\x0A, \x0A или \x0D (если Вы используете </w:t>
      </w:r>
      <w:hyperlink w:anchor="TRegExpr_Interface_unicode_support">
        <w:r>
          <w:rPr>
            <w:rStyle w:val="hm_NormalChar"/>
            <w:rFonts w:ascii="Arial" w:hAnsi="Arial"/>
            <w:u w:val="single" w:color="auto"/>
            <w:sz w:val="20"/>
            <w:color w:val="0000FF"/>
          </w:rPr>
          <w:t>Unicode-версию</w:t>
        </w:r>
      </w:hyperlink>
      <w:r>
        <w:rPr>
          <w:rStyle w:val="hm_NormalChar"/>
          <w:rFonts w:ascii="Arial" w:hAnsi="Arial"/>
          <w:sz w:val="20"/>
          <w:color w:val="000000"/>
        </w:rPr>
        <w:t xml:space="preserve"> TRegExpr, то также \x2028 или  \x2029 или \x0B или \x0C или \x85). Обратите внимание, что он не совпадает в промежутке внутри последовательности \x0D\x0A. </w:t>
      </w:r>
    </w:p>
    <w:p>
      <w:pPr>
        <w:pStyle w:val="hm_Normal"/>
      </w:pPr>
    </w:p>
    <w:p>
      <w:pPr>
        <w:pStyle w:val="hm_Normal"/>
      </w:pPr>
      <w:r>
        <w:rPr>
          <w:rStyle w:val="hm_NormalChar"/>
          <w:rFonts w:ascii="Arial" w:hAnsi="Arial"/>
          <w:sz w:val="20"/>
          <w:color w:val="000000"/>
        </w:rPr>
        <w:t xml:space="preserve">"$" совпадает с концом входного текста, а также, если включен </w:t>
      </w:r>
      <w:hyperlink w:anchor="RegExp_Syntax_modifier_m">
        <w:r>
          <w:rPr>
            <w:rStyle w:val="hm_NormalChar"/>
            <w:rFonts w:ascii="Arial" w:hAnsi="Arial"/>
            <w:u w:val="single" w:color="auto"/>
            <w:sz w:val="20"/>
            <w:color w:val="0000FF"/>
          </w:rPr>
          <w:t>модификатор /m</w:t>
        </w:r>
      </w:hyperlink>
      <w:r>
        <w:rPr>
          <w:rStyle w:val="hm_NormalChar"/>
          <w:rFonts w:ascii="Arial" w:hAnsi="Arial"/>
          <w:sz w:val="20"/>
          <w:color w:val="000000"/>
        </w:rPr>
        <w:t xml:space="preserve">, с точкой непосредственно предшествующей \x0D\x0A, \x0A или \x0D (если Вы используете </w:t>
      </w:r>
      <w:hyperlink w:anchor="TRegExpr_Interface_unicode_support">
        <w:r>
          <w:rPr>
            <w:rStyle w:val="hm_NormalChar"/>
            <w:rFonts w:ascii="Arial" w:hAnsi="Arial"/>
            <w:u w:val="single" w:color="auto"/>
            <w:sz w:val="20"/>
            <w:color w:val="0000FF"/>
          </w:rPr>
          <w:t>Unicode-версию</w:t>
        </w:r>
      </w:hyperlink>
      <w:r>
        <w:rPr>
          <w:rStyle w:val="hm_NormalChar"/>
          <w:rFonts w:ascii="Arial" w:hAnsi="Arial"/>
          <w:sz w:val="20"/>
          <w:color w:val="000000"/>
        </w:rPr>
        <w:t xml:space="preserve"> TRegExpr, то также \x2028 или  \x2029 или \x0B или \x0C или \x85). Обратите внимание, что он не совпадает в промежутке внутри последовательности \x0D\x0A.</w:t>
      </w:r>
    </w:p>
    <w:p>
      <w:pPr>
        <w:pStyle w:val="hm_Normal"/>
      </w:pPr>
    </w:p>
    <w:p>
      <w:pPr>
        <w:pStyle w:val="hm_Normal"/>
      </w:pPr>
      <w:r>
        <w:rPr>
          <w:rStyle w:val="hm_NormalChar"/>
          <w:rFonts w:ascii="Arial" w:hAnsi="Arial"/>
          <w:sz w:val="20"/>
          <w:color w:val="000000"/>
        </w:rPr>
        <w:t xml:space="preserve">"." совпадает с любым символом, но если выключен </w:t>
      </w:r>
      <w:hyperlink w:anchor="RegExp_Syntax_modifier_s">
        <w:r>
          <w:rPr>
            <w:rStyle w:val="hm_NormalChar"/>
            <w:rFonts w:ascii="Arial" w:hAnsi="Arial"/>
            <w:u w:val="single" w:color="auto"/>
            <w:sz w:val="20"/>
            <w:color w:val="0000FF"/>
          </w:rPr>
          <w:t>модификаторr /s</w:t>
        </w:r>
      </w:hyperlink>
      <w:r>
        <w:rPr>
          <w:rStyle w:val="hm_NormalChar"/>
          <w:rFonts w:ascii="Arial" w:hAnsi="Arial"/>
          <w:sz w:val="20"/>
          <w:color w:val="000000"/>
        </w:rPr>
        <w:t xml:space="preserve">, то "." не совпадает с \x0D\x0A и \x0A и \x0D (если Вы используете </w:t>
      </w:r>
      <w:hyperlink w:anchor="TRegExpr_Interface_unicode_support">
        <w:r>
          <w:rPr>
            <w:rStyle w:val="hm_NormalChar"/>
            <w:rFonts w:ascii="Arial" w:hAnsi="Arial"/>
            <w:u w:val="single" w:color="auto"/>
            <w:sz w:val="20"/>
            <w:color w:val="0000FF"/>
          </w:rPr>
          <w:t>Unicode-версию</w:t>
        </w:r>
      </w:hyperlink>
      <w:r>
        <w:rPr>
          <w:rStyle w:val="hm_NormalChar"/>
          <w:rFonts w:ascii="Arial" w:hAnsi="Arial"/>
          <w:sz w:val="20"/>
          <w:color w:val="000000"/>
        </w:rPr>
        <w:t xml:space="preserve"> TRegExpr, то не совпадает также с \x2028 и  \x2029 и \x0B и \x0C и \x85).</w:t>
      </w:r>
    </w:p>
    <w:p>
      <w:pPr>
        <w:pStyle w:val="hm_Normal"/>
      </w:pPr>
      <w:r>
        <w:rPr>
          <w:rStyle w:val="hm_NormalChar"/>
          <w:rFonts w:ascii="Arial" w:hAnsi="Arial"/>
          <w:sz w:val="20"/>
          <w:color w:val="000000"/>
        </w:rPr>
        <w:t xml:space="preserve"> </w:t>
      </w:r>
    </w:p>
    <w:p>
      <w:pPr>
        <w:pStyle w:val="hm_Normal"/>
      </w:pPr>
      <w:r>
        <w:rPr>
          <w:rStyle w:val="hm_NormalChar"/>
          <w:rFonts w:ascii="Arial" w:hAnsi="Arial"/>
          <w:sz w:val="20"/>
          <w:color w:val="000000"/>
        </w:rPr>
        <w:t>Обратите внимание, что "^.*$" (шаблон для пустой строки) не совпадает с пустой строкой вида \x0D\x0A, но совпадает с \x0A\x0D.</w:t>
      </w:r>
    </w:p>
    <w:p>
      <w:pPr>
        <w:pStyle w:val="hm_Normal"/>
      </w:pPr>
    </w:p>
    <w:p>
      <w:pPr>
        <w:pStyle w:val="hm_Normal"/>
      </w:pPr>
      <w:r>
        <w:rPr>
          <w:rStyle w:val="hm_NormalChar"/>
          <w:rFonts w:ascii="Arial" w:hAnsi="Arial"/>
          <w:sz w:val="20"/>
          <w:color w:val="000000"/>
        </w:rPr>
        <w:t xml:space="preserve">Вы можете перенастроить вышеописанное поведение при обработке многострочных текстов - см. описания свойств </w:t>
      </w:r>
      <w:hyperlink w:anchor="TRegExpr_Interface_lineseparators">
        <w:r>
          <w:rPr>
            <w:rStyle w:val="hm_NormalChar"/>
            <w:rFonts w:ascii="Arial" w:hAnsi="Arial"/>
            <w:u w:val="single" w:color="auto"/>
            <w:sz w:val="20"/>
            <w:color w:val="0000FF"/>
          </w:rPr>
          <w:t>LineSeparators</w:t>
        </w:r>
      </w:hyperlink>
      <w:r>
        <w:rPr>
          <w:rStyle w:val="hm_NormalChar"/>
          <w:rFonts w:ascii="Arial" w:hAnsi="Arial"/>
          <w:sz w:val="20"/>
          <w:color w:val="000000"/>
        </w:rPr>
        <w:t xml:space="preserve"> и </w:t>
      </w:r>
      <w:hyperlink w:anchor="TRegExpr_Interface_linepairedseparator">
        <w:r>
          <w:rPr>
            <w:rStyle w:val="hm_NormalChar"/>
            <w:rFonts w:ascii="Arial" w:hAnsi="Arial"/>
            <w:u w:val="single" w:color="auto"/>
            <w:sz w:val="20"/>
            <w:color w:val="0000FF"/>
          </w:rPr>
          <w:t>LinePairedSeparator</w:t>
        </w:r>
      </w:hyperlink>
      <w:r>
        <w:rPr>
          <w:rStyle w:val="hm_NormalChar"/>
          <w:rFonts w:ascii="Arial" w:hAnsi="Arial"/>
          <w:sz w:val="20"/>
          <w:color w:val="000000"/>
        </w:rPr>
        <w:t>, скажем, Вы можете перенастроиться на использование только Unix-разделителей строк \n или только DOS/Windows-разделителей \r\n или же смешанных разделителей (так и настроено по умолчанию) или вообще определить свои собственные разделители строк!</w:t>
      </w:r>
    </w:p>
    <w:p>
      <w:pPr>
        <w:pStyle w:val="hm_Normal"/>
      </w:pPr>
    </w:p>
    <w:p>
      <w:pPr>
        <w:pStyle w:val="hm_Normal"/>
      </w:pPr>
    </w:p>
    <w:p>
      <w:pPr>
        <w:pStyle w:val="hm_Normal"/>
      </w:pPr>
      <w:bookmarkStart w:id="rId31" w:name="RegExp_Syntax_syntax_predefined_classes"/>
      <w:bookmarkEnd w:id="rId31"/>
      <w:r>
        <w:rPr>
          <w:rStyle w:val="hm_NormalChar"/>
          <w:rFonts w:ascii="Arial" w:hAnsi="Arial"/>
          <w:b/>
          <w:sz w:val="20"/>
          <w:color w:val="0000FF"/>
        </w:rPr>
        <w:t>Метасимволы - стандартные перечни символов</w:t>
      </w:r>
    </w:p>
    <w:p>
      <w:pPr>
        <w:pStyle w:val="hm_Normal"/>
      </w:pPr>
    </w:p>
    <w:p>
      <w:pPr>
        <w:pStyle w:val="hm_Normal"/>
      </w:pPr>
      <w:r>
        <w:rPr>
          <w:rStyle w:val="hm_NormalChar"/>
          <w:rFonts w:ascii="Courier" w:hAnsi="Courier"/>
          <w:sz w:val="20"/>
          <w:color w:val="000000"/>
        </w:rPr>
        <w:t xml:space="preserve">  \w     </w:t>
      </w:r>
      <w:r>
        <w:rPr>
          <w:rStyle w:val="hm_NormalChar"/>
          <w:rFonts w:ascii="Arial" w:hAnsi="Arial"/>
          <w:i/>
          <w:sz w:val="20"/>
          <w:color w:val="000000"/>
        </w:rPr>
        <w:t>буквенно-цифровой символ или "_"</w:t>
      </w:r>
    </w:p>
    <w:p>
      <w:pPr>
        <w:pStyle w:val="hm_Normal"/>
      </w:pPr>
      <w:r>
        <w:rPr>
          <w:rStyle w:val="hm_NormalChar"/>
          <w:rFonts w:ascii="Courier" w:hAnsi="Courier"/>
          <w:sz w:val="20"/>
          <w:color w:val="000000"/>
        </w:rPr>
        <w:t xml:space="preserve">  \W     </w:t>
      </w:r>
      <w:r>
        <w:rPr>
          <w:rStyle w:val="hm_NormalChar"/>
          <w:rFonts w:ascii="Arial" w:hAnsi="Arial"/>
          <w:i/>
          <w:sz w:val="20"/>
          <w:color w:val="000000"/>
        </w:rPr>
        <w:t>не \w</w:t>
      </w:r>
    </w:p>
    <w:p>
      <w:pPr>
        <w:pStyle w:val="hm_Normal"/>
      </w:pPr>
      <w:r>
        <w:rPr>
          <w:rStyle w:val="hm_NormalChar"/>
          <w:rFonts w:ascii="Courier" w:hAnsi="Courier"/>
          <w:sz w:val="20"/>
          <w:color w:val="000000"/>
        </w:rPr>
        <w:t xml:space="preserve">  \d     </w:t>
      </w:r>
      <w:r>
        <w:rPr>
          <w:rStyle w:val="hm_NormalChar"/>
          <w:rFonts w:ascii="Arial" w:hAnsi="Arial"/>
          <w:i/>
          <w:sz w:val="20"/>
          <w:color w:val="000000"/>
        </w:rPr>
        <w:t>цифровой символ</w:t>
      </w:r>
    </w:p>
    <w:p>
      <w:pPr>
        <w:pStyle w:val="hm_Normal"/>
      </w:pPr>
      <w:r>
        <w:rPr>
          <w:rStyle w:val="hm_NormalChar"/>
          <w:rFonts w:ascii="Courier" w:hAnsi="Courier"/>
          <w:sz w:val="20"/>
          <w:color w:val="000000"/>
        </w:rPr>
        <w:t xml:space="preserve">  \D     </w:t>
      </w:r>
      <w:r>
        <w:rPr>
          <w:rStyle w:val="hm_NormalChar"/>
          <w:rFonts w:ascii="Arial" w:hAnsi="Arial"/>
          <w:i/>
          <w:sz w:val="20"/>
          <w:color w:val="000000"/>
        </w:rPr>
        <w:t>не \d</w:t>
      </w:r>
    </w:p>
    <w:p>
      <w:pPr>
        <w:pStyle w:val="hm_Normal"/>
      </w:pPr>
      <w:r>
        <w:rPr>
          <w:rStyle w:val="hm_NormalChar"/>
          <w:rFonts w:ascii="Courier" w:hAnsi="Courier"/>
          <w:sz w:val="20"/>
          <w:color w:val="000000"/>
        </w:rPr>
        <w:t xml:space="preserve">  \s     </w:t>
      </w:r>
      <w:r>
        <w:rPr>
          <w:rStyle w:val="hm_NormalChar"/>
          <w:rFonts w:ascii="Courier" w:hAnsi="Courier"/>
          <w:i/>
          <w:sz w:val="20"/>
          <w:color w:val="000000"/>
        </w:rPr>
        <w:t xml:space="preserve">любой "пробельный" символ </w:t>
      </w:r>
      <w:r>
        <w:rPr>
          <w:rStyle w:val="hm_NormalChar"/>
          <w:rFonts w:ascii="Arial" w:hAnsi="Arial"/>
          <w:i/>
          <w:sz w:val="20"/>
          <w:color w:val="000000"/>
        </w:rPr>
        <w:t>(по умолчанию - [ \t\n\r\f])</w:t>
      </w:r>
    </w:p>
    <w:p>
      <w:pPr>
        <w:pStyle w:val="hm_Normal"/>
      </w:pPr>
      <w:r>
        <w:rPr>
          <w:rStyle w:val="hm_NormalChar"/>
          <w:rFonts w:ascii="Courier" w:hAnsi="Courier"/>
          <w:sz w:val="20"/>
          <w:color w:val="000000"/>
        </w:rPr>
        <w:t xml:space="preserve">  \S     </w:t>
      </w:r>
      <w:r>
        <w:rPr>
          <w:rStyle w:val="hm_NormalChar"/>
          <w:rFonts w:ascii="Arial" w:hAnsi="Arial"/>
          <w:i/>
          <w:sz w:val="20"/>
          <w:color w:val="000000"/>
        </w:rPr>
        <w:t>не \s</w:t>
      </w:r>
    </w:p>
    <w:p>
      <w:pPr>
        <w:pStyle w:val="hm_Normal"/>
      </w:pPr>
    </w:p>
    <w:p>
      <w:pPr>
        <w:pStyle w:val="hm_Normal"/>
      </w:pPr>
      <w:r>
        <w:rPr>
          <w:rStyle w:val="hm_NormalChar"/>
          <w:rFonts w:ascii="Arial" w:hAnsi="Arial"/>
          <w:sz w:val="20"/>
          <w:color w:val="000000"/>
        </w:rPr>
        <w:t xml:space="preserve">Стандартные перечни \w, \d и \s можно использовать и внутри </w:t>
      </w:r>
      <w:r>
        <w:rPr>
          <w:rStyle w:val="hm_NormalChar"/>
          <w:rFonts w:ascii="Arial" w:hAnsi="Arial"/>
          <w:b/>
          <w:sz w:val="20"/>
          <w:color w:val="000000"/>
        </w:rPr>
        <w:t>перечней символов</w:t>
      </w:r>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foob\dr     </w:t>
      </w:r>
      <w:r>
        <w:rPr>
          <w:rStyle w:val="hm_NormalChar"/>
          <w:rFonts w:ascii="Arial" w:hAnsi="Arial"/>
          <w:i/>
          <w:sz w:val="20"/>
          <w:color w:val="000000"/>
        </w:rPr>
        <w:t>находит 'foob1r', ''foob6r'  и т.д. но не 'foobar', 'foobbr'  и т.д.</w:t>
      </w:r>
    </w:p>
    <w:p>
      <w:pPr>
        <w:pStyle w:val="hm_Normal"/>
      </w:pPr>
      <w:r>
        <w:rPr>
          <w:rStyle w:val="hm_NormalChar"/>
          <w:rFonts w:ascii="Courier" w:hAnsi="Courier"/>
          <w:sz w:val="20"/>
          <w:color w:val="000000"/>
        </w:rPr>
        <w:t xml:space="preserve">  foob[\w\s]r </w:t>
      </w:r>
      <w:r>
        <w:rPr>
          <w:rStyle w:val="hm_NormalChar"/>
          <w:rFonts w:ascii="Arial" w:hAnsi="Arial"/>
          <w:i/>
          <w:sz w:val="20"/>
          <w:color w:val="000000"/>
        </w:rPr>
        <w:t>находит 'foobar', 'foob r', 'foobbr'  и т.д. но не 'foob1r', 'foob=r'  и т.д.</w:t>
      </w:r>
    </w:p>
    <w:p>
      <w:pPr>
        <w:pStyle w:val="hm_Normal"/>
      </w:pPr>
    </w:p>
    <w:p>
      <w:pPr>
        <w:pStyle w:val="hm_Normal"/>
      </w:pPr>
      <w:r>
        <w:rPr>
          <w:rStyle w:val="hm_NormalChar"/>
          <w:rFonts w:ascii="Arial" w:hAnsi="Arial"/>
          <w:sz w:val="20"/>
          <w:color w:val="000000"/>
        </w:rPr>
        <w:t xml:space="preserve">TRegExpr использует свойства </w:t>
      </w:r>
      <w:hyperlink w:anchor="TRegExpr_Interface_tregexpr_spacechars">
        <w:r>
          <w:rPr>
            <w:rStyle w:val="hm_NormalChar"/>
            <w:rFonts w:ascii="Arial" w:hAnsi="Arial"/>
            <w:u w:val="single" w:color="auto"/>
            <w:sz w:val="20"/>
            <w:color w:val="0000FF"/>
          </w:rPr>
          <w:t>SpaceChars</w:t>
        </w:r>
      </w:hyperlink>
      <w:r>
        <w:rPr>
          <w:rStyle w:val="hm_NormalChar"/>
          <w:rFonts w:ascii="Arial" w:hAnsi="Arial"/>
          <w:sz w:val="20"/>
          <w:color w:val="000000"/>
        </w:rPr>
        <w:t xml:space="preserve"> и </w:t>
      </w:r>
      <w:hyperlink w:anchor="TRegExpr_Interface_tregexpr_wordchars">
        <w:r>
          <w:rPr>
            <w:rStyle w:val="hm_NormalChar"/>
            <w:rFonts w:ascii="Arial" w:hAnsi="Arial"/>
            <w:u w:val="single" w:color="auto"/>
            <w:sz w:val="20"/>
            <w:color w:val="0000FF"/>
          </w:rPr>
          <w:t>WordChars</w:t>
        </w:r>
      </w:hyperlink>
      <w:r>
        <w:rPr>
          <w:rStyle w:val="hm_NormalChar"/>
          <w:rFonts w:ascii="Arial" w:hAnsi="Arial"/>
          <w:sz w:val="20"/>
          <w:color w:val="000000"/>
        </w:rPr>
        <w:t xml:space="preserve"> для того, чтобы определять стандартные перечни \w, \W, \s, \S, т.е. Вы легко можете переопределить состав этих перечней.</w:t>
      </w:r>
    </w:p>
    <w:p>
      <w:pPr>
        <w:pStyle w:val="hm_Normal"/>
      </w:pPr>
    </w:p>
    <w:p>
      <w:pPr>
        <w:pStyle w:val="hm_Normal"/>
      </w:pPr>
    </w:p>
    <w:p>
      <w:pPr>
        <w:pStyle w:val="hm_Normal"/>
      </w:pPr>
      <w:bookmarkStart w:id="rId34" w:name="RegExp_Syntax_syntax_word_boundaries"/>
      <w:bookmarkEnd w:id="rId34"/>
      <w:r>
        <w:rPr>
          <w:rStyle w:val="hm_NormalChar"/>
          <w:rFonts w:ascii="Arial" w:hAnsi="Arial"/>
          <w:b/>
          <w:sz w:val="20"/>
          <w:color w:val="0000FF"/>
        </w:rPr>
        <w:t>Метасимволы - границы слов</w:t>
      </w:r>
    </w:p>
    <w:p>
      <w:pPr>
        <w:pStyle w:val="hm_Normal"/>
      </w:pPr>
    </w:p>
    <w:p>
      <w:pPr>
        <w:pStyle w:val="hm_Normal"/>
      </w:pPr>
      <w:r>
        <w:rPr>
          <w:rStyle w:val="hm_NormalChar"/>
          <w:rFonts w:ascii="Courier" w:hAnsi="Courier"/>
          <w:sz w:val="20"/>
          <w:color w:val="000000"/>
        </w:rPr>
        <w:t xml:space="preserve">  \b     </w:t>
      </w:r>
      <w:r>
        <w:rPr>
          <w:rStyle w:val="hm_NormalChar"/>
          <w:rFonts w:ascii="Arial" w:hAnsi="Arial"/>
          <w:i/>
          <w:sz w:val="20"/>
          <w:color w:val="000000"/>
        </w:rPr>
        <w:t>Совпадает на границе слова</w:t>
      </w:r>
    </w:p>
    <w:p>
      <w:pPr>
        <w:pStyle w:val="hm_Normal"/>
      </w:pPr>
      <w:r>
        <w:rPr>
          <w:rStyle w:val="hm_NormalChar"/>
          <w:rFonts w:ascii="Courier" w:hAnsi="Courier"/>
          <w:sz w:val="20"/>
          <w:color w:val="000000"/>
        </w:rPr>
        <w:t xml:space="preserve">  \B     </w:t>
      </w:r>
      <w:r>
        <w:rPr>
          <w:rStyle w:val="hm_NormalChar"/>
          <w:rFonts w:ascii="Arial" w:hAnsi="Arial"/>
          <w:i/>
          <w:sz w:val="20"/>
          <w:color w:val="000000"/>
        </w:rPr>
        <w:t>Совпадает не на границе слова</w:t>
      </w:r>
    </w:p>
    <w:p>
      <w:pPr>
        <w:pStyle w:val="hm_Normal"/>
      </w:pPr>
    </w:p>
    <w:p>
      <w:pPr>
        <w:pStyle w:val="hm_Normal"/>
      </w:pPr>
      <w:r>
        <w:rPr>
          <w:rStyle w:val="hm_NormalChar"/>
          <w:rFonts w:ascii="Arial" w:hAnsi="Arial"/>
          <w:sz w:val="20"/>
          <w:color w:val="000000"/>
        </w:rPr>
        <w:t>Граница слова (\b) это точка между двумя символами, один из которых удовлетворяет \w, а другой - \W (в любом порядке), при этом перед началом и после конца строки подразумевается \W.</w:t>
      </w:r>
    </w:p>
    <w:p>
      <w:pPr>
        <w:pStyle w:val="hm_Normal"/>
      </w:pPr>
    </w:p>
    <w:p>
      <w:pPr>
        <w:pStyle w:val="hm_Normal"/>
      </w:pPr>
    </w:p>
    <w:p>
      <w:pPr>
        <w:pStyle w:val="hm_Normal"/>
      </w:pPr>
      <w:bookmarkStart w:id="rId35" w:name="RegExp_Syntax_metacharacters_iterators"/>
      <w:bookmarkEnd w:id="rId35"/>
      <w:r>
        <w:rPr>
          <w:rStyle w:val="hm_NormalChar"/>
          <w:rFonts w:ascii="Arial" w:hAnsi="Arial"/>
          <w:b/>
          <w:sz w:val="20"/>
          <w:color w:val="0000FF"/>
        </w:rPr>
        <w:t>Метасимволы - повторения</w:t>
      </w:r>
    </w:p>
    <w:p>
      <w:pPr>
        <w:pStyle w:val="hm_Normal"/>
      </w:pPr>
    </w:p>
    <w:p>
      <w:pPr>
        <w:pStyle w:val="hm_Normal"/>
      </w:pPr>
      <w:r>
        <w:rPr>
          <w:rStyle w:val="hm_NormalChar"/>
          <w:rFonts w:ascii="Arial" w:hAnsi="Arial"/>
          <w:sz w:val="20"/>
          <w:color w:val="000000"/>
        </w:rPr>
        <w:t xml:space="preserve">После любого элемента регулярного выражения может следовать очень важный тип метасимвола - </w:t>
      </w:r>
      <w:r>
        <w:rPr>
          <w:rStyle w:val="hm_NormalChar"/>
          <w:rFonts w:ascii="Arial" w:hAnsi="Arial"/>
          <w:b/>
          <w:sz w:val="20"/>
          <w:color w:val="000000"/>
        </w:rPr>
        <w:t>повторитель</w:t>
      </w:r>
      <w:r>
        <w:rPr>
          <w:rStyle w:val="hm_NormalChar"/>
          <w:rFonts w:ascii="Arial" w:hAnsi="Arial"/>
          <w:sz w:val="20"/>
          <w:color w:val="000000"/>
        </w:rPr>
        <w:t>. Используя их Вы можете определить число допустимых повторений предшествующего символа, метасимвола или подвыражения.</w:t>
      </w:r>
    </w:p>
    <w:p>
      <w:pPr>
        <w:pStyle w:val="hm_Normal"/>
      </w:pPr>
    </w:p>
    <w:p>
      <w:pPr>
        <w:pStyle w:val="hm_Normal"/>
      </w:pPr>
      <w:r>
        <w:rPr>
          <w:rStyle w:val="hm_NormalChar"/>
          <w:rFonts w:ascii="Courier" w:hAnsi="Courier"/>
          <w:sz w:val="20"/>
          <w:color w:val="000000"/>
        </w:rPr>
        <w:t xml:space="preserve">  *      </w:t>
      </w:r>
      <w:r>
        <w:rPr>
          <w:rStyle w:val="hm_NormalChar"/>
          <w:rFonts w:ascii="Arial" w:hAnsi="Arial"/>
          <w:i/>
          <w:sz w:val="20"/>
          <w:color w:val="000000"/>
        </w:rPr>
        <w:t>ноль или более раз ("жадный"), то же что {0,}</w:t>
      </w:r>
    </w:p>
    <w:p>
      <w:pPr>
        <w:pStyle w:val="hm_Normal"/>
      </w:pPr>
      <w:r>
        <w:rPr>
          <w:rStyle w:val="hm_NormalChar"/>
          <w:rFonts w:ascii="Courier" w:hAnsi="Courier"/>
          <w:sz w:val="20"/>
          <w:color w:val="000000"/>
        </w:rPr>
        <w:t xml:space="preserve">  +    </w:t>
      </w:r>
      <w:r>
        <w:rPr>
          <w:rStyle w:val="hm_NormalChar"/>
          <w:rFonts w:ascii="Courier" w:hAnsi="Courier"/>
          <w:sz w:val="24"/>
          <w:color w:val="000000"/>
        </w:rPr>
        <w:t xml:space="preserve"> </w:t>
      </w:r>
      <w:r>
        <w:rPr>
          <w:rStyle w:val="hm_NormalChar"/>
          <w:rFonts w:ascii="Courier" w:hAnsi="Courier"/>
          <w:sz w:val="20"/>
          <w:color w:val="000000"/>
        </w:rPr>
        <w:t xml:space="preserve"> </w:t>
      </w:r>
      <w:r>
        <w:rPr>
          <w:rStyle w:val="hm_NormalChar"/>
          <w:rFonts w:ascii="Arial" w:hAnsi="Arial"/>
          <w:i/>
          <w:sz w:val="20"/>
          <w:color w:val="000000"/>
        </w:rPr>
        <w:t>один или более раз ("жадный"), то же что {1,}</w:t>
      </w:r>
    </w:p>
    <w:p>
      <w:pPr>
        <w:pStyle w:val="hm_Normal"/>
      </w:pPr>
      <w:r>
        <w:rPr>
          <w:rStyle w:val="hm_NormalChar"/>
          <w:rFonts w:ascii="Courier" w:hAnsi="Courier"/>
          <w:sz w:val="20"/>
          <w:color w:val="000000"/>
        </w:rPr>
        <w:t xml:space="preserve">  ?   </w:t>
      </w:r>
      <w:r>
        <w:rPr>
          <w:rStyle w:val="hm_NormalChar"/>
          <w:rFonts w:ascii="Courier" w:hAnsi="Courier"/>
          <w:sz w:val="24"/>
          <w:color w:val="000000"/>
        </w:rPr>
        <w:t xml:space="preserve"> </w:t>
      </w:r>
      <w:r>
        <w:rPr>
          <w:rStyle w:val="hm_NormalChar"/>
          <w:rFonts w:ascii="Courier" w:hAnsi="Courier"/>
          <w:sz w:val="20"/>
          <w:color w:val="000000"/>
        </w:rPr>
        <w:t xml:space="preserve">  </w:t>
      </w:r>
      <w:r>
        <w:rPr>
          <w:rStyle w:val="hm_NormalChar"/>
          <w:rFonts w:ascii="Arial" w:hAnsi="Arial"/>
          <w:i/>
          <w:sz w:val="20"/>
          <w:color w:val="000000"/>
        </w:rPr>
        <w:t>ноль или один раз ("жадный"), то же что {0,1}</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точно n раз ("жадный")</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не менее n раз ("жадный")</w:t>
      </w:r>
    </w:p>
    <w:p>
      <w:pPr>
        <w:pStyle w:val="hm_Normal"/>
      </w:pPr>
      <w:r>
        <w:rPr>
          <w:rStyle w:val="hm_NormalChar"/>
          <w:rFonts w:ascii="Courier" w:hAnsi="Courier"/>
          <w:sz w:val="20"/>
          <w:color w:val="000000"/>
        </w:rPr>
        <w:t xml:space="preserve">  {n,m}  </w:t>
      </w:r>
      <w:r>
        <w:rPr>
          <w:rStyle w:val="hm_NormalChar"/>
          <w:rFonts w:ascii="Arial" w:hAnsi="Arial"/>
          <w:i/>
          <w:sz w:val="20"/>
          <w:color w:val="000000"/>
        </w:rPr>
        <w:t>не менее n но не более m раз ("жадный")</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ноль или более раз ("не жадный"), то же что {0,}?</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один или более раз ("не жадный"), то же что {1,}?</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ноль или один раз ("не жадный"), то же что {0,1}?</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точно n раз ("не жадный")</w:t>
      </w:r>
    </w:p>
    <w:p>
      <w:pPr>
        <w:pStyle w:val="hm_Normal"/>
      </w:pPr>
      <w:r>
        <w:rPr>
          <w:rStyle w:val="hm_NormalChar"/>
          <w:rFonts w:ascii="Courier" w:hAnsi="Courier"/>
          <w:sz w:val="20"/>
          <w:color w:val="000000"/>
        </w:rPr>
        <w:t xml:space="preserve">  {n,}?  </w:t>
      </w:r>
      <w:r>
        <w:rPr>
          <w:rStyle w:val="hm_NormalChar"/>
          <w:rFonts w:ascii="Arial" w:hAnsi="Arial"/>
          <w:i/>
          <w:sz w:val="20"/>
          <w:color w:val="000000"/>
        </w:rPr>
        <w:t>не менее n раз ("не жадный")</w:t>
      </w:r>
    </w:p>
    <w:p>
      <w:pPr>
        <w:pStyle w:val="hm_Normal"/>
      </w:pPr>
      <w:r>
        <w:rPr>
          <w:rStyle w:val="hm_NormalChar"/>
          <w:rFonts w:ascii="Courier" w:hAnsi="Courier"/>
          <w:sz w:val="20"/>
          <w:color w:val="000000"/>
        </w:rPr>
        <w:t xml:space="preserve">  {n,m}? </w:t>
      </w:r>
      <w:r>
        <w:rPr>
          <w:rStyle w:val="hm_NormalChar"/>
          <w:rFonts w:ascii="Arial" w:hAnsi="Arial"/>
          <w:i/>
          <w:sz w:val="20"/>
          <w:color w:val="000000"/>
        </w:rPr>
        <w:t>не менее n но не более m раз ("не жадный")</w:t>
      </w:r>
    </w:p>
    <w:p>
      <w:pPr>
        <w:pStyle w:val="hm_Normal"/>
      </w:pPr>
    </w:p>
    <w:p>
      <w:pPr>
        <w:pStyle w:val="hm_Normal"/>
      </w:pPr>
      <w:r>
        <w:rPr>
          <w:rStyle w:val="hm_NormalChar"/>
          <w:rFonts w:ascii="Arial" w:hAnsi="Arial"/>
          <w:sz w:val="20"/>
          <w:color w:val="000000"/>
        </w:rPr>
        <w:t xml:space="preserve">Т.о. {n,m} задает </w:t>
      </w:r>
      <w:r>
        <w:rPr>
          <w:rStyle w:val="hm_NormalChar"/>
          <w:rFonts w:ascii="Arial" w:hAnsi="Arial"/>
          <w:b/>
          <w:sz w:val="20"/>
          <w:color w:val="000000"/>
        </w:rPr>
        <w:t>минимум</w:t>
      </w:r>
      <w:r>
        <w:rPr>
          <w:rStyle w:val="hm_NormalChar"/>
          <w:rFonts w:ascii="Arial" w:hAnsi="Arial"/>
          <w:sz w:val="20"/>
          <w:color w:val="000000"/>
        </w:rPr>
        <w:t xml:space="preserve"> n повторов и </w:t>
      </w:r>
      <w:r>
        <w:rPr>
          <w:rStyle w:val="hm_NormalChar"/>
          <w:rFonts w:ascii="Arial" w:hAnsi="Arial"/>
          <w:b/>
          <w:sz w:val="20"/>
          <w:color w:val="000000"/>
        </w:rPr>
        <w:t>максимум</w:t>
      </w:r>
      <w:r>
        <w:rPr>
          <w:rStyle w:val="hm_NormalChar"/>
          <w:rFonts w:ascii="Arial" w:hAnsi="Arial"/>
          <w:sz w:val="20"/>
          <w:color w:val="000000"/>
        </w:rPr>
        <w:t xml:space="preserve"> - m. Повторитель {n} эквивалентен {n,n} и задает точно n повторов. Повторитель {n,} задает минимум n повторов. Теоретически величина параметров n и m не ограничена, но рекомендуется не задавать большие значения, поскольку в некоторых ситуациях это может потребовать существенных затрат времени и ОЗУ при обработке такого повторителя в связи с рекурсивным характером работы.</w:t>
      </w:r>
    </w:p>
    <w:p>
      <w:pPr>
        <w:pStyle w:val="hm_Normal"/>
      </w:pPr>
    </w:p>
    <w:p>
      <w:pPr>
        <w:pStyle w:val="hm_Normal"/>
      </w:pPr>
      <w:r>
        <w:rPr>
          <w:rStyle w:val="hm_NormalChar"/>
          <w:rFonts w:ascii="Arial" w:hAnsi="Arial"/>
          <w:sz w:val="20"/>
          <w:color w:val="000000"/>
        </w:rPr>
        <w:t>Если фигурные скобки встречаются в "неправильном" месте, где они не могут быть восприняты как повторитель, то они вопринимаются просто как символы.</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находит 'foobar',  'foobalkjdflkj9r' и 'foobr'</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находит 'foobar', 'foobalkjdflkj9r' но не 'foobr'</w:t>
      </w:r>
    </w:p>
    <w:p>
      <w:pPr>
        <w:pStyle w:val="hm_Normal"/>
      </w:pPr>
      <w:r>
        <w:rPr>
          <w:rStyle w:val="hm_NormalChar"/>
          <w:rFonts w:ascii="Courier" w:hAnsi="Courier"/>
          <w:sz w:val="20"/>
          <w:color w:val="000000"/>
        </w:rPr>
        <w:t xml:space="preserve">  foob.?r     </w:t>
      </w:r>
      <w:r>
        <w:rPr>
          <w:rStyle w:val="hm_NormalChar"/>
          <w:rFonts w:ascii="Arial" w:hAnsi="Arial"/>
          <w:i/>
          <w:sz w:val="20"/>
          <w:color w:val="000000"/>
        </w:rPr>
        <w:t>находит 'foobar', 'foobbr' и 'foobr' но не 'foobalkj9r'</w:t>
      </w:r>
    </w:p>
    <w:p>
      <w:pPr>
        <w:pStyle w:val="hm_Normal"/>
      </w:pPr>
      <w:r>
        <w:rPr>
          <w:rStyle w:val="hm_NormalChar"/>
          <w:rFonts w:ascii="Courier" w:hAnsi="Courier"/>
          <w:sz w:val="20"/>
          <w:color w:val="000000"/>
        </w:rPr>
        <w:t xml:space="preserve">  fooba{2}r   </w:t>
      </w:r>
      <w:r>
        <w:rPr>
          <w:rStyle w:val="hm_NormalChar"/>
          <w:rFonts w:ascii="Arial" w:hAnsi="Arial"/>
          <w:i/>
          <w:sz w:val="20"/>
          <w:color w:val="000000"/>
        </w:rPr>
        <w:t>находит 'foobaar'</w:t>
      </w:r>
    </w:p>
    <w:p>
      <w:pPr>
        <w:pStyle w:val="hm_Normal"/>
      </w:pPr>
      <w:r>
        <w:rPr>
          <w:rStyle w:val="hm_NormalChar"/>
          <w:rFonts w:ascii="Courier" w:hAnsi="Courier"/>
          <w:sz w:val="20"/>
          <w:color w:val="000000"/>
        </w:rPr>
        <w:t xml:space="preserve">  fooba{2,}r  </w:t>
      </w:r>
      <w:r>
        <w:rPr>
          <w:rStyle w:val="hm_NormalChar"/>
          <w:rFonts w:ascii="Arial" w:hAnsi="Arial"/>
          <w:i/>
          <w:sz w:val="20"/>
          <w:color w:val="000000"/>
        </w:rPr>
        <w:t>находит 'foobaar', 'foobaaar', 'foobaaaar' и т.д.</w:t>
      </w:r>
    </w:p>
    <w:p>
      <w:pPr>
        <w:pStyle w:val="hm_Normal"/>
      </w:pPr>
      <w:r>
        <w:rPr>
          <w:rStyle w:val="hm_NormalChar"/>
          <w:rFonts w:ascii="Courier" w:hAnsi="Courier"/>
          <w:sz w:val="20"/>
          <w:color w:val="000000"/>
        </w:rPr>
        <w:t xml:space="preserve">  fooba{2,3}r </w:t>
      </w:r>
      <w:r>
        <w:rPr>
          <w:rStyle w:val="hm_NormalChar"/>
          <w:rFonts w:ascii="Arial" w:hAnsi="Arial"/>
          <w:i/>
          <w:sz w:val="20"/>
          <w:color w:val="000000"/>
        </w:rPr>
        <w:t>находит 'foobaar', или 'foobaaar'  но не 'foobaaaar'</w:t>
      </w:r>
    </w:p>
    <w:p>
      <w:pPr>
        <w:pStyle w:val="hm_Normal"/>
      </w:pPr>
    </w:p>
    <w:p>
      <w:pPr>
        <w:pStyle w:val="hm_Normal"/>
      </w:pPr>
      <w:r>
        <w:rPr>
          <w:rStyle w:val="hm_NormalChar"/>
          <w:rFonts w:ascii="Arial" w:hAnsi="Arial"/>
          <w:sz w:val="20"/>
          <w:color w:val="000000"/>
        </w:rPr>
        <w:t>Небольшое пояснение по поводу "жадности". "Жадные" варианты повторителей пытаются захватить как можно большую часть входного текста, в то время как "не жадные" - как можно меньшую. Например, 'b+' как и 'b*' примененные к входной строке 'abbbbc' найдут 'bbbb', в то время как 'b+?' найдет только 'b', а 'b*?' - вообще - пустую строку; 'b{2,3}?' найдет 'bb', в то время как 'b{2,3}' найдет 'bbb'.</w:t>
      </w:r>
    </w:p>
    <w:p>
      <w:pPr>
        <w:pStyle w:val="hm_Normal"/>
      </w:pPr>
    </w:p>
    <w:p>
      <w:pPr>
        <w:pStyle w:val="hm_Normal"/>
      </w:pPr>
      <w:r>
        <w:rPr>
          <w:rStyle w:val="hm_NormalChar"/>
          <w:rFonts w:ascii="Arial" w:hAnsi="Arial"/>
          <w:sz w:val="20"/>
          <w:color w:val="000000"/>
        </w:rPr>
        <w:t xml:space="preserve">Вы можете переключить все повторители в выражении в "не жадный" режим, воспользовавшись </w:t>
      </w:r>
      <w:hyperlink w:anchor="RegExp_Syntax_modifier_g">
        <w:r>
          <w:rPr>
            <w:rStyle w:val="hm_NormalChar"/>
            <w:rFonts w:ascii="Arial" w:hAnsi="Arial"/>
            <w:u w:val="single" w:color="auto"/>
            <w:sz w:val="20"/>
            <w:color w:val="0000FF"/>
          </w:rPr>
          <w:t>модификатором /g</w:t>
        </w:r>
      </w:hyperlink>
      <w:r>
        <w:rPr>
          <w:rStyle w:val="hm_NormalChar"/>
          <w:rFonts w:ascii="Arial" w:hAnsi="Arial"/>
          <w:sz w:val="20"/>
          <w:color w:val="000000"/>
        </w:rPr>
        <w:t>.</w:t>
      </w:r>
    </w:p>
    <w:p>
      <w:pPr>
        <w:pStyle w:val="hm_Normal"/>
      </w:pPr>
    </w:p>
    <w:p>
      <w:pPr>
        <w:pStyle w:val="hm_Normal"/>
      </w:pPr>
    </w:p>
    <w:p>
      <w:pPr>
        <w:pStyle w:val="hm_Normal"/>
      </w:pPr>
      <w:r>
        <w:rPr>
          <w:rStyle w:val="hm_NormalChar"/>
          <w:rFonts w:ascii="Arial" w:hAnsi="Arial"/>
          <w:b/>
          <w:sz w:val="20"/>
          <w:color w:val="0000FF"/>
        </w:rPr>
        <w:t>Метасимволы - варианты</w:t>
      </w:r>
    </w:p>
    <w:p>
      <w:pPr>
        <w:pStyle w:val="hm_Normal"/>
      </w:pPr>
    </w:p>
    <w:p>
      <w:pPr>
        <w:pStyle w:val="hm_Normal"/>
      </w:pPr>
      <w:r>
        <w:rPr>
          <w:rStyle w:val="hm_NormalChar"/>
          <w:rFonts w:ascii="Arial" w:hAnsi="Arial"/>
          <w:sz w:val="20"/>
          <w:color w:val="000000"/>
        </w:rPr>
        <w:t xml:space="preserve">Вы можете определить перечень </w:t>
      </w:r>
      <w:r>
        <w:rPr>
          <w:rStyle w:val="hm_NormalChar"/>
          <w:rFonts w:ascii="Arial" w:hAnsi="Arial"/>
          <w:b/>
          <w:sz w:val="20"/>
          <w:color w:val="000000"/>
        </w:rPr>
        <w:t>вариантов</w:t>
      </w:r>
      <w:r>
        <w:rPr>
          <w:rStyle w:val="hm_NormalChar"/>
          <w:rFonts w:ascii="Arial" w:hAnsi="Arial"/>
          <w:sz w:val="20"/>
          <w:color w:val="000000"/>
        </w:rPr>
        <w:t>, используя метасимвол "|'' для их разделения, например "fee|fie|foe" найдет "fee'' или "fie'' или "foe'', (так же как "f(e|i|o)e"). В качестве первого варианта воспринимается все от предыдущего метасимвола "('' или "['' или от начала выражения до первого метасимвола "|'', в качестве последнего - все от последнего "|'' до конца выражения или до ближайшего метасимвола ")''. Обычно, чтобы не запутаться, набор вариантов всегда заключают в скобки, даже если без этого можно было бы обойтись.</w:t>
      </w:r>
    </w:p>
    <w:p>
      <w:pPr>
        <w:pStyle w:val="hm_Normal"/>
      </w:pPr>
      <w:r>
        <w:rPr>
          <w:rStyle w:val="hm_NormalChar"/>
          <w:rFonts w:ascii="Arial" w:hAnsi="Arial"/>
          <w:sz w:val="20"/>
          <w:color w:val="000000"/>
        </w:rPr>
        <w:t>Варианты пробуются начиная с первого и попытки завершаются сразу же как удастся подобрать такой при котором совпадет вся последующая часть выражения (подробнее см.</w:t>
      </w:r>
      <w:hyperlink w:anchor="RegExp_Syntax_mechanism">
        <w:r>
          <w:rPr>
            <w:rStyle w:val="hm_NormalChar"/>
            <w:rFonts w:ascii="Arial" w:hAnsi="Arial"/>
            <w:u w:val="single" w:color="auto"/>
            <w:sz w:val="20"/>
            <w:color w:val="0000FF"/>
          </w:rPr>
          <w:t>Механизм работы</w:t>
        </w:r>
      </w:hyperlink>
      <w:r>
        <w:rPr>
          <w:rStyle w:val="hm_NormalChar"/>
          <w:rFonts w:ascii="Arial" w:hAnsi="Arial"/>
          <w:sz w:val="20"/>
          <w:color w:val="000000"/>
        </w:rPr>
        <w:t xml:space="preserve">). Это означает, что варианты не обязательно обеспечат "жадное" поведение. Например, если применить выражение "foo|foot" ко входной строке "barefoot'', то будет найдено "foo'' так это первый вариант который позволил совпасть всему выражению. </w:t>
      </w:r>
    </w:p>
    <w:p>
      <w:pPr>
        <w:pStyle w:val="hm_Normal"/>
      </w:pPr>
      <w:r>
        <w:rPr>
          <w:rStyle w:val="hm_NormalChar"/>
          <w:rFonts w:ascii="Arial" w:hAnsi="Arial"/>
          <w:sz w:val="20"/>
          <w:color w:val="000000"/>
        </w:rPr>
        <w:t>Обратите внимание, что метасимвол "|'' воспринимается как обычный символ внутри перечней символов, например, [fee|fie|foe] означает ровно то же самое что и [feio|].</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foo(bar|foo)  </w:t>
      </w:r>
      <w:r>
        <w:rPr>
          <w:rStyle w:val="hm_NormalChar"/>
          <w:rFonts w:ascii="Arial" w:hAnsi="Arial"/>
          <w:i/>
          <w:sz w:val="20"/>
          <w:color w:val="000000"/>
        </w:rPr>
        <w:t>находит 'foobar' или 'foofoo'.</w:t>
      </w:r>
    </w:p>
    <w:p>
      <w:pPr>
        <w:pStyle w:val="hm_Normal"/>
      </w:pPr>
    </w:p>
    <w:p>
      <w:pPr>
        <w:pStyle w:val="hm_Normal"/>
      </w:pPr>
    </w:p>
    <w:p>
      <w:pPr>
        <w:pStyle w:val="hm_Normal"/>
      </w:pPr>
      <w:r>
        <w:rPr>
          <w:rStyle w:val="hm_NormalChar"/>
          <w:rFonts w:ascii="Arial" w:hAnsi="Arial"/>
          <w:b/>
          <w:sz w:val="20"/>
          <w:color w:val="0000FF"/>
        </w:rPr>
        <w:t>Метасимволы - подвыражения</w:t>
      </w:r>
    </w:p>
    <w:p>
      <w:pPr>
        <w:pStyle w:val="hm_Normal"/>
      </w:pPr>
    </w:p>
    <w:p>
      <w:pPr>
        <w:pStyle w:val="hm_Normal"/>
      </w:pPr>
      <w:r>
        <w:rPr>
          <w:rStyle w:val="hm_NormalChar"/>
          <w:rFonts w:ascii="Arial" w:hAnsi="Arial"/>
          <w:sz w:val="20"/>
          <w:color w:val="000000"/>
        </w:rPr>
        <w:t xml:space="preserve">Метасимволы ( ... ) могут также использоваться для задания подвыражений - по завершении поиска выражения Вы можете обратиться к любому подвыражению используя свойства MatchPos, MatchLen и </w:t>
      </w:r>
      <w:hyperlink w:anchor="TRegExpr_Interface_tregexpr_match">
        <w:r>
          <w:rPr>
            <w:rStyle w:val="hm_NormalChar"/>
            <w:rFonts w:ascii="Arial" w:hAnsi="Arial"/>
            <w:u w:val="single" w:color="auto"/>
            <w:sz w:val="20"/>
            <w:color w:val="0000FF"/>
          </w:rPr>
          <w:t>Match</w:t>
        </w:r>
      </w:hyperlink>
      <w:r>
        <w:rPr>
          <w:rStyle w:val="hm_NormalChar"/>
          <w:rFonts w:ascii="Arial" w:hAnsi="Arial"/>
          <w:sz w:val="20"/>
          <w:color w:val="000000"/>
        </w:rPr>
        <w:t xml:space="preserve">, а также подставлять подвыражения в некий шаблон, используя метод </w:t>
      </w:r>
      <w:hyperlink w:anchor="TRegExpr_Interface_tregexpr_substitute">
        <w:r>
          <w:rPr>
            <w:rStyle w:val="hm_NormalChar"/>
            <w:rFonts w:ascii="Arial" w:hAnsi="Arial"/>
            <w:u w:val="single" w:color="auto"/>
            <w:sz w:val="20"/>
            <w:color w:val="0000FF"/>
          </w:rPr>
          <w:t>Substitute</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Подвыражения нумеруются слева направо, в порядке появления открывающих скобок.</w:t>
      </w:r>
    </w:p>
    <w:p>
      <w:pPr>
        <w:pStyle w:val="hm_Normal"/>
      </w:pPr>
      <w:r>
        <w:rPr>
          <w:rStyle w:val="hm_NormalChar"/>
          <w:rFonts w:ascii="Arial" w:hAnsi="Arial"/>
          <w:sz w:val="20"/>
          <w:color w:val="000000"/>
        </w:rPr>
        <w:t xml:space="preserve">Первое подвыражение имеет номер '1' (выражение в целом - '0', к нему можно обращаться в </w:t>
      </w:r>
      <w:hyperlink w:anchor="TRegExpr_Interface_tregexpr_substitute">
        <w:r>
          <w:rPr>
            <w:rStyle w:val="hm_NormalChar"/>
            <w:rFonts w:ascii="Arial" w:hAnsi="Arial"/>
            <w:u w:val="single" w:color="auto"/>
            <w:sz w:val="20"/>
            <w:color w:val="0000FF"/>
          </w:rPr>
          <w:t>Substitute</w:t>
        </w:r>
      </w:hyperlink>
      <w:r>
        <w:rPr>
          <w:rStyle w:val="hm_NormalChar"/>
          <w:rFonts w:ascii="Arial" w:hAnsi="Arial"/>
          <w:sz w:val="20"/>
          <w:color w:val="000000"/>
        </w:rPr>
        <w:t xml:space="preserve"> как '$0' так и '$&amp;').</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(foobar){8,10}  </w:t>
      </w:r>
      <w:r>
        <w:rPr>
          <w:rStyle w:val="hm_NormalChar"/>
          <w:rFonts w:ascii="Arial" w:hAnsi="Arial"/>
          <w:i/>
          <w:sz w:val="20"/>
          <w:color w:val="000000"/>
        </w:rPr>
        <w:t>находит строку содержащую 8, 9 или 10 копий 'foobar'</w:t>
      </w:r>
    </w:p>
    <w:p>
      <w:pPr>
        <w:pStyle w:val="hm_Normal"/>
      </w:pPr>
      <w:r>
        <w:rPr>
          <w:rStyle w:val="hm_NormalChar"/>
          <w:rFonts w:ascii="Courier" w:hAnsi="Courier"/>
          <w:sz w:val="20"/>
          <w:color w:val="000000"/>
        </w:rPr>
        <w:t xml:space="preserve">  foob([0-9]|a+)r </w:t>
      </w:r>
      <w:r>
        <w:rPr>
          <w:rStyle w:val="hm_NormalChar"/>
          <w:rFonts w:ascii="Arial" w:hAnsi="Arial"/>
          <w:i/>
          <w:sz w:val="20"/>
          <w:color w:val="000000"/>
        </w:rPr>
        <w:t>находит 'foob0r', 'foob1r' , 'foobar', 'foobaar', 'foobaar'  и т.д.</w:t>
      </w:r>
    </w:p>
    <w:p>
      <w:pPr>
        <w:pStyle w:val="hm_Normal"/>
      </w:pPr>
      <w:r>
        <w:rPr>
          <w:rStyle w:val="hm_NormalChar"/>
          <w:rFonts w:ascii="Arial" w:hAnsi="Arial"/>
          <w:sz w:val="20"/>
          <w:color w:val="000000"/>
        </w:rPr>
        <w:t xml:space="preserve">    </w:t>
      </w:r>
    </w:p>
    <w:p>
      <w:pPr>
        <w:pStyle w:val="hm_Normal"/>
      </w:pPr>
    </w:p>
    <w:p>
      <w:pPr>
        <w:pStyle w:val="hm_Normal"/>
      </w:pPr>
      <w:r>
        <w:rPr>
          <w:rStyle w:val="hm_NormalChar"/>
          <w:rFonts w:ascii="Arial" w:hAnsi="Arial"/>
          <w:b/>
          <w:sz w:val="20"/>
          <w:color w:val="0000FF"/>
        </w:rPr>
        <w:t>Метасимволы - обратные ссылки</w:t>
      </w:r>
    </w:p>
    <w:p>
      <w:pPr>
        <w:pStyle w:val="hm_Normal"/>
      </w:pPr>
    </w:p>
    <w:p>
      <w:pPr>
        <w:pStyle w:val="hm_Normal"/>
      </w:pPr>
      <w:r>
        <w:rPr>
          <w:rStyle w:val="hm_NormalChar"/>
          <w:rFonts w:ascii="Arial" w:hAnsi="Arial"/>
          <w:sz w:val="20"/>
          <w:color w:val="000000"/>
        </w:rPr>
        <w:t>Метасимволы от \1 до \9 воспринимаются как обратные ссылки. \&lt;n&gt; совпадает с ранее найденным подвыражением #&lt;n&gt;.</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(.)\1+         </w:t>
      </w:r>
      <w:r>
        <w:rPr>
          <w:rStyle w:val="hm_NormalChar"/>
          <w:rFonts w:ascii="Arial" w:hAnsi="Arial"/>
          <w:i/>
          <w:sz w:val="20"/>
          <w:color w:val="000000"/>
        </w:rPr>
        <w:t xml:space="preserve">находит 'aaaa' и 'cc'. </w:t>
      </w:r>
    </w:p>
    <w:p>
      <w:pPr>
        <w:pStyle w:val="hm_Normal"/>
      </w:pPr>
      <w:r>
        <w:rPr>
          <w:rStyle w:val="hm_NormalChar"/>
          <w:rFonts w:ascii="Courier" w:hAnsi="Courier"/>
          <w:sz w:val="20"/>
          <w:color w:val="000000"/>
        </w:rPr>
        <w:t xml:space="preserve">  (.+)\1+        </w:t>
      </w:r>
      <w:r>
        <w:rPr>
          <w:rStyle w:val="hm_NormalChar"/>
          <w:rFonts w:ascii="Arial" w:hAnsi="Arial"/>
          <w:i/>
          <w:sz w:val="20"/>
          <w:color w:val="000000"/>
        </w:rPr>
        <w:t>также находит 'abab' и '123123'</w:t>
      </w:r>
    </w:p>
    <w:p>
      <w:pPr>
        <w:pStyle w:val="hm_Normal"/>
      </w:pPr>
      <w:r>
        <w:rPr>
          <w:rStyle w:val="hm_NormalChar"/>
          <w:rFonts w:ascii="Courier" w:hAnsi="Courier"/>
          <w:i/>
          <w:sz w:val="20"/>
          <w:color w:val="000000"/>
        </w:rPr>
        <w:t xml:space="preserve">  </w:t>
      </w:r>
      <w:r>
        <w:rPr>
          <w:rStyle w:val="hm_NormalChar"/>
          <w:rFonts w:ascii="Courier" w:hAnsi="Courier"/>
          <w:sz w:val="20"/>
          <w:color w:val="000000"/>
        </w:rPr>
        <w:t xml:space="preserve">(['"]?)(\d+)\1 </w:t>
      </w:r>
      <w:r>
        <w:rPr>
          <w:rStyle w:val="hm_NormalChar"/>
          <w:rFonts w:ascii="Arial" w:hAnsi="Arial"/>
          <w:i/>
          <w:sz w:val="20"/>
          <w:color w:val="000000"/>
        </w:rPr>
        <w:t>находит "13" (в дв.кавычках), или '4' (в один.кавычках) или 77 (без кавычек) и т.д.</w:t>
      </w:r>
    </w:p>
    <w:p>
      <w:pPr>
        <w:pStyle w:val="hm_Normal"/>
      </w:pPr>
    </w:p>
    <w:p>
      <w:pPr>
        <w:pStyle w:val="hm_Normal"/>
      </w:pPr>
    </w:p>
    <w:p>
      <w:pPr>
        <w:pStyle w:val="hm_Normal"/>
      </w:pPr>
      <w:bookmarkStart w:id="rId40" w:name="RegExp_Syntax_about_modifiers"/>
      <w:bookmarkEnd w:id="rId40"/>
      <w:r>
        <w:rPr>
          <w:rStyle w:val="hm_NormalChar"/>
          <w:rFonts w:ascii="Arial" w:hAnsi="Arial"/>
          <w:b/>
          <w:sz w:val="20"/>
          <w:color w:val="0000FF"/>
        </w:rPr>
        <w:t>Модификаторы</w:t>
      </w:r>
    </w:p>
    <w:p>
      <w:pPr>
        <w:ind w:left="360"/>
      </w:pPr>
    </w:p>
    <w:p>
      <w:pPr>
        <w:pStyle w:val="hm_Normal"/>
      </w:pPr>
      <w:r>
        <w:rPr>
          <w:rStyle w:val="hm_NormalChar"/>
          <w:rFonts w:ascii="Arial" w:hAnsi="Arial"/>
          <w:sz w:val="20"/>
          <w:color w:val="000000"/>
        </w:rPr>
        <w:t>Модификаторы служат для изменения режимов работы TRegExpr.</w:t>
      </w:r>
    </w:p>
    <w:p>
      <w:pPr>
        <w:pStyle w:val="hm_Normal"/>
      </w:pPr>
    </w:p>
    <w:p>
      <w:pPr>
        <w:pStyle w:val="hm_Normal"/>
      </w:pPr>
      <w:r>
        <w:rPr>
          <w:rStyle w:val="hm_NormalChar"/>
          <w:rFonts w:ascii="Arial" w:hAnsi="Arial"/>
          <w:sz w:val="20"/>
          <w:color w:val="000000"/>
        </w:rPr>
        <w:t xml:space="preserve">Вы можете изменять модификаторы несколькими способами. </w:t>
      </w:r>
    </w:p>
    <w:p>
      <w:pPr>
        <w:pStyle w:val="hm_Normal"/>
      </w:pPr>
      <w:r>
        <w:rPr>
          <w:rStyle w:val="hm_NormalChar"/>
          <w:rFonts w:ascii="Arial" w:hAnsi="Arial"/>
          <w:sz w:val="20"/>
          <w:color w:val="000000"/>
        </w:rPr>
        <w:t xml:space="preserve">Любой модификатор может меняться с помощью специальной конструкции </w:t>
      </w:r>
      <w:hyperlink w:anchor="RegExp_Syntax_inline_modifiers">
        <w:r>
          <w:rPr>
            <w:rStyle w:val="hm_NormalChar"/>
            <w:rFonts w:ascii="Arial" w:hAnsi="Arial"/>
            <w:u w:val="single" w:color="auto"/>
            <w:sz w:val="20"/>
            <w:color w:val="0000FF"/>
          </w:rPr>
          <w:t>(?...)</w:t>
        </w:r>
      </w:hyperlink>
      <w:r>
        <w:rPr>
          <w:rStyle w:val="hm_NormalChar"/>
          <w:rFonts w:ascii="Arial" w:hAnsi="Arial"/>
          <w:sz w:val="20"/>
          <w:color w:val="000000"/>
        </w:rPr>
        <w:t xml:space="preserve"> внутри регулярного выражения.</w:t>
      </w:r>
    </w:p>
    <w:p>
      <w:pPr>
        <w:pStyle w:val="hm_Normal"/>
      </w:pPr>
      <w:r>
        <w:rPr>
          <w:rStyle w:val="hm_NormalChar"/>
          <w:rFonts w:ascii="Arial" w:hAnsi="Arial"/>
          <w:sz w:val="20"/>
          <w:color w:val="000000"/>
        </w:rPr>
        <w:t xml:space="preserve">Также, Вы можете присвоить значение соответствующему свойству экземпляра объекта TRegExpr (например, </w:t>
      </w:r>
      <w:hyperlink w:anchor="TRegExpr_Interface_tregexpr_modifier_x">
        <w:r>
          <w:rPr>
            <w:rStyle w:val="hm_NormalChar"/>
            <w:rFonts w:ascii="Arial" w:hAnsi="Arial"/>
            <w:u w:val="single" w:color="auto"/>
            <w:sz w:val="20"/>
            <w:color w:val="0000FF"/>
          </w:rPr>
          <w:t>ModifierX</w:t>
        </w:r>
      </w:hyperlink>
      <w:r>
        <w:rPr>
          <w:rStyle w:val="hm_NormalChar"/>
          <w:rFonts w:ascii="Arial" w:hAnsi="Arial"/>
          <w:sz w:val="20"/>
          <w:color w:val="000000"/>
        </w:rPr>
        <w:t xml:space="preserve"> для изменения модификатора /x, или ModifierStr для изменения сразу нескольких модификаторов). Значения по умолчанию для новых экземпляров объектов TRegExpr определены в </w:t>
      </w:r>
      <w:hyperlink w:anchor="TRegExpr_Interface_modifier_defs">
        <w:r>
          <w:rPr>
            <w:rStyle w:val="hm_NormalChar"/>
            <w:rFonts w:ascii="Arial" w:hAnsi="Arial"/>
            <w:u w:val="single" w:color="auto"/>
            <w:sz w:val="20"/>
            <w:color w:val="0000FF"/>
          </w:rPr>
          <w:t>глобальных константах</w:t>
        </w:r>
      </w:hyperlink>
      <w:r>
        <w:rPr>
          <w:rStyle w:val="hm_NormalChar"/>
          <w:rFonts w:ascii="Arial" w:hAnsi="Arial"/>
          <w:sz w:val="20"/>
          <w:color w:val="000000"/>
        </w:rPr>
        <w:t>, например RegExprModifierX определяет значение по умолчанию для ModifierX.</w:t>
      </w:r>
    </w:p>
    <w:p>
      <w:pPr>
        <w:pStyle w:val="hm_Normal"/>
      </w:pPr>
    </w:p>
    <w:p>
      <w:pPr>
        <w:pStyle w:val="hm_Normal"/>
      </w:pPr>
      <w:bookmarkStart w:id="rId44" w:name="RegExp_Syntax_modifier_i"/>
      <w:bookmarkEnd w:id="rId44"/>
      <w:r>
        <w:rPr>
          <w:rStyle w:val="hm_NormalChar"/>
          <w:rFonts w:ascii="Arial" w:hAnsi="Arial"/>
          <w:sz w:val="20"/>
          <w:color w:val="000000"/>
        </w:rPr>
        <w:t>i</w:t>
      </w:r>
    </w:p>
    <w:p>
      <w:pPr>
        <w:ind w:left="360"/>
      </w:pPr>
      <w:r>
        <w:rPr>
          <w:rFonts w:ascii="Arial" w:hAnsi="Arial"/>
          <w:sz w:val="20"/>
          <w:color w:val="000000"/>
        </w:rPr>
        <w:t xml:space="preserve">Регистро-независимый режим (по умолчанию использует выбранный в ОС язык по умолчанию), (см. также </w:t>
      </w:r>
      <w:hyperlink w:anchor="TRegExpr_Interface_invertcase">
        <w:r>
          <w:rPr>
            <w:rFonts w:ascii="Arial" w:hAnsi="Arial"/>
            <w:u w:val="single" w:color="auto"/>
            <w:sz w:val="20"/>
            <w:color w:val="0000FF"/>
          </w:rPr>
          <w:t>InvertCase</w:t>
        </w:r>
      </w:hyperlink>
      <w:r>
        <w:rPr>
          <w:rFonts w:ascii="Arial" w:hAnsi="Arial"/>
          <w:sz w:val="20"/>
          <w:color w:val="000000"/>
        </w:rPr>
        <w:t>)</w:t>
      </w:r>
    </w:p>
    <w:p>
      <w:pPr>
        <w:pStyle w:val="hm_Normal"/>
      </w:pPr>
      <w:bookmarkStart w:id="rId27" w:name="RegExp_Syntax_modifier_m"/>
      <w:bookmarkEnd w:id="rId27"/>
      <w:r>
        <w:rPr>
          <w:rStyle w:val="hm_NormalChar"/>
          <w:rFonts w:ascii="Arial" w:hAnsi="Arial"/>
          <w:sz w:val="20"/>
          <w:color w:val="000000"/>
        </w:rPr>
        <w:t>m</w:t>
      </w:r>
      <w:r>
        <w:rPr>
          <w:rStyle w:val="hm_NormalChar"/>
          <w:rFonts w:ascii="Times New Roman" w:hAnsi="Times New Roman"/>
          <w:sz w:val="24"/>
          <w:color w:val="000000"/>
        </w:rPr>
        <w:t xml:space="preserve"> </w:t>
      </w:r>
    </w:p>
    <w:p>
      <w:pPr>
        <w:ind w:left="360"/>
      </w:pPr>
      <w:r>
        <w:rPr>
          <w:rFonts w:ascii="Arial" w:hAnsi="Arial"/>
          <w:sz w:val="20"/>
          <w:color w:val="000000"/>
        </w:rPr>
        <w:t xml:space="preserve">Воспринимать входной текст как многострочный, при этом метасимволы "^'' и "$'' будут совпадать не только в начале и конце текста в целом, но и в начале и в конце всех имеющихся в тексте строк (см. также </w:t>
      </w:r>
      <w:hyperlink w:anchor="RegExp_Syntax_syntax_line_separators">
        <w:r>
          <w:rPr>
            <w:rFonts w:ascii="Arial" w:hAnsi="Arial"/>
            <w:u w:val="single" w:color="auto"/>
            <w:sz w:val="20"/>
            <w:color w:val="0000FF"/>
          </w:rPr>
          <w:t>Разделители строк</w:t>
        </w:r>
      </w:hyperlink>
      <w:r>
        <w:rPr>
          <w:rFonts w:ascii="Arial" w:hAnsi="Arial"/>
          <w:sz w:val="20"/>
          <w:color w:val="000000"/>
        </w:rPr>
        <w:t>)</w:t>
      </w:r>
    </w:p>
    <w:p>
      <w:pPr>
        <w:pStyle w:val="hm_Normal"/>
      </w:pPr>
      <w:bookmarkStart w:id="rId28" w:name="RegExp_Syntax_modifier_s"/>
      <w:bookmarkEnd w:id="rId28"/>
      <w:r>
        <w:rPr>
          <w:rStyle w:val="hm_NormalChar"/>
          <w:rFonts w:ascii="Arial" w:hAnsi="Arial"/>
          <w:sz w:val="20"/>
          <w:color w:val="000000"/>
        </w:rPr>
        <w:t xml:space="preserve">s </w:t>
      </w:r>
    </w:p>
    <w:p>
      <w:pPr>
        <w:ind w:left="360"/>
      </w:pPr>
      <w:r>
        <w:rPr>
          <w:rFonts w:ascii="Arial" w:hAnsi="Arial"/>
          <w:sz w:val="20"/>
          <w:color w:val="000000"/>
        </w:rPr>
        <w:t xml:space="preserve">Воспринимать входной текст как одну строку. При этом метасимвол ".'' совпадает с любым символом, если же этот модификатор выключен, то он не совпадает с разделителями строк (см.также </w:t>
      </w:r>
      <w:hyperlink w:anchor="RegExp_Syntax_syntax_line_separators">
        <w:r>
          <w:rPr>
            <w:rFonts w:ascii="Arial" w:hAnsi="Arial"/>
            <w:u w:val="single" w:color="auto"/>
            <w:sz w:val="20"/>
            <w:color w:val="0000FF"/>
          </w:rPr>
          <w:t>Разделители строк</w:t>
        </w:r>
      </w:hyperlink>
      <w:r>
        <w:rPr>
          <w:rFonts w:ascii="Arial" w:hAnsi="Arial"/>
          <w:sz w:val="20"/>
          <w:color w:val="000000"/>
        </w:rPr>
        <w:t xml:space="preserve">). </w:t>
      </w:r>
    </w:p>
    <w:p>
      <w:pPr>
        <w:pStyle w:val="hm_Normal"/>
      </w:pPr>
      <w:bookmarkStart w:id="rId36" w:name="RegExp_Syntax_modifier_g"/>
      <w:bookmarkEnd w:id="rId36"/>
      <w:r>
        <w:rPr>
          <w:rStyle w:val="hm_NormalChar"/>
          <w:rFonts w:ascii="Arial" w:hAnsi="Arial"/>
          <w:sz w:val="20"/>
          <w:color w:val="000000"/>
        </w:rPr>
        <w:t>g</w:t>
      </w:r>
      <w:r>
        <w:rPr>
          <w:rStyle w:val="hm_NormalChar"/>
          <w:rFonts w:ascii="Arial" w:hAnsi="Arial"/>
          <w:b/>
          <w:sz w:val="20"/>
          <w:color w:val="000000"/>
        </w:rPr>
        <w:t xml:space="preserve"> </w:t>
      </w:r>
    </w:p>
    <w:p>
      <w:pPr>
        <w:ind w:left="360"/>
      </w:pPr>
      <w:r>
        <w:rPr>
          <w:rFonts w:ascii="Arial" w:hAnsi="Arial"/>
          <w:sz w:val="20"/>
          <w:color w:val="000000"/>
        </w:rPr>
        <w:t>Не стандартный модификатор. Выключая его Вы переключаете все повторители в "не жадный" режим (по умолчанию этот модификатор включен). Т.е. если его отключить, то все '+' работают как '+?', '*' как '*?' и т.д.</w:t>
      </w:r>
    </w:p>
    <w:p>
      <w:pPr>
        <w:pStyle w:val="hm_Normal"/>
      </w:pPr>
      <w:bookmarkStart w:id="rId46" w:name="RegExp_Syntax_modifier_x"/>
      <w:bookmarkEnd w:id="rId46"/>
      <w:r>
        <w:rPr>
          <w:rStyle w:val="hm_NormalChar"/>
          <w:rFonts w:ascii="Arial" w:hAnsi="Arial"/>
          <w:sz w:val="20"/>
          <w:color w:val="000000"/>
        </w:rPr>
        <w:t xml:space="preserve">x </w:t>
      </w:r>
    </w:p>
    <w:p>
      <w:pPr>
        <w:ind w:left="360"/>
      </w:pPr>
      <w:r>
        <w:rPr>
          <w:rFonts w:ascii="Arial" w:hAnsi="Arial"/>
          <w:sz w:val="20"/>
          <w:color w:val="000000"/>
        </w:rPr>
        <w:t xml:space="preserve">Позволяет форматировать шаблон чтобы обеспечить более легкую читаемость (см. описание ниже). </w:t>
      </w:r>
    </w:p>
    <w:p>
      <w:pPr>
        <w:pStyle w:val="hm_Normal"/>
      </w:pPr>
      <w:bookmarkStart w:id="rId47" w:name="RegExp_Syntax_modifier_r"/>
      <w:bookmarkEnd w:id="rId47"/>
      <w:r>
        <w:rPr>
          <w:rStyle w:val="hm_NormalChar"/>
          <w:rFonts w:ascii="Arial" w:hAnsi="Arial"/>
          <w:sz w:val="20"/>
          <w:color w:val="000000"/>
        </w:rPr>
        <w:t>r</w:t>
      </w:r>
    </w:p>
    <w:p>
      <w:pPr>
        <w:ind w:left="360"/>
      </w:pPr>
      <w:r>
        <w:rPr>
          <w:rFonts w:ascii="Arial" w:hAnsi="Arial"/>
          <w:sz w:val="20"/>
          <w:color w:val="000000"/>
        </w:rPr>
        <w:t>Не стандартный модификатор. Если включен, то диапазоны вида а-я включают также букву 'ё', А-Я  включают 'Ё', а а-Я включает вообще все русские буквы.</w:t>
      </w:r>
    </w:p>
    <w:p>
      <w:pPr>
        <w:ind w:left="360"/>
      </w:pPr>
    </w:p>
    <w:p>
      <w:pPr>
        <w:ind w:left="360"/>
      </w:pPr>
    </w:p>
    <w:p>
      <w:pPr>
        <w:pStyle w:val="hm_Normal"/>
      </w:pPr>
      <w:hyperlink w:anchor="RegExp_Syntax_modifier_x">
        <w:r>
          <w:rPr>
            <w:rStyle w:val="hm_NormalChar"/>
            <w:rFonts w:ascii="Arial" w:hAnsi="Arial"/>
            <w:u w:val="single" w:color="auto"/>
            <w:sz w:val="20"/>
            <w:color w:val="0000FF"/>
          </w:rPr>
          <w:t>Модификатор /x</w:t>
        </w:r>
      </w:hyperlink>
      <w:r>
        <w:rPr>
          <w:rStyle w:val="hm_NormalChar"/>
          <w:rFonts w:ascii="Arial" w:hAnsi="Arial"/>
          <w:sz w:val="20"/>
          <w:color w:val="000000"/>
        </w:rPr>
        <w:t xml:space="preserve"> заставляет TRegExpr игнорировать пробелы, табуляции и разделители строк, что позволяет форматировать текст выражения. Кроме того, если встречается символ #, то все последующие символы до конца строки воспринимаются как комментарий, например:</w:t>
      </w:r>
    </w:p>
    <w:p>
      <w:pPr>
        <w:pStyle w:val="hm_Normal"/>
      </w:pPr>
    </w:p>
    <w:p>
      <w:pPr>
        <w:ind w:left="270"/>
      </w:pPr>
      <w:r>
        <w:rPr>
          <w:rFonts w:ascii="Courier" w:hAnsi="Courier"/>
          <w:i/>
          <w:sz w:val="20"/>
          <w:color w:val="000000"/>
        </w:rPr>
        <w:t xml:space="preserve">( </w:t>
      </w:r>
    </w:p>
    <w:p>
      <w:pPr>
        <w:ind w:left="270"/>
      </w:pPr>
      <w:r>
        <w:rPr>
          <w:rFonts w:ascii="Courier" w:hAnsi="Courier"/>
          <w:i/>
          <w:sz w:val="20"/>
          <w:color w:val="000000"/>
        </w:rPr>
        <w:t>(abc) # Комментарий 1</w:t>
      </w:r>
    </w:p>
    <w:p>
      <w:pPr>
        <w:ind w:left="270"/>
      </w:pPr>
      <w:r>
        <w:rPr>
          <w:rFonts w:ascii="Courier" w:hAnsi="Courier"/>
          <w:i/>
          <w:sz w:val="20"/>
          <w:color w:val="000000"/>
        </w:rPr>
        <w:t xml:space="preserve">  |   # Пробелы внутри выражения также игнорируются</w:t>
      </w:r>
    </w:p>
    <w:p>
      <w:pPr>
        <w:ind w:left="270"/>
      </w:pPr>
      <w:r>
        <w:rPr>
          <w:rFonts w:ascii="Courier" w:hAnsi="Courier"/>
          <w:i/>
          <w:sz w:val="20"/>
          <w:color w:val="000000"/>
        </w:rPr>
        <w:t>(efg) # Комментарий 2</w:t>
      </w:r>
    </w:p>
    <w:p>
      <w:pPr>
        <w:ind w:left="270"/>
      </w:pPr>
      <w:r>
        <w:rPr>
          <w:rFonts w:ascii="Courier" w:hAnsi="Courier"/>
          <w:i/>
          <w:sz w:val="20"/>
          <w:color w:val="000000"/>
        </w:rPr>
        <w:t>)</w:t>
      </w:r>
    </w:p>
    <w:p>
      <w:pPr>
        <w:pStyle w:val="hm_Normal"/>
      </w:pPr>
    </w:p>
    <w:p>
      <w:pPr>
        <w:pStyle w:val="hm_Normal"/>
      </w:pPr>
      <w:r>
        <w:rPr>
          <w:rStyle w:val="hm_NormalChar"/>
          <w:rFonts w:ascii="Arial" w:hAnsi="Arial"/>
          <w:sz w:val="20"/>
          <w:color w:val="000000"/>
        </w:rPr>
        <w:t xml:space="preserve">Естественно, это означает что, если Вам нужно вставить в выражение пробел, табуляцию или разделитель строки или #, то в расширенном (/x) режиме это можно сделать только предваряя их '/' или используя /xnn (внутри перечней символов все эти символы воспринимаются как обычно) </w:t>
      </w:r>
    </w:p>
    <w:p>
      <w:pPr>
        <w:ind w:left="360"/>
      </w:pPr>
    </w:p>
    <w:p>
      <w:pPr>
        <w:ind w:left="360"/>
      </w:pPr>
    </w:p>
    <w:p>
      <w:pPr>
        <w:pStyle w:val="hm_Normal"/>
      </w:pPr>
      <w:r>
        <w:rPr>
          <w:rStyle w:val="hm_NormalChar"/>
          <w:rFonts w:ascii="Arial" w:hAnsi="Arial"/>
          <w:b/>
          <w:sz w:val="20"/>
          <w:color w:val="0000FF"/>
        </w:rPr>
        <w:t>Расширения Perl</w:t>
      </w:r>
    </w:p>
    <w:p>
      <w:pPr>
        <w:pStyle w:val="hm_Normal"/>
      </w:pPr>
    </w:p>
    <w:p>
      <w:pPr>
        <w:pStyle w:val="hm_Normal"/>
      </w:pPr>
      <w:bookmarkStart w:id="rId41" w:name="RegExp_Syntax_inline_modifiers"/>
      <w:bookmarkEnd w:id="rId41"/>
      <w:r>
        <w:rPr>
          <w:rStyle w:val="hm_NormalChar"/>
          <w:rFonts w:ascii="Times New Roman" w:hAnsi="Times New Roman"/>
          <w:b/>
          <w:sz w:val="24"/>
          <w:color w:val="000000"/>
        </w:rPr>
        <w:t>(?imsxr-imsxr)</w:t>
      </w:r>
    </w:p>
    <w:p>
      <w:pPr>
        <w:pStyle w:val="hm_Normal"/>
      </w:pPr>
      <w:r>
        <w:rPr>
          <w:rStyle w:val="hm_NormalChar"/>
          <w:rFonts w:ascii="Arial" w:hAnsi="Arial"/>
          <w:sz w:val="20"/>
          <w:color w:val="000000"/>
        </w:rPr>
        <w:t>Позволяет изменять значения модификаторов</w:t>
      </w:r>
    </w:p>
    <w:p>
      <w:pPr>
        <w:pStyle w:val="hm_Normal"/>
      </w:pPr>
    </w:p>
    <w:p>
      <w:pPr>
        <w:pStyle w:val="hm_Normal"/>
      </w:pPr>
      <w:r>
        <w:rPr>
          <w:rStyle w:val="hm_NormalChar"/>
          <w:rFonts w:ascii="Arial" w:hAnsi="Arial"/>
          <w:b/>
          <w:sz w:val="20"/>
          <w:color w:val="000000"/>
        </w:rPr>
        <w:t>Примеры:</w:t>
      </w:r>
    </w:p>
    <w:p>
      <w:pPr>
        <w:pStyle w:val="hm_Normal"/>
      </w:pPr>
      <w:r>
        <w:rPr>
          <w:rStyle w:val="hm_NormalChar"/>
          <w:rFonts w:ascii="Courier" w:hAnsi="Courier"/>
          <w:sz w:val="20"/>
          <w:color w:val="000000"/>
        </w:rPr>
        <w:t xml:space="preserve">  (?i)Saint-Petersburg       </w:t>
      </w:r>
      <w:r>
        <w:rPr>
          <w:rStyle w:val="hm_NormalChar"/>
          <w:rFonts w:ascii="Arial" w:hAnsi="Arial"/>
          <w:i/>
          <w:sz w:val="20"/>
          <w:color w:val="000000"/>
        </w:rPr>
        <w:t>находит 'Saint-petersburg' и 'Saint-Petersburg'</w:t>
      </w:r>
    </w:p>
    <w:p>
      <w:pPr>
        <w:pStyle w:val="hm_Normal"/>
      </w:pPr>
      <w:r>
        <w:rPr>
          <w:rStyle w:val="hm_NormalChar"/>
          <w:rFonts w:ascii="Courier" w:hAnsi="Courier"/>
          <w:sz w:val="20"/>
          <w:color w:val="000000"/>
        </w:rPr>
        <w:t xml:space="preserve">  (?i)Saint-(?-i)Petersburg  </w:t>
      </w:r>
      <w:r>
        <w:rPr>
          <w:rStyle w:val="hm_NormalChar"/>
          <w:rFonts w:ascii="Arial" w:hAnsi="Arial"/>
          <w:i/>
          <w:sz w:val="20"/>
          <w:color w:val="000000"/>
        </w:rPr>
        <w:t>находит 'Saint-Petersburg' но не 'Saint-petersburg'</w:t>
      </w:r>
    </w:p>
    <w:p>
      <w:pPr>
        <w:pStyle w:val="hm_Normal"/>
      </w:pPr>
      <w:r>
        <w:rPr>
          <w:rStyle w:val="hm_NormalChar"/>
          <w:rFonts w:ascii="Courier" w:hAnsi="Courier"/>
          <w:sz w:val="20"/>
          <w:color w:val="000000"/>
        </w:rPr>
        <w:t xml:space="preserve">  (?i)(Saint-)?Petersburg    </w:t>
      </w:r>
      <w:r>
        <w:rPr>
          <w:rStyle w:val="hm_NormalChar"/>
          <w:rFonts w:ascii="Arial" w:hAnsi="Arial"/>
          <w:i/>
          <w:sz w:val="20"/>
          <w:color w:val="000000"/>
        </w:rPr>
        <w:t>находит 'Saint-petersburg' и 'saint-petersburg'</w:t>
      </w:r>
    </w:p>
    <w:p>
      <w:pPr>
        <w:pStyle w:val="hm_Normal"/>
      </w:pPr>
      <w:r>
        <w:rPr>
          <w:rStyle w:val="hm_NormalChar"/>
          <w:rFonts w:ascii="Courier" w:hAnsi="Courier"/>
          <w:sz w:val="20"/>
          <w:color w:val="000000"/>
        </w:rPr>
        <w:t xml:space="preserve">  ((?i)Saint-)?Petersburg    </w:t>
      </w:r>
      <w:r>
        <w:rPr>
          <w:rStyle w:val="hm_NormalChar"/>
          <w:rFonts w:ascii="Arial" w:hAnsi="Arial"/>
          <w:i/>
          <w:sz w:val="20"/>
          <w:color w:val="000000"/>
        </w:rPr>
        <w:t xml:space="preserve">находит 'saint-Petersburg', но не 'saint-petersburg' </w:t>
      </w:r>
    </w:p>
    <w:p>
      <w:pPr>
        <w:pStyle w:val="hm_Normal"/>
      </w:pPr>
    </w:p>
    <w:p>
      <w:pPr>
        <w:pStyle w:val="hm_Normal"/>
      </w:pPr>
    </w:p>
    <w:p>
      <w:pPr>
        <w:pStyle w:val="hm_Normal"/>
      </w:pPr>
      <w:bookmarkStart w:id="rId48" w:name="RegExp_Syntax_inline_comment"/>
      <w:bookmarkEnd w:id="rId48"/>
      <w:r>
        <w:rPr>
          <w:rStyle w:val="hm_NormalChar"/>
          <w:rFonts w:ascii="Times New Roman" w:hAnsi="Times New Roman"/>
          <w:b/>
          <w:sz w:val="24"/>
          <w:color w:val="000000"/>
        </w:rPr>
        <w:t>(?#text)</w:t>
      </w:r>
      <w:r>
        <w:rPr>
          <w:rStyle w:val="hm_NormalChar"/>
          <w:rFonts w:ascii="Times New Roman" w:hAnsi="Times New Roman"/>
          <w:sz w:val="24"/>
          <w:color w:val="000000"/>
        </w:rPr>
        <w:t xml:space="preserve"> </w:t>
      </w:r>
    </w:p>
    <w:p>
      <w:pPr>
        <w:pStyle w:val="hm_Normal"/>
      </w:pPr>
      <w:r>
        <w:rPr>
          <w:rStyle w:val="hm_NormalChar"/>
          <w:rFonts w:ascii="Arial" w:hAnsi="Arial"/>
          <w:sz w:val="20"/>
          <w:color w:val="000000"/>
        </w:rPr>
        <w:t xml:space="preserve">Комментарий, просто игнорируется. Обратите внимание, что в комментарии такого вида невозможно поместить символ ")", поскольку он воспринимается как конец комментария. </w:t>
      </w:r>
    </w:p>
    <w:p>
      <w:pPr>
        <w:pStyle w:val="hm_Normal"/>
      </w:pPr>
    </w:p>
    <w:p>
      <w:pPr>
        <w:pStyle w:val="hm_Normal"/>
      </w:pPr>
    </w:p>
    <w:p>
      <w:pPr>
        <w:pStyle w:val="hm_Normal"/>
      </w:pPr>
    </w:p>
    <w:p>
      <w:pPr>
        <w:pStyle w:val="hm_Normal"/>
      </w:pPr>
      <w:bookmarkStart w:id="rId37" w:name="RegExp_Syntax_mechanism"/>
      <w:bookmarkEnd w:id="rId37"/>
      <w:r>
        <w:rPr>
          <w:rStyle w:val="hm_NormalChar"/>
          <w:rFonts w:ascii="Arial" w:hAnsi="Arial"/>
          <w:b/>
          <w:sz w:val="20"/>
          <w:color w:val="0000FF"/>
        </w:rPr>
        <w:t>Внутренний механизм работы</w:t>
      </w:r>
    </w:p>
    <w:p>
      <w:pPr>
        <w:pStyle w:val="hm_Normal"/>
      </w:pPr>
    </w:p>
    <w:p>
      <w:pPr>
        <w:pStyle w:val="hm_Normal"/>
      </w:pPr>
      <w:r>
        <w:rPr>
          <w:rStyle w:val="hm_NormalChar"/>
          <w:rFonts w:ascii="Arial" w:hAnsi="Arial"/>
          <w:sz w:val="20"/>
          <w:color w:val="000000"/>
        </w:rPr>
        <w:t>Вам любопытно, как устроен TRegExpr изнутри?</w:t>
      </w:r>
    </w:p>
    <w:p>
      <w:pPr>
        <w:pStyle w:val="hm_Normal"/>
      </w:pPr>
      <w:r>
        <w:rPr>
          <w:rStyle w:val="hm_NormalChar"/>
          <w:rFonts w:ascii="Arial" w:hAnsi="Arial"/>
          <w:sz w:val="20"/>
          <w:color w:val="000000"/>
        </w:rPr>
        <w:t>К сожалению, этот раздел пока что в стадии написания, подождите немного!</w:t>
      </w:r>
    </w:p>
    <w:p>
      <w:pPr>
        <w:pStyle w:val="hm_Normal"/>
      </w:pPr>
      <w:r>
        <w:rPr>
          <w:rStyle w:val="hm_NormalChar"/>
          <w:rFonts w:ascii="Arial" w:hAnsi="Arial"/>
          <w:sz w:val="20"/>
          <w:color w:val="000000"/>
        </w:rPr>
        <w:t xml:space="preserve">А пока не забудьте заглянуть в </w:t>
      </w:r>
      <w:hyperlink w:anchor="FAQ">
        <w:r>
          <w:rPr>
            <w:rStyle w:val="hm_NormalChar"/>
            <w:rFonts w:ascii="Arial" w:hAnsi="Arial"/>
            <w:u w:val="single" w:color="auto"/>
            <w:sz w:val="20"/>
            <w:color w:val="0000FF"/>
          </w:rPr>
          <w:t>ЧАВО</w:t>
        </w:r>
      </w:hyperlink>
      <w:r>
        <w:rPr>
          <w:rStyle w:val="hm_NormalChar"/>
          <w:rFonts w:ascii="Arial" w:hAnsi="Arial"/>
          <w:sz w:val="20"/>
          <w:color w:val="000000"/>
        </w:rPr>
        <w:t xml:space="preserve"> (особенно на </w:t>
      </w:r>
      <w:hyperlink w:anchor="FAQ_nongreedyoptimization">
        <w:r>
          <w:rPr>
            <w:rStyle w:val="hm_NormalChar"/>
            <w:rFonts w:ascii="Arial" w:hAnsi="Arial"/>
            <w:u w:val="single" w:color="auto"/>
            <w:sz w:val="20"/>
            <w:color w:val="0000FF"/>
          </w:rPr>
          <w:t>вопрос о нежадном режиме</w:t>
        </w:r>
      </w:hyperlink>
      <w:r>
        <w:rPr>
          <w:rStyle w:val="hm_NormalChar"/>
          <w:rFonts w:ascii="Arial" w:hAnsi="Arial"/>
          <w:sz w:val="20"/>
          <w:color w:val="000000"/>
        </w:rPr>
        <w:t>).</w:t>
      </w:r>
    </w:p>
    <w:p>
      <w:pPr>
        <w:pStyle w:val="hm_Normal"/>
      </w:pPr>
    </w:p>
    <w:p>
      <w:bookmarkStart w:id="rId18" w:name="TRegExpr_Interface"/>
      <w:pPr>
        <w:pStyle w:val="Heading1"/>
        <w:numPr>
          <w:ilvl w:val="0"/>
          <w:numId w:val="1"/>
        </w:numPr>
      </w:pPr>
      <w:r>
        <w:t>Интерфейс</w:t>
      </w:r>
      <w:bookmarkEnd w:id="rId18"/>
    </w:p>
    <w:p>
      <w:pPr>
        <w:pStyle w:val="hm_Normal"/>
      </w:pPr>
      <w:r>
        <w:rPr>
          <w:rStyle w:val="hm_NormalChar"/>
          <w:rFonts w:ascii="Arial" w:hAnsi="Arial"/>
          <w:b/>
          <w:sz w:val="20"/>
          <w:color w:val="0000FF"/>
        </w:rPr>
        <w:t>Методы и свойства TRegExpr</w:t>
      </w:r>
      <w:r>
        <w:rPr>
          <w:rStyle w:val="hm_NormalChar"/>
          <w:rFonts w:ascii="Arial" w:hAnsi="Arial"/>
          <w:sz w:val="20"/>
          <w:color w:val="000000"/>
        </w:rPr>
        <w:t>:</w:t>
      </w:r>
    </w:p>
    <w:p>
      <w:pPr>
        <w:pStyle w:val="hm_Normal"/>
      </w:pPr>
    </w:p>
    <w:p>
      <w:pPr>
        <w:pStyle w:val="hm_Normal"/>
      </w:pPr>
      <w:bookmarkStart w:id="rId51" w:name="TRegExpr_Interface_tregexpr_version"/>
      <w:bookmarkEnd w:id="rId51"/>
      <w:r>
        <w:rPr>
          <w:rStyle w:val="hm_NormalChar"/>
          <w:rFonts w:ascii="Arial" w:hAnsi="Arial"/>
          <w:b/>
          <w:sz w:val="20"/>
          <w:color w:val="000000"/>
        </w:rPr>
        <w:t>class function VersionMajor</w:t>
      </w:r>
      <w:r>
        <w:rPr>
          <w:rStyle w:val="hm_NormalChar"/>
          <w:rFonts w:ascii="Arial" w:hAnsi="Arial"/>
          <w:sz w:val="20"/>
          <w:color w:val="000000"/>
        </w:rPr>
        <w:t xml:space="preserve"> : integer;</w:t>
      </w:r>
    </w:p>
    <w:p>
      <w:pPr>
        <w:pStyle w:val="hm_Normal"/>
      </w:pPr>
      <w:r>
        <w:rPr>
          <w:rStyle w:val="hm_NormalChar"/>
          <w:rFonts w:ascii="Arial" w:hAnsi="Arial"/>
          <w:b/>
          <w:sz w:val="20"/>
          <w:color w:val="000000"/>
        </w:rPr>
        <w:t>class function VersionMinor</w:t>
      </w:r>
      <w:r>
        <w:rPr>
          <w:rStyle w:val="hm_NormalChar"/>
          <w:rFonts w:ascii="Arial" w:hAnsi="Arial"/>
          <w:sz w:val="20"/>
          <w:color w:val="000000"/>
        </w:rPr>
        <w:t xml:space="preserve"> : integer;</w:t>
      </w:r>
    </w:p>
    <w:p>
      <w:pPr>
        <w:pStyle w:val="hm_Normal"/>
      </w:pPr>
      <w:r>
        <w:rPr>
          <w:rStyle w:val="hm_NormalChar"/>
          <w:rFonts w:ascii="Arial" w:hAnsi="Arial"/>
          <w:sz w:val="20"/>
          <w:color w:val="000000"/>
        </w:rPr>
        <w:t>Возвращают соответственно старшую и младшую часть версии, например, для v. 0.950 VersionMajor = 0 и VersionMinor = 950</w:t>
      </w:r>
    </w:p>
    <w:p>
      <w:pPr>
        <w:pStyle w:val="hm_Normal"/>
      </w:pPr>
    </w:p>
    <w:p>
      <w:pPr>
        <w:pStyle w:val="hm_Normal"/>
      </w:pPr>
      <w:r>
        <w:rPr>
          <w:rStyle w:val="hm_NormalChar"/>
          <w:rFonts w:ascii="Arial" w:hAnsi="Arial"/>
          <w:b/>
          <w:sz w:val="20"/>
          <w:color w:val="000000"/>
        </w:rPr>
        <w:t>property Expression</w:t>
      </w:r>
      <w:r>
        <w:rPr>
          <w:rStyle w:val="hm_NormalChar"/>
          <w:rFonts w:ascii="Arial" w:hAnsi="Arial"/>
          <w:sz w:val="20"/>
          <w:color w:val="000000"/>
        </w:rPr>
        <w:t xml:space="preserve"> : string;</w:t>
      </w:r>
    </w:p>
    <w:p>
      <w:pPr>
        <w:pStyle w:val="hm_Normal"/>
      </w:pPr>
      <w:r>
        <w:rPr>
          <w:rStyle w:val="hm_NormalChar"/>
          <w:rFonts w:ascii="Arial" w:hAnsi="Arial"/>
          <w:sz w:val="20"/>
          <w:color w:val="000000"/>
        </w:rPr>
        <w:t>Собственно регулярное выражение.</w:t>
      </w:r>
    </w:p>
    <w:p>
      <w:pPr>
        <w:pStyle w:val="hm_Normal"/>
      </w:pPr>
      <w:r>
        <w:rPr>
          <w:rStyle w:val="hm_NormalChar"/>
          <w:rFonts w:ascii="Arial" w:hAnsi="Arial"/>
          <w:sz w:val="20"/>
          <w:color w:val="000000"/>
        </w:rPr>
        <w:t>Для ускорения работы TRegExpr автоматически выполняет компиляцию выражения во внутреннее представления (его можно посмотреть через Dump).</w:t>
      </w:r>
    </w:p>
    <w:p>
      <w:pPr>
        <w:pStyle w:val="hm_Normal"/>
      </w:pPr>
      <w:r>
        <w:rPr>
          <w:rStyle w:val="hm_NormalChar"/>
          <w:rFonts w:ascii="Arial" w:hAnsi="Arial"/>
          <w:sz w:val="20"/>
          <w:color w:val="000000"/>
        </w:rPr>
        <w:t>Однако, делается это только тогда, когда это реально необходимо, т.е. при обращении к методам Exec[Next], Substitute, Dump и т.п. и только в том случае, если после последней [пере]компиляции было изменено свойство Expression или какие-либо другие влияющие на откомпилированное выражение свойства.</w:t>
      </w:r>
    </w:p>
    <w:p>
      <w:pPr>
        <w:pStyle w:val="hm_Normal"/>
      </w:pPr>
      <w:r>
        <w:rPr>
          <w:rStyle w:val="hm_NormalChar"/>
          <w:rFonts w:ascii="Arial" w:hAnsi="Arial"/>
          <w:sz w:val="20"/>
          <w:color w:val="000000"/>
        </w:rPr>
        <w:t>При ошибках компиляции вызывается метод Error (по умолчанию он генерирует исключение ERegExpr - см. ниже)</w:t>
      </w:r>
    </w:p>
    <w:p>
      <w:pPr>
        <w:pStyle w:val="hm_Normal"/>
      </w:pPr>
    </w:p>
    <w:p>
      <w:pPr>
        <w:pStyle w:val="hm_Normal"/>
      </w:pPr>
      <w:r>
        <w:rPr>
          <w:rStyle w:val="hm_NormalChar"/>
          <w:rFonts w:ascii="Arial" w:hAnsi="Arial"/>
          <w:b/>
          <w:sz w:val="20"/>
          <w:color w:val="000000"/>
        </w:rPr>
        <w:t>property ModifierStr</w:t>
      </w:r>
      <w:r>
        <w:rPr>
          <w:rStyle w:val="hm_NormalChar"/>
          <w:rFonts w:ascii="Arial" w:hAnsi="Arial"/>
          <w:sz w:val="20"/>
          <w:color w:val="000000"/>
        </w:rPr>
        <w:t xml:space="preserve"> : string;</w:t>
      </w:r>
    </w:p>
    <w:p>
      <w:pPr>
        <w:pStyle w:val="hm_Normal"/>
      </w:pPr>
      <w:r>
        <w:rPr>
          <w:rStyle w:val="hm_NormalChar"/>
          <w:rFonts w:ascii="Arial" w:hAnsi="Arial"/>
          <w:sz w:val="20"/>
          <w:color w:val="000000"/>
        </w:rPr>
        <w:t xml:space="preserve">Проверка и установка </w:t>
      </w:r>
      <w:hyperlink w:anchor="RegExp_Syntax_about_modifiers">
        <w:r>
          <w:rPr>
            <w:rStyle w:val="hm_NormalChar"/>
            <w:rFonts w:ascii="Arial" w:hAnsi="Arial"/>
            <w:u w:val="single" w:color="auto"/>
            <w:sz w:val="20"/>
            <w:color w:val="0000FF"/>
          </w:rPr>
          <w:t>модификаторов</w:t>
        </w:r>
      </w:hyperlink>
      <w:r>
        <w:rPr>
          <w:rStyle w:val="hm_NormalChar"/>
          <w:rFonts w:ascii="Arial" w:hAnsi="Arial"/>
          <w:sz w:val="20"/>
          <w:color w:val="000000"/>
        </w:rPr>
        <w:t xml:space="preserve"> с помощью строки в том же формате, что и в конструкции </w:t>
      </w:r>
      <w:hyperlink w:anchor="RegExp_Syntax_inline_modifiers">
        <w:r>
          <w:rPr>
            <w:rStyle w:val="hm_NormalChar"/>
            <w:rFonts w:ascii="Arial" w:hAnsi="Arial"/>
            <w:u w:val="single" w:color="auto"/>
            <w:sz w:val="20"/>
            <w:color w:val="0000FF"/>
          </w:rPr>
          <w:t>(?ismx-ismx)</w:t>
        </w:r>
      </w:hyperlink>
      <w:r>
        <w:rPr>
          <w:rStyle w:val="hm_NormalChar"/>
          <w:rFonts w:ascii="Arial" w:hAnsi="Arial"/>
          <w:sz w:val="20"/>
          <w:color w:val="000000"/>
        </w:rPr>
        <w:t xml:space="preserve">. Т.е., например ModifierStr := 'i-x' включит регистро-независимый режим и выключит режим расширенного синтаксиса, прочие модификаторы останутся без изменений. </w:t>
      </w:r>
    </w:p>
    <w:p>
      <w:pPr>
        <w:pStyle w:val="hm_Normal"/>
      </w:pPr>
      <w:r>
        <w:rPr>
          <w:rStyle w:val="hm_NormalChar"/>
          <w:rFonts w:ascii="Arial" w:hAnsi="Arial"/>
          <w:sz w:val="20"/>
          <w:color w:val="000000"/>
        </w:rPr>
        <w:t>Если указать несуществующий модификатор, вызывается Error</w:t>
      </w:r>
    </w:p>
    <w:p>
      <w:pPr>
        <w:pStyle w:val="hm_Normal"/>
      </w:pPr>
    </w:p>
    <w:p>
      <w:pPr>
        <w:pStyle w:val="hm_Normal"/>
      </w:pPr>
      <w:bookmarkStart w:id="rId52" w:name="TRegExpr_Interface_tregexpr_modifier_i"/>
      <w:bookmarkEnd w:id="rId52"/>
      <w:r>
        <w:rPr>
          <w:rStyle w:val="hm_NormalChar"/>
          <w:rFonts w:ascii="Arial" w:hAnsi="Arial"/>
          <w:b/>
          <w:sz w:val="20"/>
          <w:color w:val="000000"/>
        </w:rPr>
        <w:t>property ModifierI</w:t>
      </w:r>
      <w:r>
        <w:rPr>
          <w:rStyle w:val="hm_NormalChar"/>
          <w:rFonts w:ascii="Arial" w:hAnsi="Arial"/>
          <w:sz w:val="20"/>
          <w:color w:val="000000"/>
        </w:rPr>
        <w:t xml:space="preserve"> : boolean;</w:t>
      </w:r>
    </w:p>
    <w:p>
      <w:pPr>
        <w:pStyle w:val="hm_Normal"/>
      </w:pPr>
      <w:hyperlink w:anchor="RegExp_Syntax_modifier_i">
        <w:r>
          <w:rPr>
            <w:rStyle w:val="hm_NormalChar"/>
            <w:rFonts w:ascii="Arial" w:hAnsi="Arial"/>
            <w:u w:val="single" w:color="auto"/>
            <w:sz w:val="20"/>
            <w:color w:val="0000FF"/>
          </w:rPr>
          <w:t>Модификатор /i</w:t>
        </w:r>
      </w:hyperlink>
      <w:r>
        <w:rPr>
          <w:rStyle w:val="hm_NormalChar"/>
          <w:rFonts w:ascii="Arial" w:hAnsi="Arial"/>
          <w:sz w:val="20"/>
          <w:color w:val="000000"/>
        </w:rPr>
        <w:t xml:space="preserve"> - ("регистро-независимый режим"), инициализируется из </w:t>
      </w:r>
      <w:hyperlink w:anchor="TRegExpr_Interface_modifier_defs">
        <w:r>
          <w:rPr>
            <w:rStyle w:val="hm_NormalChar"/>
            <w:rFonts w:ascii="Arial" w:hAnsi="Arial"/>
            <w:u w:val="single" w:color="auto"/>
            <w:sz w:val="20"/>
            <w:color w:val="0000FF"/>
          </w:rPr>
          <w:t>RegExprModifierI</w:t>
        </w:r>
      </w:hyperlink>
    </w:p>
    <w:p>
      <w:pPr>
        <w:pStyle w:val="hm_Normal"/>
      </w:pPr>
    </w:p>
    <w:p>
      <w:pPr>
        <w:pStyle w:val="hm_Normal"/>
      </w:pPr>
      <w:bookmarkStart w:id="rId53" w:name="TRegExpr_Interface_tregexpr_modifier_r"/>
      <w:bookmarkEnd w:id="rId53"/>
      <w:r>
        <w:rPr>
          <w:rStyle w:val="hm_NormalChar"/>
          <w:rFonts w:ascii="Arial" w:hAnsi="Arial"/>
          <w:b/>
          <w:sz w:val="20"/>
          <w:color w:val="000000"/>
        </w:rPr>
        <w:t>property ModifierR</w:t>
      </w:r>
      <w:r>
        <w:rPr>
          <w:rStyle w:val="hm_NormalChar"/>
          <w:rFonts w:ascii="Arial" w:hAnsi="Arial"/>
          <w:sz w:val="20"/>
          <w:color w:val="000000"/>
        </w:rPr>
        <w:t xml:space="preserve"> : boolean;</w:t>
      </w:r>
    </w:p>
    <w:p>
      <w:pPr>
        <w:pStyle w:val="hm_Normal"/>
      </w:pPr>
      <w:hyperlink w:anchor="RegExp_Syntax_modifier_r">
        <w:r>
          <w:rPr>
            <w:rStyle w:val="hm_NormalChar"/>
            <w:rFonts w:ascii="Arial" w:hAnsi="Arial"/>
            <w:u w:val="single" w:color="auto"/>
            <w:sz w:val="20"/>
            <w:color w:val="0000FF"/>
          </w:rPr>
          <w:t>Модификатор /r</w:t>
        </w:r>
      </w:hyperlink>
      <w:r>
        <w:rPr>
          <w:rStyle w:val="hm_NormalChar"/>
          <w:rFonts w:ascii="Arial" w:hAnsi="Arial"/>
          <w:sz w:val="20"/>
          <w:color w:val="000000"/>
        </w:rPr>
        <w:t xml:space="preserve"> ("русские диапазоны"), инициализируется из </w:t>
      </w:r>
      <w:hyperlink w:anchor="TRegExpr_Interface_modifier_defs">
        <w:r>
          <w:rPr>
            <w:rStyle w:val="hm_NormalChar"/>
            <w:rFonts w:ascii="Arial" w:hAnsi="Arial"/>
            <w:u w:val="single" w:color="auto"/>
            <w:sz w:val="20"/>
            <w:color w:val="0000FF"/>
          </w:rPr>
          <w:t>RegExprModifierR</w:t>
        </w:r>
      </w:hyperlink>
    </w:p>
    <w:p>
      <w:pPr>
        <w:pStyle w:val="hm_Normal"/>
      </w:pPr>
    </w:p>
    <w:p>
      <w:pPr>
        <w:pStyle w:val="hm_Normal"/>
      </w:pPr>
      <w:bookmarkStart w:id="rId54" w:name="TRegExpr_Interface_tregexpr_modifier_s"/>
      <w:bookmarkEnd w:id="rId54"/>
      <w:r>
        <w:rPr>
          <w:rStyle w:val="hm_NormalChar"/>
          <w:rFonts w:ascii="Arial" w:hAnsi="Arial"/>
          <w:b/>
          <w:sz w:val="20"/>
          <w:color w:val="000000"/>
        </w:rPr>
        <w:t>property ModifierS</w:t>
      </w:r>
      <w:r>
        <w:rPr>
          <w:rStyle w:val="hm_NormalChar"/>
          <w:rFonts w:ascii="Arial" w:hAnsi="Arial"/>
          <w:sz w:val="20"/>
          <w:color w:val="000000"/>
        </w:rPr>
        <w:t xml:space="preserve"> : boolean</w:t>
      </w:r>
    </w:p>
    <w:p>
      <w:pPr>
        <w:pStyle w:val="hm_Normal"/>
      </w:pPr>
      <w:hyperlink w:anchor="RegExp_Syntax_modifier_s">
        <w:r>
          <w:rPr>
            <w:rStyle w:val="hm_NormalChar"/>
            <w:rFonts w:ascii="Arial" w:hAnsi="Arial"/>
            <w:u w:val="single" w:color="auto"/>
            <w:sz w:val="20"/>
            <w:color w:val="0000FF"/>
          </w:rPr>
          <w:t>Модификатор /s</w:t>
        </w:r>
      </w:hyperlink>
      <w:r>
        <w:rPr>
          <w:rStyle w:val="hm_NormalChar"/>
          <w:rFonts w:ascii="Arial" w:hAnsi="Arial"/>
          <w:sz w:val="20"/>
          <w:color w:val="000000"/>
        </w:rPr>
        <w:t xml:space="preserve"> - если установлен, то '.' совпадает с любым символом, (если сброшен, то '.' не совпадает с </w:t>
      </w:r>
      <w:hyperlink w:anchor="TRegExpr_Interface_lineseparators">
        <w:r>
          <w:rPr>
            <w:rStyle w:val="hm_NormalChar"/>
            <w:rFonts w:ascii="Arial" w:hAnsi="Arial"/>
            <w:u w:val="single" w:color="auto"/>
            <w:sz w:val="20"/>
            <w:color w:val="0000FF"/>
          </w:rPr>
          <w:t>LineSeparators</w:t>
        </w:r>
      </w:hyperlink>
      <w:r>
        <w:rPr>
          <w:rStyle w:val="hm_NormalChar"/>
          <w:rFonts w:ascii="Arial" w:hAnsi="Arial"/>
          <w:sz w:val="20"/>
          <w:color w:val="000000"/>
        </w:rPr>
        <w:t xml:space="preserve"> и </w:t>
      </w:r>
      <w:hyperlink w:anchor="TRegExpr_Interface_linepairedseparator">
        <w:r>
          <w:rPr>
            <w:rStyle w:val="hm_NormalChar"/>
            <w:rFonts w:ascii="Arial" w:hAnsi="Arial"/>
            <w:u w:val="single" w:color="auto"/>
            <w:sz w:val="20"/>
            <w:color w:val="0000FF"/>
          </w:rPr>
          <w:t>LinePairedSeparator</w:t>
        </w:r>
      </w:hyperlink>
      <w:r>
        <w:rPr>
          <w:rStyle w:val="hm_NormalChar"/>
          <w:rFonts w:ascii="Arial" w:hAnsi="Arial"/>
          <w:sz w:val="20"/>
          <w:color w:val="000000"/>
        </w:rPr>
        <w:t xml:space="preserve">, , инициализируется из </w:t>
      </w:r>
      <w:hyperlink w:anchor="TRegExpr_Interface_modifier_defs">
        <w:r>
          <w:rPr>
            <w:rStyle w:val="hm_NormalChar"/>
            <w:rFonts w:ascii="Arial" w:hAnsi="Arial"/>
            <w:u w:val="single" w:color="auto"/>
            <w:sz w:val="20"/>
            <w:color w:val="0000FF"/>
          </w:rPr>
          <w:t>RegExprModifierS</w:t>
        </w:r>
      </w:hyperlink>
    </w:p>
    <w:p>
      <w:pPr>
        <w:pStyle w:val="hm_Normal"/>
      </w:pPr>
    </w:p>
    <w:p>
      <w:pPr>
        <w:pStyle w:val="hm_Normal"/>
      </w:pPr>
      <w:bookmarkStart w:id="rId55" w:name="TRegExpr_Interface_tregexpr_modifier_g"/>
      <w:bookmarkEnd w:id="rId55"/>
      <w:r>
        <w:rPr>
          <w:rStyle w:val="hm_NormalChar"/>
          <w:rFonts w:ascii="Arial" w:hAnsi="Arial"/>
          <w:b/>
          <w:sz w:val="20"/>
          <w:color w:val="000000"/>
        </w:rPr>
        <w:t>property ModifierG</w:t>
      </w:r>
      <w:r>
        <w:rPr>
          <w:rStyle w:val="hm_NormalChar"/>
          <w:rFonts w:ascii="Arial" w:hAnsi="Arial"/>
          <w:sz w:val="20"/>
          <w:color w:val="000000"/>
        </w:rPr>
        <w:t xml:space="preserve"> : boolean;</w:t>
      </w:r>
    </w:p>
    <w:p>
      <w:pPr>
        <w:pStyle w:val="hm_Normal"/>
      </w:pPr>
      <w:hyperlink w:anchor="RegExp_Syntax_modifier_g">
        <w:r>
          <w:rPr>
            <w:rStyle w:val="hm_NormalChar"/>
            <w:rFonts w:ascii="Arial" w:hAnsi="Arial"/>
            <w:u w:val="single" w:color="auto"/>
            <w:sz w:val="20"/>
            <w:color w:val="0000FF"/>
          </w:rPr>
          <w:t>Модификатор /g</w:t>
        </w:r>
      </w:hyperlink>
      <w:r>
        <w:rPr>
          <w:rStyle w:val="hm_NormalChar"/>
          <w:rFonts w:ascii="Arial" w:hAnsi="Arial"/>
          <w:sz w:val="20"/>
          <w:color w:val="000000"/>
        </w:rPr>
        <w:t xml:space="preserve">, отключение приводит к тому, что все операторы работают в "не жадном" (non-greedy) режиме, т.е. когда ModifierG = False, то все '*' работают как '*?', все '+' как '+?' и т.д.., инициализируется из </w:t>
      </w:r>
      <w:hyperlink w:anchor="TRegExpr_Interface_modifier_defs">
        <w:r>
          <w:rPr>
            <w:rStyle w:val="hm_NormalChar"/>
            <w:rFonts w:ascii="Arial" w:hAnsi="Arial"/>
            <w:u w:val="single" w:color="auto"/>
            <w:sz w:val="20"/>
            <w:color w:val="0000FF"/>
          </w:rPr>
          <w:t>RegExprModifierG</w:t>
        </w:r>
      </w:hyperlink>
    </w:p>
    <w:p>
      <w:pPr>
        <w:pStyle w:val="hm_Normal"/>
      </w:pPr>
    </w:p>
    <w:p>
      <w:pPr>
        <w:pStyle w:val="hm_Normal"/>
      </w:pPr>
      <w:bookmarkStart w:id="rId56" w:name="TRegExpr_Interface_tregexpr_modifier_m"/>
      <w:bookmarkEnd w:id="rId56"/>
      <w:r>
        <w:rPr>
          <w:rStyle w:val="hm_NormalChar"/>
          <w:rFonts w:ascii="Arial" w:hAnsi="Arial"/>
          <w:b/>
          <w:sz w:val="20"/>
          <w:color w:val="000000"/>
        </w:rPr>
        <w:t>property ModifierM</w:t>
      </w:r>
      <w:r>
        <w:rPr>
          <w:rStyle w:val="hm_NormalChar"/>
          <w:rFonts w:ascii="Arial" w:hAnsi="Arial"/>
          <w:sz w:val="20"/>
          <w:color w:val="000000"/>
        </w:rPr>
        <w:t xml:space="preserve"> : boolean;</w:t>
      </w:r>
    </w:p>
    <w:p>
      <w:pPr>
        <w:pStyle w:val="hm_Normal"/>
      </w:pPr>
      <w:hyperlink w:anchor="RegExp_Syntax_modifier_m">
        <w:r>
          <w:rPr>
            <w:rStyle w:val="hm_NormalChar"/>
            <w:rFonts w:ascii="Arial" w:hAnsi="Arial"/>
            <w:u w:val="single" w:color="auto"/>
            <w:sz w:val="20"/>
            <w:color w:val="0000FF"/>
          </w:rPr>
          <w:t>Модификатор /m</w:t>
        </w:r>
      </w:hyperlink>
      <w:r>
        <w:rPr>
          <w:rStyle w:val="hm_NormalChar"/>
          <w:rFonts w:ascii="Arial" w:hAnsi="Arial"/>
          <w:sz w:val="20"/>
          <w:color w:val="000000"/>
        </w:rPr>
        <w:t xml:space="preserve"> -воспринимать входной текст как многострочный. Если выключен, то метасимволы `^' и `$' "срабатывают" только в начале и конце входного текста.</w:t>
      </w:r>
    </w:p>
    <w:p>
      <w:pPr>
        <w:pStyle w:val="hm_Normal"/>
      </w:pPr>
      <w:r>
        <w:rPr>
          <w:rStyle w:val="hm_NormalChar"/>
          <w:rFonts w:ascii="Arial" w:hAnsi="Arial"/>
          <w:sz w:val="20"/>
          <w:color w:val="000000"/>
        </w:rPr>
        <w:t xml:space="preserve">Если включен, то эти символы срабатывают также и в начале и в конце каждой строки входного текста., инициализируется из </w:t>
      </w:r>
      <w:hyperlink w:anchor="TRegExpr_Interface_modifier_defs">
        <w:r>
          <w:rPr>
            <w:rStyle w:val="hm_NormalChar"/>
            <w:rFonts w:ascii="Arial" w:hAnsi="Arial"/>
            <w:u w:val="single" w:color="auto"/>
            <w:sz w:val="20"/>
            <w:color w:val="0000FF"/>
          </w:rPr>
          <w:t>RegExprModifierM</w:t>
        </w:r>
      </w:hyperlink>
    </w:p>
    <w:p>
      <w:pPr>
        <w:pStyle w:val="hm_Normal"/>
      </w:pPr>
    </w:p>
    <w:p>
      <w:pPr>
        <w:pStyle w:val="hm_Normal"/>
      </w:pPr>
      <w:bookmarkStart w:id="rId42" w:name="TRegExpr_Interface_tregexpr_modifier_x"/>
      <w:bookmarkEnd w:id="rId42"/>
      <w:r>
        <w:rPr>
          <w:rStyle w:val="hm_NormalChar"/>
          <w:rFonts w:ascii="Arial" w:hAnsi="Arial"/>
          <w:b/>
          <w:sz w:val="20"/>
          <w:color w:val="000000"/>
        </w:rPr>
        <w:t>property ModifierX</w:t>
      </w:r>
      <w:r>
        <w:rPr>
          <w:rStyle w:val="hm_NormalChar"/>
          <w:rFonts w:ascii="Arial" w:hAnsi="Arial"/>
          <w:sz w:val="20"/>
          <w:color w:val="000000"/>
        </w:rPr>
        <w:t xml:space="preserve"> : boolean;</w:t>
      </w:r>
    </w:p>
    <w:p>
      <w:pPr>
        <w:pStyle w:val="hm_Normal"/>
      </w:pPr>
      <w:hyperlink w:anchor="RegExp_Syntax_modifier_x">
        <w:r>
          <w:rPr>
            <w:rStyle w:val="hm_NormalChar"/>
            <w:rFonts w:ascii="Arial" w:hAnsi="Arial"/>
            <w:u w:val="single" w:color="auto"/>
            <w:sz w:val="20"/>
            <w:color w:val="0000FF"/>
          </w:rPr>
          <w:t>Модификатор /x</w:t>
        </w:r>
      </w:hyperlink>
      <w:r>
        <w:rPr>
          <w:rStyle w:val="hm_NormalChar"/>
          <w:rFonts w:ascii="Arial" w:hAnsi="Arial"/>
          <w:sz w:val="20"/>
          <w:color w:val="000000"/>
        </w:rPr>
        <w:t xml:space="preserve"> - ("расширенный синтаксис"), инициализируется из </w:t>
      </w:r>
      <w:hyperlink w:anchor="TRegExpr_Interface_modifier_defs">
        <w:r>
          <w:rPr>
            <w:rStyle w:val="hm_NormalChar"/>
            <w:rFonts w:ascii="Arial" w:hAnsi="Arial"/>
            <w:u w:val="single" w:color="auto"/>
            <w:sz w:val="20"/>
            <w:color w:val="0000FF"/>
          </w:rPr>
          <w:t>RegExprModifierX</w:t>
        </w:r>
      </w:hyperlink>
    </w:p>
    <w:p>
      <w:pPr>
        <w:pStyle w:val="hm_Normal"/>
      </w:pPr>
    </w:p>
    <w:p>
      <w:pPr>
        <w:pStyle w:val="hm_Normal"/>
      </w:pPr>
      <w:r>
        <w:rPr>
          <w:rStyle w:val="hm_NormalChar"/>
          <w:rFonts w:ascii="Arial" w:hAnsi="Arial"/>
          <w:b/>
          <w:sz w:val="20"/>
          <w:color w:val="000000"/>
        </w:rPr>
        <w:t>function Exec</w:t>
      </w:r>
      <w:r>
        <w:rPr>
          <w:rStyle w:val="hm_NormalChar"/>
          <w:rFonts w:ascii="Arial" w:hAnsi="Arial"/>
          <w:sz w:val="20"/>
          <w:color w:val="000000"/>
        </w:rPr>
        <w:t xml:space="preserve"> (const AInputString : string) : boolean;</w:t>
      </w:r>
    </w:p>
    <w:p>
      <w:pPr>
        <w:pStyle w:val="hm_Normal"/>
      </w:pPr>
      <w:r>
        <w:rPr>
          <w:rStyle w:val="hm_NormalChar"/>
          <w:rFonts w:ascii="Arial" w:hAnsi="Arial"/>
          <w:sz w:val="20"/>
          <w:color w:val="000000"/>
        </w:rPr>
        <w:t>Выполнить выражение применительно к входной строке AInputString</w:t>
      </w:r>
    </w:p>
    <w:p>
      <w:pPr>
        <w:pStyle w:val="hm_Normal"/>
      </w:pPr>
      <w:r>
        <w:rPr>
          <w:rStyle w:val="hm_NormalChar"/>
          <w:rFonts w:ascii="Arial" w:hAnsi="Arial"/>
          <w:sz w:val="20"/>
          <w:color w:val="000000"/>
        </w:rPr>
        <w:t>!!! также, запоминает AInputString в ствойстве InputString</w:t>
      </w:r>
    </w:p>
    <w:p>
      <w:pPr>
        <w:pStyle w:val="hm_Normal"/>
      </w:pPr>
      <w:r>
        <w:rPr>
          <w:rStyle w:val="hm_NormalChar"/>
          <w:rFonts w:ascii="Arial" w:hAnsi="Arial"/>
          <w:sz w:val="20"/>
          <w:color w:val="000000"/>
        </w:rPr>
        <w:t>For Delphi 5 and higher available overloaded versions:</w:t>
      </w:r>
    </w:p>
    <w:p>
      <w:pPr>
        <w:pStyle w:val="hm_Normal"/>
      </w:pPr>
      <w:r>
        <w:rPr>
          <w:rStyle w:val="hm_NormalChar"/>
          <w:rFonts w:ascii="Arial" w:hAnsi="Arial"/>
          <w:b/>
          <w:sz w:val="20"/>
          <w:color w:val="000000"/>
        </w:rPr>
        <w:t>function Exec</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without parameter (uses already assigned to InputString property value)</w:t>
      </w:r>
    </w:p>
    <w:p>
      <w:pPr>
        <w:pStyle w:val="hm_Normal"/>
      </w:pPr>
      <w:r>
        <w:rPr>
          <w:rStyle w:val="hm_NormalChar"/>
          <w:rFonts w:ascii="Arial" w:hAnsi="Arial"/>
          <w:b/>
          <w:sz w:val="20"/>
          <w:color w:val="000000"/>
        </w:rPr>
        <w:t>function Exec</w:t>
      </w:r>
      <w:r>
        <w:rPr>
          <w:rStyle w:val="hm_NormalChar"/>
          <w:rFonts w:ascii="Arial" w:hAnsi="Arial"/>
          <w:sz w:val="20"/>
          <w:color w:val="000000"/>
        </w:rPr>
        <w:t xml:space="preserve"> (AOffset: integer) : boolean;</w:t>
      </w:r>
    </w:p>
    <w:p>
      <w:pPr>
        <w:pStyle w:val="hm_Normal"/>
      </w:pPr>
      <w:r>
        <w:rPr>
          <w:rStyle w:val="hm_NormalChar"/>
          <w:rFonts w:ascii="Arial" w:hAnsi="Arial"/>
          <w:sz w:val="20"/>
          <w:color w:val="000000"/>
        </w:rPr>
        <w:t>is same as ExecPos</w:t>
      </w:r>
    </w:p>
    <w:p>
      <w:pPr>
        <w:pStyle w:val="hm_Normal"/>
      </w:pPr>
    </w:p>
    <w:p>
      <w:pPr>
        <w:pStyle w:val="hm_Normal"/>
      </w:pPr>
      <w:r>
        <w:rPr>
          <w:rStyle w:val="hm_NormalChar"/>
          <w:rFonts w:ascii="Arial" w:hAnsi="Arial"/>
          <w:b/>
          <w:sz w:val="20"/>
          <w:color w:val="000000"/>
        </w:rPr>
        <w:t>function ExecNext</w:t>
      </w:r>
      <w:r>
        <w:rPr>
          <w:rStyle w:val="hm_NormalChar"/>
          <w:rFonts w:ascii="Arial" w:hAnsi="Arial"/>
          <w:sz w:val="20"/>
          <w:color w:val="000000"/>
        </w:rPr>
        <w:t xml:space="preserve"> : boolean;</w:t>
      </w:r>
    </w:p>
    <w:p>
      <w:pPr>
        <w:pStyle w:val="hm_Normal"/>
      </w:pPr>
      <w:r>
        <w:rPr>
          <w:rStyle w:val="hm_NormalChar"/>
          <w:rFonts w:ascii="Arial" w:hAnsi="Arial"/>
          <w:sz w:val="20"/>
          <w:color w:val="000000"/>
        </w:rPr>
        <w:t>поиск следующего совпадения. Фактически:</w:t>
      </w:r>
    </w:p>
    <w:p>
      <w:pPr>
        <w:pStyle w:val="hm_Normal"/>
      </w:pPr>
      <w:r>
        <w:rPr>
          <w:rStyle w:val="hm_NormalChar"/>
          <w:rFonts w:ascii="Arial" w:hAnsi="Arial"/>
          <w:sz w:val="20"/>
          <w:color w:val="000000"/>
        </w:rPr>
        <w:t xml:space="preserve">    Exec (AString);</w:t>
      </w:r>
    </w:p>
    <w:p>
      <w:pPr>
        <w:pStyle w:val="hm_Normal"/>
      </w:pPr>
      <w:r>
        <w:rPr>
          <w:rStyle w:val="hm_NormalChar"/>
          <w:rFonts w:ascii="Arial" w:hAnsi="Arial"/>
          <w:sz w:val="20"/>
          <w:color w:val="000000"/>
        </w:rPr>
        <w:t xml:space="preserve"> означает то же что и</w:t>
      </w:r>
    </w:p>
    <w:p>
      <w:pPr>
        <w:pStyle w:val="hm_Normal"/>
      </w:pPr>
      <w:r>
        <w:rPr>
          <w:rStyle w:val="hm_NormalChar"/>
          <w:rFonts w:ascii="Arial" w:hAnsi="Arial"/>
          <w:sz w:val="20"/>
          <w:color w:val="000000"/>
        </w:rPr>
        <w:t xml:space="preserve">   if MatchLen [0] = 0 then ExecPos (MatchPos [0] + 1) </w:t>
      </w:r>
    </w:p>
    <w:p>
      <w:pPr>
        <w:pStyle w:val="hm_Normal"/>
      </w:pPr>
      <w:r>
        <w:rPr>
          <w:rStyle w:val="hm_NormalChar"/>
          <w:rFonts w:ascii="Arial" w:hAnsi="Arial"/>
          <w:sz w:val="20"/>
          <w:color w:val="000000"/>
        </w:rPr>
        <w:t xml:space="preserve">     else ExecPos (MatchPos [0] + MatchLen [0]);</w:t>
      </w:r>
    </w:p>
    <w:p>
      <w:pPr>
        <w:pStyle w:val="hm_Normal"/>
      </w:pPr>
      <w:r>
        <w:rPr>
          <w:rStyle w:val="hm_NormalChar"/>
          <w:rFonts w:ascii="Arial" w:hAnsi="Arial"/>
          <w:sz w:val="20"/>
          <w:color w:val="000000"/>
        </w:rPr>
        <w:t xml:space="preserve"> но воспринимается гораздо нагляднее!</w:t>
      </w:r>
    </w:p>
    <w:p>
      <w:pPr>
        <w:pStyle w:val="hm_Normal"/>
      </w:pPr>
      <w:r>
        <w:rPr>
          <w:rStyle w:val="hm_NormalChar"/>
          <w:rFonts w:ascii="Arial" w:hAnsi="Arial"/>
          <w:sz w:val="20"/>
          <w:color w:val="000000"/>
        </w:rPr>
        <w:t xml:space="preserve">Выдает исключение если этому вызову не предшествовал </w:t>
      </w:r>
      <w:r>
        <w:rPr>
          <w:rStyle w:val="hm_NormalChar"/>
          <w:rFonts w:ascii="Arial" w:hAnsi="Arial"/>
          <w:b/>
          <w:sz w:val="20"/>
          <w:color w:val="000000"/>
        </w:rPr>
        <w:t>успешный</w:t>
      </w:r>
      <w:r>
        <w:rPr>
          <w:rStyle w:val="hm_NormalChar"/>
          <w:rFonts w:ascii="Arial" w:hAnsi="Arial"/>
          <w:sz w:val="20"/>
          <w:color w:val="000000"/>
        </w:rPr>
        <w:t xml:space="preserve"> вызов метода</w:t>
      </w:r>
    </w:p>
    <w:p>
      <w:pPr>
        <w:pStyle w:val="hm_Normal"/>
      </w:pPr>
      <w:r>
        <w:rPr>
          <w:rStyle w:val="hm_NormalChar"/>
          <w:rFonts w:ascii="Arial" w:hAnsi="Arial"/>
          <w:sz w:val="20"/>
          <w:color w:val="000000"/>
        </w:rPr>
        <w:t>Exec* (Exec, ExecPos, ExecNext). Т.е. необходимо использовать что-то вида</w:t>
      </w:r>
    </w:p>
    <w:p>
      <w:pPr>
        <w:pStyle w:val="hm_Normal"/>
      </w:pPr>
      <w:r>
        <w:rPr>
          <w:rStyle w:val="hm_NormalChar"/>
          <w:rFonts w:ascii="Arial" w:hAnsi="Arial"/>
          <w:sz w:val="20"/>
          <w:color w:val="000000"/>
        </w:rPr>
        <w:t xml:space="preserve"> if Exec (InputString) then repeat { обработка} until not ExecNext;</w:t>
      </w:r>
    </w:p>
    <w:p>
      <w:pPr>
        <w:pStyle w:val="hm_Normal"/>
      </w:pPr>
    </w:p>
    <w:p>
      <w:pPr>
        <w:pStyle w:val="hm_Normal"/>
      </w:pPr>
      <w:r>
        <w:rPr>
          <w:rStyle w:val="hm_NormalChar"/>
          <w:rFonts w:ascii="Arial" w:hAnsi="Arial"/>
          <w:b/>
          <w:sz w:val="20"/>
          <w:color w:val="000000"/>
        </w:rPr>
        <w:t>function ExecPos</w:t>
      </w:r>
      <w:r>
        <w:rPr>
          <w:rStyle w:val="hm_NormalChar"/>
          <w:rFonts w:ascii="Arial" w:hAnsi="Arial"/>
          <w:sz w:val="20"/>
          <w:color w:val="000000"/>
        </w:rPr>
        <w:t xml:space="preserve"> (AOffset: integer = 1) : boolean;</w:t>
      </w:r>
    </w:p>
    <w:p>
      <w:pPr>
        <w:pStyle w:val="hm_Normal"/>
      </w:pPr>
      <w:r>
        <w:rPr>
          <w:rStyle w:val="hm_NormalChar"/>
          <w:rFonts w:ascii="Arial" w:hAnsi="Arial"/>
          <w:sz w:val="20"/>
          <w:color w:val="000000"/>
        </w:rPr>
        <w:t>выполняет выражение для строки в InputString начиная с позиции AOffset</w:t>
      </w:r>
    </w:p>
    <w:p>
      <w:pPr>
        <w:pStyle w:val="hm_Normal"/>
      </w:pPr>
      <w:r>
        <w:rPr>
          <w:rStyle w:val="hm_NormalChar"/>
          <w:rFonts w:ascii="Arial" w:hAnsi="Arial"/>
          <w:sz w:val="20"/>
          <w:color w:val="000000"/>
        </w:rPr>
        <w:t>(AOffset=1 - первый символ InputString)</w:t>
      </w:r>
    </w:p>
    <w:p>
      <w:pPr>
        <w:pStyle w:val="hm_Normal"/>
      </w:pPr>
    </w:p>
    <w:p>
      <w:pPr>
        <w:pStyle w:val="hm_Normal"/>
      </w:pPr>
      <w:r>
        <w:rPr>
          <w:rStyle w:val="hm_NormalChar"/>
          <w:rFonts w:ascii="Arial" w:hAnsi="Arial"/>
          <w:b/>
          <w:sz w:val="20"/>
          <w:color w:val="000000"/>
        </w:rPr>
        <w:t>property InputString</w:t>
      </w:r>
      <w:r>
        <w:rPr>
          <w:rStyle w:val="hm_NormalChar"/>
          <w:rFonts w:ascii="Arial" w:hAnsi="Arial"/>
          <w:sz w:val="20"/>
          <w:color w:val="000000"/>
        </w:rPr>
        <w:t xml:space="preserve"> : string;</w:t>
      </w:r>
    </w:p>
    <w:p>
      <w:pPr>
        <w:pStyle w:val="hm_Normal"/>
      </w:pPr>
      <w:r>
        <w:rPr>
          <w:rStyle w:val="hm_NormalChar"/>
          <w:rFonts w:ascii="Arial" w:hAnsi="Arial"/>
          <w:sz w:val="20"/>
          <w:color w:val="000000"/>
        </w:rPr>
        <w:t>текущая входная строка (присвоенная явно или в последнем Exec).</w:t>
      </w:r>
    </w:p>
    <w:p>
      <w:pPr>
        <w:pStyle w:val="hm_Normal"/>
      </w:pPr>
      <w:r>
        <w:rPr>
          <w:rStyle w:val="hm_NormalChar"/>
          <w:rFonts w:ascii="Arial" w:hAnsi="Arial"/>
          <w:sz w:val="20"/>
          <w:color w:val="000000"/>
        </w:rPr>
        <w:t>Присвоение этому свойству значений делает неопределенными свойства Match* !</w:t>
      </w:r>
    </w:p>
    <w:p>
      <w:pPr>
        <w:pStyle w:val="hm_Normal"/>
      </w:pPr>
    </w:p>
    <w:p>
      <w:pPr>
        <w:pStyle w:val="hm_Normal"/>
      </w:pPr>
      <w:bookmarkStart w:id="rId39" w:name="TRegExpr_Interface_tregexpr_substitute"/>
      <w:bookmarkEnd w:id="rId39"/>
      <w:r>
        <w:rPr>
          <w:rStyle w:val="hm_NormalChar"/>
          <w:rFonts w:ascii="Arial" w:hAnsi="Arial"/>
          <w:b/>
          <w:sz w:val="20"/>
          <w:color w:val="000000"/>
        </w:rPr>
        <w:t>function Substitute</w:t>
      </w:r>
      <w:r>
        <w:rPr>
          <w:rStyle w:val="hm_NormalChar"/>
          <w:rFonts w:ascii="Arial" w:hAnsi="Arial"/>
          <w:sz w:val="20"/>
          <w:color w:val="000000"/>
        </w:rPr>
        <w:t xml:space="preserve"> (const ATemplate : string) : string;</w:t>
      </w:r>
    </w:p>
    <w:p>
      <w:pPr>
        <w:pStyle w:val="hm_Normal"/>
      </w:pPr>
      <w:r>
        <w:rPr>
          <w:rStyle w:val="hm_NormalChar"/>
          <w:rFonts w:ascii="Arial" w:hAnsi="Arial"/>
          <w:sz w:val="20"/>
          <w:color w:val="000000"/>
        </w:rPr>
        <w:t>Возвращает ATemplate в котором все '$&amp;' и '$0' заменены на найденное регулярное выражение, а '$n' заменены на подвыражения #n.</w:t>
      </w:r>
    </w:p>
    <w:p>
      <w:pPr>
        <w:pStyle w:val="hm_Normal"/>
      </w:pPr>
      <w:r>
        <w:rPr>
          <w:rStyle w:val="hm_NormalChar"/>
          <w:rFonts w:ascii="Arial" w:hAnsi="Arial"/>
          <w:sz w:val="20"/>
          <w:color w:val="000000"/>
        </w:rPr>
        <w:t>Начиная с версии v.0.929 используется '$' вместо '\' (для расширений типа \n\r и т.п. а также для большей схожести с Perl) и допускаются n &gt; 9.</w:t>
      </w:r>
    </w:p>
    <w:p>
      <w:pPr>
        <w:pStyle w:val="hm_Normal"/>
      </w:pPr>
      <w:r>
        <w:rPr>
          <w:rStyle w:val="hm_NormalChar"/>
          <w:rFonts w:ascii="Arial" w:hAnsi="Arial"/>
          <w:sz w:val="20"/>
          <w:color w:val="000000"/>
        </w:rPr>
        <w:t>Если Вам необходим просто символ '$' или '\', предваряйте их '\'.</w:t>
      </w:r>
    </w:p>
    <w:p>
      <w:pPr>
        <w:pStyle w:val="hm_Normal"/>
      </w:pPr>
      <w:r>
        <w:rPr>
          <w:rStyle w:val="hm_NormalChar"/>
          <w:rFonts w:ascii="Arial" w:hAnsi="Arial"/>
          <w:sz w:val="20"/>
          <w:color w:val="000000"/>
        </w:rPr>
        <w:t>Например: '1\$ is $2\\rub\\' -&gt; '1$ is &lt;Match[2]&gt;\rub\'</w:t>
      </w:r>
    </w:p>
    <w:p>
      <w:pPr>
        <w:pStyle w:val="hm_Normal"/>
      </w:pPr>
      <w:r>
        <w:rPr>
          <w:rStyle w:val="hm_NormalChar"/>
          <w:rFonts w:ascii="Arial" w:hAnsi="Arial"/>
          <w:sz w:val="20"/>
          <w:color w:val="000000"/>
        </w:rPr>
        <w:t>Если Вам необходимо сразу после '$n' поместить цифру, заключайте n в фигурные скобки '{}'.</w:t>
      </w:r>
    </w:p>
    <w:p>
      <w:pPr>
        <w:pStyle w:val="hm_Normal"/>
      </w:pPr>
      <w:r>
        <w:rPr>
          <w:rStyle w:val="hm_NormalChar"/>
          <w:rFonts w:ascii="Arial" w:hAnsi="Arial"/>
          <w:sz w:val="20"/>
          <w:color w:val="000000"/>
        </w:rPr>
        <w:t>Например: 'a$12bc' -&gt; 'a&lt;Match[12]&gt;bc', 'a${1}2bc' -&gt; 'a&lt;Match[1]&gt;2bc'.</w:t>
      </w:r>
    </w:p>
    <w:p>
      <w:pPr>
        <w:pStyle w:val="hm_Normal"/>
      </w:pPr>
    </w:p>
    <w:p>
      <w:pPr>
        <w:pStyle w:val="hm_Normal"/>
      </w:pPr>
      <w:r>
        <w:rPr>
          <w:rStyle w:val="hm_NormalChar"/>
          <w:rFonts w:ascii="Arial" w:hAnsi="Arial"/>
          <w:b/>
          <w:sz w:val="20"/>
          <w:color w:val="000000"/>
        </w:rPr>
        <w:t>procedure Split</w:t>
      </w:r>
      <w:r>
        <w:rPr>
          <w:rStyle w:val="hm_NormalChar"/>
          <w:rFonts w:ascii="Arial" w:hAnsi="Arial"/>
          <w:sz w:val="20"/>
          <w:color w:val="000000"/>
        </w:rPr>
        <w:t xml:space="preserve"> (AInputStr : string; APieces : TStrings);</w:t>
      </w:r>
    </w:p>
    <w:p>
      <w:pPr>
        <w:pStyle w:val="hm_Normal"/>
      </w:pPr>
      <w:r>
        <w:rPr>
          <w:rStyle w:val="hm_NormalChar"/>
          <w:rFonts w:ascii="Arial" w:hAnsi="Arial"/>
          <w:sz w:val="20"/>
          <w:color w:val="000000"/>
        </w:rPr>
        <w:t>Режет входную строку AInputStr на помещаемые в APieces куски разделяемые вхождениями выражения. Внимание! Этот метод вызывает методы Exec[Next]</w:t>
      </w:r>
    </w:p>
    <w:p>
      <w:pPr>
        <w:pStyle w:val="hm_Normal"/>
      </w:pPr>
    </w:p>
    <w:p>
      <w:pPr>
        <w:pStyle w:val="hm_Normal"/>
      </w:pPr>
      <w:bookmarkStart w:id="rId57" w:name="TRegExpr_Interface_tregexpr_replace"/>
      <w:bookmarkEnd w:id="rId57"/>
      <w:r>
        <w:rPr>
          <w:rStyle w:val="hm_NormalChar"/>
          <w:rFonts w:ascii="Arial" w:hAnsi="Arial"/>
          <w:b/>
          <w:sz w:val="20"/>
          <w:color w:val="000000"/>
        </w:rPr>
        <w:t>function Replace</w:t>
      </w:r>
      <w:r>
        <w:rPr>
          <w:rStyle w:val="hm_NormalChar"/>
          <w:rFonts w:ascii="Arial" w:hAnsi="Arial"/>
          <w:sz w:val="20"/>
          <w:color w:val="000000"/>
        </w:rPr>
        <w:t xml:space="preserve"> (AInputStr : RegExprString;</w:t>
      </w:r>
    </w:p>
    <w:p>
      <w:pPr>
        <w:pStyle w:val="hm_Normal"/>
      </w:pPr>
      <w:r>
        <w:rPr>
          <w:rStyle w:val="hm_NormalChar"/>
          <w:rFonts w:ascii="Arial" w:hAnsi="Arial"/>
          <w:sz w:val="20"/>
          <w:color w:val="000000"/>
        </w:rPr>
        <w:t xml:space="preserve">  const AReplaceStr : RegExprString;</w:t>
      </w:r>
    </w:p>
    <w:p>
      <w:pPr>
        <w:pStyle w:val="hm_Normal"/>
      </w:pPr>
      <w:r>
        <w:rPr>
          <w:rStyle w:val="hm_NormalChar"/>
          <w:rFonts w:ascii="Arial" w:hAnsi="Arial"/>
          <w:sz w:val="20"/>
          <w:color w:val="000000"/>
        </w:rPr>
        <w:t xml:space="preserve">  AUseSubstitution : boolean = False) : RegExprString;</w:t>
      </w:r>
    </w:p>
    <w:p>
      <w:pPr>
        <w:pStyle w:val="hm_Normal"/>
      </w:pPr>
      <w:r>
        <w:rPr>
          <w:rStyle w:val="hm_NormalChar"/>
          <w:rFonts w:ascii="Arial" w:hAnsi="Arial"/>
          <w:b/>
          <w:sz w:val="20"/>
          <w:color w:val="000000"/>
        </w:rPr>
        <w:t>function Replace</w:t>
      </w:r>
      <w:r>
        <w:rPr>
          <w:rStyle w:val="hm_NormalChar"/>
          <w:rFonts w:ascii="Arial" w:hAnsi="Arial"/>
          <w:sz w:val="20"/>
          <w:color w:val="000000"/>
        </w:rPr>
        <w:t xml:space="preserve"> (AInputStr : RegExprString;</w:t>
      </w:r>
    </w:p>
    <w:p>
      <w:pPr>
        <w:pStyle w:val="hm_Normal"/>
      </w:pPr>
      <w:r>
        <w:rPr>
          <w:rStyle w:val="hm_NormalChar"/>
          <w:rFonts w:ascii="Arial" w:hAnsi="Arial"/>
          <w:sz w:val="20"/>
          <w:color w:val="000000"/>
        </w:rPr>
        <w:t xml:space="preserve">  AReplaceFunc : TRegExprReplaceFunction) : RegExprString; </w:t>
      </w:r>
    </w:p>
    <w:p>
      <w:pPr>
        <w:pStyle w:val="hm_Normal"/>
      </w:pPr>
      <w:r>
        <w:rPr>
          <w:rStyle w:val="hm_NormalChar"/>
          <w:rFonts w:ascii="Arial" w:hAnsi="Arial"/>
          <w:b/>
          <w:sz w:val="20"/>
          <w:color w:val="000000"/>
        </w:rPr>
        <w:t>function ReplaceEx</w:t>
      </w:r>
      <w:r>
        <w:rPr>
          <w:rStyle w:val="hm_NormalChar"/>
          <w:rFonts w:ascii="Arial" w:hAnsi="Arial"/>
          <w:sz w:val="20"/>
          <w:color w:val="000000"/>
        </w:rPr>
        <w:t xml:space="preserve"> (AInputStr : RegExprString;</w:t>
      </w:r>
    </w:p>
    <w:p>
      <w:pPr>
        <w:pStyle w:val="hm_Normal"/>
      </w:pPr>
      <w:r>
        <w:rPr>
          <w:rStyle w:val="hm_NormalChar"/>
          <w:rFonts w:ascii="Arial" w:hAnsi="Arial"/>
          <w:sz w:val="20"/>
          <w:color w:val="000000"/>
        </w:rPr>
        <w:t xml:space="preserve">  AReplaceFunc : TRegExprReplaceFunction)  : RegExprString;</w:t>
      </w:r>
    </w:p>
    <w:p>
      <w:pPr>
        <w:pStyle w:val="hm_Normal"/>
      </w:pPr>
      <w:r>
        <w:rPr>
          <w:rStyle w:val="hm_NormalChar"/>
          <w:rFonts w:ascii="Arial" w:hAnsi="Arial"/>
          <w:sz w:val="20"/>
          <w:color w:val="000000"/>
        </w:rPr>
        <w:t>Заменяет в AInputStr все вхождения выражения на AReplaceStr</w:t>
      </w:r>
    </w:p>
    <w:p>
      <w:pPr>
        <w:pStyle w:val="hm_Normal"/>
      </w:pPr>
      <w:r>
        <w:rPr>
          <w:rStyle w:val="hm_NormalChar"/>
          <w:rFonts w:ascii="Arial" w:hAnsi="Arial"/>
          <w:sz w:val="20"/>
          <w:color w:val="000000"/>
        </w:rPr>
        <w:t>Если AUseSubstitution = true, то AReplaceStr будет восприниматься как шаблон для метода Substitution.</w:t>
      </w:r>
    </w:p>
    <w:p>
      <w:pPr>
        <w:pStyle w:val="hm_Normal"/>
      </w:pPr>
      <w:r>
        <w:rPr>
          <w:rStyle w:val="hm_NormalChar"/>
          <w:rFonts w:ascii="Arial" w:hAnsi="Arial"/>
          <w:sz w:val="20"/>
          <w:color w:val="000000"/>
        </w:rPr>
        <w:t xml:space="preserve"> Например:</w:t>
      </w:r>
    </w:p>
    <w:p>
      <w:pPr>
        <w:pStyle w:val="hm_Normal"/>
      </w:pPr>
      <w:r>
        <w:rPr>
          <w:rStyle w:val="hm_NormalChar"/>
          <w:rFonts w:ascii="Arial" w:hAnsi="Arial"/>
          <w:sz w:val="20"/>
          <w:color w:val="000000"/>
        </w:rPr>
        <w:t xml:space="preserve">  Expression := '({-i}block|var)\s*\(\s*([^ ]*)\s*\)\s*';</w:t>
      </w:r>
    </w:p>
    <w:p>
      <w:pPr>
        <w:pStyle w:val="hm_Normal"/>
      </w:pPr>
      <w:r>
        <w:rPr>
          <w:rStyle w:val="hm_NormalChar"/>
          <w:rFonts w:ascii="Arial" w:hAnsi="Arial"/>
          <w:sz w:val="20"/>
          <w:color w:val="000000"/>
        </w:rPr>
        <w:t xml:space="preserve">  Replace ('BLOCK( test1)', 'def "$1" value "$2"', True);</w:t>
      </w:r>
    </w:p>
    <w:p>
      <w:pPr>
        <w:pStyle w:val="hm_Normal"/>
      </w:pPr>
      <w:r>
        <w:rPr>
          <w:rStyle w:val="hm_NormalChar"/>
          <w:rFonts w:ascii="Arial" w:hAnsi="Arial"/>
          <w:sz w:val="20"/>
          <w:color w:val="000000"/>
        </w:rPr>
        <w:t xml:space="preserve">   вернет:  def 'BLOCK' value 'test1'</w:t>
      </w:r>
    </w:p>
    <w:p>
      <w:pPr>
        <w:pStyle w:val="hm_Normal"/>
      </w:pPr>
      <w:r>
        <w:rPr>
          <w:rStyle w:val="hm_NormalChar"/>
          <w:rFonts w:ascii="Arial" w:hAnsi="Arial"/>
          <w:sz w:val="20"/>
          <w:color w:val="000000"/>
        </w:rPr>
        <w:t xml:space="preserve">  Replace ('BLOCK( test1)', 'def "$1" value "$2"', False)</w:t>
      </w:r>
    </w:p>
    <w:p>
      <w:pPr>
        <w:pStyle w:val="hm_Normal"/>
      </w:pPr>
      <w:r>
        <w:rPr>
          <w:rStyle w:val="hm_NormalChar"/>
          <w:rFonts w:ascii="Arial" w:hAnsi="Arial"/>
          <w:sz w:val="20"/>
          <w:color w:val="000000"/>
        </w:rPr>
        <w:t xml:space="preserve">   вернет:  def "$1" value "$2"</w:t>
      </w:r>
    </w:p>
    <w:p>
      <w:pPr>
        <w:pStyle w:val="hm_Normal"/>
      </w:pPr>
      <w:r>
        <w:rPr>
          <w:rStyle w:val="hm_NormalChar"/>
          <w:rFonts w:ascii="Arial" w:hAnsi="Arial"/>
          <w:sz w:val="20"/>
          <w:color w:val="000000"/>
        </w:rPr>
        <w:t>Внимание! Этот метод вызывает методы Exec[Next]</w:t>
      </w:r>
    </w:p>
    <w:p>
      <w:pPr>
        <w:pStyle w:val="hm_Normal"/>
      </w:pPr>
      <w:r>
        <w:rPr>
          <w:rStyle w:val="hm_NormalChar"/>
          <w:rFonts w:ascii="Arial" w:hAnsi="Arial"/>
          <w:sz w:val="20"/>
          <w:color w:val="000000"/>
        </w:rPr>
        <w:t>Вариант с параметром-функцией и ReplaceEx отличаются тем, что передается не строка, а ссылка на функцию, которая в динамике формирует строку для замены, что позволяет реализовать сложные варианты замен.</w:t>
      </w:r>
    </w:p>
    <w:p>
      <w:pPr>
        <w:pStyle w:val="hm_Normal"/>
      </w:pPr>
    </w:p>
    <w:p>
      <w:pPr>
        <w:pStyle w:val="hm_Normal"/>
      </w:pPr>
    </w:p>
    <w:p>
      <w:pPr>
        <w:pStyle w:val="hm_Normal"/>
      </w:pPr>
    </w:p>
    <w:p>
      <w:pPr>
        <w:pStyle w:val="hm_Normal"/>
      </w:pPr>
      <w:bookmarkStart w:id="rId58" w:name="TRegExpr_Interface_subexprmatchcount"/>
      <w:bookmarkEnd w:id="rId58"/>
      <w:r>
        <w:rPr>
          <w:rStyle w:val="hm_NormalChar"/>
          <w:rFonts w:ascii="Arial" w:hAnsi="Arial"/>
          <w:b/>
          <w:sz w:val="20"/>
          <w:color w:val="000000"/>
        </w:rPr>
        <w:t>property SubExprMatchCount</w:t>
      </w:r>
      <w:r>
        <w:rPr>
          <w:rStyle w:val="hm_NormalChar"/>
          <w:rFonts w:ascii="Arial" w:hAnsi="Arial"/>
          <w:sz w:val="20"/>
          <w:color w:val="000000"/>
        </w:rPr>
        <w:t xml:space="preserve"> : integer; // ReadOnly</w:t>
      </w:r>
    </w:p>
    <w:p>
      <w:pPr>
        <w:pStyle w:val="hm_Normal"/>
      </w:pPr>
      <w:r>
        <w:rPr>
          <w:rStyle w:val="hm_NormalChar"/>
          <w:rFonts w:ascii="Arial" w:hAnsi="Arial"/>
          <w:sz w:val="20"/>
          <w:color w:val="000000"/>
        </w:rPr>
        <w:t>Число подвыражений, найденных в последнем Exec*. если найдено только само выражение в целом, то SubExprMatchCount=0, если и само выражение не найдено (Exec* вернул false) то SubExprMatchCount=-1. Обратите внимание, что часть подвыражений может быть не найдено и для них MathPos=MatchLen=-1 и Match=''.</w:t>
      </w:r>
    </w:p>
    <w:p>
      <w:pPr>
        <w:pStyle w:val="hm_Normal"/>
      </w:pPr>
      <w:r>
        <w:rPr>
          <w:rStyle w:val="hm_NormalChar"/>
          <w:rFonts w:ascii="Arial" w:hAnsi="Arial"/>
          <w:sz w:val="20"/>
          <w:color w:val="000000"/>
        </w:rPr>
        <w:t>Например, для Expression := '(1)?2(3)?';</w:t>
      </w:r>
    </w:p>
    <w:p>
      <w:pPr>
        <w:pStyle w:val="hm_Normal"/>
      </w:pPr>
      <w:r>
        <w:rPr>
          <w:rStyle w:val="hm_NormalChar"/>
          <w:rFonts w:ascii="Arial" w:hAnsi="Arial"/>
          <w:sz w:val="20"/>
          <w:color w:val="000000"/>
        </w:rPr>
        <w:t>Exec ('123'): SubExprMatchCount=2, Match[0]='123', [1]='1', [2]='3'</w:t>
      </w:r>
    </w:p>
    <w:p>
      <w:pPr>
        <w:pStyle w:val="hm_Normal"/>
      </w:pPr>
      <w:r>
        <w:rPr>
          <w:rStyle w:val="hm_NormalChar"/>
          <w:rFonts w:ascii="Arial" w:hAnsi="Arial"/>
          <w:sz w:val="20"/>
          <w:color w:val="000000"/>
        </w:rPr>
        <w:t>Exec ('12'): SubExprMatchCount=1, Match[0]='12', [1]='1'</w:t>
      </w:r>
    </w:p>
    <w:p>
      <w:pPr>
        <w:pStyle w:val="hm_Normal"/>
      </w:pPr>
      <w:r>
        <w:rPr>
          <w:rStyle w:val="hm_NormalChar"/>
          <w:rFonts w:ascii="Arial" w:hAnsi="Arial"/>
          <w:sz w:val="20"/>
          <w:color w:val="000000"/>
        </w:rPr>
        <w:t>Exec ('23'): SubExprMatchCount=2, Match[0]='23', [1]='', [2]='3'</w:t>
      </w:r>
    </w:p>
    <w:p>
      <w:pPr>
        <w:pStyle w:val="hm_Normal"/>
      </w:pPr>
      <w:r>
        <w:rPr>
          <w:rStyle w:val="hm_NormalChar"/>
          <w:rFonts w:ascii="Arial" w:hAnsi="Arial"/>
          <w:sz w:val="20"/>
          <w:color w:val="000000"/>
        </w:rPr>
        <w:t>Exec ('2'): SubExprMatchCount=0, Match[0]='2'</w:t>
      </w:r>
    </w:p>
    <w:p>
      <w:pPr>
        <w:pStyle w:val="hm_Normal"/>
      </w:pPr>
      <w:r>
        <w:rPr>
          <w:rStyle w:val="hm_NormalChar"/>
          <w:rFonts w:ascii="Arial" w:hAnsi="Arial"/>
          <w:sz w:val="20"/>
          <w:color w:val="000000"/>
        </w:rPr>
        <w:t>Exec ('7') - возвращает False: SubExprMatchCount=-1</w:t>
      </w:r>
    </w:p>
    <w:p>
      <w:pPr>
        <w:pStyle w:val="hm_Normal"/>
      </w:pPr>
    </w:p>
    <w:p>
      <w:pPr>
        <w:pStyle w:val="hm_Normal"/>
      </w:pPr>
      <w:r>
        <w:rPr>
          <w:rStyle w:val="hm_NormalChar"/>
          <w:rFonts w:ascii="Arial" w:hAnsi="Arial"/>
          <w:b/>
          <w:sz w:val="20"/>
          <w:color w:val="000000"/>
        </w:rPr>
        <w:t>property MatchPos</w:t>
      </w:r>
      <w:r>
        <w:rPr>
          <w:rStyle w:val="hm_NormalChar"/>
          <w:rFonts w:ascii="Arial" w:hAnsi="Arial"/>
          <w:sz w:val="20"/>
          <w:color w:val="000000"/>
        </w:rPr>
        <w:t xml:space="preserve"> [Idx : integer] : integer; // ReadOnly</w:t>
      </w:r>
    </w:p>
    <w:p>
      <w:pPr>
        <w:pStyle w:val="hm_Normal"/>
      </w:pPr>
      <w:r>
        <w:rPr>
          <w:rStyle w:val="hm_NormalChar"/>
          <w:rFonts w:ascii="Arial" w:hAnsi="Arial"/>
          <w:sz w:val="20"/>
          <w:color w:val="000000"/>
        </w:rPr>
        <w:t>Позиция начала подвыражения #Idx во входной строке</w:t>
      </w:r>
    </w:p>
    <w:p>
      <w:pPr>
        <w:pStyle w:val="hm_Normal"/>
      </w:pPr>
      <w:r>
        <w:rPr>
          <w:rStyle w:val="hm_NormalChar"/>
          <w:rFonts w:ascii="Arial" w:hAnsi="Arial"/>
          <w:sz w:val="20"/>
          <w:color w:val="000000"/>
        </w:rPr>
        <w:t>Первое подвыражение имеет Idx=1, последнее - MatchCount, выражение в целом  Idx=0.</w:t>
      </w:r>
    </w:p>
    <w:p>
      <w:pPr>
        <w:pStyle w:val="hm_Normal"/>
      </w:pPr>
      <w:r>
        <w:rPr>
          <w:rStyle w:val="hm_NormalChar"/>
          <w:rFonts w:ascii="Arial" w:hAnsi="Arial"/>
          <w:sz w:val="20"/>
          <w:color w:val="000000"/>
        </w:rPr>
        <w:t>Возвращает -1 если нет такого подвыражения или если оно не найдено во входной строке.</w:t>
      </w:r>
    </w:p>
    <w:p>
      <w:pPr>
        <w:pStyle w:val="hm_Normal"/>
      </w:pPr>
    </w:p>
    <w:p>
      <w:pPr>
        <w:pStyle w:val="hm_Normal"/>
      </w:pPr>
      <w:r>
        <w:rPr>
          <w:rStyle w:val="hm_NormalChar"/>
          <w:rFonts w:ascii="Arial" w:hAnsi="Arial"/>
          <w:b/>
          <w:sz w:val="20"/>
          <w:color w:val="000000"/>
        </w:rPr>
        <w:t>property MatchLen</w:t>
      </w:r>
      <w:r>
        <w:rPr>
          <w:rStyle w:val="hm_NormalChar"/>
          <w:rFonts w:ascii="Arial" w:hAnsi="Arial"/>
          <w:sz w:val="20"/>
          <w:color w:val="000000"/>
        </w:rPr>
        <w:t xml:space="preserve"> [Idx : integer] : integer; // ReadOnly</w:t>
      </w:r>
    </w:p>
    <w:p>
      <w:pPr>
        <w:pStyle w:val="hm_Normal"/>
      </w:pPr>
      <w:r>
        <w:rPr>
          <w:rStyle w:val="hm_NormalChar"/>
          <w:rFonts w:ascii="Arial" w:hAnsi="Arial"/>
          <w:sz w:val="20"/>
          <w:color w:val="000000"/>
        </w:rPr>
        <w:t>Длина подвыражения #Idx во входной строке</w:t>
      </w:r>
    </w:p>
    <w:p>
      <w:pPr>
        <w:pStyle w:val="hm_Normal"/>
      </w:pPr>
      <w:r>
        <w:rPr>
          <w:rStyle w:val="hm_NormalChar"/>
          <w:rFonts w:ascii="Arial" w:hAnsi="Arial"/>
          <w:sz w:val="20"/>
          <w:color w:val="000000"/>
        </w:rPr>
        <w:t>Первое подвыражение имеет Idx=1, последнее - MatchCount, выражение в целом  Idx=0.</w:t>
      </w:r>
    </w:p>
    <w:p>
      <w:pPr>
        <w:pStyle w:val="hm_Normal"/>
      </w:pPr>
      <w:r>
        <w:rPr>
          <w:rStyle w:val="hm_NormalChar"/>
          <w:rFonts w:ascii="Arial" w:hAnsi="Arial"/>
          <w:sz w:val="20"/>
          <w:color w:val="000000"/>
        </w:rPr>
        <w:t>Возвращает -1 если нет такого подвыражения или если оно не найдено во входной строке.</w:t>
      </w:r>
    </w:p>
    <w:p>
      <w:pPr>
        <w:pStyle w:val="hm_Normal"/>
      </w:pPr>
    </w:p>
    <w:p>
      <w:pPr>
        <w:pStyle w:val="hm_Normal"/>
      </w:pPr>
      <w:bookmarkStart w:id="rId38" w:name="TRegExpr_Interface_tregexpr_match"/>
      <w:bookmarkEnd w:id="rId38"/>
      <w:r>
        <w:rPr>
          <w:rStyle w:val="hm_NormalChar"/>
          <w:rFonts w:ascii="Arial" w:hAnsi="Arial"/>
          <w:b/>
          <w:sz w:val="20"/>
          <w:color w:val="000000"/>
        </w:rPr>
        <w:t>property Match</w:t>
      </w:r>
      <w:r>
        <w:rPr>
          <w:rStyle w:val="hm_NormalChar"/>
          <w:rFonts w:ascii="Arial" w:hAnsi="Arial"/>
          <w:sz w:val="20"/>
          <w:color w:val="000000"/>
        </w:rPr>
        <w:t xml:space="preserve"> [Idx : integer] : string; // ReadOnly</w:t>
      </w:r>
    </w:p>
    <w:p>
      <w:pPr>
        <w:pStyle w:val="hm_Normal"/>
      </w:pPr>
      <w:r>
        <w:rPr>
          <w:rStyle w:val="hm_NormalChar"/>
          <w:rFonts w:ascii="Arial" w:hAnsi="Arial"/>
          <w:sz w:val="20"/>
          <w:color w:val="000000"/>
        </w:rPr>
        <w:t>== copy (InputString, MatchPos [Idx], MatchLen [Idx])</w:t>
      </w:r>
    </w:p>
    <w:p>
      <w:pPr>
        <w:pStyle w:val="hm_Normal"/>
      </w:pPr>
      <w:r>
        <w:rPr>
          <w:rStyle w:val="hm_NormalChar"/>
          <w:rFonts w:ascii="Arial" w:hAnsi="Arial"/>
          <w:sz w:val="20"/>
          <w:color w:val="000000"/>
        </w:rPr>
        <w:t>Возвращает '' если нет такого подвыражения или если оно не найдено во входной строке.</w:t>
      </w:r>
    </w:p>
    <w:p>
      <w:pPr>
        <w:pStyle w:val="hm_Normal"/>
      </w:pPr>
    </w:p>
    <w:p>
      <w:pPr>
        <w:pStyle w:val="hm_Normal"/>
      </w:pPr>
      <w:r>
        <w:rPr>
          <w:rStyle w:val="hm_NormalChar"/>
          <w:rFonts w:ascii="Arial" w:hAnsi="Arial"/>
          <w:b/>
          <w:sz w:val="20"/>
          <w:color w:val="000000"/>
        </w:rPr>
        <w:t>function LastError</w:t>
      </w:r>
      <w:r>
        <w:rPr>
          <w:rStyle w:val="hm_NormalChar"/>
          <w:rFonts w:ascii="Arial" w:hAnsi="Arial"/>
          <w:sz w:val="20"/>
          <w:color w:val="000000"/>
        </w:rPr>
        <w:t xml:space="preserve"> : integer;</w:t>
      </w:r>
    </w:p>
    <w:p>
      <w:pPr>
        <w:pStyle w:val="hm_Normal"/>
      </w:pPr>
      <w:r>
        <w:rPr>
          <w:rStyle w:val="hm_NormalChar"/>
          <w:rFonts w:ascii="Arial" w:hAnsi="Arial"/>
          <w:sz w:val="20"/>
          <w:color w:val="000000"/>
        </w:rPr>
        <w:t>Код последней ошибки, 0 если нет ошибки (бессмысленно использовать эту функцию, если Вы не изменяете реализацию Error, поскольку текущая реализация генерирует исключительную ситуацию).</w:t>
      </w:r>
    </w:p>
    <w:p>
      <w:pPr>
        <w:pStyle w:val="hm_Normal"/>
      </w:pPr>
      <w:r>
        <w:rPr>
          <w:rStyle w:val="hm_NormalChar"/>
          <w:rFonts w:ascii="Arial" w:hAnsi="Arial"/>
          <w:sz w:val="20"/>
          <w:color w:val="000000"/>
        </w:rPr>
        <w:t>Вызов этой функции очищает внутреннюю переменную и повторный вызов всегда вернет 0.</w:t>
      </w:r>
    </w:p>
    <w:p>
      <w:pPr>
        <w:pStyle w:val="hm_Normal"/>
      </w:pPr>
    </w:p>
    <w:p>
      <w:pPr>
        <w:pStyle w:val="hm_Normal"/>
      </w:pPr>
      <w:r>
        <w:rPr>
          <w:rStyle w:val="hm_NormalChar"/>
          <w:rFonts w:ascii="Arial" w:hAnsi="Arial"/>
          <w:b/>
          <w:sz w:val="20"/>
          <w:color w:val="000000"/>
        </w:rPr>
        <w:t>function ErrorMsg</w:t>
      </w:r>
      <w:r>
        <w:rPr>
          <w:rStyle w:val="hm_NormalChar"/>
          <w:rFonts w:ascii="Arial" w:hAnsi="Arial"/>
          <w:sz w:val="20"/>
          <w:color w:val="000000"/>
        </w:rPr>
        <w:t xml:space="preserve"> (AErrorID : integer) : string; virtual;</w:t>
      </w:r>
    </w:p>
    <w:p>
      <w:pPr>
        <w:pStyle w:val="hm_Normal"/>
      </w:pPr>
      <w:r>
        <w:rPr>
          <w:rStyle w:val="hm_NormalChar"/>
          <w:rFonts w:ascii="Arial" w:hAnsi="Arial"/>
          <w:sz w:val="20"/>
          <w:color w:val="000000"/>
        </w:rPr>
        <w:t>Возвращает текст сообщения об ошибке с кодом AErrorID.</w:t>
      </w:r>
    </w:p>
    <w:p>
      <w:pPr>
        <w:pStyle w:val="hm_Normal"/>
      </w:pPr>
    </w:p>
    <w:p>
      <w:pPr>
        <w:pStyle w:val="hm_Normal"/>
      </w:pPr>
      <w:r>
        <w:rPr>
          <w:rStyle w:val="hm_NormalChar"/>
          <w:rFonts w:ascii="Arial" w:hAnsi="Arial"/>
          <w:b/>
          <w:sz w:val="20"/>
          <w:color w:val="000000"/>
        </w:rPr>
        <w:t>property CompilerErrorPos</w:t>
      </w:r>
      <w:r>
        <w:rPr>
          <w:rStyle w:val="hm_NormalChar"/>
          <w:rFonts w:ascii="Arial" w:hAnsi="Arial"/>
          <w:sz w:val="20"/>
          <w:color w:val="000000"/>
        </w:rPr>
        <w:t xml:space="preserve"> : integer; // ReadOnly</w:t>
      </w:r>
    </w:p>
    <w:p>
      <w:pPr>
        <w:pStyle w:val="hm_Normal"/>
      </w:pPr>
      <w:r>
        <w:rPr>
          <w:rStyle w:val="hm_NormalChar"/>
          <w:rFonts w:ascii="Arial" w:hAnsi="Arial"/>
          <w:sz w:val="20"/>
          <w:color w:val="000000"/>
        </w:rPr>
        <w:t>Возвращает позицию, в которой случилась последняя ошибка компиляции (упрощает отладку выражений)</w:t>
      </w:r>
    </w:p>
    <w:p>
      <w:pPr>
        <w:pStyle w:val="hm_Normal"/>
      </w:pPr>
    </w:p>
    <w:p>
      <w:pPr>
        <w:pStyle w:val="hm_Normal"/>
      </w:pPr>
      <w:r>
        <w:rPr>
          <w:rStyle w:val="hm_NormalChar"/>
          <w:rFonts w:ascii="Arial" w:hAnsi="Arial"/>
          <w:b/>
          <w:sz w:val="20"/>
          <w:color w:val="000000"/>
        </w:rPr>
        <w:t xml:space="preserve">property </w:t>
      </w:r>
      <w:bookmarkStart w:id="rId32" w:name="TRegExpr_Interface_tregexpr_spacechars"/>
      <w:bookmarkEnd w:id="rId32"/>
      <w:r>
        <w:rPr>
          <w:rStyle w:val="hm_NormalChar"/>
          <w:rFonts w:ascii="Arial" w:hAnsi="Arial"/>
          <w:b/>
          <w:sz w:val="20"/>
          <w:color w:val="7F0000"/>
        </w:rPr>
        <w:t>SpaceChars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Содержит символы, трактуемые как \s (инициализируется из глобальной константы RegExprSpaceChars)</w:t>
      </w:r>
    </w:p>
    <w:p>
      <w:pPr>
        <w:pStyle w:val="hm_Normal"/>
      </w:pPr>
    </w:p>
    <w:p>
      <w:pPr>
        <w:pStyle w:val="hm_Normal"/>
      </w:pPr>
      <w:r>
        <w:rPr>
          <w:rStyle w:val="hm_NormalChar"/>
          <w:rFonts w:ascii="Arial" w:hAnsi="Arial"/>
          <w:b/>
          <w:sz w:val="20"/>
          <w:color w:val="000000"/>
        </w:rPr>
        <w:t xml:space="preserve">property </w:t>
      </w:r>
      <w:bookmarkStart w:id="rId33" w:name="TRegExpr_Interface_tregexpr_wordchars"/>
      <w:bookmarkEnd w:id="rId33"/>
      <w:r>
        <w:rPr>
          <w:rStyle w:val="hm_NormalChar"/>
          <w:rFonts w:ascii="Arial" w:hAnsi="Arial"/>
          <w:b/>
          <w:sz w:val="20"/>
          <w:color w:val="7F0000"/>
        </w:rPr>
        <w:t>WordChars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Содержит символы, трактуемые как \w (инициализируется из глобальной константы RegExprWordChars)</w:t>
      </w:r>
    </w:p>
    <w:p>
      <w:pPr>
        <w:pStyle w:val="hm_Normal"/>
      </w:pPr>
    </w:p>
    <w:p>
      <w:pPr>
        <w:pStyle w:val="hm_Normal"/>
      </w:pPr>
      <w:r>
        <w:rPr>
          <w:rStyle w:val="hm_NormalChar"/>
          <w:rFonts w:ascii="Arial" w:hAnsi="Arial"/>
          <w:b/>
          <w:sz w:val="20"/>
          <w:color w:val="000000"/>
        </w:rPr>
        <w:t xml:space="preserve">property </w:t>
      </w:r>
      <w:bookmarkStart w:id="rId29" w:name="TRegExpr_Interface_lineseparators"/>
      <w:bookmarkEnd w:id="rId29"/>
      <w:r>
        <w:rPr>
          <w:rStyle w:val="hm_NormalChar"/>
          <w:rFonts w:ascii="Arial" w:hAnsi="Arial"/>
          <w:b/>
          <w:sz w:val="20"/>
          <w:color w:val="7F0000"/>
        </w:rPr>
        <w:t>LineSeparators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Разделители строк (например, \n для Unix) (инициализируется из глобальной константы RegExprLineSeparators)</w:t>
      </w:r>
    </w:p>
    <w:p>
      <w:pPr>
        <w:pStyle w:val="hm_Normal"/>
      </w:pPr>
      <w:hyperlink w:anchor="RegExp_Syntax_syntax_line_separators">
        <w:r>
          <w:rPr>
            <w:rStyle w:val="hm_NormalChar"/>
            <w:rFonts w:ascii="Arial" w:hAnsi="Arial"/>
            <w:u w:val="single" w:color="auto"/>
            <w:sz w:val="20"/>
            <w:color w:val="0000FF"/>
          </w:rPr>
          <w:t>см.подробнее о разделителях строк</w:t>
        </w:r>
      </w:hyperlink>
    </w:p>
    <w:p>
      <w:pPr>
        <w:pStyle w:val="hm_Normal"/>
      </w:pPr>
    </w:p>
    <w:p>
      <w:pPr>
        <w:pStyle w:val="hm_Normal"/>
      </w:pPr>
      <w:r>
        <w:rPr>
          <w:rStyle w:val="hm_NormalChar"/>
          <w:rFonts w:ascii="Arial" w:hAnsi="Arial"/>
          <w:b/>
          <w:sz w:val="20"/>
          <w:color w:val="000000"/>
        </w:rPr>
        <w:t xml:space="preserve">property </w:t>
      </w:r>
      <w:bookmarkStart w:id="rId30" w:name="TRegExpr_Interface_linepairedseparator"/>
      <w:bookmarkEnd w:id="rId30"/>
      <w:r>
        <w:rPr>
          <w:rStyle w:val="hm_NormalChar"/>
          <w:rFonts w:ascii="Arial" w:hAnsi="Arial"/>
          <w:b/>
          <w:sz w:val="20"/>
          <w:color w:val="7F0000"/>
        </w:rPr>
        <w:t>LinePairedSeparator</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Сдвоенный разделитель строк (как, \r\n для DOS и Windows) (инициализируется из глобальной константы RegExprLinePairedSeparator)</w:t>
      </w:r>
    </w:p>
    <w:p>
      <w:pPr>
        <w:pStyle w:val="hm_Normal"/>
      </w:pPr>
      <w:hyperlink w:anchor="RegExp_Syntax_syntax_line_separators">
        <w:r>
          <w:rPr>
            <w:rStyle w:val="hm_NormalChar"/>
            <w:rFonts w:ascii="Arial" w:hAnsi="Arial"/>
            <w:u w:val="single" w:color="auto"/>
            <w:sz w:val="20"/>
            <w:color w:val="0000FF"/>
          </w:rPr>
          <w:t>см.подробнее о разделителях строк</w:t>
        </w:r>
      </w:hyperlink>
    </w:p>
    <w:p>
      <w:pPr>
        <w:pStyle w:val="hm_Normal"/>
      </w:pPr>
    </w:p>
    <w:p>
      <w:pPr>
        <w:pStyle w:val="hm_Normal"/>
      </w:pPr>
      <w:r>
        <w:rPr>
          <w:rStyle w:val="hm_NormalChar"/>
          <w:rFonts w:ascii="Arial" w:hAnsi="Arial"/>
          <w:sz w:val="20"/>
          <w:color w:val="000000"/>
        </w:rPr>
        <w:t>Например, если Вам необходимо отслеживать только Unix-разделители строк, присвойте LineSeparators := #$a (символ новой строки) и LinePairedSeparator := '' (пустую строку), если необходимо воспринимать как разделители строк только \x0D\x0A но не отдельные \x0D или \x0A, присвойте LineSeparators := '' (пустую строку) и LinePairedSeparator := #$d#$a.</w:t>
      </w:r>
    </w:p>
    <w:p>
      <w:pPr>
        <w:pStyle w:val="hm_Normal"/>
      </w:pPr>
    </w:p>
    <w:p>
      <w:pPr>
        <w:pStyle w:val="hm_Normal"/>
      </w:pPr>
      <w:r>
        <w:rPr>
          <w:rStyle w:val="hm_NormalChar"/>
          <w:rFonts w:ascii="Arial" w:hAnsi="Arial"/>
          <w:sz w:val="20"/>
          <w:color w:val="000000"/>
        </w:rPr>
        <w:t xml:space="preserve">По умолчанию используется "смешанный вариант" (им инициализированы константы RegExprLine[Paired]Separator[s]): LineSeparators := #$d#$a; LinePairedSeparator := #$d#$a подробно описанный в </w:t>
      </w:r>
      <w:hyperlink w:anchor="RegExp_Syntax_syntax_line_separators">
        <w:r>
          <w:rPr>
            <w:rStyle w:val="hm_NormalChar"/>
            <w:rFonts w:ascii="Arial" w:hAnsi="Arial"/>
            <w:u w:val="single" w:color="auto"/>
            <w:sz w:val="20"/>
            <w:color w:val="0000FF"/>
          </w:rPr>
          <w:t>описании синтаксиса</w:t>
        </w:r>
      </w:hyperlink>
      <w:r>
        <w:rPr>
          <w:rStyle w:val="hm_NormalChar"/>
          <w:rFonts w:ascii="Arial" w:hAnsi="Arial"/>
          <w:sz w:val="20"/>
          <w:color w:val="000000"/>
        </w:rPr>
        <w:t>.</w:t>
      </w:r>
    </w:p>
    <w:p>
      <w:pPr>
        <w:pStyle w:val="hm_Normal"/>
      </w:pPr>
    </w:p>
    <w:p>
      <w:pPr>
        <w:pStyle w:val="hm_Normal"/>
      </w:pPr>
      <w:r>
        <w:rPr>
          <w:rStyle w:val="hm_NormalChar"/>
          <w:rFonts w:ascii="Arial" w:hAnsi="Arial"/>
          <w:b/>
          <w:sz w:val="20"/>
          <w:color w:val="000000"/>
        </w:rPr>
        <w:t>class function InvertCaseFunction</w:t>
      </w:r>
      <w:r>
        <w:rPr>
          <w:rStyle w:val="hm_NormalChar"/>
          <w:rFonts w:ascii="Arial" w:hAnsi="Arial"/>
          <w:sz w:val="20"/>
          <w:color w:val="000000"/>
        </w:rPr>
        <w:t xml:space="preserve">  (const Ch : REChar) : REChar;</w:t>
      </w:r>
    </w:p>
    <w:p>
      <w:pPr>
        <w:pStyle w:val="hm_Normal"/>
      </w:pPr>
      <w:r>
        <w:rPr>
          <w:rStyle w:val="hm_NormalChar"/>
          <w:rFonts w:ascii="Arial" w:hAnsi="Arial"/>
          <w:sz w:val="20"/>
          <w:color w:val="000000"/>
        </w:rPr>
        <w:t>Преобразует символ Ch в верхний регистр если это символ нижнего регистра и в нижний - если верхнего (используются текущие установки операционной системы)</w:t>
      </w:r>
    </w:p>
    <w:p>
      <w:pPr>
        <w:pStyle w:val="hm_Normal"/>
      </w:pPr>
    </w:p>
    <w:p>
      <w:pPr>
        <w:pStyle w:val="hm_Normal"/>
      </w:pPr>
      <w:bookmarkStart w:id="rId45" w:name="TRegExpr_Interface_invertcase"/>
      <w:bookmarkEnd w:id="rId45"/>
      <w:r>
        <w:rPr>
          <w:rStyle w:val="hm_NormalChar"/>
          <w:rFonts w:ascii="Arial" w:hAnsi="Arial"/>
          <w:b/>
          <w:sz w:val="20"/>
          <w:color w:val="000000"/>
        </w:rPr>
        <w:t>property InvertCase</w:t>
      </w:r>
      <w:r>
        <w:rPr>
          <w:rStyle w:val="hm_NormalChar"/>
          <w:rFonts w:ascii="Arial" w:hAnsi="Arial"/>
          <w:sz w:val="20"/>
          <w:color w:val="000000"/>
        </w:rPr>
        <w:t xml:space="preserve"> : TRegExprInvertCaseFunction;</w:t>
      </w:r>
    </w:p>
    <w:p>
      <w:pPr>
        <w:pStyle w:val="hm_Normal"/>
      </w:pPr>
      <w:r>
        <w:rPr>
          <w:rStyle w:val="hm_NormalChar"/>
          <w:rFonts w:ascii="Arial" w:hAnsi="Arial"/>
          <w:sz w:val="20"/>
          <w:color w:val="000000"/>
        </w:rPr>
        <w:t xml:space="preserve">Позволяет определить свою собственную реализацию </w:t>
      </w:r>
      <w:hyperlink w:anchor="RegExp_Syntax_modifier_i">
        <w:r>
          <w:rPr>
            <w:rStyle w:val="hm_NormalChar"/>
            <w:rFonts w:ascii="Arial" w:hAnsi="Arial"/>
            <w:u w:val="single" w:color="auto"/>
            <w:sz w:val="20"/>
            <w:color w:val="0000FF"/>
          </w:rPr>
          <w:t>регистро-независимого</w:t>
        </w:r>
      </w:hyperlink>
      <w:r>
        <w:rPr>
          <w:rStyle w:val="hm_NormalChar"/>
          <w:rFonts w:ascii="Arial" w:hAnsi="Arial"/>
          <w:sz w:val="20"/>
          <w:color w:val="000000"/>
        </w:rPr>
        <w:t xml:space="preserve"> режима работы TRegExpr. Инициализируется из глобальной константы RegExprInvertCaseFunction (по умолчанию она указывает на InvertCaseFunction)</w:t>
      </w:r>
    </w:p>
    <w:p>
      <w:pPr>
        <w:pStyle w:val="hm_Normal"/>
      </w:pPr>
    </w:p>
    <w:p>
      <w:pPr>
        <w:pStyle w:val="hm_Normal"/>
      </w:pPr>
      <w:r>
        <w:rPr>
          <w:rStyle w:val="hm_NormalChar"/>
          <w:rFonts w:ascii="Arial" w:hAnsi="Arial"/>
          <w:b/>
          <w:sz w:val="20"/>
          <w:color w:val="000000"/>
        </w:rPr>
        <w:t>procedure Compile</w:t>
      </w:r>
      <w:r>
        <w:rPr>
          <w:rStyle w:val="hm_NormalChar"/>
          <w:rFonts w:ascii="Arial" w:hAnsi="Arial"/>
          <w:sz w:val="20"/>
          <w:color w:val="000000"/>
        </w:rPr>
        <w:t>;</w:t>
      </w:r>
    </w:p>
    <w:p>
      <w:pPr>
        <w:pStyle w:val="hm_Normal"/>
      </w:pPr>
      <w:r>
        <w:rPr>
          <w:rStyle w:val="hm_NormalChar"/>
          <w:rFonts w:ascii="Arial" w:hAnsi="Arial"/>
          <w:sz w:val="20"/>
          <w:color w:val="000000"/>
        </w:rPr>
        <w:t>Вызывает принудительную [пере]компиляцию  регулярного выражения.</w:t>
      </w:r>
    </w:p>
    <w:p>
      <w:pPr>
        <w:pStyle w:val="hm_Normal"/>
      </w:pPr>
      <w:r>
        <w:rPr>
          <w:rStyle w:val="hm_NormalChar"/>
          <w:rFonts w:ascii="Arial" w:hAnsi="Arial"/>
          <w:sz w:val="20"/>
          <w:color w:val="000000"/>
        </w:rPr>
        <w:t>Может быть полезной, например, для проверки корректности всех свойств при создании визуальных редакторов рег.выражений и т.п.</w:t>
      </w:r>
    </w:p>
    <w:p>
      <w:pPr>
        <w:pStyle w:val="hm_Normal"/>
      </w:pPr>
    </w:p>
    <w:p>
      <w:pPr>
        <w:pStyle w:val="hm_Normal"/>
      </w:pPr>
      <w:r>
        <w:rPr>
          <w:rStyle w:val="hm_NormalChar"/>
          <w:rFonts w:ascii="Arial" w:hAnsi="Arial"/>
          <w:b/>
          <w:sz w:val="20"/>
          <w:color w:val="000000"/>
        </w:rPr>
        <w:t>function Dump</w:t>
      </w:r>
      <w:r>
        <w:rPr>
          <w:rStyle w:val="hm_NormalChar"/>
          <w:rFonts w:ascii="Arial" w:hAnsi="Arial"/>
          <w:sz w:val="20"/>
          <w:color w:val="000000"/>
        </w:rPr>
        <w:t xml:space="preserve"> : string;</w:t>
      </w:r>
    </w:p>
    <w:p>
      <w:pPr>
        <w:pStyle w:val="hm_Normal"/>
      </w:pPr>
      <w:r>
        <w:rPr>
          <w:rStyle w:val="hm_NormalChar"/>
          <w:rFonts w:ascii="Arial" w:hAnsi="Arial"/>
          <w:sz w:val="20"/>
          <w:color w:val="000000"/>
        </w:rPr>
        <w:t>возвращает внутренний формат в который было откомпилировано выражение. Предназначено для особо любознательных ;)</w:t>
      </w:r>
    </w:p>
    <w:p>
      <w:pPr>
        <w:pStyle w:val="hm_Normal"/>
      </w:pPr>
    </w:p>
    <w:p>
      <w:pPr>
        <w:pStyle w:val="hm_Normal"/>
      </w:pPr>
    </w:p>
    <w:p>
      <w:pPr>
        <w:pStyle w:val="hm_Normal"/>
      </w:pPr>
      <w:r>
        <w:rPr>
          <w:rStyle w:val="hm_NormalChar"/>
          <w:rFonts w:ascii="Arial" w:hAnsi="Arial"/>
          <w:b/>
          <w:sz w:val="20"/>
          <w:color w:val="0000FF"/>
        </w:rPr>
        <w:t>Глобальные константы</w:t>
      </w:r>
    </w:p>
    <w:p>
      <w:pPr>
        <w:pStyle w:val="hm_Normal"/>
      </w:pPr>
    </w:p>
    <w:p>
      <w:pPr>
        <w:pStyle w:val="hm_Normal"/>
      </w:pPr>
      <w:r>
        <w:rPr>
          <w:rStyle w:val="hm_NormalChar"/>
          <w:rFonts w:ascii="Arial" w:hAnsi="Arial"/>
          <w:b/>
          <w:sz w:val="20"/>
          <w:color w:val="000000"/>
        </w:rPr>
        <w:t xml:space="preserve"> EscChar</w:t>
      </w:r>
      <w:r>
        <w:rPr>
          <w:rStyle w:val="hm_NormalChar"/>
          <w:rFonts w:ascii="Arial" w:hAnsi="Arial"/>
          <w:sz w:val="20"/>
          <w:color w:val="000000"/>
        </w:rPr>
        <w:t xml:space="preserve"> = '\';  // 'Escape'-char ('\' in common r.e.) used for escaping metachars (\w, \d etc).</w:t>
      </w:r>
    </w:p>
    <w:p>
      <w:pPr>
        <w:pStyle w:val="hm_Normal"/>
      </w:pPr>
      <w:r>
        <w:rPr>
          <w:rStyle w:val="hm_NormalChar"/>
          <w:rFonts w:ascii="Arial" w:hAnsi="Arial"/>
          <w:sz w:val="20"/>
          <w:color w:val="000000"/>
        </w:rPr>
        <w:t xml:space="preserve">  // it's may be usefull to redefine it if You are using C++ Builder - to avoide ugly constructions</w:t>
      </w:r>
    </w:p>
    <w:p>
      <w:pPr>
        <w:pStyle w:val="hm_Normal"/>
      </w:pPr>
      <w:r>
        <w:rPr>
          <w:rStyle w:val="hm_NormalChar"/>
          <w:rFonts w:ascii="Arial" w:hAnsi="Arial"/>
          <w:sz w:val="20"/>
          <w:color w:val="000000"/>
        </w:rPr>
        <w:t xml:space="preserve">  // like '\\w+\\\\\\w+\\.\\w+' - just define EscChar='/' and use '/w+\/w+/./w+'</w:t>
      </w:r>
    </w:p>
    <w:p>
      <w:pPr>
        <w:pStyle w:val="hm_Normal"/>
      </w:pPr>
    </w:p>
    <w:p>
      <w:pPr>
        <w:pStyle w:val="hm_Normal"/>
      </w:pPr>
      <w:bookmarkStart w:id="rId43" w:name="TRegExpr_Interface_modifier_defs"/>
      <w:bookmarkEnd w:id="rId43"/>
      <w:r>
        <w:rPr>
          <w:rStyle w:val="hm_NormalChar"/>
          <w:rFonts w:ascii="Arial" w:hAnsi="Arial"/>
          <w:sz w:val="20"/>
          <w:color w:val="000000"/>
        </w:rPr>
        <w:t>Значения по умолчанию для модификаторов:</w:t>
      </w:r>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RegExprModifierI</w:t>
      </w:r>
      <w:r>
        <w:rPr>
          <w:rStyle w:val="hm_NormalChar"/>
          <w:rFonts w:ascii="Arial" w:hAnsi="Arial"/>
          <w:b/>
          <w:sz w:val="20"/>
          <w:color w:val="7F0000"/>
        </w:rPr>
        <w:t xml:space="preserve"> </w:t>
      </w:r>
      <w:r>
        <w:rPr>
          <w:rStyle w:val="hm_NormalChar"/>
          <w:rFonts w:ascii="Arial" w:hAnsi="Arial"/>
          <w:sz w:val="20"/>
          <w:color w:val="000000"/>
        </w:rPr>
        <w:t>: boolean = False;</w:t>
      </w:r>
      <w:r>
        <w:tab/>
      </w:r>
      <w:r>
        <w:rPr>
          <w:rStyle w:val="hm_NormalChar"/>
          <w:rFonts w:ascii="Arial" w:hAnsi="Arial"/>
          <w:sz w:val="20"/>
          <w:color w:val="000000"/>
        </w:rPr>
        <w:t xml:space="preserve">// </w:t>
      </w:r>
      <w:hyperlink w:anchor="TRegExpr_Interface_tregexpr_modifier_i">
        <w:r>
          <w:rPr>
            <w:rStyle w:val="hm_NormalChar"/>
            <w:rFonts w:ascii="Arial" w:hAnsi="Arial"/>
            <w:u w:val="single" w:color="auto"/>
            <w:sz w:val="20"/>
            <w:color w:val="0000FF"/>
          </w:rPr>
          <w:t>TRegExpr.ModifierI</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RegExprModifierR</w:t>
      </w:r>
      <w:r>
        <w:rPr>
          <w:rStyle w:val="hm_NormalChar"/>
          <w:rFonts w:ascii="Arial" w:hAnsi="Arial"/>
          <w:sz w:val="20"/>
          <w:color w:val="000000"/>
        </w:rPr>
        <w:t xml:space="preserve"> : boolean = True;</w:t>
      </w:r>
      <w:r>
        <w:tab/>
      </w:r>
      <w:r>
        <w:rPr>
          <w:rStyle w:val="hm_NormalChar"/>
          <w:rFonts w:ascii="Arial" w:hAnsi="Arial"/>
          <w:sz w:val="20"/>
          <w:color w:val="000000"/>
        </w:rPr>
        <w:t xml:space="preserve">// </w:t>
      </w:r>
      <w:hyperlink w:anchor="TRegExpr_Interface_tregexpr_modifier_r">
        <w:r>
          <w:rPr>
            <w:rStyle w:val="hm_NormalChar"/>
            <w:rFonts w:ascii="Arial" w:hAnsi="Arial"/>
            <w:u w:val="single" w:color="auto"/>
            <w:sz w:val="20"/>
            <w:color w:val="0000FF"/>
          </w:rPr>
          <w:t>TRegExpr.ModifierR</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RegExprModifierS</w:t>
      </w:r>
      <w:r>
        <w:rPr>
          <w:rStyle w:val="hm_NormalChar"/>
          <w:rFonts w:ascii="Arial" w:hAnsi="Arial"/>
          <w:sz w:val="20"/>
          <w:color w:val="000000"/>
        </w:rPr>
        <w:t xml:space="preserve"> : boolean = True;</w:t>
      </w:r>
      <w:r>
        <w:tab/>
      </w:r>
      <w:r>
        <w:rPr>
          <w:rStyle w:val="hm_NormalChar"/>
          <w:rFonts w:ascii="Arial" w:hAnsi="Arial"/>
          <w:sz w:val="20"/>
          <w:color w:val="000000"/>
        </w:rPr>
        <w:t xml:space="preserve">// </w:t>
      </w:r>
      <w:hyperlink w:anchor="TRegExpr_Interface_tregexpr_modifier_s">
        <w:r>
          <w:rPr>
            <w:rStyle w:val="hm_NormalChar"/>
            <w:rFonts w:ascii="Arial" w:hAnsi="Arial"/>
            <w:u w:val="single" w:color="auto"/>
            <w:sz w:val="20"/>
            <w:color w:val="0000FF"/>
          </w:rPr>
          <w:t>TRegExpr.ModifierS</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RegExprModifierG</w:t>
      </w:r>
      <w:r>
        <w:rPr>
          <w:rStyle w:val="hm_NormalChar"/>
          <w:rFonts w:ascii="Arial" w:hAnsi="Arial"/>
          <w:sz w:val="20"/>
          <w:color w:val="000000"/>
        </w:rPr>
        <w:t xml:space="preserve"> : boolean = True;</w:t>
      </w:r>
      <w:r>
        <w:tab/>
      </w:r>
      <w:r>
        <w:rPr>
          <w:rStyle w:val="hm_NormalChar"/>
          <w:rFonts w:ascii="Arial" w:hAnsi="Arial"/>
          <w:sz w:val="20"/>
          <w:color w:val="000000"/>
        </w:rPr>
        <w:t xml:space="preserve">// </w:t>
      </w:r>
      <w:hyperlink w:anchor="TRegExpr_Interface_tregexpr_modifier_g">
        <w:r>
          <w:rPr>
            <w:rStyle w:val="hm_NormalChar"/>
            <w:rFonts w:ascii="Arial" w:hAnsi="Arial"/>
            <w:u w:val="single" w:color="auto"/>
            <w:sz w:val="20"/>
            <w:color w:val="0000FF"/>
          </w:rPr>
          <w:t>TRegExpr.ModifierG</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RegExprModifierM</w:t>
      </w:r>
      <w:r>
        <w:rPr>
          <w:rStyle w:val="hm_NormalChar"/>
          <w:rFonts w:ascii="Arial" w:hAnsi="Arial"/>
          <w:sz w:val="20"/>
          <w:color w:val="000000"/>
        </w:rPr>
        <w:t xml:space="preserve"> : boolean = False;</w:t>
      </w:r>
      <w:r>
        <w:tab/>
      </w:r>
      <w:r>
        <w:rPr>
          <w:rStyle w:val="hm_NormalChar"/>
          <w:rFonts w:ascii="Arial" w:hAnsi="Arial"/>
          <w:sz w:val="20"/>
          <w:color w:val="000000"/>
        </w:rPr>
        <w:t xml:space="preserve">// </w:t>
      </w:r>
      <w:hyperlink w:anchor="TRegExpr_Interface_tregexpr_modifier_m">
        <w:r>
          <w:rPr>
            <w:rStyle w:val="hm_NormalChar"/>
            <w:rFonts w:ascii="Arial" w:hAnsi="Arial"/>
            <w:u w:val="single" w:color="auto"/>
            <w:sz w:val="20"/>
            <w:color w:val="0000FF"/>
          </w:rPr>
          <w:t>TRegExpr.ModifierM</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RegExprModifierX</w:t>
      </w:r>
      <w:r>
        <w:rPr>
          <w:rStyle w:val="hm_NormalChar"/>
          <w:rFonts w:ascii="Arial" w:hAnsi="Arial"/>
          <w:sz w:val="20"/>
          <w:color w:val="000000"/>
        </w:rPr>
        <w:t xml:space="preserve"> : boolean = False;</w:t>
      </w:r>
      <w:r>
        <w:tab/>
      </w:r>
      <w:r>
        <w:rPr>
          <w:rStyle w:val="hm_NormalChar"/>
          <w:rFonts w:ascii="Arial" w:hAnsi="Arial"/>
          <w:sz w:val="20"/>
          <w:color w:val="000000"/>
        </w:rPr>
        <w:t xml:space="preserve">// </w:t>
      </w:r>
      <w:hyperlink w:anchor="TRegExpr_Interface_tregexpr_modifier_x">
        <w:r>
          <w:rPr>
            <w:rStyle w:val="hm_NormalChar"/>
            <w:rFonts w:ascii="Arial" w:hAnsi="Arial"/>
            <w:u w:val="single" w:color="auto"/>
            <w:sz w:val="20"/>
            <w:color w:val="0000FF"/>
          </w:rPr>
          <w:t>TRegExpr.ModifierX</w:t>
        </w:r>
      </w:hyperlink>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RegExprSpaceChars</w:t>
      </w:r>
      <w:r>
        <w:rPr>
          <w:rStyle w:val="hm_NormalChar"/>
          <w:rFonts w:ascii="Arial" w:hAnsi="Arial"/>
          <w:sz w:val="20"/>
          <w:color w:val="000000"/>
        </w:rPr>
        <w:t xml:space="preserve"> : RegExprString // Значение по умолчанию для SpaceChars</w:t>
      </w:r>
    </w:p>
    <w:p>
      <w:pPr>
        <w:pStyle w:val="hm_Normal"/>
      </w:pPr>
      <w:r>
        <w:rPr>
          <w:rStyle w:val="hm_NormalChar"/>
          <w:rFonts w:ascii="Arial" w:hAnsi="Arial"/>
          <w:sz w:val="20"/>
          <w:color w:val="000000"/>
        </w:rPr>
        <w:t xml:space="preserve">    = ' '#$9#$A#$D#$C;</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RegExprWordChars</w:t>
      </w:r>
      <w:r>
        <w:rPr>
          <w:rStyle w:val="hm_NormalChar"/>
          <w:rFonts w:ascii="Arial" w:hAnsi="Arial"/>
          <w:sz w:val="20"/>
          <w:color w:val="000000"/>
        </w:rPr>
        <w:t xml:space="preserve"> : RegExprString // Значение по умолчанию для WordChars</w:t>
      </w:r>
    </w:p>
    <w:p>
      <w:pPr>
        <w:pStyle w:val="hm_Normal"/>
      </w:pPr>
      <w:r>
        <w:rPr>
          <w:rStyle w:val="hm_NormalChar"/>
          <w:rFonts w:ascii="Arial" w:hAnsi="Arial"/>
          <w:sz w:val="20"/>
          <w:color w:val="000000"/>
        </w:rPr>
        <w:t xml:space="preserve">   =  '0123456789'</w:t>
      </w:r>
    </w:p>
    <w:p>
      <w:pPr>
        <w:pStyle w:val="hm_Normal"/>
      </w:pPr>
      <w:r>
        <w:rPr>
          <w:rStyle w:val="hm_NormalChar"/>
          <w:rFonts w:ascii="Arial" w:hAnsi="Arial"/>
          <w:sz w:val="20"/>
          <w:color w:val="000000"/>
        </w:rPr>
        <w:t xml:space="preserve">  + 'abcdefghijklmnopqrstuvwxyz'</w:t>
      </w:r>
    </w:p>
    <w:p>
      <w:pPr>
        <w:pStyle w:val="hm_Normal"/>
      </w:pPr>
      <w:r>
        <w:rPr>
          <w:rStyle w:val="hm_NormalChar"/>
          <w:rFonts w:ascii="Arial" w:hAnsi="Arial"/>
          <w:sz w:val="20"/>
          <w:color w:val="000000"/>
        </w:rPr>
        <w:t xml:space="preserve">  + 'ABCDEFGHIJKLMNOPQRSTUVWXYZ_';</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RegExprLineSeparators</w:t>
      </w:r>
      <w:r>
        <w:rPr>
          <w:rStyle w:val="hm_NormalChar"/>
          <w:rFonts w:ascii="Arial" w:hAnsi="Arial"/>
          <w:sz w:val="20"/>
          <w:color w:val="000000"/>
        </w:rPr>
        <w:t xml:space="preserve"> : RegExprString // Значение по умолчанию для LineSeparators</w:t>
      </w:r>
    </w:p>
    <w:p>
      <w:pPr>
        <w:pStyle w:val="hm_Normal"/>
      </w:pPr>
      <w:r>
        <w:rPr>
          <w:rStyle w:val="hm_NormalChar"/>
          <w:rFonts w:ascii="Arial" w:hAnsi="Arial"/>
          <w:sz w:val="20"/>
          <w:color w:val="000000"/>
        </w:rPr>
        <w:t xml:space="preserve">   =  #$d#$a{$IFDEF UniCode}#$b#$c#$2028#$2029#$85{$ENDIF};</w:t>
      </w:r>
    </w:p>
    <w:p>
      <w:pPr>
        <w:pStyle w:val="hm_Normal"/>
      </w:pPr>
      <w:r>
        <w:rPr>
          <w:rStyle w:val="hm_NormalChar"/>
          <w:rFonts w:ascii="Arial" w:hAnsi="Arial"/>
          <w:sz w:val="20"/>
          <w:color w:val="000000"/>
        </w:rPr>
        <w:t xml:space="preserve">  </w:t>
      </w:r>
      <w:r>
        <w:rPr>
          <w:rStyle w:val="hm_NormalChar"/>
          <w:rFonts w:ascii="Arial" w:hAnsi="Arial"/>
          <w:b/>
          <w:sz w:val="20"/>
          <w:color w:val="000000"/>
        </w:rPr>
        <w:t>RegExprLinePairedSeparator</w:t>
      </w:r>
      <w:r>
        <w:rPr>
          <w:rStyle w:val="hm_NormalChar"/>
          <w:rFonts w:ascii="Arial" w:hAnsi="Arial"/>
          <w:sz w:val="20"/>
          <w:color w:val="000000"/>
        </w:rPr>
        <w:t xml:space="preserve"> : RegExprString // Значение по умолчанию для LinePairedSeparator</w:t>
      </w:r>
    </w:p>
    <w:p>
      <w:pPr>
        <w:pStyle w:val="hm_Normal"/>
      </w:pPr>
      <w:r>
        <w:rPr>
          <w:rStyle w:val="hm_NormalChar"/>
          <w:rFonts w:ascii="Arial" w:hAnsi="Arial"/>
          <w:sz w:val="20"/>
          <w:color w:val="000000"/>
        </w:rPr>
        <w:t xml:space="preserve">   = #$d#$a;</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RegExprInvertCaseFunction</w:t>
      </w:r>
      <w:r>
        <w:rPr>
          <w:rStyle w:val="hm_NormalChar"/>
          <w:rFonts w:ascii="Arial" w:hAnsi="Arial"/>
          <w:sz w:val="20"/>
          <w:color w:val="000000"/>
        </w:rPr>
        <w:t xml:space="preserve"> : TRegExprInvertCaseFunction // Значение по умолчанию для InvertCase</w:t>
      </w:r>
    </w:p>
    <w:p>
      <w:pPr>
        <w:pStyle w:val="hm_Normal"/>
      </w:pPr>
      <w:r>
        <w:rPr>
          <w:rStyle w:val="hm_NormalChar"/>
          <w:rFonts w:ascii="Arial" w:hAnsi="Arial"/>
          <w:sz w:val="20"/>
          <w:color w:val="000000"/>
        </w:rPr>
        <w:t xml:space="preserve"> = TRegExpr.InvertCaseFunction; </w:t>
      </w:r>
    </w:p>
    <w:p>
      <w:pPr>
        <w:pStyle w:val="hm_Normal"/>
      </w:pPr>
    </w:p>
    <w:p>
      <w:pPr>
        <w:pStyle w:val="hm_Normal"/>
      </w:pPr>
    </w:p>
    <w:p>
      <w:pPr>
        <w:pStyle w:val="hm_Normal"/>
      </w:pPr>
      <w:r>
        <w:rPr>
          <w:rStyle w:val="hm_NormalChar"/>
          <w:rFonts w:ascii="Arial" w:hAnsi="Arial"/>
          <w:b/>
          <w:sz w:val="20"/>
          <w:color w:val="0000FF"/>
        </w:rPr>
        <w:t>Глобальные функции</w:t>
      </w:r>
    </w:p>
    <w:p>
      <w:pPr>
        <w:pStyle w:val="hm_Normal"/>
      </w:pPr>
    </w:p>
    <w:p>
      <w:pPr>
        <w:pStyle w:val="hm_Normal"/>
      </w:pPr>
      <w:r>
        <w:rPr>
          <w:rStyle w:val="hm_NormalChar"/>
          <w:rFonts w:ascii="Arial" w:hAnsi="Arial"/>
          <w:b/>
          <w:sz w:val="20"/>
          <w:color w:val="000000"/>
        </w:rPr>
        <w:t>function ExecRegExpr</w:t>
      </w:r>
      <w:r>
        <w:rPr>
          <w:rStyle w:val="hm_NormalChar"/>
          <w:rFonts w:ascii="Arial" w:hAnsi="Arial"/>
          <w:sz w:val="20"/>
          <w:color w:val="000000"/>
        </w:rPr>
        <w:t xml:space="preserve"> (const ARegExpr, AInputStr : string) : boolean;</w:t>
      </w:r>
    </w:p>
    <w:p>
      <w:pPr>
        <w:pStyle w:val="hm_Normal"/>
      </w:pPr>
      <w:r>
        <w:rPr>
          <w:rStyle w:val="hm_NormalChar"/>
          <w:rFonts w:ascii="Arial" w:hAnsi="Arial"/>
          <w:sz w:val="20"/>
          <w:color w:val="000000"/>
        </w:rPr>
        <w:t>true если строка AInputString совпадает с выражением ARegExpr</w:t>
      </w:r>
    </w:p>
    <w:p>
      <w:pPr>
        <w:pStyle w:val="hm_Normal"/>
      </w:pPr>
      <w:r>
        <w:rPr>
          <w:rStyle w:val="hm_NormalChar"/>
          <w:rFonts w:ascii="Arial" w:hAnsi="Arial"/>
          <w:sz w:val="20"/>
          <w:color w:val="000000"/>
        </w:rPr>
        <w:t>! При ошибках в ARegExpr будет генерировать exception</w:t>
      </w:r>
    </w:p>
    <w:p>
      <w:pPr>
        <w:pStyle w:val="hm_Normal"/>
      </w:pPr>
    </w:p>
    <w:p>
      <w:pPr>
        <w:pStyle w:val="hm_Normal"/>
      </w:pPr>
      <w:r>
        <w:rPr>
          <w:rStyle w:val="hm_NormalChar"/>
          <w:rFonts w:ascii="Arial" w:hAnsi="Arial"/>
          <w:b/>
          <w:sz w:val="20"/>
          <w:color w:val="000000"/>
        </w:rPr>
        <w:t>procedure SplitRegExpr</w:t>
      </w:r>
      <w:r>
        <w:rPr>
          <w:rStyle w:val="hm_NormalChar"/>
          <w:rFonts w:ascii="Arial" w:hAnsi="Arial"/>
          <w:sz w:val="20"/>
          <w:color w:val="000000"/>
        </w:rPr>
        <w:t xml:space="preserve"> (const ARegExpr, AInputStr : string; APieces : TStrings);</w:t>
      </w:r>
    </w:p>
    <w:p>
      <w:pPr>
        <w:pStyle w:val="hm_Normal"/>
      </w:pPr>
      <w:r>
        <w:rPr>
          <w:rStyle w:val="hm_NormalChar"/>
          <w:rFonts w:ascii="Arial" w:hAnsi="Arial"/>
          <w:sz w:val="20"/>
          <w:color w:val="000000"/>
        </w:rPr>
        <w:t>Режет AInputStr на помещаемые в APieces куски по вхождениям выражения ARegExpr (например, разбиение строки на отдельные поля, разделенные некой последовательностью символов)</w:t>
      </w:r>
    </w:p>
    <w:p>
      <w:pPr>
        <w:pStyle w:val="hm_Normal"/>
      </w:pPr>
    </w:p>
    <w:p>
      <w:pPr>
        <w:pStyle w:val="hm_Normal"/>
      </w:pPr>
      <w:r>
        <w:rPr>
          <w:rStyle w:val="hm_NormalChar"/>
          <w:rFonts w:ascii="Arial" w:hAnsi="Arial"/>
          <w:b/>
          <w:sz w:val="20"/>
          <w:color w:val="000000"/>
        </w:rPr>
        <w:t>function ReplaceRegExpr</w:t>
      </w:r>
      <w:r>
        <w:rPr>
          <w:rStyle w:val="hm_NormalChar"/>
          <w:rFonts w:ascii="Arial" w:hAnsi="Arial"/>
          <w:sz w:val="20"/>
          <w:color w:val="000000"/>
        </w:rPr>
        <w:t xml:space="preserve"> (const ARegExpr, AInputStr, AReplaceStr : string;</w:t>
      </w:r>
    </w:p>
    <w:p>
      <w:pPr>
        <w:pStyle w:val="hm_Normal"/>
      </w:pPr>
      <w:r>
        <w:rPr>
          <w:rStyle w:val="hm_NormalChar"/>
          <w:rFonts w:ascii="Arial" w:hAnsi="Arial"/>
          <w:sz w:val="20"/>
          <w:color w:val="000000"/>
        </w:rPr>
        <w:t xml:space="preserve"> AUseSubstitution : boolean = False) : string;</w:t>
      </w:r>
    </w:p>
    <w:p>
      <w:pPr>
        <w:pStyle w:val="hm_Normal"/>
      </w:pPr>
      <w:r>
        <w:rPr>
          <w:rStyle w:val="hm_NormalChar"/>
          <w:rFonts w:ascii="Arial" w:hAnsi="Arial"/>
          <w:sz w:val="20"/>
          <w:color w:val="000000"/>
        </w:rPr>
        <w:t>Возвращает AInputStr в которой все вхождения выражения ARegExpr заменены на AReplaceStr. Если AUseSubstitution = true, то AReplaceStr будет восприниматься как шаблон для Substitution:</w:t>
      </w:r>
    </w:p>
    <w:p>
      <w:pPr>
        <w:pStyle w:val="hm_Normal"/>
      </w:pPr>
      <w:r>
        <w:rPr>
          <w:rStyle w:val="hm_NormalChar"/>
          <w:rFonts w:ascii="Arial" w:hAnsi="Arial"/>
          <w:sz w:val="20"/>
          <w:color w:val="000000"/>
        </w:rPr>
        <w:t xml:space="preserve"> ReplaceRegExpr ('({-i}block|var)\s*\(\s*([^ ]*)\s*\)\s*',</w:t>
      </w:r>
    </w:p>
    <w:p>
      <w:pPr>
        <w:pStyle w:val="hm_Normal"/>
      </w:pPr>
      <w:r>
        <w:rPr>
          <w:rStyle w:val="hm_NormalChar"/>
          <w:rFonts w:ascii="Arial" w:hAnsi="Arial"/>
          <w:sz w:val="20"/>
          <w:color w:val="000000"/>
        </w:rPr>
        <w:t xml:space="preserve">  'BLOCK( test1)', 'def "$1" value "$2"', True)</w:t>
      </w:r>
    </w:p>
    <w:p>
      <w:pPr>
        <w:pStyle w:val="hm_Normal"/>
      </w:pPr>
      <w:r>
        <w:rPr>
          <w:rStyle w:val="hm_NormalChar"/>
          <w:rFonts w:ascii="Arial" w:hAnsi="Arial"/>
          <w:sz w:val="20"/>
          <w:color w:val="000000"/>
        </w:rPr>
        <w:t xml:space="preserve"> возвращает:  def 'BLOCK' value 'test1'</w:t>
      </w:r>
    </w:p>
    <w:p>
      <w:pPr>
        <w:pStyle w:val="hm_Normal"/>
      </w:pPr>
      <w:r>
        <w:rPr>
          <w:rStyle w:val="hm_NormalChar"/>
          <w:rFonts w:ascii="Arial" w:hAnsi="Arial"/>
          <w:sz w:val="20"/>
          <w:color w:val="000000"/>
        </w:rPr>
        <w:t xml:space="preserve"> ReplaceRegExpr ('({-i}block|var)\s*\(\s*([^ ]*)\s*\)\s*',</w:t>
      </w:r>
    </w:p>
    <w:p>
      <w:pPr>
        <w:pStyle w:val="hm_Normal"/>
      </w:pPr>
      <w:r>
        <w:rPr>
          <w:rStyle w:val="hm_NormalChar"/>
          <w:rFonts w:ascii="Arial" w:hAnsi="Arial"/>
          <w:sz w:val="20"/>
          <w:color w:val="000000"/>
        </w:rPr>
        <w:t xml:space="preserve">  'BLOCK( test1)', 'def "$1" value "$2"')</w:t>
      </w:r>
    </w:p>
    <w:p>
      <w:pPr>
        <w:pStyle w:val="hm_Normal"/>
      </w:pPr>
      <w:r>
        <w:rPr>
          <w:rStyle w:val="hm_NormalChar"/>
          <w:rFonts w:ascii="Arial" w:hAnsi="Arial"/>
          <w:sz w:val="20"/>
          <w:color w:val="000000"/>
        </w:rPr>
        <w:t xml:space="preserve"> возвращает:  def "$1" value "$2"</w:t>
      </w:r>
    </w:p>
    <w:p>
      <w:pPr>
        <w:pStyle w:val="hm_Normal"/>
      </w:pPr>
    </w:p>
    <w:p>
      <w:pPr>
        <w:pStyle w:val="hm_Normal"/>
      </w:pPr>
      <w:r>
        <w:rPr>
          <w:rStyle w:val="hm_NormalChar"/>
          <w:rFonts w:ascii="Arial" w:hAnsi="Arial"/>
          <w:b/>
          <w:sz w:val="20"/>
          <w:color w:val="000000"/>
        </w:rPr>
        <w:t>function QuoteRegExprMetaChars</w:t>
      </w:r>
      <w:r>
        <w:rPr>
          <w:rStyle w:val="hm_NormalChar"/>
          <w:rFonts w:ascii="Arial" w:hAnsi="Arial"/>
          <w:sz w:val="20"/>
          <w:color w:val="000000"/>
        </w:rPr>
        <w:t xml:space="preserve"> (const AStr : string) : string;</w:t>
      </w:r>
    </w:p>
    <w:p>
      <w:pPr>
        <w:pStyle w:val="hm_Normal"/>
      </w:pPr>
      <w:r>
        <w:rPr>
          <w:rStyle w:val="hm_NormalChar"/>
          <w:rFonts w:ascii="Arial" w:hAnsi="Arial"/>
          <w:sz w:val="20"/>
          <w:color w:val="000000"/>
        </w:rPr>
        <w:t xml:space="preserve">Заменяет все метасимволы во входной строке так, чтобы ее можно было безопасно использовать внутри регулярного выражения. </w:t>
      </w:r>
    </w:p>
    <w:p>
      <w:pPr>
        <w:pStyle w:val="hm_Normal"/>
      </w:pPr>
      <w:r>
        <w:rPr>
          <w:rStyle w:val="hm_NormalChar"/>
          <w:rFonts w:ascii="Arial" w:hAnsi="Arial"/>
          <w:sz w:val="20"/>
          <w:color w:val="000000"/>
        </w:rPr>
        <w:t>Например 'abc$cd.(' преобразуется в 'abc\$cd\.\('</w:t>
      </w:r>
    </w:p>
    <w:p>
      <w:pPr>
        <w:pStyle w:val="hm_Normal"/>
      </w:pPr>
      <w:r>
        <w:rPr>
          <w:rStyle w:val="hm_NormalChar"/>
          <w:rFonts w:ascii="Arial" w:hAnsi="Arial"/>
          <w:sz w:val="20"/>
          <w:color w:val="000000"/>
        </w:rPr>
        <w:t>Эта функция полезна для автоматического синтеза регулярного выражения на основании пользовательских данных</w:t>
      </w:r>
    </w:p>
    <w:p>
      <w:pPr>
        <w:pStyle w:val="hm_Normal"/>
      </w:pPr>
    </w:p>
    <w:p>
      <w:pPr>
        <w:pStyle w:val="hm_Normal"/>
      </w:pPr>
      <w:r>
        <w:rPr>
          <w:rStyle w:val="hm_NormalChar"/>
          <w:rFonts w:ascii="Arial" w:hAnsi="Arial"/>
          <w:b/>
          <w:sz w:val="20"/>
          <w:color w:val="000000"/>
        </w:rPr>
        <w:t>function RegExprSubExpressions</w:t>
      </w:r>
      <w:r>
        <w:rPr>
          <w:rStyle w:val="hm_NormalChar"/>
          <w:rFonts w:ascii="Arial" w:hAnsi="Arial"/>
          <w:sz w:val="20"/>
          <w:color w:val="000000"/>
        </w:rPr>
        <w:t xml:space="preserve"> (const ARegExpr : string;</w:t>
      </w:r>
    </w:p>
    <w:p>
      <w:pPr>
        <w:pStyle w:val="hm_Normal"/>
      </w:pPr>
      <w:r>
        <w:rPr>
          <w:rStyle w:val="hm_NormalChar"/>
          <w:rFonts w:ascii="Arial" w:hAnsi="Arial"/>
          <w:sz w:val="20"/>
          <w:color w:val="000000"/>
        </w:rPr>
        <w:t xml:space="preserve"> ASubExprs : TStrings; AExtendedSyntax : boolean = False) : integer;</w:t>
      </w:r>
    </w:p>
    <w:p>
      <w:pPr>
        <w:pStyle w:val="hm_Normal"/>
      </w:pPr>
      <w:r>
        <w:rPr>
          <w:rStyle w:val="hm_NormalChar"/>
          <w:rFonts w:ascii="Arial" w:hAnsi="Arial"/>
          <w:sz w:val="20"/>
          <w:color w:val="000000"/>
        </w:rPr>
        <w:t>Создает список найденные в рег.выражении ARegExpr подвыражений</w:t>
      </w:r>
    </w:p>
    <w:p>
      <w:pPr>
        <w:pStyle w:val="hm_Normal"/>
      </w:pPr>
      <w:r>
        <w:rPr>
          <w:rStyle w:val="hm_NormalChar"/>
          <w:rFonts w:ascii="Arial" w:hAnsi="Arial"/>
          <w:sz w:val="20"/>
          <w:color w:val="000000"/>
        </w:rPr>
        <w:t>Каждому подвыражению соответствует элемент в ASubExps, где</w:t>
      </w:r>
    </w:p>
    <w:p>
      <w:pPr>
        <w:pStyle w:val="hm_Normal"/>
      </w:pPr>
      <w:r>
        <w:rPr>
          <w:rStyle w:val="hm_NormalChar"/>
          <w:rFonts w:ascii="Arial" w:hAnsi="Arial"/>
          <w:sz w:val="20"/>
          <w:color w:val="000000"/>
        </w:rPr>
        <w:t xml:space="preserve">  String - исходный текст подвыражения (без обрамляющих '()')</w:t>
      </w:r>
    </w:p>
    <w:p>
      <w:pPr>
        <w:pStyle w:val="hm_Normal"/>
      </w:pPr>
      <w:r>
        <w:rPr>
          <w:rStyle w:val="hm_NormalChar"/>
          <w:rFonts w:ascii="Arial" w:hAnsi="Arial"/>
          <w:sz w:val="20"/>
          <w:color w:val="000000"/>
        </w:rPr>
        <w:t xml:space="preserve">  мл.слово Object - начальная позиция подвыражения в  ARegExpr, включая обрамляющий '(' если он есть!</w:t>
      </w:r>
    </w:p>
    <w:p>
      <w:pPr>
        <w:pStyle w:val="hm_Normal"/>
      </w:pPr>
      <w:r>
        <w:rPr>
          <w:rStyle w:val="hm_NormalChar"/>
          <w:rFonts w:ascii="Arial" w:hAnsi="Arial"/>
          <w:sz w:val="20"/>
          <w:color w:val="000000"/>
        </w:rPr>
        <w:t xml:space="preserve">  ст.слово Object - длина подвыражения, включая '(' и ')' если они есть!</w:t>
      </w:r>
    </w:p>
    <w:p>
      <w:pPr>
        <w:pStyle w:val="hm_Normal"/>
      </w:pPr>
      <w:r>
        <w:rPr>
          <w:rStyle w:val="hm_NormalChar"/>
          <w:rFonts w:ascii="Arial" w:hAnsi="Arial"/>
          <w:sz w:val="20"/>
          <w:color w:val="000000"/>
        </w:rPr>
        <w:t>AExtendedSyntax - должен быть True если модификатор /x будет включен при использовании данного регулярного выражения.</w:t>
      </w:r>
    </w:p>
    <w:p>
      <w:pPr>
        <w:pStyle w:val="hm_Normal"/>
      </w:pPr>
      <w:r>
        <w:rPr>
          <w:rStyle w:val="hm_NormalChar"/>
          <w:rFonts w:ascii="Arial" w:hAnsi="Arial"/>
          <w:sz w:val="20"/>
          <w:color w:val="000000"/>
        </w:rPr>
        <w:t xml:space="preserve">Эта функция полезна для написания визуальных редакторов рег.выражений и т.п. Пример использования есть в </w:t>
      </w:r>
      <w:hyperlink w:anchor="RegExpStudio">
        <w:r>
          <w:rPr>
            <w:rStyle w:val="hm_NormalChar"/>
            <w:rFonts w:ascii="Arial" w:hAnsi="Arial"/>
            <w:u w:val="single" w:color="auto"/>
            <w:sz w:val="20"/>
            <w:color w:val="0000FF"/>
          </w:rPr>
          <w:t>TestRExp.dpr</w:t>
        </w:r>
      </w:hyperlink>
    </w:p>
    <w:p>
      <w:pPr>
        <w:pStyle w:val="hm_Normal"/>
      </w:pPr>
    </w:p>
    <w:p>
      <w:pPr>
        <w:pStyle w:val="hm_Normal"/>
      </w:pPr>
      <w:r>
        <w:rPr>
          <w:rStyle w:val="hm_NormalChar"/>
          <w:rFonts w:ascii="Arial" w:hAnsi="Arial"/>
          <w:b/>
          <w:sz w:val="20"/>
          <w:color w:val="000000"/>
        </w:rPr>
        <w:t>Результат</w:t>
      </w:r>
      <w:r>
        <w:tab/>
      </w:r>
      <w:r>
        <w:rPr>
          <w:rStyle w:val="hm_NormalChar"/>
          <w:rFonts w:ascii="Arial" w:hAnsi="Arial"/>
          <w:b/>
          <w:sz w:val="20"/>
          <w:color w:val="000000"/>
        </w:rPr>
        <w:t>Комментарий</w:t>
      </w:r>
    </w:p>
    <w:p>
      <w:pPr>
        <w:pStyle w:val="hm_Normal"/>
      </w:pPr>
      <w:pict>
        <v:rect id="hr0" style="width:0;height:1px" o:hralign="center" o:hrstd="t" o:hrnoshade="t" o:hr="t" fillcolor="#000000" stroked="f"/>
      </w:pict>
    </w:p>
    <w:p>
      <w:pPr>
        <w:pStyle w:val="hm_Normal"/>
      </w:pPr>
      <w:r>
        <w:rPr>
          <w:rStyle w:val="hm_NormalChar"/>
          <w:rFonts w:ascii="Arial" w:hAnsi="Arial"/>
          <w:b/>
          <w:sz w:val="20"/>
          <w:color w:val="000000"/>
        </w:rPr>
        <w:t>0</w:t>
      </w:r>
      <w:r>
        <w:rPr>
          <w:rStyle w:val="hm_NormalChar"/>
          <w:rFonts w:ascii="Arial" w:hAnsi="Arial"/>
          <w:sz w:val="20"/>
          <w:color w:val="000000"/>
        </w:rPr>
        <w:t xml:space="preserve"> </w:t>
      </w:r>
      <w:r>
        <w:tab/>
      </w:r>
      <w:r>
        <w:tab/>
      </w:r>
      <w:r>
        <w:rPr>
          <w:rStyle w:val="hm_NormalChar"/>
          <w:rFonts w:ascii="Arial" w:hAnsi="Arial"/>
          <w:sz w:val="20"/>
          <w:color w:val="000000"/>
        </w:rPr>
        <w:t>Успех. Все скобки сбалансированы;</w:t>
      </w:r>
    </w:p>
    <w:p>
      <w:pPr>
        <w:pStyle w:val="hm_Normal"/>
      </w:pPr>
      <w:r>
        <w:rPr>
          <w:rStyle w:val="hm_NormalChar"/>
          <w:rFonts w:ascii="Arial" w:hAnsi="Arial"/>
          <w:b/>
          <w:sz w:val="20"/>
          <w:color w:val="000000"/>
        </w:rPr>
        <w:t>-1</w:t>
      </w:r>
      <w:r>
        <w:rPr>
          <w:rStyle w:val="hm_NormalChar"/>
          <w:rFonts w:ascii="Arial" w:hAnsi="Arial"/>
          <w:sz w:val="20"/>
          <w:color w:val="000000"/>
        </w:rPr>
        <w:t xml:space="preserve"> </w:t>
      </w:r>
      <w:r>
        <w:tab/>
      </w:r>
      <w:r>
        <w:tab/>
      </w:r>
      <w:r>
        <w:rPr>
          <w:rStyle w:val="hm_NormalChar"/>
          <w:rFonts w:ascii="Arial" w:hAnsi="Arial"/>
          <w:sz w:val="20"/>
          <w:color w:val="000000"/>
        </w:rPr>
        <w:t>Не хватает как минимум одной закрывающей скобки ')';</w:t>
      </w:r>
    </w:p>
    <w:p>
      <w:pPr>
        <w:pStyle w:val="hm_Normal"/>
      </w:pPr>
      <w:r>
        <w:rPr>
          <w:rStyle w:val="hm_NormalChar"/>
          <w:rFonts w:ascii="Arial" w:hAnsi="Arial"/>
          <w:b/>
          <w:sz w:val="20"/>
          <w:color w:val="000000"/>
        </w:rPr>
        <w:t>-(n+1)</w:t>
      </w:r>
      <w:r>
        <w:rPr>
          <w:rStyle w:val="hm_NormalChar"/>
          <w:rFonts w:ascii="Arial" w:hAnsi="Arial"/>
          <w:sz w:val="20"/>
          <w:color w:val="000000"/>
        </w:rPr>
        <w:t xml:space="preserve"> </w:t>
      </w:r>
      <w:r>
        <w:tab/>
      </w:r>
      <w:r>
        <w:tab/>
      </w:r>
      <w:r>
        <w:rPr>
          <w:rStyle w:val="hm_NormalChar"/>
          <w:rFonts w:ascii="Arial" w:hAnsi="Arial"/>
          <w:sz w:val="20"/>
          <w:color w:val="000000"/>
        </w:rPr>
        <w:t>В позиции n обнаружен незакрытый '[';</w:t>
      </w:r>
    </w:p>
    <w:p>
      <w:pPr>
        <w:pStyle w:val="hm_Normal"/>
      </w:pPr>
      <w:r>
        <w:rPr>
          <w:rStyle w:val="hm_NormalChar"/>
          <w:rFonts w:ascii="Arial" w:hAnsi="Arial"/>
          <w:b/>
          <w:sz w:val="20"/>
          <w:color w:val="000000"/>
        </w:rPr>
        <w:t>n</w:t>
      </w:r>
      <w:r>
        <w:rPr>
          <w:rStyle w:val="hm_NormalChar"/>
          <w:rFonts w:ascii="Arial" w:hAnsi="Arial"/>
          <w:sz w:val="20"/>
          <w:color w:val="000000"/>
        </w:rPr>
        <w:t xml:space="preserve"> </w:t>
      </w:r>
      <w:r>
        <w:tab/>
      </w:r>
      <w:r>
        <w:tab/>
      </w:r>
      <w:r>
        <w:rPr>
          <w:rStyle w:val="hm_NormalChar"/>
          <w:rFonts w:ascii="Arial" w:hAnsi="Arial"/>
          <w:sz w:val="20"/>
          <w:color w:val="000000"/>
        </w:rPr>
        <w:t>В позиции n обнаружена закрывающая ')' для которой нет открывающей '('.</w:t>
      </w:r>
    </w:p>
    <w:p>
      <w:pPr>
        <w:pStyle w:val="hm_Normal"/>
      </w:pPr>
    </w:p>
    <w:p>
      <w:pPr>
        <w:pStyle w:val="hm_Normal"/>
      </w:pPr>
      <w:r>
        <w:rPr>
          <w:rStyle w:val="hm_NormalChar"/>
          <w:rFonts w:ascii="Arial" w:hAnsi="Arial"/>
          <w:sz w:val="20"/>
          <w:color w:val="000000"/>
        </w:rPr>
        <w:t>Возвращает 0 если все скобки сбалансированы, или -1 если недостаточно закрывающих скобок ')', или n если в позиции n встречена закрывающая скобка ')' которой не соответствует ни одна открывающая '('.</w:t>
      </w:r>
    </w:p>
    <w:p>
      <w:pPr>
        <w:pStyle w:val="hm_Normal"/>
      </w:pPr>
      <w:r>
        <w:rPr>
          <w:rStyle w:val="hm_NormalChar"/>
          <w:rFonts w:ascii="Arial" w:hAnsi="Arial"/>
          <w:sz w:val="20"/>
          <w:color w:val="000000"/>
        </w:rPr>
        <w:t>Естественно, если Result &lt;&gt; 0, то ASubExprs может быть некорректен.</w:t>
      </w:r>
    </w:p>
    <w:p>
      <w:pPr>
        <w:pStyle w:val="hm_Normal"/>
      </w:pPr>
    </w:p>
    <w:p>
      <w:pPr>
        <w:pStyle w:val="hm_Normal"/>
      </w:pPr>
    </w:p>
    <w:p>
      <w:pPr>
        <w:pStyle w:val="hm_Normal"/>
      </w:pPr>
      <w:r>
        <w:rPr>
          <w:rStyle w:val="hm_NormalChar"/>
          <w:rFonts w:ascii="Arial" w:hAnsi="Arial"/>
          <w:b/>
          <w:sz w:val="20"/>
          <w:color w:val="0000FF"/>
        </w:rPr>
        <w:t>Тип генерируемого при ошибках Exception</w:t>
      </w:r>
    </w:p>
    <w:p>
      <w:pPr>
        <w:pStyle w:val="hm_Normal"/>
      </w:pPr>
    </w:p>
    <w:p>
      <w:pPr>
        <w:pStyle w:val="hm_Normal"/>
      </w:pPr>
      <w:r>
        <w:rPr>
          <w:rStyle w:val="hm_NormalChar"/>
          <w:rFonts w:ascii="Arial" w:hAnsi="Arial"/>
          <w:sz w:val="20"/>
          <w:color w:val="000000"/>
        </w:rPr>
        <w:t>Обработчик ошибок TRegExpr по умолчанию (Вы вполне можете его перекрыть и изменить его поведение) генерирует exception:</w:t>
      </w:r>
    </w:p>
    <w:p>
      <w:pPr>
        <w:pStyle w:val="hm_Normal"/>
      </w:pPr>
    </w:p>
    <w:p>
      <w:pPr>
        <w:pStyle w:val="hm_Normal"/>
      </w:pPr>
      <w:r>
        <w:rPr>
          <w:rStyle w:val="hm_NormalChar"/>
          <w:rFonts w:ascii="Arial" w:hAnsi="Arial"/>
          <w:b/>
          <w:sz w:val="20"/>
          <w:color w:val="000000"/>
        </w:rPr>
        <w:t>ERegExpr</w:t>
      </w:r>
      <w:r>
        <w:rPr>
          <w:rStyle w:val="hm_NormalChar"/>
          <w:rFonts w:ascii="Arial" w:hAnsi="Arial"/>
          <w:sz w:val="20"/>
          <w:color w:val="000000"/>
        </w:rPr>
        <w:t xml:space="preserve"> = class (Exception)</w:t>
      </w:r>
    </w:p>
    <w:p>
      <w:pPr>
        <w:pStyle w:val="hm_Normal"/>
      </w:pPr>
      <w:r>
        <w:rPr>
          <w:rStyle w:val="hm_NormalChar"/>
          <w:rFonts w:ascii="Arial" w:hAnsi="Arial"/>
          <w:sz w:val="20"/>
          <w:color w:val="000000"/>
        </w:rPr>
        <w:t xml:space="preserve">   public</w:t>
      </w:r>
    </w:p>
    <w:p>
      <w:pPr>
        <w:pStyle w:val="hm_Normal"/>
      </w:pPr>
      <w:r>
        <w:rPr>
          <w:rStyle w:val="hm_NormalChar"/>
          <w:rFonts w:ascii="Arial" w:hAnsi="Arial"/>
          <w:sz w:val="20"/>
          <w:color w:val="000000"/>
        </w:rPr>
        <w:t xml:space="preserve">    ErrorCode : integer; // Код ошибки. Ошибки компиляции выражения меньше 1000, что позволяет их отличить от ошибок выполнения выражения.</w:t>
      </w:r>
    </w:p>
    <w:p>
      <w:pPr>
        <w:pStyle w:val="hm_Normal"/>
      </w:pPr>
      <w:r>
        <w:rPr>
          <w:rStyle w:val="hm_NormalChar"/>
          <w:rFonts w:ascii="Arial" w:hAnsi="Arial"/>
          <w:sz w:val="20"/>
          <w:color w:val="000000"/>
        </w:rPr>
        <w:t xml:space="preserve">    CompilerErrorPos : integer; // Позиция в выражении где произошла последняя ошибка компиляции выражения</w:t>
      </w:r>
    </w:p>
    <w:p>
      <w:pPr>
        <w:pStyle w:val="hm_Normal"/>
      </w:pPr>
      <w:r>
        <w:rPr>
          <w:rStyle w:val="hm_NormalChar"/>
          <w:rFonts w:ascii="Arial" w:hAnsi="Arial"/>
          <w:sz w:val="20"/>
          <w:color w:val="000000"/>
        </w:rPr>
        <w:t xml:space="preserve">  end;</w:t>
      </w:r>
    </w:p>
    <w:p>
      <w:pPr>
        <w:pStyle w:val="hm_Normal"/>
      </w:pPr>
    </w:p>
    <w:p>
      <w:pPr>
        <w:pStyle w:val="hm_Normal"/>
      </w:pPr>
    </w:p>
    <w:p>
      <w:pPr>
        <w:pStyle w:val="hm_Normal"/>
      </w:pPr>
      <w:bookmarkStart w:id="rId21" w:name="TRegExpr_Interface_unicode_support"/>
      <w:bookmarkEnd w:id="rId21"/>
      <w:r>
        <w:rPr>
          <w:rStyle w:val="hm_NormalChar"/>
          <w:rFonts w:ascii="Arial" w:hAnsi="Arial"/>
          <w:b/>
          <w:sz w:val="20"/>
          <w:color w:val="0000FF"/>
        </w:rPr>
        <w:t>Как использовать Unicode</w:t>
      </w:r>
    </w:p>
    <w:p>
      <w:pPr>
        <w:pStyle w:val="hm_Normal"/>
      </w:pPr>
    </w:p>
    <w:p>
      <w:pPr>
        <w:pStyle w:val="hm_Normal"/>
      </w:pPr>
      <w:r>
        <w:rPr>
          <w:rStyle w:val="hm_NormalChar"/>
          <w:rFonts w:ascii="Arial" w:hAnsi="Arial"/>
          <w:sz w:val="20"/>
          <w:color w:val="000000"/>
        </w:rPr>
        <w:t>TRegExpr теперь поддерживает работу с UniCode.</w:t>
      </w:r>
    </w:p>
    <w:p>
      <w:pPr>
        <w:pStyle w:val="hm_Normal"/>
      </w:pPr>
    </w:p>
    <w:p>
      <w:pPr>
        <w:pStyle w:val="hm_Normal"/>
      </w:pPr>
      <w:r>
        <w:rPr>
          <w:rStyle w:val="hm_NormalChar"/>
          <w:rFonts w:ascii="Arial" w:hAnsi="Arial"/>
          <w:sz w:val="20"/>
          <w:color w:val="000000"/>
        </w:rPr>
        <w:t xml:space="preserve">Обратите внимание, что этот режим практически неоптимизирован и работает </w:t>
      </w:r>
      <w:r>
        <w:rPr>
          <w:rStyle w:val="hm_NormalChar"/>
          <w:rFonts w:ascii="Arial" w:hAnsi="Arial"/>
          <w:b/>
          <w:sz w:val="20"/>
          <w:color w:val="000000"/>
        </w:rPr>
        <w:t>чрезвычайно медленно</w:t>
      </w:r>
      <w:r>
        <w:rPr>
          <w:rStyle w:val="hm_NormalChar"/>
          <w:rFonts w:ascii="Arial" w:hAnsi="Arial"/>
          <w:sz w:val="20"/>
          <w:color w:val="000000"/>
        </w:rPr>
        <w:t xml:space="preserve"> (по сравнению со стандартным режимом).</w:t>
      </w:r>
    </w:p>
    <w:p>
      <w:pPr>
        <w:pStyle w:val="hm_Normal"/>
      </w:pPr>
      <w:r>
        <w:rPr>
          <w:rStyle w:val="hm_NormalChar"/>
          <w:rFonts w:ascii="Arial" w:hAnsi="Arial"/>
          <w:sz w:val="20"/>
          <w:color w:val="000000"/>
        </w:rPr>
        <w:t>Используйте его только если Вам действительно не обойтись без UniCode (а лучше примите участие в разработке TRegExpr и оптимизируйте UniCode-режим).</w:t>
      </w:r>
    </w:p>
    <w:p>
      <w:pPr>
        <w:pStyle w:val="hm_Normal"/>
      </w:pPr>
    </w:p>
    <w:p>
      <w:pPr>
        <w:pStyle w:val="hm_Normal"/>
      </w:pPr>
      <w:r>
        <w:rPr>
          <w:rStyle w:val="hm_NormalChar"/>
          <w:rFonts w:ascii="Arial" w:hAnsi="Arial"/>
          <w:sz w:val="20"/>
          <w:color w:val="000000"/>
        </w:rPr>
        <w:t>Чтобы переключить TRegExpr на работу с unicode уберите '.' из {.$DEFINE UniCode} в файле regexpr.pas.</w:t>
      </w:r>
    </w:p>
    <w:p>
      <w:pPr>
        <w:pStyle w:val="hm_Normal"/>
      </w:pPr>
      <w:r>
        <w:rPr>
          <w:rStyle w:val="hm_NormalChar"/>
          <w:rFonts w:ascii="Arial" w:hAnsi="Arial"/>
          <w:sz w:val="20"/>
          <w:color w:val="000000"/>
        </w:rPr>
        <w:t>Все строки после этого будут восприниматься как WideString.</w:t>
      </w:r>
    </w:p>
    <w:p>
      <w:pPr>
        <w:pStyle w:val="hm_Normal"/>
      </w:pPr>
    </w:p>
    <w:p>
      <w:bookmarkStart w:id="rId20" w:name="RegExpStudio"/>
      <w:pPr>
        <w:pStyle w:val="Heading1"/>
        <w:numPr>
          <w:ilvl w:val="0"/>
          <w:numId w:val="1"/>
        </w:numPr>
      </w:pPr>
      <w:r>
        <w:t>R.E.Studio</w:t>
      </w:r>
      <w:bookmarkEnd w:id="rId20"/>
    </w:p>
    <w:p>
      <w:pPr>
        <w:pStyle w:val="hm_Normal"/>
      </w:pPr>
      <w:r>
        <w:rPr>
          <w:rStyle w:val="hm_NormalChar"/>
          <w:rFonts w:ascii="Arial" w:hAnsi="Arial"/>
          <w:sz w:val="20"/>
          <w:color w:val="000000"/>
        </w:rPr>
        <w:t xml:space="preserve">Приложение для изучения регулярных выражений, а также для создания своих выражений, их оптимизации и отладки. Если в вашем дистрибутивной архиве TRegExpr нет этого приложения в подкаталоге REStudio, то Вы можете его скачать с </w:t>
      </w:r>
      <w:hyperlink r:id="rId16">
        <w:r>
          <w:rPr>
            <w:rStyle w:val="hm_NormalChar"/>
            <w:rFonts w:ascii="Arial" w:hAnsi="Arial"/>
            <w:u w:val="double" w:color="auto"/>
            <w:sz w:val="20"/>
            <w:color w:val="0000FF"/>
          </w:rPr>
          <w:t>домашней страницы</w:t>
        </w:r>
      </w:hyperlink>
      <w:r>
        <w:rPr>
          <w:rStyle w:val="hm_NormalChar"/>
          <w:rFonts w:ascii="Arial" w:hAnsi="Arial"/>
          <w:sz w:val="20"/>
          <w:color w:val="000000"/>
        </w:rPr>
        <w:t xml:space="preserve"> TRegExpr.</w:t>
      </w:r>
    </w:p>
    <w:p>
      <w:pPr>
        <w:pStyle w:val="hm_Normal"/>
      </w:pPr>
    </w:p>
    <w:p>
      <w:pPr>
        <w:pStyle w:val="hm_Normal"/>
      </w:pPr>
      <w:r>
        <w:rPr>
          <w:rStyle w:val="hm_NormalChar"/>
          <w:rFonts w:ascii="Arial" w:hAnsi="Arial"/>
          <w:sz w:val="20"/>
          <w:color w:val="000000"/>
        </w:rPr>
        <w:t>Программа позволяет работать с подвыражение (самого регулярного выражения, так и текущего результата выполнения выражения на входных данных), искать синтаксические ошибки, оценивать время выполнения разных вариантов выражения, использовать функции Substitude, Replace и Split и т.п.</w:t>
      </w:r>
    </w:p>
    <w:p>
      <w:pPr>
        <w:pStyle w:val="hm_Normal"/>
      </w:pPr>
    </w:p>
    <w:p>
      <w:pPr>
        <w:pStyle w:val="hm_Normal"/>
      </w:pPr>
      <w:r>
        <w:rPr>
          <w:rStyle w:val="hm_NormalChar"/>
          <w:rFonts w:ascii="Arial" w:hAnsi="Arial"/>
          <w:sz w:val="20"/>
          <w:color w:val="000000"/>
        </w:rPr>
        <w:t>R.E.Studio поддерживает репозиторий регулярных выражений, который изначально заполнен множеством полезных на практике выражений, а также примеров для изучения регулярных выражений. Вы можете сохранять в этом репозитории как свои собственные выражения, так и тестовые примеры и комментарии для них.</w:t>
      </w:r>
    </w:p>
    <w:p>
      <w:pPr>
        <w:pStyle w:val="hm_Normal"/>
      </w:pPr>
    </w:p>
    <w:p>
      <w:pPr>
        <w:pStyle w:val="hm_Normal"/>
      </w:pPr>
      <w:r>
        <w:rPr>
          <w:rStyle w:val="hm_NormalChar"/>
          <w:rFonts w:ascii="Arial" w:hAnsi="Arial"/>
          <w:sz w:val="20"/>
          <w:color w:val="000000"/>
        </w:rPr>
        <w:t>Используя R.E.Studio Вы сможете изучить работу TRegExpr "изнутри", просматривая сгенерированный при компиляции регулярного выражения псевдо-код, что дает возможность лучше понять нюансы работы и лучше оптимизировать выражения.</w:t>
      </w:r>
    </w:p>
    <w:p>
      <w:pPr>
        <w:pStyle w:val="hm_Normal"/>
      </w:pPr>
    </w:p>
    <w:p>
      <w:bookmarkStart w:id="rId49" w:name="FAQ"/>
      <w:pPr>
        <w:pStyle w:val="Heading1"/>
        <w:numPr>
          <w:ilvl w:val="0"/>
          <w:numId w:val="1"/>
        </w:numPr>
      </w:pPr>
      <w:r>
        <w:t>ЧАВО</w:t>
      </w:r>
      <w:bookmarkEnd w:id="rId49"/>
    </w:p>
    <w:p>
      <w:pPr>
        <w:pStyle w:val="hm_Normal"/>
      </w:pPr>
      <w:r>
        <w:rPr>
          <w:rStyle w:val="hm_NormalChar"/>
          <w:rFonts w:ascii="Arial" w:hAnsi="Arial"/>
          <w:sz w:val="20"/>
          <w:color w:val="000000"/>
        </w:rPr>
        <w:t>В.</w:t>
      </w:r>
    </w:p>
    <w:p>
      <w:pPr>
        <w:pStyle w:val="hm_Normal"/>
      </w:pPr>
      <w:r>
        <w:rPr>
          <w:rStyle w:val="hm_NormalChar"/>
          <w:rFonts w:ascii="Arial" w:hAnsi="Arial"/>
          <w:b/>
          <w:sz w:val="20"/>
          <w:color w:val="000000"/>
        </w:rPr>
        <w:t>Ничего не работает! Какой-то Access violation выдает!</w:t>
      </w:r>
    </w:p>
    <w:p>
      <w:pPr>
        <w:pStyle w:val="hm_Normal"/>
      </w:pPr>
      <w:r>
        <w:rPr>
          <w:rStyle w:val="hm_NormalChar"/>
          <w:rFonts w:ascii="Arial" w:hAnsi="Arial"/>
          <w:sz w:val="20"/>
          <w:color w:val="000000"/>
        </w:rPr>
        <w:t>О.</w:t>
      </w:r>
    </w:p>
    <w:p>
      <w:pPr>
        <w:pStyle w:val="hm_Normal"/>
      </w:pPr>
      <w:r>
        <w:rPr>
          <w:rStyle w:val="hm_NormalChar"/>
          <w:rFonts w:ascii="Arial" w:hAnsi="Arial"/>
          <w:sz w:val="20"/>
          <w:color w:val="000000"/>
        </w:rPr>
        <w:t>Пожалуйста. Проверьте. Что. Вы. Создали. Эземпляр. Объекта.</w:t>
      </w:r>
    </w:p>
    <w:p>
      <w:pPr>
        <w:pStyle w:val="hm_Normal"/>
      </w:pPr>
      <w:r>
        <w:rPr>
          <w:rStyle w:val="hm_NormalChar"/>
          <w:rFonts w:ascii="Arial" w:hAnsi="Arial"/>
          <w:sz w:val="20"/>
          <w:color w:val="000000"/>
        </w:rPr>
        <w:t xml:space="preserve">После того как вы описали что-то вроде var r : TRegExpr; нужно еще и сам объект создать r := TRegExpr.Create. Рекомендую вообще почитать что-нибудь по программированию на Delphi language, не относящиеся к TRegExpr вопросы эффективнее задавать в ФИДО, на </w:t>
      </w:r>
      <w:hyperlink r:id="rId59">
        <w:r>
          <w:rPr>
            <w:rStyle w:val="hm_NormalChar"/>
            <w:rFonts w:ascii="Arial" w:hAnsi="Arial"/>
            <w:u w:val="double" w:color="auto"/>
            <w:sz w:val="20"/>
            <w:color w:val="0000FF"/>
          </w:rPr>
          <w:t>delphi.mastak.ru</w:t>
        </w:r>
      </w:hyperlink>
      <w:r>
        <w:rPr>
          <w:rStyle w:val="hm_NormalChar"/>
          <w:rFonts w:ascii="Arial" w:hAnsi="Arial"/>
          <w:sz w:val="20"/>
          <w:color w:val="000000"/>
        </w:rPr>
        <w:t xml:space="preserve"> или в </w:t>
      </w:r>
      <w:hyperlink r:id="rId60">
        <w:r>
          <w:rPr>
            <w:rStyle w:val="hm_NormalChar"/>
            <w:rFonts w:ascii="Arial" w:hAnsi="Arial"/>
            <w:u w:val="double" w:color="auto"/>
            <w:sz w:val="20"/>
            <w:color w:val="0000FF"/>
          </w:rPr>
          <w:t>Королевстве Delphi</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В.</w:t>
      </w:r>
    </w:p>
    <w:p>
      <w:pPr>
        <w:pStyle w:val="hm_Normal"/>
      </w:pPr>
      <w:r>
        <w:rPr>
          <w:rStyle w:val="hm_NormalChar"/>
          <w:rFonts w:ascii="Arial" w:hAnsi="Arial"/>
          <w:b/>
          <w:sz w:val="20"/>
          <w:color w:val="000000"/>
        </w:rPr>
        <w:t>Как использовать TRegExpr в Borland C++ Builder?</w:t>
      </w:r>
    </w:p>
    <w:p>
      <w:pPr>
        <w:pStyle w:val="hm_Normal"/>
      </w:pPr>
      <w:r>
        <w:rPr>
          <w:rStyle w:val="hm_NormalChar"/>
          <w:rFonts w:ascii="Arial" w:hAnsi="Arial"/>
          <w:sz w:val="20"/>
          <w:color w:val="000000"/>
        </w:rPr>
        <w:t>Я не могу это сделать, потому что нет заголовочных файлов (.h или .hpp).</w:t>
      </w:r>
    </w:p>
    <w:p>
      <w:pPr>
        <w:pStyle w:val="hm_Normal"/>
      </w:pPr>
      <w:r>
        <w:rPr>
          <w:rStyle w:val="hm_NormalChar"/>
          <w:rFonts w:ascii="Arial" w:hAnsi="Arial"/>
          <w:sz w:val="20"/>
          <w:color w:val="000000"/>
        </w:rPr>
        <w:t>О.</w:t>
      </w:r>
    </w:p>
    <w:p>
      <w:pPr>
        <w:tabs>
          <w:tab w:val="clear" w:pos="195"/>
        </w:tabs>
        <w:numPr>
          <w:ilvl w:val="0"/>
          <w:numId w:val="2"/>
        </w:numPr>
      </w:pPr>
      <w:r>
        <w:rPr>
          <w:rFonts w:ascii="Arial" w:hAnsi="Arial"/>
          <w:sz w:val="20"/>
          <w:color w:val="000000"/>
        </w:rPr>
        <w:t>Добавьте RegExpr.pas в Ваш bcb-проект</w:t>
      </w:r>
    </w:p>
    <w:p>
      <w:pPr>
        <w:tabs>
          <w:tab w:val="clear" w:pos="195"/>
        </w:tabs>
        <w:numPr>
          <w:ilvl w:val="0"/>
          <w:numId w:val="2"/>
        </w:numPr>
      </w:pPr>
      <w:r>
        <w:rPr>
          <w:rFonts w:ascii="Arial" w:hAnsi="Arial"/>
          <w:sz w:val="20"/>
          <w:color w:val="000000"/>
        </w:rPr>
        <w:t>Откомпилируйте проект. В результате автоматически будет создан hpp-файл (сообщения об ошибках можно проигнорировать)</w:t>
      </w:r>
    </w:p>
    <w:p>
      <w:pPr>
        <w:tabs>
          <w:tab w:val="clear" w:pos="195"/>
        </w:tabs>
        <w:numPr>
          <w:ilvl w:val="0"/>
          <w:numId w:val="2"/>
        </w:numPr>
      </w:pPr>
      <w:r>
        <w:rPr>
          <w:rFonts w:ascii="Arial" w:hAnsi="Arial"/>
          <w:sz w:val="20"/>
          <w:color w:val="000000"/>
        </w:rPr>
        <w:t>Теперь Вы можете использовать класс TRegExpr в своем проекте. Не забывайте добавлять #include "RegExpr.hpp" в соответствующие cpp-файлы</w:t>
      </w:r>
    </w:p>
    <w:p>
      <w:pPr>
        <w:tabs>
          <w:tab w:val="clear" w:pos="195"/>
        </w:tabs>
        <w:numPr>
          <w:ilvl w:val="0"/>
          <w:numId w:val="2"/>
        </w:numPr>
      </w:pPr>
      <w:r>
        <w:rPr>
          <w:rFonts w:ascii="Arial" w:hAnsi="Arial"/>
          <w:sz w:val="20"/>
          <w:color w:val="000000"/>
        </w:rPr>
        <w:t>Не забудьте заменить в регулярных выражениях все символы '\' на '\\'.</w:t>
      </w:r>
    </w:p>
    <w:p>
      <w:pPr>
        <w:pStyle w:val="hm_Normal"/>
      </w:pPr>
    </w:p>
    <w:p>
      <w:pPr>
        <w:pStyle w:val="hm_Normal"/>
      </w:pPr>
      <w:r>
        <w:rPr>
          <w:rStyle w:val="hm_NormalChar"/>
          <w:rFonts w:ascii="Arial" w:hAnsi="Arial"/>
          <w:sz w:val="20"/>
          <w:color w:val="000000"/>
        </w:rPr>
        <w:t>В.</w:t>
      </w:r>
    </w:p>
    <w:p>
      <w:pPr>
        <w:pStyle w:val="hm_Normal"/>
      </w:pPr>
      <w:r>
        <w:rPr>
          <w:rStyle w:val="hm_NormalChar"/>
          <w:rFonts w:ascii="Arial" w:hAnsi="Arial"/>
          <w:b/>
          <w:sz w:val="20"/>
          <w:color w:val="000000"/>
        </w:rPr>
        <w:t>А почему почти все выражения (даже приведенные здесь как примеры) неверно работают в Borland C++ Builder?</w:t>
      </w:r>
    </w:p>
    <w:p>
      <w:pPr>
        <w:pStyle w:val="hm_Normal"/>
      </w:pPr>
      <w:r>
        <w:rPr>
          <w:rStyle w:val="hm_NormalChar"/>
          <w:rFonts w:ascii="Arial" w:hAnsi="Arial"/>
          <w:sz w:val="20"/>
          <w:color w:val="000000"/>
        </w:rPr>
        <w:t>О.</w:t>
      </w:r>
    </w:p>
    <w:p>
      <w:pPr>
        <w:pStyle w:val="hm_Normal"/>
      </w:pPr>
      <w:r>
        <w:rPr>
          <w:rStyle w:val="hm_NormalChar"/>
          <w:rFonts w:ascii="Arial" w:hAnsi="Arial"/>
          <w:sz w:val="20"/>
          <w:color w:val="000000"/>
        </w:rPr>
        <w:t>А Вы еще раз перечитайте ответ на пред.вопрос ;) Символ '\' воспринимается в C++ как "эскейп"-символ, поэтому его самого нужно всегда "эскейпить". Когда Вам надоест работать с кошмаром вида '\\w+\\\\\\w+\\.\\w+', Вы можете переопределить константу EscChar (RegExpr.pas), например, если EscChar='/' - то приведенное выше выражение нужно записать как '/w+\/w+/./w+' - немножко непривычно\нестандартно, но намного обозримее\читаемее..</w:t>
      </w:r>
    </w:p>
    <w:p>
      <w:pPr>
        <w:pStyle w:val="hm_Normal"/>
      </w:pPr>
    </w:p>
    <w:p>
      <w:pPr>
        <w:pStyle w:val="hm_Normal"/>
      </w:pPr>
      <w:r>
        <w:rPr>
          <w:rStyle w:val="hm_NormalChar"/>
          <w:rFonts w:ascii="Arial" w:hAnsi="Arial"/>
          <w:sz w:val="20"/>
          <w:color w:val="000000"/>
        </w:rPr>
        <w:t>В.</w:t>
      </w:r>
    </w:p>
    <w:p>
      <w:pPr>
        <w:pStyle w:val="hm_Normal"/>
      </w:pPr>
      <w:r>
        <w:rPr>
          <w:rStyle w:val="hm_NormalChar"/>
          <w:rFonts w:ascii="Arial" w:hAnsi="Arial"/>
          <w:b/>
          <w:sz w:val="20"/>
          <w:color w:val="000000"/>
        </w:rPr>
        <w:t>Почему TRegExpr возвращает более одной строки?</w:t>
      </w:r>
    </w:p>
    <w:p>
      <w:pPr>
        <w:pStyle w:val="hm_Normal"/>
      </w:pPr>
      <w:r>
        <w:rPr>
          <w:rStyle w:val="hm_NormalChar"/>
          <w:rFonts w:ascii="Arial" w:hAnsi="Arial"/>
          <w:sz w:val="20"/>
          <w:color w:val="000000"/>
        </w:rPr>
        <w:t>Например, выражение &lt;font .*&gt; возвращает &lt;font, а затем - весь оставшийся файл включая завершающий &lt;/html&gt;...</w:t>
      </w:r>
    </w:p>
    <w:p>
      <w:pPr>
        <w:pStyle w:val="hm_Normal"/>
      </w:pPr>
      <w:r>
        <w:rPr>
          <w:rStyle w:val="hm_NormalChar"/>
          <w:rFonts w:ascii="Arial" w:hAnsi="Arial"/>
          <w:sz w:val="20"/>
          <w:color w:val="000000"/>
        </w:rPr>
        <w:t>О.</w:t>
      </w:r>
    </w:p>
    <w:p>
      <w:pPr>
        <w:pStyle w:val="hm_Normal"/>
      </w:pPr>
      <w:r>
        <w:rPr>
          <w:rStyle w:val="hm_NormalChar"/>
          <w:rFonts w:ascii="Arial" w:hAnsi="Arial"/>
          <w:sz w:val="20"/>
          <w:color w:val="000000"/>
        </w:rPr>
        <w:t xml:space="preserve">Для обеспечения обратной совместимости, </w:t>
      </w:r>
      <w:hyperlink w:anchor="RegExp_Syntax_modifier_s">
        <w:r>
          <w:rPr>
            <w:rStyle w:val="hm_NormalChar"/>
            <w:rFonts w:ascii="Arial" w:hAnsi="Arial"/>
            <w:u w:val="single" w:color="auto"/>
            <w:sz w:val="20"/>
            <w:color w:val="0000FF"/>
          </w:rPr>
          <w:t>модификатор /s</w:t>
        </w:r>
      </w:hyperlink>
      <w:r>
        <w:rPr>
          <w:rStyle w:val="hm_NormalChar"/>
          <w:rFonts w:ascii="Arial" w:hAnsi="Arial"/>
          <w:sz w:val="20"/>
          <w:color w:val="000000"/>
        </w:rPr>
        <w:t xml:space="preserve"> по умолчанию включен.</w:t>
      </w:r>
    </w:p>
    <w:p>
      <w:pPr>
        <w:pStyle w:val="hm_Normal"/>
      </w:pPr>
      <w:r>
        <w:rPr>
          <w:rStyle w:val="hm_NormalChar"/>
          <w:rFonts w:ascii="Arial" w:hAnsi="Arial"/>
          <w:sz w:val="20"/>
          <w:color w:val="000000"/>
        </w:rPr>
        <w:t xml:space="preserve">Если Вы его выключите, то мета-символ '.' перестанет совпадать с </w:t>
      </w:r>
      <w:hyperlink w:anchor="RegExp_Syntax_syntax_line_separators">
        <w:r>
          <w:rPr>
            <w:rStyle w:val="hm_NormalChar"/>
            <w:rFonts w:ascii="Arial" w:hAnsi="Arial"/>
            <w:u w:val="single" w:color="auto"/>
            <w:sz w:val="20"/>
            <w:color w:val="0000FF"/>
          </w:rPr>
          <w:t>разделителями строк</w:t>
        </w:r>
      </w:hyperlink>
      <w:r>
        <w:rPr>
          <w:rStyle w:val="hm_NormalChar"/>
          <w:rFonts w:ascii="Arial" w:hAnsi="Arial"/>
          <w:sz w:val="20"/>
          <w:color w:val="000000"/>
        </w:rPr>
        <w:t xml:space="preserve"> - и Вы получите ожидаемый Вами результат.</w:t>
      </w:r>
    </w:p>
    <w:p>
      <w:pPr>
        <w:pStyle w:val="hm_Normal"/>
      </w:pPr>
      <w:r>
        <w:rPr>
          <w:rStyle w:val="hm_NormalChar"/>
          <w:rFonts w:ascii="Arial" w:hAnsi="Arial"/>
          <w:sz w:val="20"/>
          <w:color w:val="000000"/>
        </w:rPr>
        <w:t>Кстати, данное конкретное выражение было бы эффективнее переписать как '&lt;font ([^\n&gt;]*)&gt;', (в Match[1] Вы получите URL).</w:t>
      </w:r>
    </w:p>
    <w:p>
      <w:pPr>
        <w:pStyle w:val="hm_Normal"/>
      </w:pPr>
    </w:p>
    <w:p>
      <w:pPr>
        <w:pStyle w:val="hm_Normal"/>
      </w:pPr>
      <w:r>
        <w:rPr>
          <w:rStyle w:val="hm_NormalChar"/>
          <w:rFonts w:ascii="Arial" w:hAnsi="Arial"/>
          <w:sz w:val="20"/>
          <w:color w:val="000000"/>
        </w:rPr>
        <w:t>В.</w:t>
      </w:r>
    </w:p>
    <w:p>
      <w:pPr>
        <w:pStyle w:val="hm_Normal"/>
      </w:pPr>
      <w:r>
        <w:rPr>
          <w:rStyle w:val="hm_NormalChar"/>
          <w:rFonts w:ascii="Arial" w:hAnsi="Arial"/>
          <w:b/>
          <w:sz w:val="20"/>
          <w:color w:val="000000"/>
        </w:rPr>
        <w:t>Почему TRegExpr возвращает больше чем я ожидал?</w:t>
      </w:r>
    </w:p>
    <w:p>
      <w:pPr>
        <w:pStyle w:val="hm_Normal"/>
      </w:pPr>
      <w:r>
        <w:rPr>
          <w:rStyle w:val="hm_NormalChar"/>
          <w:rFonts w:ascii="Arial" w:hAnsi="Arial"/>
          <w:sz w:val="20"/>
          <w:color w:val="000000"/>
        </w:rPr>
        <w:t>Например, выражение '&lt;p&gt;(.+)&lt;/p&gt;' примененное к строке '&lt;p&gt;a&lt;/p&gt;&lt;p&gt;b&lt;/p&gt;' возвращает 'a&lt;/p&gt;&lt;p&gt;b' а не 'a' как я ожидал.</w:t>
      </w:r>
    </w:p>
    <w:p>
      <w:pPr>
        <w:pStyle w:val="hm_Normal"/>
      </w:pPr>
      <w:r>
        <w:rPr>
          <w:rStyle w:val="hm_NormalChar"/>
          <w:rFonts w:ascii="Arial" w:hAnsi="Arial"/>
          <w:sz w:val="20"/>
          <w:color w:val="000000"/>
        </w:rPr>
        <w:t>О.</w:t>
      </w:r>
    </w:p>
    <w:p>
      <w:pPr>
        <w:pStyle w:val="hm_Normal"/>
      </w:pPr>
      <w:r>
        <w:rPr>
          <w:rStyle w:val="hm_NormalChar"/>
          <w:rFonts w:ascii="Arial" w:hAnsi="Arial"/>
          <w:sz w:val="20"/>
          <w:color w:val="000000"/>
        </w:rPr>
        <w:t>По умолчанию, все операторы работают в "жадном" ('greedy') режиме и пытаются захватить как можно большую часть входной строки.</w:t>
      </w:r>
    </w:p>
    <w:p>
      <w:pPr>
        <w:pStyle w:val="hm_Normal"/>
      </w:pPr>
      <w:r>
        <w:rPr>
          <w:rStyle w:val="hm_NormalChar"/>
          <w:rFonts w:ascii="Arial" w:hAnsi="Arial"/>
          <w:sz w:val="20"/>
          <w:color w:val="000000"/>
        </w:rPr>
        <w:t>Если Вам необходим "не жадный" ('non-greedy') режим, то Вы можете использовать либо специальные "не жадные" варианты операторов ('+?' и т.п.) либо вообще переключить модификатор "жадности" ModifierG. Прим.: эта возможность появилась начиная с версии 0.940).</w:t>
      </w:r>
    </w:p>
    <w:p>
      <w:pPr>
        <w:pStyle w:val="hm_Normal"/>
      </w:pPr>
    </w:p>
    <w:p>
      <w:pPr>
        <w:pStyle w:val="hm_Normal"/>
      </w:pPr>
      <w:r>
        <w:rPr>
          <w:rStyle w:val="hm_NormalChar"/>
          <w:rFonts w:ascii="Arial" w:hAnsi="Arial"/>
          <w:sz w:val="20"/>
          <w:color w:val="000000"/>
        </w:rPr>
        <w:t>В.</w:t>
      </w:r>
    </w:p>
    <w:p>
      <w:pPr>
        <w:pStyle w:val="hm_Normal"/>
      </w:pPr>
      <w:r>
        <w:rPr>
          <w:rStyle w:val="hm_NormalChar"/>
          <w:rFonts w:ascii="Arial" w:hAnsi="Arial"/>
          <w:b/>
          <w:sz w:val="20"/>
          <w:color w:val="000000"/>
        </w:rPr>
        <w:t>Как анализировать HTML с помощью TRegExpr</w:t>
      </w:r>
    </w:p>
    <w:p>
      <w:pPr>
        <w:pStyle w:val="hm_Normal"/>
      </w:pPr>
      <w:r>
        <w:rPr>
          <w:rStyle w:val="hm_NormalChar"/>
          <w:rFonts w:ascii="Arial" w:hAnsi="Arial"/>
          <w:sz w:val="20"/>
          <w:color w:val="000000"/>
        </w:rPr>
        <w:t>О.</w:t>
      </w:r>
    </w:p>
    <w:p>
      <w:pPr>
        <w:pStyle w:val="hm_Normal"/>
      </w:pPr>
      <w:r>
        <w:rPr>
          <w:rStyle w:val="hm_NormalChar"/>
          <w:rFonts w:ascii="Arial" w:hAnsi="Arial"/>
          <w:sz w:val="20"/>
          <w:color w:val="000000"/>
        </w:rPr>
        <w:t>Мне очень часто задают этот вопрос! Должен вас огорчить, корректный ответ - "никак".</w:t>
      </w:r>
    </w:p>
    <w:p>
      <w:pPr>
        <w:pStyle w:val="hm_Normal"/>
      </w:pPr>
      <w:r>
        <w:rPr>
          <w:rStyle w:val="hm_NormalChar"/>
          <w:rFonts w:ascii="Arial" w:hAnsi="Arial"/>
          <w:sz w:val="20"/>
          <w:color w:val="000000"/>
        </w:rPr>
        <w:t>Конечно, вполне возможно (и очень удобно) использовать TRegExpr для извлечения каких-то специфичных фрагментов HTML, я сам часто этим пользуюсь, но если Вам нужен полноценный синтаксический разбор, то возьмите подходящий инструмент - синтаксический анализатор, а не регулярные выражения!</w:t>
      </w:r>
    </w:p>
    <w:p>
      <w:pPr>
        <w:pStyle w:val="hm_Normal"/>
      </w:pPr>
      <w:r>
        <w:rPr>
          <w:rStyle w:val="hm_NormalChar"/>
          <w:rFonts w:ascii="Arial" w:hAnsi="Arial"/>
          <w:sz w:val="20"/>
          <w:color w:val="000000"/>
        </w:rPr>
        <w:t xml:space="preserve">Мне не хочется занимать здесь место объяснениями почему это так - просто поверьте или почитайте например книжку Tom Christiansen и Nathan Torkington 'Perl Cookbook' (в русском переводе вышла в серии "Библиотека программиста" и называется просто "Perl"). Если в двух словах - мало того что отдельные случаи даже теоретически невозможно обработать с помощью регулярных выражений, так еще и не стоит забывать, что регулярные выражения это достаточно ресурсоемкий </w:t>
      </w:r>
      <w:hyperlink w:anchor="RegExp_Syntax_mechanism">
        <w:r>
          <w:rPr>
            <w:rStyle w:val="hm_NormalChar"/>
            <w:rFonts w:ascii="Arial" w:hAnsi="Arial"/>
            <w:u w:val="single" w:color="auto"/>
            <w:sz w:val="20"/>
            <w:color w:val="0000FF"/>
          </w:rPr>
          <w:t>механизм</w:t>
        </w:r>
      </w:hyperlink>
      <w:r>
        <w:rPr>
          <w:rStyle w:val="hm_NormalChar"/>
          <w:rFonts w:ascii="Arial" w:hAnsi="Arial"/>
          <w:sz w:val="20"/>
          <w:color w:val="000000"/>
        </w:rPr>
        <w:t xml:space="preserve"> выполняющий оптимизационный поиск, в то время как синтаксический анализ обычно линеен и работает гораздо быстрее. Используйте подходящие инструменты для каждого вида работ!</w:t>
      </w:r>
    </w:p>
    <w:p>
      <w:pPr>
        <w:pStyle w:val="hm_Normal"/>
      </w:pPr>
    </w:p>
    <w:p>
      <w:pPr>
        <w:pStyle w:val="hm_Normal"/>
      </w:pPr>
      <w:r>
        <w:rPr>
          <w:rStyle w:val="hm_NormalChar"/>
          <w:rFonts w:ascii="Arial" w:hAnsi="Arial"/>
          <w:sz w:val="20"/>
          <w:color w:val="000000"/>
        </w:rPr>
        <w:t>В.</w:t>
      </w:r>
    </w:p>
    <w:p>
      <w:pPr>
        <w:pStyle w:val="hm_Normal"/>
      </w:pPr>
      <w:r>
        <w:rPr>
          <w:rStyle w:val="hm_NormalChar"/>
          <w:rFonts w:ascii="Arial" w:hAnsi="Arial"/>
          <w:b/>
          <w:sz w:val="20"/>
          <w:color w:val="000000"/>
        </w:rPr>
        <w:t>Как мне получить все вхождения регулярного выражения а не только первое?</w:t>
      </w:r>
    </w:p>
    <w:p>
      <w:pPr>
        <w:pStyle w:val="hm_Normal"/>
      </w:pPr>
      <w:r>
        <w:rPr>
          <w:rStyle w:val="hm_NormalChar"/>
          <w:rFonts w:ascii="Arial" w:hAnsi="Arial"/>
          <w:sz w:val="20"/>
          <w:color w:val="000000"/>
        </w:rPr>
        <w:t>О.</w:t>
      </w:r>
    </w:p>
    <w:p>
      <w:pPr>
        <w:pStyle w:val="hm_Normal"/>
      </w:pPr>
      <w:r>
        <w:rPr>
          <w:rStyle w:val="hm_NormalChar"/>
          <w:rFonts w:ascii="Arial" w:hAnsi="Arial"/>
          <w:sz w:val="20"/>
          <w:color w:val="000000"/>
        </w:rPr>
        <w:t>Очень просто - напишите цикл, который будет вызывать метод ExecNext и тем самым переберет все вхождения.</w:t>
      </w:r>
    </w:p>
    <w:p>
      <w:pPr>
        <w:pStyle w:val="hm_Normal"/>
      </w:pPr>
      <w:r>
        <w:rPr>
          <w:rStyle w:val="hm_NormalChar"/>
          <w:rFonts w:ascii="Arial" w:hAnsi="Arial"/>
          <w:sz w:val="20"/>
          <w:color w:val="000000"/>
        </w:rPr>
        <w:t xml:space="preserve">Пример Вы можете посмотреть в реализации метода TRegExpr.Replace или в исходных текстах модуля </w:t>
      </w:r>
      <w:hyperlink w:anchor="HyperLinksDecorator">
        <w:r>
          <w:rPr>
            <w:rStyle w:val="hm_NormalChar"/>
            <w:rFonts w:ascii="Arial" w:hAnsi="Arial"/>
            <w:u w:val="single" w:color="auto"/>
            <w:sz w:val="20"/>
            <w:color w:val="0000FF"/>
          </w:rPr>
          <w:t>HyperLinksDecorator.pas</w:t>
        </w:r>
      </w:hyperlink>
    </w:p>
    <w:p>
      <w:pPr>
        <w:pStyle w:val="hm_Normal"/>
      </w:pPr>
    </w:p>
    <w:p>
      <w:pPr>
        <w:pStyle w:val="hm_Normal"/>
      </w:pPr>
      <w:r>
        <w:rPr>
          <w:rStyle w:val="hm_NormalChar"/>
          <w:rFonts w:ascii="Arial" w:hAnsi="Arial"/>
          <w:sz w:val="20"/>
          <w:color w:val="000000"/>
        </w:rPr>
        <w:t>В.</w:t>
      </w:r>
    </w:p>
    <w:p>
      <w:pPr>
        <w:pStyle w:val="hm_Normal"/>
      </w:pPr>
      <w:r>
        <w:rPr>
          <w:rStyle w:val="hm_NormalChar"/>
          <w:rFonts w:ascii="Arial" w:hAnsi="Arial"/>
          <w:b/>
          <w:sz w:val="20"/>
          <w:color w:val="000000"/>
        </w:rPr>
        <w:t>Я хочу проверить вводимые пользователем строки. Но почему-то TRegExpr иногда возвращает True для явно ошибочных строк.</w:t>
      </w:r>
    </w:p>
    <w:p>
      <w:pPr>
        <w:pStyle w:val="hm_Normal"/>
      </w:pPr>
      <w:r>
        <w:rPr>
          <w:rStyle w:val="hm_NormalChar"/>
          <w:rFonts w:ascii="Arial" w:hAnsi="Arial"/>
          <w:sz w:val="20"/>
          <w:color w:val="000000"/>
        </w:rPr>
        <w:t>О.</w:t>
      </w:r>
    </w:p>
    <w:p>
      <w:pPr>
        <w:pStyle w:val="hm_Normal"/>
      </w:pPr>
      <w:r>
        <w:rPr>
          <w:rStyle w:val="hm_NormalChar"/>
          <w:rFonts w:ascii="Arial" w:hAnsi="Arial"/>
          <w:sz w:val="20"/>
          <w:color w:val="000000"/>
        </w:rPr>
        <w:t>Возможно, Вы просто забыли о том, что регулярные выражения ИЩУТ заданный Вами шаблон во входной строке. Поэтому, если например задать шаблон типа '\d{4,4}' то он "сработает" не только для строк, состоящих из четырех цифр, но и для таких строк как '12345' или даже  'что угодно 1234 и опять что угодно'. Если Вам необходимо убедиться что во входной строке ТОЛЬКО искомый шаблон, не забудьте обрамлять выражение метасимволами начала и конца строки: '^\d{4,4}$'.</w:t>
      </w:r>
    </w:p>
    <w:p>
      <w:pPr>
        <w:pStyle w:val="hm_Normal"/>
      </w:pPr>
    </w:p>
    <w:p>
      <w:pPr>
        <w:pStyle w:val="hm_Normal"/>
      </w:pPr>
      <w:bookmarkStart w:id="rId50" w:name="FAQ_nongreedyoptimization"/>
      <w:bookmarkEnd w:id="rId50"/>
      <w:r>
        <w:rPr>
          <w:rStyle w:val="hm_NormalChar"/>
          <w:rFonts w:ascii="Arial" w:hAnsi="Arial"/>
          <w:sz w:val="20"/>
          <w:color w:val="000000"/>
        </w:rPr>
        <w:t>В.</w:t>
      </w:r>
    </w:p>
    <w:p>
      <w:pPr>
        <w:pStyle w:val="hm_Normal"/>
      </w:pPr>
      <w:r>
        <w:rPr>
          <w:rStyle w:val="hm_NormalChar"/>
          <w:rFonts w:ascii="Arial" w:hAnsi="Arial"/>
          <w:b/>
          <w:sz w:val="20"/>
          <w:color w:val="000000"/>
        </w:rPr>
        <w:t>Почему "не жадные" повторители иногда ведут себя "жадно"?</w:t>
      </w:r>
    </w:p>
    <w:p>
      <w:pPr>
        <w:pStyle w:val="hm_Normal"/>
      </w:pPr>
      <w:r>
        <w:rPr>
          <w:rStyle w:val="hm_NormalChar"/>
          <w:rFonts w:ascii="Arial" w:hAnsi="Arial"/>
          <w:sz w:val="20"/>
          <w:color w:val="000000"/>
        </w:rPr>
        <w:t>Например, выражение 'a+?,b+?', примененное к строке 'aaa,bbb' находит 'aaa,b', в то время как я ожидал что будет найдено 'a,b', ведь первый повторитель написан в "нежадной" форме!</w:t>
      </w:r>
    </w:p>
    <w:p>
      <w:pPr>
        <w:pStyle w:val="hm_Normal"/>
      </w:pPr>
      <w:r>
        <w:rPr>
          <w:rStyle w:val="hm_NormalChar"/>
          <w:rFonts w:ascii="Arial" w:hAnsi="Arial"/>
          <w:sz w:val="20"/>
          <w:color w:val="000000"/>
        </w:rPr>
        <w:t>О.</w:t>
      </w:r>
    </w:p>
    <w:p>
      <w:pPr>
        <w:pStyle w:val="hm_Normal"/>
      </w:pPr>
      <w:r>
        <w:rPr>
          <w:rStyle w:val="hm_NormalChar"/>
          <w:rFonts w:ascii="Arial" w:hAnsi="Arial"/>
          <w:sz w:val="20"/>
          <w:color w:val="000000"/>
        </w:rPr>
        <w:t xml:space="preserve">Это особенность используемой TRegExpr (а также Perl-ом и многими Unix-скими регулярными выражениями) математики - выполняется только "простая" оптимизация при поиске и не делается попыток найти наиболее </w:t>
      </w:r>
      <w:r>
        <w:rPr>
          <w:rStyle w:val="hm_NormalChar"/>
          <w:rFonts w:ascii="Arial" w:hAnsi="Arial"/>
          <w:b/>
          <w:sz w:val="20"/>
          <w:color w:val="000000"/>
        </w:rPr>
        <w:t>оптимальный вариант</w:t>
      </w:r>
      <w:r>
        <w:rPr>
          <w:rStyle w:val="hm_NormalChar"/>
          <w:rFonts w:ascii="Arial" w:hAnsi="Arial"/>
          <w:sz w:val="20"/>
          <w:color w:val="000000"/>
        </w:rPr>
        <w:t>. В некоторых ситуациях это неудобно, однако, в основном, это можно воспринимать как преимущество а не недостаток, поскольку это обеспечивает большую скорость работы и предсказуемость результатов.</w:t>
      </w:r>
    </w:p>
    <w:p>
      <w:pPr>
        <w:pStyle w:val="hm_Normal"/>
      </w:pPr>
      <w:r>
        <w:rPr>
          <w:rStyle w:val="hm_NormalChar"/>
          <w:rFonts w:ascii="Arial" w:hAnsi="Arial"/>
          <w:sz w:val="20"/>
          <w:color w:val="000000"/>
        </w:rPr>
        <w:t xml:space="preserve">Основное правило - вначале TRegExpr пытается найти соответствие выражению начиная с текущей позиции во входном тексте. И только если это абсолютно невозможно, передвигается на символ вперед и повторяет все сначала. Поэтому, для выражения 'a,b+?' будет найдено 'a,b', а вот в случае 'a+?,b+?' выражение </w:t>
      </w:r>
      <w:r>
        <w:rPr>
          <w:rStyle w:val="hm_NormalChar"/>
          <w:rFonts w:ascii="Arial" w:hAnsi="Arial"/>
          <w:b/>
          <w:sz w:val="20"/>
          <w:color w:val="000000"/>
        </w:rPr>
        <w:t>не рекомендует</w:t>
      </w:r>
      <w:r>
        <w:rPr>
          <w:rStyle w:val="hm_NormalChar"/>
          <w:rFonts w:ascii="Arial" w:hAnsi="Arial"/>
          <w:sz w:val="20"/>
          <w:color w:val="000000"/>
        </w:rPr>
        <w:t xml:space="preserve"> (с помощью "нежадной" формы повторителя) но и </w:t>
      </w:r>
      <w:r>
        <w:rPr>
          <w:rStyle w:val="hm_NormalChar"/>
          <w:rFonts w:ascii="Arial" w:hAnsi="Arial"/>
          <w:b/>
          <w:sz w:val="20"/>
          <w:color w:val="000000"/>
        </w:rPr>
        <w:t>не запрещает</w:t>
      </w:r>
      <w:r>
        <w:rPr>
          <w:rStyle w:val="hm_NormalChar"/>
          <w:rFonts w:ascii="Arial" w:hAnsi="Arial"/>
          <w:sz w:val="20"/>
          <w:color w:val="000000"/>
        </w:rPr>
        <w:t xml:space="preserve"> вовсе совпадение более одного символа 'a', поэтому TRegExpr, пытаясь найти соответствие для текущей позиции, захватывает все больше этих символов, пока не находит соответствие. На этом он завершает поиск, не пытаясь выяснить, нельзя ли, сдвинувшись вперед, найти лучший вариант. Впрочем, строго говоря, нет способа понять - что значит "лучший"</w:t>
      </w:r>
    </w:p>
    <w:p>
      <w:pPr>
        <w:pStyle w:val="hm_Normal"/>
      </w:pPr>
      <w:r>
        <w:rPr>
          <w:rStyle w:val="hm_NormalChar"/>
          <w:rFonts w:ascii="Arial" w:hAnsi="Arial"/>
          <w:sz w:val="20"/>
          <w:color w:val="000000"/>
        </w:rPr>
        <w:t>Вы можете также найти более детальные пояснения в разделе '</w:t>
      </w:r>
      <w:hyperlink w:anchor="RegExp_Syntax_mechanism">
        <w:r>
          <w:rPr>
            <w:rStyle w:val="hm_NormalChar"/>
            <w:rFonts w:ascii="Arial" w:hAnsi="Arial"/>
            <w:u w:val="single" w:color="auto"/>
            <w:sz w:val="20"/>
            <w:color w:val="0000FF"/>
          </w:rPr>
          <w:t>Синтаксис</w:t>
        </w:r>
      </w:hyperlink>
      <w:r>
        <w:rPr>
          <w:rStyle w:val="hm_NormalChar"/>
          <w:rFonts w:ascii="Arial" w:hAnsi="Arial"/>
          <w:sz w:val="20"/>
          <w:color w:val="000000"/>
        </w:rPr>
        <w:t>'.</w:t>
      </w:r>
    </w:p>
    <w:p>
      <w:pPr>
        <w:pStyle w:val="hm_Normal"/>
      </w:pPr>
    </w:p>
    <w:p>
      <w:bookmarkStart w:id="rId61" w:name="Author"/>
      <w:pPr>
        <w:pStyle w:val="Heading1"/>
        <w:numPr>
          <w:ilvl w:val="0"/>
          <w:numId w:val="1"/>
        </w:numPr>
      </w:pPr>
      <w:r>
        <w:t>Автор</w:t>
      </w:r>
      <w:bookmarkEnd w:id="rId61"/>
    </w:p>
    <w:p>
      <w:pPr>
        <w:pStyle w:val="hm_Normal"/>
      </w:pPr>
    </w:p>
    <w:p>
      <w:pPr>
        <w:pStyle w:val="hm_Normal"/>
      </w:pPr>
      <w:r>
        <w:rPr>
          <w:rStyle w:val="hm_NormalChar"/>
          <w:rFonts w:ascii="Arial" w:hAnsi="Arial"/>
          <w:sz w:val="20"/>
          <w:color w:val="000000"/>
        </w:rPr>
        <w:t xml:space="preserve">     Andrey V. Sorokin,</w:t>
      </w:r>
    </w:p>
    <w:p>
      <w:pPr>
        <w:pStyle w:val="hm_Normal"/>
      </w:pPr>
      <w:r>
        <w:rPr>
          <w:rStyle w:val="hm_NormalChar"/>
          <w:rFonts w:ascii="Arial" w:hAnsi="Arial"/>
          <w:sz w:val="20"/>
          <w:color w:val="000000"/>
        </w:rPr>
        <w:t xml:space="preserve">     Saint Petersburg, Russia</w:t>
      </w:r>
    </w:p>
    <w:p>
      <w:pPr>
        <w:pStyle w:val="hm_Normal"/>
      </w:pPr>
      <w:r>
        <w:rPr>
          <w:rStyle w:val="hm_NormalChar"/>
          <w:rFonts w:ascii="Arial" w:hAnsi="Arial"/>
          <w:sz w:val="20"/>
          <w:color w:val="000000"/>
        </w:rPr>
        <w:t xml:space="preserve">     </w:t>
      </w:r>
      <w:hyperlink r:id="rId62">
        <w:r>
          <w:rPr>
            <w:rStyle w:val="hm_NormalChar"/>
            <w:rFonts w:ascii="Arial" w:hAnsi="Arial"/>
            <w:u w:val="double" w:color="auto"/>
            <w:sz w:val="20"/>
            <w:color w:val="0000FF"/>
          </w:rPr>
          <w:t>anso@mail.ru</w:t>
        </w:r>
      </w:hyperlink>
      <w:r>
        <w:rPr>
          <w:rStyle w:val="hm_NormalChar"/>
          <w:rFonts w:ascii="Arial" w:hAnsi="Arial"/>
          <w:sz w:val="20"/>
          <w:color w:val="000000"/>
        </w:rPr>
        <w:t>, anso@paycash.ru</w:t>
      </w:r>
    </w:p>
    <w:p>
      <w:pPr>
        <w:pStyle w:val="hm_Normal"/>
      </w:pPr>
      <w:r>
        <w:rPr>
          <w:rStyle w:val="hm_NormalChar"/>
          <w:rFonts w:ascii="Arial" w:hAnsi="Arial"/>
          <w:sz w:val="20"/>
          <w:color w:val="000000"/>
        </w:rPr>
        <w:t xml:space="preserve">     </w:t>
      </w:r>
      <w:hyperlink r:id="rId16">
        <w:r>
          <w:rPr>
            <w:rStyle w:val="hm_NormalChar"/>
            <w:rFonts w:ascii="Arial" w:hAnsi="Arial"/>
            <w:u w:val="double" w:color="auto"/>
            <w:sz w:val="20"/>
            <w:color w:val="0000FF"/>
          </w:rPr>
          <w:t>http://RegExpStudio.com</w:t>
        </w:r>
      </w:hyperlink>
      <w:r>
        <w:rPr>
          <w:rStyle w:val="hm_NormalChar"/>
          <w:rFonts w:ascii="Arial" w:hAnsi="Arial"/>
          <w:sz w:val="20"/>
          <w:color w:val="000000"/>
        </w:rPr>
        <w:t xml:space="preserve"> (http://anso.da.ru)</w:t>
      </w:r>
    </w:p>
    <w:p>
      <w:pPr>
        <w:pStyle w:val="hm_Normal"/>
      </w:pPr>
    </w:p>
    <w:p>
      <w:pPr>
        <w:pStyle w:val="hm_Normal"/>
      </w:pPr>
      <w:r>
        <w:rPr>
          <w:rStyle w:val="hm_NormalChar"/>
          <w:rFonts w:ascii="Arial" w:hAnsi="Arial"/>
          <w:b/>
          <w:sz w:val="20"/>
          <w:color w:val="000000"/>
        </w:rPr>
        <w:t xml:space="preserve">Пожалуйста, прежде чем присылать мне сообщения об ошибках или какие-либо вопросы, касающиеся использования библиотеки, вначале скачайте последнюю версию с моей домашней странички и прочитайте </w:t>
      </w:r>
      <w:hyperlink w:anchor="FAQ">
        <w:r>
          <w:rPr>
            <w:rStyle w:val="hm_NormalChar"/>
            <w:rFonts w:ascii="Arial" w:hAnsi="Arial"/>
            <w:b/>
            <w:u w:val="single" w:color="auto"/>
            <w:sz w:val="20"/>
            <w:color w:val="0000FF"/>
          </w:rPr>
          <w:t>ЧАВО</w:t>
        </w:r>
      </w:hyperlink>
      <w:r>
        <w:rPr>
          <w:rStyle w:val="hm_NormalChar"/>
          <w:rFonts w:ascii="Arial" w:hAnsi="Arial"/>
          <w:b/>
          <w:sz w:val="20"/>
          <w:color w:val="000000"/>
        </w:rPr>
        <w:t>!</w:t>
      </w:r>
    </w:p>
    <w:p>
      <w:pPr>
        <w:pStyle w:val="hm_Normal"/>
      </w:pPr>
    </w:p>
    <w:p>
      <w:pPr>
        <w:pStyle w:val="hm_Normal"/>
      </w:pPr>
      <w:r>
        <w:rPr>
          <w:rStyle w:val="hm_NormalChar"/>
          <w:rFonts w:ascii="Arial" w:hAnsi="Arial"/>
          <w:sz w:val="20"/>
          <w:color w:val="000000"/>
        </w:rPr>
        <w:t>Эта библиотека основана на библиотеке Henry Spencer.</w:t>
      </w:r>
    </w:p>
    <w:p>
      <w:pPr>
        <w:pStyle w:val="hm_Normal"/>
      </w:pPr>
      <w:r>
        <w:rPr>
          <w:rStyle w:val="hm_NormalChar"/>
          <w:rFonts w:ascii="Arial" w:hAnsi="Arial"/>
          <w:sz w:val="20"/>
          <w:color w:val="000000"/>
        </w:rPr>
        <w:t>Она была переведена с Си на Object Pascal, существенно дополнена синтаксическими конструкциями из других реализаций регулярных выражений и снабжена объектным интерфейсом.</w:t>
      </w:r>
    </w:p>
    <w:p>
      <w:pPr>
        <w:pStyle w:val="hm_Normal"/>
      </w:pPr>
      <w:r>
        <w:rPr>
          <w:rStyle w:val="hm_NormalChar"/>
          <w:rFonts w:ascii="Arial" w:hAnsi="Arial"/>
          <w:sz w:val="20"/>
          <w:color w:val="000000"/>
        </w:rPr>
        <w:t>Многие доработки были предложены (а иногда и реализованы) пользователями TRegExpr (см.</w:t>
      </w:r>
    </w:p>
    <w:p>
      <w:pPr>
        <w:pStyle w:val="hm_Normal"/>
      </w:pPr>
      <w:r>
        <w:rPr>
          <w:rStyle w:val="hm_NormalChar"/>
          <w:rFonts w:ascii="Arial" w:hAnsi="Arial"/>
          <w:sz w:val="20"/>
          <w:color w:val="000000"/>
        </w:rPr>
        <w:t>благодарности ниже).</w:t>
      </w:r>
    </w:p>
    <w:p>
      <w:pPr>
        <w:pStyle w:val="hm_Normal"/>
      </w:pPr>
    </w:p>
    <w:p>
      <w:pPr>
        <w:pStyle w:val="hm_Normal"/>
      </w:pPr>
      <w:r>
        <w:rPr>
          <w:rStyle w:val="hm_NormalChar"/>
          <w:rFonts w:ascii="Arial" w:hAnsi="Arial"/>
          <w:sz w:val="20"/>
          <w:color w:val="000000"/>
        </w:rPr>
        <w:t>---------------------------------------------------------------</w:t>
      </w:r>
    </w:p>
    <w:p>
      <w:pPr>
        <w:pStyle w:val="hm_Normal"/>
      </w:pPr>
      <w:r>
        <w:rPr>
          <w:rStyle w:val="hm_NormalChar"/>
          <w:rFonts w:ascii="Arial" w:hAnsi="Arial"/>
          <w:sz w:val="20"/>
          <w:color w:val="000000"/>
        </w:rPr>
        <w:t xml:space="preserve">     Благодарности</w:t>
      </w:r>
    </w:p>
    <w:p>
      <w:pPr>
        <w:pStyle w:val="hm_Normal"/>
      </w:pPr>
      <w:r>
        <w:rPr>
          <w:rStyle w:val="hm_NormalChar"/>
          <w:rFonts w:ascii="Arial" w:hAnsi="Arial"/>
          <w:sz w:val="20"/>
          <w:color w:val="000000"/>
        </w:rPr>
        <w:t>---------------------------------------------------------------</w:t>
      </w:r>
    </w:p>
    <w:p>
      <w:pPr>
        <w:tabs>
          <w:tab w:val="clear" w:pos="195"/>
        </w:tabs>
        <w:numPr>
          <w:ilvl w:val="0"/>
          <w:numId w:val="2"/>
        </w:numPr>
      </w:pPr>
      <w:r>
        <w:rPr>
          <w:rFonts w:ascii="Arial" w:hAnsi="Arial"/>
          <w:sz w:val="20"/>
          <w:color w:val="000000"/>
        </w:rPr>
        <w:t xml:space="preserve">  Guido Muehlwitz - нашел и уничтожил очень серьезную ошибку обработки строк</w:t>
      </w:r>
    </w:p>
    <w:p>
      <w:pPr>
        <w:tabs>
          <w:tab w:val="clear" w:pos="195"/>
        </w:tabs>
        <w:numPr>
          <w:ilvl w:val="0"/>
          <w:numId w:val="2"/>
        </w:numPr>
      </w:pPr>
      <w:r>
        <w:rPr>
          <w:rFonts w:ascii="Arial" w:hAnsi="Arial"/>
          <w:sz w:val="20"/>
          <w:color w:val="000000"/>
        </w:rPr>
        <w:t xml:space="preserve">  Stephan Klimek - тестирование в CPPB, предложил многие доработки</w:t>
      </w:r>
    </w:p>
    <w:p>
      <w:pPr>
        <w:tabs>
          <w:tab w:val="clear" w:pos="195"/>
        </w:tabs>
        <w:numPr>
          <w:ilvl w:val="0"/>
          <w:numId w:val="2"/>
        </w:numPr>
      </w:pPr>
      <w:r>
        <w:rPr>
          <w:rFonts w:ascii="Arial" w:hAnsi="Arial"/>
          <w:sz w:val="20"/>
          <w:color w:val="000000"/>
        </w:rPr>
        <w:t xml:space="preserve">  Steve Mudford - реализовал параметр Offset</w:t>
      </w:r>
    </w:p>
    <w:p>
      <w:pPr>
        <w:tabs>
          <w:tab w:val="clear" w:pos="195"/>
        </w:tabs>
        <w:numPr>
          <w:ilvl w:val="0"/>
          <w:numId w:val="2"/>
        </w:numPr>
      </w:pPr>
      <w:r>
        <w:rPr>
          <w:rFonts w:ascii="Arial" w:hAnsi="Arial"/>
          <w:sz w:val="20"/>
          <w:color w:val="000000"/>
        </w:rPr>
        <w:t xml:space="preserve">  Martin Baur (</w:t>
      </w:r>
      <w:hyperlink r:id="rId63">
        <w:r>
          <w:rPr>
            <w:rFonts w:ascii="Arial" w:hAnsi="Arial"/>
            <w:u w:val="double" w:color="auto"/>
            <w:sz w:val="20"/>
            <w:color w:val="0000FF"/>
          </w:rPr>
          <w:t>www.mindpower.com</w:t>
        </w:r>
      </w:hyperlink>
      <w:r>
        <w:rPr>
          <w:rFonts w:ascii="Arial" w:hAnsi="Arial"/>
          <w:sz w:val="20"/>
          <w:color w:val="000000"/>
        </w:rPr>
        <w:t>) - перевод этого справочного файла на немецкий, полезные предложения</w:t>
      </w:r>
    </w:p>
    <w:p>
      <w:pPr>
        <w:tabs>
          <w:tab w:val="clear" w:pos="195"/>
        </w:tabs>
        <w:numPr>
          <w:ilvl w:val="0"/>
          <w:numId w:val="2"/>
        </w:numPr>
      </w:pPr>
      <w:r>
        <w:rPr>
          <w:rFonts w:ascii="Arial" w:hAnsi="Arial"/>
          <w:sz w:val="20"/>
          <w:color w:val="000000"/>
        </w:rPr>
        <w:t xml:space="preserve">  Yury Finkel - реализация поддержки UniCode, нашел и исправил неприятный баг</w:t>
      </w:r>
    </w:p>
    <w:p>
      <w:pPr>
        <w:tabs>
          <w:tab w:val="clear" w:pos="195"/>
        </w:tabs>
        <w:numPr>
          <w:ilvl w:val="0"/>
          <w:numId w:val="2"/>
        </w:numPr>
      </w:pPr>
      <w:r>
        <w:rPr>
          <w:rFonts w:ascii="Arial" w:hAnsi="Arial"/>
          <w:sz w:val="20"/>
          <w:color w:val="000000"/>
        </w:rPr>
        <w:t xml:space="preserve">  Ralf Junker - весьма педантично просмотрел код и реализовал ряд блестящих оптимизаций.</w:t>
      </w:r>
    </w:p>
    <w:p>
      <w:pPr>
        <w:tabs>
          <w:tab w:val="clear" w:pos="195"/>
        </w:tabs>
        <w:numPr>
          <w:ilvl w:val="0"/>
          <w:numId w:val="2"/>
        </w:numPr>
      </w:pPr>
      <w:r>
        <w:rPr>
          <w:rFonts w:ascii="Arial" w:hAnsi="Arial"/>
          <w:sz w:val="20"/>
          <w:color w:val="000000"/>
        </w:rPr>
        <w:t xml:space="preserve">  Simeon Lilov - перевод этого справочного файла на болгарский язык</w:t>
      </w:r>
    </w:p>
    <w:p>
      <w:pPr>
        <w:tabs>
          <w:tab w:val="clear" w:pos="195"/>
        </w:tabs>
        <w:numPr>
          <w:ilvl w:val="0"/>
          <w:numId w:val="2"/>
        </w:numPr>
      </w:pPr>
      <w:r>
        <w:rPr>
          <w:rFonts w:ascii="Arial" w:hAnsi="Arial"/>
          <w:sz w:val="20"/>
          <w:color w:val="000000"/>
        </w:rPr>
        <w:t xml:space="preserve">  Filip Jirsбk and Matthew Winter (wintermi@yahoo.com) - помощь в реализации non-greedy режима</w:t>
      </w:r>
    </w:p>
    <w:p>
      <w:pPr>
        <w:tabs>
          <w:tab w:val="clear" w:pos="195"/>
        </w:tabs>
        <w:numPr>
          <w:ilvl w:val="0"/>
          <w:numId w:val="2"/>
        </w:numPr>
      </w:pPr>
      <w:r>
        <w:rPr>
          <w:rFonts w:ascii="Arial" w:hAnsi="Arial"/>
          <w:sz w:val="20"/>
          <w:color w:val="000000"/>
        </w:rPr>
        <w:t xml:space="preserve">  Kit Eason - предоставил массу примеров выражений для </w:t>
      </w:r>
      <w:hyperlink w:anchor="RegExp_Syntax">
        <w:r>
          <w:rPr>
            <w:rFonts w:ascii="Arial" w:hAnsi="Arial"/>
            <w:u w:val="single" w:color="auto"/>
            <w:sz w:val="20"/>
            <w:color w:val="0000FF"/>
          </w:rPr>
          <w:t>описания синтаксиса</w:t>
        </w:r>
      </w:hyperlink>
    </w:p>
    <w:p>
      <w:pPr>
        <w:tabs>
          <w:tab w:val="clear" w:pos="195"/>
        </w:tabs>
        <w:numPr>
          <w:ilvl w:val="0"/>
          <w:numId w:val="2"/>
        </w:numPr>
      </w:pPr>
      <w:r>
        <w:rPr>
          <w:rFonts w:ascii="Arial" w:hAnsi="Arial"/>
          <w:sz w:val="20"/>
          <w:color w:val="000000"/>
        </w:rPr>
        <w:t xml:space="preserve">  Juergen Schroth - поиск ошибок и полезные предложения</w:t>
      </w:r>
    </w:p>
    <w:p>
      <w:pPr>
        <w:tabs>
          <w:tab w:val="clear" w:pos="195"/>
        </w:tabs>
        <w:numPr>
          <w:ilvl w:val="0"/>
          <w:numId w:val="2"/>
        </w:numPr>
      </w:pPr>
      <w:r>
        <w:rPr>
          <w:rFonts w:ascii="Arial" w:hAnsi="Arial"/>
          <w:sz w:val="20"/>
          <w:color w:val="000000"/>
        </w:rPr>
        <w:t xml:space="preserve">  Martin Ledoux - перевод этого справочного файла на французский язык</w:t>
      </w:r>
    </w:p>
    <w:p>
      <w:pPr>
        <w:tabs>
          <w:tab w:val="clear" w:pos="195"/>
        </w:tabs>
        <w:numPr>
          <w:ilvl w:val="0"/>
          <w:numId w:val="2"/>
        </w:numPr>
      </w:pPr>
      <w:r>
        <w:rPr>
          <w:rFonts w:ascii="Arial" w:hAnsi="Arial"/>
          <w:sz w:val="20"/>
          <w:color w:val="000000"/>
        </w:rPr>
        <w:t xml:space="preserve">  Diego Calp (mail@diegocalp.com), Аргентина - перевод этого справочного файла на испанский язык</w:t>
      </w:r>
    </w:p>
    <w:p>
      <w:pPr>
        <w:pStyle w:val="hm_Normal"/>
      </w:pPr>
    </w:p>
    <w:p>
      <w:pPr>
        <w:pStyle w:val="hm_Normal"/>
      </w:pPr>
      <w:r>
        <w:rPr>
          <w:rStyle w:val="hm_NormalChar"/>
          <w:rFonts w:ascii="Arial" w:hAnsi="Arial"/>
          <w:sz w:val="20"/>
          <w:color w:val="000000"/>
        </w:rPr>
        <w:t xml:space="preserve"> И многим другим за неоценимую помощь в охоте на баги !</w:t>
      </w:r>
    </w:p>
    <w:p>
      <w:pPr>
        <w:pStyle w:val="hm_Normal"/>
      </w:pPr>
    </w:p>
    <w:p>
      <w:pPr>
        <w:pStyle w:val="hm_Normal"/>
      </w:pPr>
      <w:r>
        <w:rPr>
          <w:rStyle w:val="hm_NormalChar"/>
          <w:rFonts w:ascii="Arial" w:hAnsi="Arial"/>
          <w:sz w:val="20"/>
          <w:color w:val="000000"/>
        </w:rPr>
        <w:t>Автор с удовольствием примет помощь в переводе этого руководства на другие языки.</w:t>
      </w:r>
    </w:p>
    <w:p>
      <w:pPr>
        <w:pStyle w:val="hm_Normal"/>
      </w:pPr>
    </w:p>
    <w:p>
      <w:pPr>
        <w:pStyle w:val="hm_Normal"/>
      </w:pPr>
      <w:drawing>
        <wp:inline distT="0" distB="0" distL="0" distR="0">
          <wp:extent cx="304800" cy="304800"/>
          <wp:effectExtent l="0" t="0" r="0" b="0"/>
          <wp:docPr id="2" name="Pic 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man88x30.png"/>
                  <pic:cNvPicPr/>
                </pic:nvPicPr>
                <pic:blipFill>
                  <a:blip r:embed="rId65" cstate="print"/>
                  <a:stretch>
                    <a:fillRect/>
                  </a:stretch>
                </pic:blipFill>
                <pic:spPr>
                  <a:xfrm>
                    <a:off x="0" y="0"/>
                    <a:ext cx="304800" cy="304800"/>
                  </a:xfrm>
                  <a:prstGeom prst="rect">
                    <a:avLst/>
                  </a:prstGeom>
                </pic:spPr>
              </pic:pic>
            </a:graphicData>
          </a:graphic>
        </wp:inline>
      </w:drawing>
    </w:p>
    <w:p>
      <w:pPr>
        <w:pStyle w:val="hm_Normal"/>
      </w:pPr>
    </w:p>
    <w:p>
      <w:pPr>
        <w:pStyle w:val="Heading1"/>
        <w:numPr>
          <w:ilvl w:val="0"/>
          <w:numId w:val="1"/>
        </w:numPr>
      </w:pPr>
      <w:r>
        <w:t>Демо-примеры</w:t>
      </w:r>
    </w:p>
    <w:p>
      <w:bookmarkStart w:id="rId19" w:name="Demos"/>
      <w:pPr>
        <w:pStyle w:val="Heading2"/>
        <w:numPr>
          <w:ilvl w:val="1"/>
          <w:numId w:val="1"/>
        </w:numPr>
        <w:ind w:left="426"/>
      </w:pPr>
      <w:r>
        <w:t>Демо-примеры</w:t>
      </w:r>
      <w:bookmarkEnd w:id="rId19"/>
    </w:p>
    <w:p>
      <w:pPr>
        <w:pStyle w:val="hm_Normal"/>
      </w:pPr>
      <w:r>
        <w:rPr>
          <w:rStyle w:val="hm_NormalChar"/>
          <w:rFonts w:ascii="Arial" w:hAnsi="Arial"/>
          <w:sz w:val="20"/>
          <w:color w:val="000000"/>
        </w:rPr>
        <w:t>Здесь перечислены демо-проекты, иллюстрирующие основные приемы использования TRegExpr.</w:t>
      </w:r>
    </w:p>
    <w:p>
      <w:pPr>
        <w:pStyle w:val="hm_Normal"/>
      </w:pPr>
    </w:p>
    <w:p>
      <w:pPr>
        <w:pStyle w:val="hm_Normal"/>
      </w:pPr>
      <w:r>
        <w:rPr>
          <w:rStyle w:val="hm_NormalChar"/>
          <w:rFonts w:ascii="Arial" w:hAnsi="Arial"/>
          <w:sz w:val="20"/>
          <w:color w:val="000000"/>
        </w:rPr>
        <w:t>Обратите внимание, что существуют локализованные варианты (с комментариями на разных языках). Если у Вас в каталоге Demos примеры с комментариями только на английском, то русскоязычные</w:t>
      </w:r>
    </w:p>
    <w:p>
      <w:pPr>
        <w:pStyle w:val="hm_Normal"/>
      </w:pPr>
      <w:r>
        <w:rPr>
          <w:rStyle w:val="hm_NormalChar"/>
          <w:rFonts w:ascii="Arial" w:hAnsi="Arial"/>
          <w:sz w:val="20"/>
          <w:color w:val="000000"/>
        </w:rPr>
        <w:t>Вы можете найти в составе полного русского дистрибутива TRegExpr или в архиве с русской документацией (при распаковке архива в каталог TRegExpr, русифицированные примеры записываются поверх английских, замещая их).</w:t>
      </w:r>
    </w:p>
    <w:p>
      <w:pPr>
        <w:pStyle w:val="hm_Normal"/>
      </w:pPr>
    </w:p>
    <w:p>
      <w:pPr>
        <w:pStyle w:val="hm_Normal"/>
      </w:pPr>
      <w:r>
        <w:rPr>
          <w:rStyle w:val="hm_NormalChar"/>
          <w:rFonts w:ascii="Arial" w:hAnsi="Arial"/>
          <w:b/>
          <w:sz w:val="20"/>
          <w:color w:val="000000"/>
        </w:rPr>
        <w:t>Demos\TRegExprRoutines</w:t>
      </w:r>
    </w:p>
    <w:p>
      <w:pPr>
        <w:ind w:left="90"/>
      </w:pPr>
      <w:r>
        <w:rPr>
          <w:rFonts w:ascii="Arial" w:hAnsi="Arial"/>
          <w:sz w:val="20"/>
          <w:color w:val="000000"/>
        </w:rPr>
        <w:t>Самый простой способ использовать TRegExpr, пояснения см.в исходных текстах.</w:t>
      </w:r>
    </w:p>
    <w:p>
      <w:pPr>
        <w:ind w:left="90"/>
      </w:pPr>
    </w:p>
    <w:p>
      <w:pPr>
        <w:pStyle w:val="hm_Normal"/>
      </w:pPr>
      <w:r>
        <w:rPr>
          <w:rStyle w:val="hm_NormalChar"/>
          <w:rFonts w:ascii="Arial" w:hAnsi="Arial"/>
          <w:b/>
          <w:sz w:val="20"/>
          <w:color w:val="000000"/>
        </w:rPr>
        <w:t>Demos\TRegExprClass</w:t>
      </w:r>
    </w:p>
    <w:p>
      <w:pPr>
        <w:ind w:left="90"/>
      </w:pPr>
      <w:r>
        <w:rPr>
          <w:rFonts w:ascii="Arial" w:hAnsi="Arial"/>
          <w:sz w:val="20"/>
          <w:color w:val="000000"/>
        </w:rPr>
        <w:t>Более эффективный способ использовать TRegExpr, пояснения см.в исходных текстах.</w:t>
      </w:r>
    </w:p>
    <w:p>
      <w:pPr>
        <w:ind w:left="90"/>
      </w:pPr>
    </w:p>
    <w:p>
      <w:pPr>
        <w:pStyle w:val="hm_Normal"/>
      </w:pPr>
      <w:r>
        <w:rPr>
          <w:rStyle w:val="hm_NormalChar"/>
          <w:rFonts w:ascii="Arial" w:hAnsi="Arial"/>
          <w:b/>
          <w:sz w:val="20"/>
          <w:color w:val="000000"/>
        </w:rPr>
        <w:t>Demos\Text2HTML</w:t>
      </w:r>
    </w:p>
    <w:p>
      <w:pPr>
        <w:ind w:left="90"/>
      </w:pPr>
      <w:r>
        <w:rPr>
          <w:rFonts w:ascii="Arial" w:hAnsi="Arial"/>
          <w:sz w:val="20"/>
          <w:color w:val="000000"/>
        </w:rPr>
        <w:t xml:space="preserve">см. </w:t>
      </w:r>
      <w:hyperlink w:anchor="Text2Html">
        <w:r>
          <w:rPr>
            <w:rFonts w:ascii="Arial" w:hAnsi="Arial"/>
            <w:u w:val="single" w:color="auto"/>
            <w:sz w:val="20"/>
            <w:color w:val="0000FF"/>
          </w:rPr>
          <w:t>описание</w:t>
        </w:r>
      </w:hyperlink>
    </w:p>
    <w:p>
      <w:pPr>
        <w:pStyle w:val="hm_Normal"/>
      </w:pPr>
    </w:p>
    <w:p>
      <w:pPr>
        <w:pStyle w:val="hm_Normal"/>
      </w:pPr>
      <w:r>
        <w:rPr>
          <w:rStyle w:val="hm_NormalChar"/>
          <w:rFonts w:ascii="Arial" w:hAnsi="Arial"/>
          <w:sz w:val="20"/>
          <w:color w:val="000000"/>
        </w:rPr>
        <w:t xml:space="preserve">Если Вы не знакомы с регулярными выражениями, изучите раздел </w:t>
      </w:r>
      <w:hyperlink w:anchor="RegExp_Syntax">
        <w:r>
          <w:rPr>
            <w:rStyle w:val="hm_NormalChar"/>
            <w:rFonts w:ascii="Arial" w:hAnsi="Arial"/>
            <w:u w:val="single" w:color="auto"/>
            <w:sz w:val="20"/>
            <w:color w:val="0000FF"/>
          </w:rPr>
          <w:t>Синтаксис</w:t>
        </w:r>
      </w:hyperlink>
      <w:r>
        <w:rPr>
          <w:rStyle w:val="hm_NormalChar"/>
          <w:rFonts w:ascii="Arial" w:hAnsi="Arial"/>
          <w:sz w:val="20"/>
          <w:color w:val="000000"/>
        </w:rPr>
        <w:t xml:space="preserve">. Кроме того, для понимания примеров нужно просмотреть описание </w:t>
      </w:r>
      <w:hyperlink w:anchor="TRegExpr_Interface">
        <w:r>
          <w:rPr>
            <w:rStyle w:val="hm_NormalChar"/>
            <w:rFonts w:ascii="Arial" w:hAnsi="Arial"/>
            <w:u w:val="single" w:color="auto"/>
            <w:sz w:val="20"/>
            <w:color w:val="0000FF"/>
          </w:rPr>
          <w:t>интерфейса</w:t>
        </w:r>
      </w:hyperlink>
      <w:r>
        <w:rPr>
          <w:rStyle w:val="hm_NormalChar"/>
          <w:rFonts w:ascii="Arial" w:hAnsi="Arial"/>
          <w:sz w:val="20"/>
          <w:color w:val="000000"/>
        </w:rPr>
        <w:t xml:space="preserve"> TRegExpr.</w:t>
      </w:r>
    </w:p>
    <w:p>
      <w:pPr>
        <w:pStyle w:val="hm_Normal"/>
      </w:pPr>
    </w:p>
    <w:p>
      <w:pPr>
        <w:pStyle w:val="hm_Normal"/>
      </w:pPr>
      <w:r>
        <w:rPr>
          <w:rStyle w:val="hm_NormalChar"/>
          <w:rFonts w:ascii="Arial" w:hAnsi="Arial"/>
          <w:sz w:val="20"/>
          <w:color w:val="000000"/>
        </w:rPr>
        <w:t xml:space="preserve">Не забудьте также прочитать мои статьи на </w:t>
      </w:r>
      <w:hyperlink r:id="rId67">
        <w:r>
          <w:rPr>
            <w:rStyle w:val="hm_NormalChar"/>
            <w:rFonts w:ascii="Arial" w:hAnsi="Arial"/>
            <w:u w:val="double" w:color="auto"/>
            <w:sz w:val="20"/>
            <w:color w:val="0000FF"/>
          </w:rPr>
          <w:t>Delphi3000.com</w:t>
        </w:r>
      </w:hyperlink>
      <w:r>
        <w:rPr>
          <w:rStyle w:val="hm_NormalChar"/>
          <w:rFonts w:ascii="Arial" w:hAnsi="Arial"/>
          <w:sz w:val="20"/>
          <w:color w:val="000000"/>
        </w:rPr>
        <w:t xml:space="preserve"> (только на английском) и </w:t>
      </w:r>
      <w:hyperlink r:id="rId68">
        <w:r>
          <w:rPr>
            <w:rStyle w:val="hm_NormalChar"/>
            <w:rFonts w:ascii="Arial" w:hAnsi="Arial"/>
            <w:u w:val="double" w:color="auto"/>
            <w:sz w:val="20"/>
            <w:color w:val="0000FF"/>
          </w:rPr>
          <w:t>Королевстве Delphi</w:t>
        </w:r>
      </w:hyperlink>
      <w:r>
        <w:rPr>
          <w:rStyle w:val="hm_NormalChar"/>
          <w:rFonts w:ascii="Arial" w:hAnsi="Arial"/>
          <w:sz w:val="20"/>
          <w:color w:val="000000"/>
        </w:rPr>
        <w:t>, и проголосовать там за эти статьи ;).</w:t>
      </w:r>
    </w:p>
    <w:p>
      <w:pPr>
        <w:pStyle w:val="hm_Normal"/>
      </w:pPr>
    </w:p>
    <w:p>
      <w:pPr>
        <w:pStyle w:val="hm_Normal"/>
      </w:pPr>
      <w:r>
        <w:rPr>
          <w:rStyle w:val="hm_NormalChar"/>
          <w:rFonts w:ascii="Arial" w:hAnsi="Arial"/>
          <w:b/>
          <w:sz w:val="20"/>
          <w:color w:val="000000"/>
        </w:rPr>
        <w:t>Примечание</w:t>
      </w:r>
    </w:p>
    <w:p>
      <w:pPr>
        <w:ind w:left="90"/>
      </w:pPr>
      <w:r>
        <w:rPr>
          <w:rFonts w:ascii="Arial" w:hAnsi="Arial"/>
          <w:sz w:val="16"/>
          <w:color w:val="000000"/>
        </w:rPr>
        <w:t xml:space="preserve">Обратите внимание, что если Вы используете Delphi версии 3 и ниже, то при открытии этого проекта Вы получите серию предупреждений о </w:t>
      </w:r>
      <w:r>
        <w:rPr>
          <w:rFonts w:ascii="Arial" w:hAnsi="Arial"/>
          <w:b/>
          <w:sz w:val="16"/>
          <w:color w:val="000000"/>
        </w:rPr>
        <w:t>несуществующих свойствах</w:t>
      </w:r>
      <w:r>
        <w:rPr>
          <w:rFonts w:ascii="Arial" w:hAnsi="Arial"/>
          <w:sz w:val="16"/>
          <w:color w:val="000000"/>
        </w:rPr>
        <w:t>. Это не нарушит работу программы (речь идет о расширениях, появившихся в Delphi 4 и позволяющих более интеллектуально изменять размеры и положение компонентов при изменении размеров содержащей их формы).</w:t>
      </w:r>
    </w:p>
    <w:p>
      <w:pPr>
        <w:pStyle w:val="hm_Normal"/>
      </w:pPr>
    </w:p>
    <w:p>
      <w:pPr>
        <w:pStyle w:val="hm_Normal"/>
      </w:pPr>
    </w:p>
    <w:p>
      <w:pPr>
        <w:pStyle w:val="hm_Normal"/>
      </w:pPr>
    </w:p>
    <w:p>
      <w:bookmarkStart w:id="rId66" w:name="Text2Html"/>
      <w:pPr>
        <w:pStyle w:val="Heading2"/>
        <w:numPr>
          <w:ilvl w:val="1"/>
          <w:numId w:val="1"/>
        </w:numPr>
        <w:ind w:left="426"/>
      </w:pPr>
      <w:r>
        <w:t>Text2Http</w:t>
      </w:r>
      <w:bookmarkEnd w:id="rId66"/>
    </w:p>
    <w:p>
      <w:pPr>
        <w:pStyle w:val="hm_Normal"/>
      </w:pPr>
      <w:r>
        <w:rPr>
          <w:rStyle w:val="hm_NormalChar"/>
          <w:rFonts w:ascii="Arial" w:hAnsi="Arial"/>
          <w:sz w:val="20"/>
          <w:color w:val="000000"/>
        </w:rPr>
        <w:t>Простейшая утилита для конвертации текста в HTML-код.</w:t>
      </w:r>
    </w:p>
    <w:p>
      <w:pPr>
        <w:pStyle w:val="hm_Normal"/>
      </w:pPr>
      <w:r>
        <w:rPr>
          <w:rStyle w:val="hm_NormalChar"/>
          <w:rFonts w:ascii="Arial" w:hAnsi="Arial"/>
          <w:sz w:val="20"/>
          <w:color w:val="000000"/>
        </w:rPr>
        <w:t xml:space="preserve">Использует модуль </w:t>
      </w:r>
      <w:hyperlink w:anchor="HyperLinksDecorator">
        <w:r>
          <w:rPr>
            <w:rStyle w:val="hm_NormalChar"/>
            <w:rFonts w:ascii="Arial" w:hAnsi="Arial"/>
            <w:u w:val="single" w:color="auto"/>
            <w:sz w:val="20"/>
            <w:color w:val="0000FF"/>
          </w:rPr>
          <w:t>HyperLinksDecorator</w:t>
        </w:r>
      </w:hyperlink>
    </w:p>
    <w:p>
      <w:pPr>
        <w:pStyle w:val="hm_Normal"/>
      </w:pPr>
    </w:p>
    <w:p>
      <w:pPr>
        <w:pStyle w:val="hm_Normal"/>
      </w:pPr>
      <w:r>
        <w:rPr>
          <w:rStyle w:val="hm_NormalChar"/>
          <w:rFonts w:ascii="Arial" w:hAnsi="Arial"/>
          <w:sz w:val="20"/>
          <w:color w:val="000000"/>
        </w:rPr>
        <w:t>Написана исключительно как пример использования TRegExpr.</w:t>
      </w:r>
    </w:p>
    <w:p>
      <w:pPr>
        <w:pStyle w:val="hm_Normal"/>
      </w:pPr>
    </w:p>
    <w:p>
      <w:bookmarkStart w:id="rId25" w:name="HyperLinksDecorator"/>
      <w:pPr>
        <w:pStyle w:val="Heading2"/>
        <w:numPr>
          <w:ilvl w:val="1"/>
          <w:numId w:val="1"/>
        </w:numPr>
        <w:ind w:left="426"/>
      </w:pPr>
      <w:r>
        <w:t>Пример - оформление гипер-ссылок</w:t>
      </w:r>
      <w:bookmarkEnd w:id="rId25"/>
    </w:p>
    <w:p>
      <w:pPr>
        <w:pStyle w:val="hm_Normal"/>
      </w:pPr>
      <w:r>
        <w:rPr>
          <w:rStyle w:val="hm_NormalChar"/>
          <w:rFonts w:ascii="Arial" w:hAnsi="Arial"/>
          <w:sz w:val="20"/>
          <w:color w:val="000000"/>
        </w:rPr>
        <w:t xml:space="preserve">Содержит функции для поиска URL в обычном тексте и оформления их как HTML-ссылки (используется в программе преобразования текста, в  HTML-код, </w:t>
      </w:r>
      <w:hyperlink w:anchor="Text2Html">
        <w:r>
          <w:rPr>
            <w:rStyle w:val="hm_NormalChar"/>
            <w:rFonts w:ascii="Arial" w:hAnsi="Arial"/>
            <w:u w:val="single" w:color="auto"/>
            <w:sz w:val="20"/>
            <w:color w:val="0000FF"/>
          </w:rPr>
          <w:t>Text2Html</w:t>
        </w:r>
      </w:hyperlink>
      <w:r>
        <w:rPr>
          <w:rStyle w:val="hm_NormalChar"/>
          <w:rFonts w:ascii="Arial" w:hAnsi="Arial"/>
          <w:sz w:val="20"/>
          <w:color w:val="000000"/>
        </w:rPr>
        <w:t>).</w:t>
      </w:r>
    </w:p>
    <w:p>
      <w:pPr>
        <w:pStyle w:val="hm_Normal"/>
      </w:pPr>
    </w:p>
    <w:p>
      <w:pPr>
        <w:pStyle w:val="hm_Normal"/>
      </w:pPr>
      <w:r>
        <w:rPr>
          <w:rStyle w:val="hm_NormalChar"/>
          <w:rFonts w:ascii="Arial" w:hAnsi="Arial"/>
          <w:sz w:val="20"/>
          <w:color w:val="000000"/>
        </w:rPr>
        <w:t>Например, подстрока 'www.RegExpStudio.com' будет заменена на '&lt;a href="http://www.RegExpStudio.com"&gt;www.RegExpStudio.com&lt;/a&gt;', а подстрока 'anso@mail.ru' заменится на '&lt;a href="mailto:anso@mail.ru"&gt;anso@mail.ru&lt;/a&gt;'.</w:t>
      </w:r>
    </w:p>
    <w:p>
      <w:pPr>
        <w:pStyle w:val="hm_Normal"/>
      </w:pPr>
    </w:p>
    <w:p>
      <w:pPr>
        <w:pStyle w:val="hm_Normal"/>
      </w:pPr>
      <w:bookmarkStart w:id="rId69" w:name="HyperLinksDecorator_decorateurls"/>
      <w:bookmarkEnd w:id="rId69"/>
      <w:r>
        <w:rPr>
          <w:rStyle w:val="hm_NormalChar"/>
          <w:rFonts w:ascii="Arial" w:hAnsi="Arial"/>
          <w:b/>
          <w:sz w:val="20"/>
          <w:color w:val="0000FF"/>
        </w:rPr>
        <w:t>function DecorateURLs</w:t>
      </w:r>
    </w:p>
    <w:p>
      <w:pPr>
        <w:pStyle w:val="hm_Normal"/>
      </w:pPr>
    </w:p>
    <w:p>
      <w:pPr>
        <w:pStyle w:val="hm_Normal"/>
      </w:pPr>
      <w:r>
        <w:rPr>
          <w:rStyle w:val="hm_NormalChar"/>
          <w:rFonts w:ascii="Arial" w:hAnsi="Arial"/>
          <w:sz w:val="20"/>
          <w:color w:val="000000"/>
        </w:rPr>
        <w:t xml:space="preserve">Оформляет ссылки найденные как по сигнатуре 'http://...' или 'ftp://..' так и ссылки в которых протокол не указан, но они начинаются с 'www.' Прим. если нужно также оформить как ссылки e-mail адреса, воспользуйтесь функцией </w:t>
      </w:r>
      <w:hyperlink w:anchor="HyperLinksDecorator_decorateemails">
        <w:r>
          <w:rPr>
            <w:rStyle w:val="hm_NormalChar"/>
            <w:rFonts w:ascii="Arial" w:hAnsi="Arial"/>
            <w:u w:val="single" w:color="auto"/>
            <w:sz w:val="20"/>
            <w:color w:val="0000FF"/>
          </w:rPr>
          <w:t>DecorateEMails</w:t>
        </w:r>
      </w:hyperlink>
      <w:r>
        <w:rPr>
          <w:rStyle w:val="hm_NormalChar"/>
          <w:rFonts w:ascii="Arial" w:hAnsi="Arial"/>
          <w:sz w:val="20"/>
          <w:color w:val="000000"/>
        </w:rPr>
        <w:t>.</w:t>
      </w:r>
    </w:p>
    <w:p>
      <w:pPr>
        <w:pStyle w:val="hm_Normal"/>
      </w:pPr>
    </w:p>
    <w:p>
      <w:pPr>
        <w:pStyle w:val="hm_Normal"/>
      </w:pPr>
      <w:r>
        <w:rPr>
          <w:rStyle w:val="hm_NormalChar"/>
          <w:rFonts w:ascii="Courier New" w:hAnsi="Courier New"/>
          <w:b/>
          <w:sz w:val="16"/>
          <w:color w:val="000000"/>
        </w:rPr>
        <w:t>function</w:t>
      </w:r>
      <w:r>
        <w:rPr>
          <w:rStyle w:val="hm_NormalChar"/>
          <w:rFonts w:ascii="Courier New" w:hAnsi="Courier New"/>
          <w:sz w:val="16"/>
          <w:color w:val="000000"/>
        </w:rPr>
        <w:t xml:space="preserve"> DecorateURLs (</w:t>
      </w:r>
      <w:r>
        <w:rPr>
          <w:rStyle w:val="hm_NormalChar"/>
          <w:rFonts w:ascii="Courier New" w:hAnsi="Courier New"/>
          <w:b/>
          <w:sz w:val="16"/>
          <w:color w:val="000000"/>
        </w:rPr>
        <w:t>const</w:t>
      </w:r>
      <w:r>
        <w:rPr>
          <w:rStyle w:val="hm_NormalChar"/>
          <w:rFonts w:ascii="Courier New" w:hAnsi="Courier New"/>
          <w:sz w:val="16"/>
          <w:color w:val="000000"/>
        </w:rPr>
        <w:t xml:space="preserve"> AText : </w:t>
      </w:r>
      <w:r>
        <w:rPr>
          <w:rStyle w:val="hm_NormalChar"/>
          <w:rFonts w:ascii="Courier New" w:hAnsi="Courier New"/>
          <w:b/>
          <w:sz w:val="16"/>
          <w:color w:val="000000"/>
        </w:rPr>
        <w:t>string</w:t>
      </w:r>
      <w:r>
        <w:rPr>
          <w:rStyle w:val="hm_NormalChar"/>
          <w:rFonts w:ascii="Courier New" w:hAnsi="Courier New"/>
          <w:sz w:val="16"/>
          <w:color w:val="000000"/>
        </w:rPr>
        <w:t xml:space="preserve">; AFlags : TDecorateURLsFlagSet = [durlAddr, durlPath]) : </w:t>
      </w:r>
      <w:r>
        <w:rPr>
          <w:rStyle w:val="hm_NormalChar"/>
          <w:rFonts w:ascii="Courier New" w:hAnsi="Courier New"/>
          <w:b/>
          <w:sz w:val="16"/>
          <w:color w:val="000000"/>
        </w:rPr>
        <w:t>string</w:t>
      </w:r>
      <w:r>
        <w:rPr>
          <w:rStyle w:val="hm_NormalChar"/>
          <w:rFonts w:ascii="Courier New" w:hAnsi="Courier New"/>
          <w:sz w:val="16"/>
          <w:color w:val="000000"/>
        </w:rPr>
        <w:t>;</w:t>
      </w:r>
    </w:p>
    <w:p>
      <w:pPr>
        <w:pStyle w:val="hm_Normal"/>
      </w:pPr>
    </w:p>
    <w:p>
      <w:pPr>
        <w:pStyle w:val="hm_Normal"/>
      </w:pPr>
      <w:r>
        <w:rPr>
          <w:rStyle w:val="hm_NormalChar"/>
          <w:rFonts w:ascii="Arial" w:hAnsi="Arial"/>
          <w:b/>
          <w:sz w:val="20"/>
          <w:color w:val="000000"/>
        </w:rPr>
        <w:t>Описание</w:t>
      </w:r>
    </w:p>
    <w:p>
      <w:pPr>
        <w:pStyle w:val="hm_Normal"/>
      </w:pPr>
    </w:p>
    <w:p>
      <w:pPr>
        <w:pStyle w:val="hm_Normal"/>
      </w:pPr>
      <w:r>
        <w:rPr>
          <w:rStyle w:val="hm_NormalChar"/>
          <w:rFonts w:ascii="Arial" w:hAnsi="Arial"/>
          <w:sz w:val="20"/>
          <w:color w:val="000000"/>
        </w:rPr>
        <w:t xml:space="preserve">Возвращает текст AText с оформленными гипер-ссылками. </w:t>
      </w:r>
    </w:p>
    <w:p>
      <w:pPr>
        <w:pStyle w:val="hm_Normal"/>
      </w:pPr>
    </w:p>
    <w:p>
      <w:pPr>
        <w:pStyle w:val="hm_Normal"/>
      </w:pPr>
      <w:r>
        <w:rPr>
          <w:rStyle w:val="hm_NormalChar"/>
          <w:rFonts w:ascii="Arial" w:hAnsi="Arial"/>
          <w:sz w:val="20"/>
          <w:color w:val="000000"/>
        </w:rPr>
        <w:t>AFlags определяет, какая часть гипер-ссылки будет помещена в видимую часть. Например, если указать [durlAddr] то гипер-ссылка 'www.RegExpStudio.com/contacts.htm' будет оформлена как '&lt;a href="http://www.RegExpStudio.com/contacts.htm"&gt;www.RegExpStudio.com&lt;/a&gt;'.</w:t>
      </w:r>
    </w:p>
    <w:p>
      <w:pPr>
        <w:pStyle w:val="hm_Normal"/>
      </w:pPr>
    </w:p>
    <w:p>
      <w:pPr>
        <w:pStyle w:val="hm_Normal"/>
      </w:pPr>
      <w:r>
        <w:rPr>
          <w:rStyle w:val="hm_NormalChar"/>
          <w:rFonts w:ascii="Courier New" w:hAnsi="Courier New"/>
          <w:b/>
          <w:sz w:val="16"/>
          <w:color w:val="000000"/>
        </w:rPr>
        <w:t>type</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TDecorateURLsFlags = (durlProto, durlAddr, durlPort, durlPath, durlBMark, durlParam);</w:t>
      </w:r>
    </w:p>
    <w:p>
      <w:pPr>
        <w:pStyle w:val="hm_Normal"/>
      </w:pPr>
      <w:r>
        <w:rPr>
          <w:rStyle w:val="hm_NormalChar"/>
          <w:rFonts w:ascii="Courier New" w:hAnsi="Courier New"/>
          <w:sz w:val="16"/>
          <w:color w:val="000000"/>
        </w:rPr>
        <w:t xml:space="preserve"> TDecorateURLsFlagSet = </w:t>
      </w:r>
      <w:r>
        <w:rPr>
          <w:rStyle w:val="hm_NormalChar"/>
          <w:rFonts w:ascii="Courier New" w:hAnsi="Courier New"/>
          <w:b/>
          <w:sz w:val="16"/>
          <w:color w:val="000000"/>
        </w:rPr>
        <w:t>set</w:t>
      </w:r>
      <w:r>
        <w:rPr>
          <w:rStyle w:val="hm_NormalChar"/>
          <w:rFonts w:ascii="Courier New" w:hAnsi="Courier New"/>
          <w:sz w:val="16"/>
          <w:color w:val="000000"/>
        </w:rPr>
        <w:t xml:space="preserve"> </w:t>
      </w:r>
      <w:r>
        <w:rPr>
          <w:rStyle w:val="hm_NormalChar"/>
          <w:rFonts w:ascii="Courier New" w:hAnsi="Courier New"/>
          <w:b/>
          <w:sz w:val="16"/>
          <w:color w:val="000000"/>
        </w:rPr>
        <w:t>of</w:t>
      </w:r>
      <w:r>
        <w:rPr>
          <w:rStyle w:val="hm_NormalChar"/>
          <w:rFonts w:ascii="Courier New" w:hAnsi="Courier New"/>
          <w:sz w:val="16"/>
          <w:color w:val="000000"/>
        </w:rPr>
        <w:t xml:space="preserve"> TDecorateURLsFlags;</w:t>
      </w:r>
    </w:p>
    <w:p>
      <w:pPr>
        <w:pStyle w:val="hm_Normal"/>
      </w:pPr>
    </w:p>
    <w:p>
      <w:pPr>
        <w:pStyle w:val="hm_Normal"/>
      </w:pPr>
      <w:r>
        <w:rPr>
          <w:rStyle w:val="hm_NormalChar"/>
          <w:rFonts w:ascii="Arial" w:hAnsi="Arial"/>
          <w:b/>
          <w:sz w:val="20"/>
          <w:color w:val="000000"/>
        </w:rPr>
        <w:t>Описание</w:t>
      </w:r>
    </w:p>
    <w:p>
      <w:pPr>
        <w:pStyle w:val="hm_Normal"/>
      </w:pPr>
    </w:p>
    <w:p>
      <w:pPr>
        <w:pStyle w:val="hm_Normal"/>
      </w:pPr>
      <w:r>
        <w:rPr>
          <w:rStyle w:val="hm_NormalChar"/>
          <w:rFonts w:ascii="Arial" w:hAnsi="Arial"/>
          <w:sz w:val="20"/>
          <w:color w:val="000000"/>
        </w:rPr>
        <w:t>Возможные значения:</w:t>
      </w:r>
    </w:p>
    <w:p>
      <w:pPr>
        <w:pStyle w:val="hm_Normal"/>
      </w:pPr>
    </w:p>
    <w:p>
      <w:pPr>
        <w:pStyle w:val="hm_Normal"/>
      </w:pPr>
      <w:r>
        <w:rPr>
          <w:rStyle w:val="hm_NormalChar"/>
          <w:rFonts w:ascii="Arial" w:hAnsi="Arial"/>
          <w:b/>
          <w:sz w:val="20"/>
          <w:color w:val="000000"/>
        </w:rPr>
        <w:t>Значение</w:t>
      </w:r>
      <w:r>
        <w:tab/>
      </w:r>
      <w:r>
        <w:rPr>
          <w:rStyle w:val="hm_NormalChar"/>
          <w:rFonts w:ascii="Arial" w:hAnsi="Arial"/>
          <w:b/>
          <w:sz w:val="20"/>
          <w:color w:val="000000"/>
        </w:rPr>
        <w:t>Описание</w:t>
      </w:r>
    </w:p>
    <w:p>
      <w:pPr>
        <w:pStyle w:val="hm_Normal"/>
      </w:pPr>
      <w:pict>
        <v:rect id="hr0" style="width:0;height:1px" o:hralign="center" o:hrstd="t" o:hrnoshade="t" o:hr="t" fillcolor="#000000" stroked="f"/>
      </w:pict>
    </w:p>
    <w:p>
      <w:pPr>
        <w:pStyle w:val="hm_Normal"/>
      </w:pPr>
      <w:r>
        <w:rPr>
          <w:rStyle w:val="hm_NormalChar"/>
          <w:rFonts w:ascii="Arial" w:hAnsi="Arial"/>
          <w:sz w:val="20"/>
          <w:color w:val="000000"/>
        </w:rPr>
        <w:t xml:space="preserve"> durlProto</w:t>
      </w:r>
      <w:r>
        <w:tab/>
      </w:r>
      <w:r>
        <w:rPr>
          <w:rStyle w:val="hm_NormalChar"/>
          <w:rFonts w:ascii="Arial" w:hAnsi="Arial"/>
          <w:sz w:val="20"/>
          <w:color w:val="000000"/>
        </w:rPr>
        <w:t>Протокол ('ftp://' или 'http://')</w:t>
      </w:r>
    </w:p>
    <w:p>
      <w:pPr>
        <w:pStyle w:val="hm_Normal"/>
      </w:pPr>
      <w:r>
        <w:rPr>
          <w:rStyle w:val="hm_NormalChar"/>
          <w:rFonts w:ascii="Arial" w:hAnsi="Arial"/>
          <w:sz w:val="20"/>
          <w:color w:val="000000"/>
        </w:rPr>
        <w:t>durlAddr</w:t>
      </w:r>
      <w:r>
        <w:tab/>
      </w:r>
      <w:r>
        <w:rPr>
          <w:rStyle w:val="hm_NormalChar"/>
          <w:rFonts w:ascii="Arial" w:hAnsi="Arial"/>
          <w:sz w:val="20"/>
          <w:color w:val="000000"/>
        </w:rPr>
        <w:t>TCP адрес или доменное имя сервера (например, 'anso.da.ru')</w:t>
      </w:r>
    </w:p>
    <w:p>
      <w:pPr>
        <w:pStyle w:val="hm_Normal"/>
      </w:pPr>
      <w:r>
        <w:rPr>
          <w:rStyle w:val="hm_NormalChar"/>
          <w:rFonts w:ascii="Arial" w:hAnsi="Arial"/>
          <w:sz w:val="20"/>
          <w:color w:val="000000"/>
        </w:rPr>
        <w:t>durlPort</w:t>
      </w:r>
      <w:r>
        <w:tab/>
      </w:r>
      <w:r>
        <w:tab/>
      </w:r>
      <w:r>
        <w:rPr>
          <w:rStyle w:val="hm_NormalChar"/>
          <w:rFonts w:ascii="Arial" w:hAnsi="Arial"/>
          <w:sz w:val="20"/>
          <w:color w:val="000000"/>
        </w:rPr>
        <w:t>Номер порта, если указан  (например, ':8080')</w:t>
      </w:r>
    </w:p>
    <w:p>
      <w:pPr>
        <w:pStyle w:val="hm_Normal"/>
      </w:pPr>
      <w:r>
        <w:rPr>
          <w:rStyle w:val="hm_NormalChar"/>
          <w:rFonts w:ascii="Arial" w:hAnsi="Arial"/>
          <w:sz w:val="20"/>
          <w:color w:val="000000"/>
        </w:rPr>
        <w:t>durlPath</w:t>
      </w:r>
      <w:r>
        <w:tab/>
      </w:r>
      <w:r>
        <w:rPr>
          <w:rStyle w:val="hm_NormalChar"/>
          <w:rFonts w:ascii="Arial" w:hAnsi="Arial"/>
          <w:sz w:val="20"/>
          <w:color w:val="000000"/>
        </w:rPr>
        <w:t>Путь к файлу (например, 'index.htm')</w:t>
      </w:r>
    </w:p>
    <w:p>
      <w:pPr>
        <w:pStyle w:val="hm_Normal"/>
      </w:pPr>
      <w:r>
        <w:rPr>
          <w:rStyle w:val="hm_NormalChar"/>
          <w:rFonts w:ascii="Arial" w:hAnsi="Arial"/>
          <w:sz w:val="20"/>
          <w:color w:val="000000"/>
        </w:rPr>
        <w:t>durlBMark</w:t>
      </w:r>
      <w:r>
        <w:tab/>
      </w:r>
      <w:r>
        <w:rPr>
          <w:rStyle w:val="hm_NormalChar"/>
          <w:rFonts w:ascii="Arial" w:hAnsi="Arial"/>
          <w:sz w:val="20"/>
          <w:color w:val="000000"/>
        </w:rPr>
        <w:t>Закладка (например, '#mark')</w:t>
      </w:r>
    </w:p>
    <w:p>
      <w:pPr>
        <w:pStyle w:val="hm_Normal"/>
      </w:pPr>
      <w:r>
        <w:rPr>
          <w:rStyle w:val="hm_NormalChar"/>
          <w:rFonts w:ascii="Arial" w:hAnsi="Arial"/>
          <w:sz w:val="20"/>
          <w:color w:val="000000"/>
        </w:rPr>
        <w:t>durlParam</w:t>
      </w:r>
      <w:r>
        <w:tab/>
      </w:r>
      <w:r>
        <w:rPr>
          <w:rStyle w:val="hm_NormalChar"/>
          <w:rFonts w:ascii="Arial" w:hAnsi="Arial"/>
          <w:sz w:val="20"/>
          <w:color w:val="000000"/>
        </w:rPr>
        <w:t>URL-параметры (например, '?ID=2&amp;User=13')</w:t>
      </w:r>
    </w:p>
    <w:p>
      <w:pPr>
        <w:pStyle w:val="hm_Normal"/>
      </w:pPr>
    </w:p>
    <w:p>
      <w:pPr>
        <w:pStyle w:val="hm_Normal"/>
      </w:pPr>
    </w:p>
    <w:p>
      <w:pPr>
        <w:pStyle w:val="hm_Normal"/>
      </w:pPr>
    </w:p>
    <w:p>
      <w:pPr>
        <w:pStyle w:val="hm_Normal"/>
      </w:pPr>
    </w:p>
    <w:p>
      <w:pPr>
        <w:pStyle w:val="hm_Normal"/>
      </w:pPr>
      <w:bookmarkStart w:id="rId70" w:name="HyperLinksDecorator_decorateemails"/>
      <w:bookmarkEnd w:id="rId70"/>
      <w:r>
        <w:rPr>
          <w:rStyle w:val="hm_NormalChar"/>
          <w:rFonts w:ascii="Arial" w:hAnsi="Arial"/>
          <w:b/>
          <w:sz w:val="20"/>
          <w:color w:val="0000FF"/>
        </w:rPr>
        <w:t>function DecorateEMails</w:t>
      </w:r>
    </w:p>
    <w:p>
      <w:pPr>
        <w:pStyle w:val="hm_Normal"/>
      </w:pPr>
    </w:p>
    <w:p>
      <w:pPr>
        <w:pStyle w:val="hm_Normal"/>
      </w:pPr>
      <w:r>
        <w:rPr>
          <w:rStyle w:val="hm_NormalChar"/>
          <w:rFonts w:ascii="Arial" w:hAnsi="Arial"/>
          <w:sz w:val="20"/>
          <w:color w:val="000000"/>
        </w:rPr>
        <w:t>Заменяет все обнаруженные адреса e-mails на гипер-ссылки вида '&lt;a href="mailto:ADDR"&gt;ADDR&lt;/a&gt;'. Например, адрес 'anso@mail.ru' будет заменен на '&lt;a href="mailto:anso@mail.ru"&gt;anso@mail.ru&lt;/a&gt;'.</w:t>
      </w:r>
    </w:p>
    <w:p>
      <w:pPr>
        <w:pStyle w:val="hm_Normal"/>
      </w:pPr>
    </w:p>
    <w:p>
      <w:pPr>
        <w:pStyle w:val="hm_Normal"/>
      </w:pPr>
    </w:p>
    <w:p>
      <w:pPr>
        <w:pStyle w:val="hm_Normal"/>
      </w:pPr>
      <w:r>
        <w:rPr>
          <w:rStyle w:val="hm_NormalChar"/>
          <w:rFonts w:ascii="Arial" w:hAnsi="Arial"/>
          <w:b/>
          <w:sz w:val="20"/>
          <w:color w:val="000000"/>
        </w:rPr>
        <w:t>function DecorateEMails</w:t>
      </w:r>
      <w:r>
        <w:rPr>
          <w:rStyle w:val="hm_NormalChar"/>
          <w:rFonts w:ascii="Arial" w:hAnsi="Arial"/>
          <w:sz w:val="20"/>
          <w:color w:val="000000"/>
        </w:rPr>
        <w:t xml:space="preserve"> (const AText : string) : string;</w:t>
      </w:r>
    </w:p>
    <w:p>
      <w:pPr>
        <w:pStyle w:val="hm_Normal"/>
      </w:pPr>
    </w:p>
    <w:p>
      <w:pPr>
        <w:pStyle w:val="hm_Normal"/>
      </w:pPr>
      <w:r>
        <w:rPr>
          <w:rStyle w:val="hm_NormalChar"/>
          <w:rFonts w:ascii="Arial" w:hAnsi="Arial"/>
          <w:b/>
          <w:sz w:val="20"/>
          <w:color w:val="000000"/>
        </w:rPr>
        <w:t>Описание</w:t>
      </w:r>
    </w:p>
    <w:p>
      <w:pPr>
        <w:pStyle w:val="hm_Normal"/>
      </w:pPr>
    </w:p>
    <w:p>
      <w:pPr>
        <w:pStyle w:val="hm_Normal"/>
      </w:pPr>
      <w:r>
        <w:rPr>
          <w:rStyle w:val="hm_NormalChar"/>
          <w:rFonts w:ascii="Arial" w:hAnsi="Arial"/>
          <w:sz w:val="20"/>
          <w:color w:val="000000"/>
        </w:rPr>
        <w:t>Возвращает текст AText с оформленными как гипер-ссылки адресами e-mails</w:t>
      </w:r>
    </w:p>
    <w:p>
      <w:pPr>
        <w:pStyle w:val="hm_Normal"/>
      </w:pPr>
    </w:p>
    <w:p>
      <w:pPr>
        <w:pStyle w:val="hm_Normal"/>
      </w:pP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Keyword index</w:t>
      </w:r>
    </w:p>
    <w:p w:rsidR="003A6669" w:rsidRDefault="00255C7A" w:rsidP="00B350A4">
      <w:r>
        <w:fldChar w:fldCharType="begin"/>
      </w:r>
      <w:r w:rsidR="00715145">
        <w:instrText xml:space="preserve"> INDEX \e " · " \h "A" \c "2" \z "1033" </w:instrText>
      </w:r>
      <w:r>
        <w:fldChar w:fldCharType="separate"/>
      </w:r>
      <w:r w:rsidR="00B350A4">
        <w:rPr>
          <w:b/>
          <w:bCs/>
          <w:noProof/>
        </w:rPr>
        <w:t>No index entries found.</w:t>
      </w:r>
      <w:r>
        <w:rPr>
          <w:b/>
          <w:bCs/>
          <w:noProof/>
        </w:rPr>
        <w:fldChar w:fldCharType="end"/>
      </w:r>
    </w:p>
    <w:sectPr w:rsidR="003A6669" w:rsidSect="006C5A77">
      <w:headerReference w:type="default" r:id="rId11"/>
      <w:pgSz w:w="12242" w:h="15842" w:code="1"/>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ABE" w:rsidRDefault="00370ABE" w:rsidP="00245513">
      <w:pPr>
        <w:spacing w:after="0" w:line="240" w:lineRule="auto"/>
      </w:pPr>
      <w:r>
        <w:separator/>
      </w:r>
    </w:p>
  </w:endnote>
  <w:endnote w:type="continuationSeparator" w:id="0">
    <w:p w:rsidR="00370ABE" w:rsidRDefault="00370ABE"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ABE" w:rsidRDefault="00370ABE" w:rsidP="00245513">
      <w:pPr>
        <w:spacing w:after="0" w:line="240" w:lineRule="auto"/>
      </w:pPr>
      <w:r>
        <w:separator/>
      </w:r>
    </w:p>
  </w:footnote>
  <w:footnote w:type="continuationSeparator" w:id="0">
    <w:p w:rsidR="00370ABE" w:rsidRDefault="00370ABE"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513" w:rsidRDefault="00245513">
    <w:pPr>
      <w:pStyle w:val="Header"/>
    </w:pPr>
    <w:r>
      <w:t>Регулярные выражения для Delphi</w:t>
    </w:r>
    <w:r>
      <w:tab/>
    </w:r>
    <w:r>
      <w:tab/>
    </w:r>
    <w:r w:rsidR="00097592">
      <w:t>Page</w:t>
    </w:r>
    <w:r w:rsidR="00255C7A">
      <w:fldChar w:fldCharType="begin"/>
    </w:r>
    <w:r w:rsidR="00715145">
      <w:instrText xml:space="preserve"> PAGE   \* MERGEFORMAT </w:instrText>
    </w:r>
    <w:r w:rsidR="00255C7A">
      <w:fldChar w:fldCharType="separate"/>
    </w:r>
    <w:r w:rsidR="00EB0BCE">
      <w:rPr>
        <w:noProof/>
      </w:rPr>
      <w:t>2</w:t>
    </w:r>
    <w:r w:rsidR="00255C7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multiLevelType w:val="singleLevel"/>
    <w:lvl w:ilvl="0">
      <w:numFmt w:val="bullet"/>
      <w:lvlText w:val="·"/>
      <w:lvlJc w:val="left"/>
      <w:start w:val="1"/>
      <w:pPr>
        <w:ind w:left="195" w:hanging="195"/>
        <w:tab w:val="num" w:pos="195"/>
      </w:pPr>
      <w:rPr>
        <w:rFonts w:ascii="Symbol" w:hAnsi="Symbol"/>
        <w:sz w:val="20"/>
        <w:color w:val="00000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7592"/>
    <w:rsid w:val="000B0C68"/>
    <w:rsid w:val="001809E8"/>
    <w:rsid w:val="001B6F34"/>
    <w:rsid w:val="001C5EA7"/>
    <w:rsid w:val="00216866"/>
    <w:rsid w:val="00245513"/>
    <w:rsid w:val="00255C7A"/>
    <w:rsid w:val="002C7AB3"/>
    <w:rsid w:val="002E0251"/>
    <w:rsid w:val="002F480B"/>
    <w:rsid w:val="0033174F"/>
    <w:rsid w:val="00370ABE"/>
    <w:rsid w:val="00394EFD"/>
    <w:rsid w:val="003A6669"/>
    <w:rsid w:val="003C57AA"/>
    <w:rsid w:val="003D16DE"/>
    <w:rsid w:val="00411F53"/>
    <w:rsid w:val="00444635"/>
    <w:rsid w:val="004965DB"/>
    <w:rsid w:val="00497449"/>
    <w:rsid w:val="00523647"/>
    <w:rsid w:val="00595BE7"/>
    <w:rsid w:val="005D142F"/>
    <w:rsid w:val="00615B41"/>
    <w:rsid w:val="006C5A77"/>
    <w:rsid w:val="00715145"/>
    <w:rsid w:val="0075027F"/>
    <w:rsid w:val="00774687"/>
    <w:rsid w:val="00790F39"/>
    <w:rsid w:val="008705E5"/>
    <w:rsid w:val="00886488"/>
    <w:rsid w:val="008E03FE"/>
    <w:rsid w:val="008E5AA6"/>
    <w:rsid w:val="009252CD"/>
    <w:rsid w:val="009C0AA6"/>
    <w:rsid w:val="00A26C18"/>
    <w:rsid w:val="00A3659B"/>
    <w:rsid w:val="00A62103"/>
    <w:rsid w:val="00A86808"/>
    <w:rsid w:val="00A97F2F"/>
    <w:rsid w:val="00AB7BCA"/>
    <w:rsid w:val="00B24B5F"/>
    <w:rsid w:val="00B350A4"/>
    <w:rsid w:val="00B97BE0"/>
    <w:rsid w:val="00BB4208"/>
    <w:rsid w:val="00BE1BE0"/>
    <w:rsid w:val="00C3419F"/>
    <w:rsid w:val="00D0546D"/>
    <w:rsid w:val="00D26F83"/>
    <w:rsid w:val="00D720CC"/>
    <w:rsid w:val="00DA764C"/>
    <w:rsid w:val="00E016DB"/>
    <w:rsid w:val="00E53E85"/>
    <w:rsid w:val="00EA26FD"/>
    <w:rsid w:val="00EB0BCE"/>
    <w:rsid w:val="00F4423B"/>
    <w:rsid w:val="00F5643E"/>
    <w:rsid w:val="00FA09BD"/>
    <w:rsid w:val="00FA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0C903-544C-49F5-BB7A-8206C0CA0832}"/>
  <w:attachedTemplate r:id="rI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 w:type="character" w:customStyle="1" w:styleId="hm_Code_ExampleChar">
    <w:name w:val="H&amp;M Code Example"/>
    <w:link w:val="hm_Code_Example"/>
    <w:qFormat/>
    <w:uiPriority w:val="9"/>
    <w:rPr>
      <w:rFonts w:ascii="Courier New" w:hAnsi="Courier New"/>
      <w:b w:val="0"/>
      <w:i w:val="0"/>
      <w:strike w:val="0"/>
      <w:u w:val="none" w:color="auto"/>
      <w:caps w:val="0"/>
      <w:vertAlign w:val="baseline"/>
      <w:sz w:val="16"/>
      <w:w w:val="100"/>
      <w:spacing w:val="0"/>
      <w:position w:val="0"/>
      <w:color w:val="000000"/>
      <w:shd w:val="clear" w:color="auto" w:fill="auto"/>
      <w:rtl w:val="0"/>
    </w:rPr>
  </w:style>
  <w:style w:type="paragraph" w:customStyle="1" w:styleId="hm_Code_Example">
    <w:name w:val="H&amp;M Code Example"/>
    <w:link w:val="hm_Code_ExampleChar"/>
    <w:qFormat/>
    <w:uiPriority w:val="9"/>
    <w:pPr>
      <w:jc w:val="left"/>
      <w:keepLines/>
      <w:keepNext w:val="0"/>
      <w:wordWrap w:val="On"/>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Courier New" w:hAnsi="Courier New"/>
      <w:sz w:val="16"/>
    </w:rPr>
  </w:style>
  <w:style w:type="character" w:customStyle="1" w:styleId="hm_CommentChar">
    <w:name w:val="H&amp;M Comment"/>
    <w:basedOn w:val="hm_NormalChar"/>
    <w:link w:val="hm_Comment"/>
    <w:qFormat/>
    <w:uiPriority w:val="9"/>
    <w:rPr/>
  </w:style>
  <w:style w:type="paragraph" w:customStyle="1" w:styleId="hm_Comment">
    <w:name w:val="H&amp;M Comment"/>
    <w:basedOn w:val="hm_Normal"/>
    <w:link w:val="hm_CommentChar"/>
    <w:qFormat/>
    <w:uiPriority w:val="9"/>
    <w:pPr/>
    <w:rPr>
      <w:rFonts w:ascii="Arial" w:hAnsi="Arial"/>
      <w:sz w:val="20"/>
    </w:rPr>
  </w:style>
  <w:style w:type="character" w:customStyle="1" w:styleId="hm_Format3Char">
    <w:name w:val="H&amp;M Format3"/>
    <w:link w:val="hm_Format3"/>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3">
    <w:name w:val="H&amp;M Format3"/>
    <w:link w:val="hm_Format3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Format4Char">
    <w:name w:val="H&amp;M Format4"/>
    <w:link w:val="hm_Format4"/>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4">
    <w:name w:val="H&amp;M Format4"/>
    <w:link w:val="hm_Format4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Format5Char">
    <w:name w:val="H&amp;M Format5"/>
    <w:link w:val="hm_Format5"/>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5">
    <w:name w:val="H&amp;M Format5"/>
    <w:link w:val="hm_Format5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Format6Char">
    <w:name w:val="H&amp;M Format6"/>
    <w:link w:val="hm_Format6"/>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6">
    <w:name w:val="H&amp;M Format6"/>
    <w:link w:val="hm_Format6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Heading,_red_underlinedChar">
    <w:name w:val="H&amp;M Heading, red underlined"/>
    <w:link w:val="hm_Heading,_red_underlined"/>
    <w:qFormat/>
    <w:uiPriority w:val="9"/>
    <w:rPr>
      <w:rFonts w:ascii="Arial" w:hAnsi="Arial"/>
      <w:b/>
      <w:i w:val="0"/>
      <w:strike w:val="0"/>
      <w:u w:val="single" w:color="auto"/>
      <w:caps w:val="0"/>
      <w:vertAlign w:val="baseline"/>
      <w:sz w:val="24"/>
      <w:w w:val="100"/>
      <w:spacing w:val="0"/>
      <w:position w:val="0"/>
      <w:color w:val="FF0000"/>
      <w:shd w:val="clear" w:color="auto" w:fill="auto"/>
      <w:rtl w:val="0"/>
    </w:rPr>
  </w:style>
  <w:style w:type="paragraph" w:customStyle="1" w:styleId="hm_Heading,_red_underlined">
    <w:name w:val="H&amp;M Heading, red underlined"/>
    <w:link w:val="hm_Heading,_red_underlined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Arial" w:hAnsi="Arial"/>
      <w:sz w:val="24"/>
    </w:rPr>
  </w:style>
  <w:style w:type="character" w:customStyle="1" w:styleId="hm_Heading1Char">
    <w:name w:val="H&amp;M Heading1"/>
    <w:basedOn w:val="hm_NormalChar"/>
    <w:link w:val="hm_Heading1"/>
    <w:qFormat/>
    <w:uiPriority w:val="9"/>
    <w:rPr>
      <w:rFonts w:ascii="Arial" w:hAnsi="Arial"/>
      <w:b/>
      <w:sz w:val="24"/>
      <w:color w:val="0000FF"/>
    </w:rPr>
  </w:style>
  <w:style w:type="paragraph" w:customStyle="1" w:styleId="hm_Heading1">
    <w:name w:val="H&amp;M Heading1"/>
    <w:basedOn w:val="hm_Normal"/>
    <w:link w:val="hm_Heading1Char"/>
    <w:qFormat/>
    <w:uiPriority w:val="9"/>
    <w:pPr>
      <w:jc w:val="left"/>
      <w:ind w:left="0" w:right="0" w:firstLine="0"/>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4"/>
    </w:rPr>
  </w:style>
  <w:style w:type="character" w:customStyle="1" w:styleId="hm_Image_CaptionChar">
    <w:name w:val="H&amp;M Image Caption"/>
    <w:basedOn w:val="hm_NormalChar"/>
    <w:link w:val="hm_Image_Caption"/>
    <w:qFormat/>
    <w:uiPriority w:val="9"/>
    <w:rPr>
      <w:b/>
      <w:sz w:val="16"/>
    </w:rPr>
  </w:style>
  <w:style w:type="paragraph" w:customStyle="1" w:styleId="hm_Image_Caption">
    <w:name w:val="H&amp;M Image Caption"/>
    <w:basedOn w:val="hm_Normal"/>
    <w:link w:val="hm_Image_CaptionChar"/>
    <w:qFormat/>
    <w:uiPriority w:val="9"/>
    <w:pPr/>
    <w:rPr>
      <w:rFonts w:ascii="Arial" w:hAnsi="Arial"/>
      <w:sz w:val="16"/>
    </w:rPr>
  </w:style>
  <w:style w:type="character" w:customStyle="1" w:styleId="hm_Left_indent_to_72Char">
    <w:name w:val="H&amp;M Left indent to 72"/>
    <w:link w:val="hm_Left_indent_to_72"/>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Left_indent_to_72">
    <w:name w:val="H&amp;M Left indent to 72"/>
    <w:link w:val="hm_Left_indent_to_72Char"/>
    <w:qFormat/>
    <w:uiPriority w:val="9"/>
    <w:pPr>
      <w:jc w:val="left"/>
      <w:keepLines w:val="0"/>
      <w:keepNext w:val="0"/>
      <w:ind w:left="144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1440"/>
        <w:tab w:val="left" w:pos="1995"/>
      </w:tabs>
    </w:pPr>
    <w:rPr>
      <w:rFonts w:ascii="Arial" w:hAnsi="Arial"/>
      <w:sz w:val="20"/>
    </w:rPr>
  </w:style>
  <w:style w:type="character" w:customStyle="1" w:styleId="hm_NormalChar">
    <w:name w:val="H&amp;M Normal"/>
    <w:basedOn w:val="DefaultParagraphFont"/>
    <w:link w:val="hm_Normal"/>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Normal">
    <w:name w:val="H&amp;M Normal"/>
    <w:basedOn w:val="Normal"/>
    <w:link w:val="hm_Normal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Arial" w:hAnsi="Arial"/>
      <w:sz w:val="20"/>
    </w:rPr>
  </w:style>
  <w:style w:type="character" w:customStyle="1" w:styleId="hm_NotesChar">
    <w:name w:val="H&amp;M Notes"/>
    <w:basedOn w:val="hm_NormalChar"/>
    <w:link w:val="hm_Notes"/>
    <w:qFormat/>
    <w:uiPriority w:val="9"/>
    <w:rPr/>
  </w:style>
  <w:style w:type="paragraph" w:customStyle="1" w:styleId="hm_Notes">
    <w:name w:val="H&amp;M Notes"/>
    <w:basedOn w:val="hm_Normal"/>
    <w:link w:val="hm_NotesChar"/>
    <w:qFormat/>
    <w:uiPriority w:val="9"/>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1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bout"/><Relationship Id="rId15" Type="http://schemas.openxmlformats.org/officeDocument/2006/relationships/hyperlink" Target="#RegExp_Syntax"/><Relationship Id="rId16" Type="http://schemas.openxmlformats.org/officeDocument/2006/relationships/hyperlink" Target="http://RegExpStudio.com/" TargetMode="External"/><Relationship Id="rId17" Type="http://schemas.openxmlformats.org/officeDocument/2006/relationships/hyperlink" Target="#Installation"/><Relationship Id="rId18" Type="http://schemas.openxmlformats.org/officeDocument/2006/relationships/hyperlink" Target="#TRegExpr_Interface"/><Relationship Id="rId19" Type="http://schemas.openxmlformats.org/officeDocument/2006/relationships/hyperlink" Target="#Demos"/><Relationship Id="rId20" Type="http://schemas.openxmlformats.org/officeDocument/2006/relationships/hyperlink" Target="#RegExpStudio"/><Relationship Id="rId21" Type="http://schemas.openxmlformats.org/officeDocument/2006/relationships/hyperlink" Target="#TRegExpr_Interface_unicode_support"/><Relationship Id="rId22" Type="http://schemas.openxmlformats.org/officeDocument/2006/relationships/hyperlink" Target="http://RegExpStudio.com/TRegExpr/Help/Whats_New.html" TargetMode="External"/><Relationship Id="rId23" Type="http://schemas.openxmlformats.org/officeDocument/2006/relationships/hyperlink" Target="#Disclaimer"/><Relationship Id="rId24" Type="http://schemas.openxmlformats.org/officeDocument/2006/relationships/hyperlink" Target="&apos;mailto:anso@mail.ru&apos;" TargetMode="External"/><Relationship Id="rId25" Type="http://schemas.openxmlformats.org/officeDocument/2006/relationships/hyperlink" Target="#HyperLinksDecorator"/><Relationship Id="rId26" Type="http://schemas.openxmlformats.org/officeDocument/2006/relationships/hyperlink" Target="#RegExp_Syntax_syntax_line_separators"/><Relationship Id="rId27" Type="http://schemas.openxmlformats.org/officeDocument/2006/relationships/hyperlink" Target="#RegExp_Syntax_modifier_m"/><Relationship Id="rId28" Type="http://schemas.openxmlformats.org/officeDocument/2006/relationships/hyperlink" Target="#RegExp_Syntax_modifier_s"/><Relationship Id="rId29" Type="http://schemas.openxmlformats.org/officeDocument/2006/relationships/hyperlink" Target="#TRegExpr_Interface_lineseparators"/><Relationship Id="rId30" Type="http://schemas.openxmlformats.org/officeDocument/2006/relationships/hyperlink" Target="#TRegExpr_Interface_linepairedseparator"/><Relationship Id="rId31" Type="http://schemas.openxmlformats.org/officeDocument/2006/relationships/hyperlink" Target="#RegExp_Syntax_syntax_predefined_classes"/><Relationship Id="rId32" Type="http://schemas.openxmlformats.org/officeDocument/2006/relationships/hyperlink" Target="#TRegExpr_Interface_tregexpr_spacechars"/><Relationship Id="rId33" Type="http://schemas.openxmlformats.org/officeDocument/2006/relationships/hyperlink" Target="#TRegExpr_Interface_tregexpr_wordchars"/><Relationship Id="rId34" Type="http://schemas.openxmlformats.org/officeDocument/2006/relationships/hyperlink" Target="#RegExp_Syntax_syntax_word_boundaries"/><Relationship Id="rId35" Type="http://schemas.openxmlformats.org/officeDocument/2006/relationships/hyperlink" Target="#RegExp_Syntax_metacharacters_iterators"/><Relationship Id="rId36" Type="http://schemas.openxmlformats.org/officeDocument/2006/relationships/hyperlink" Target="#RegExp_Syntax_modifier_g"/><Relationship Id="rId37" Type="http://schemas.openxmlformats.org/officeDocument/2006/relationships/hyperlink" Target="#RegExp_Syntax_mechanism"/><Relationship Id="rId38" Type="http://schemas.openxmlformats.org/officeDocument/2006/relationships/hyperlink" Target="#TRegExpr_Interface_tregexpr_match"/><Relationship Id="rId39" Type="http://schemas.openxmlformats.org/officeDocument/2006/relationships/hyperlink" Target="#TRegExpr_Interface_tregexpr_substitute"/><Relationship Id="rId40" Type="http://schemas.openxmlformats.org/officeDocument/2006/relationships/hyperlink" Target="#RegExp_Syntax_about_modifiers"/><Relationship Id="rId41" Type="http://schemas.openxmlformats.org/officeDocument/2006/relationships/hyperlink" Target="#RegExp_Syntax_inline_modifiers"/><Relationship Id="rId42" Type="http://schemas.openxmlformats.org/officeDocument/2006/relationships/hyperlink" Target="#TRegExpr_Interface_tregexpr_modifier_x"/><Relationship Id="rId43" Type="http://schemas.openxmlformats.org/officeDocument/2006/relationships/hyperlink" Target="#TRegExpr_Interface_modifier_defs"/><Relationship Id="rId44" Type="http://schemas.openxmlformats.org/officeDocument/2006/relationships/hyperlink" Target="#RegExp_Syntax_modifier_i"/><Relationship Id="rId45" Type="http://schemas.openxmlformats.org/officeDocument/2006/relationships/hyperlink" Target="#TRegExpr_Interface_invertcase"/><Relationship Id="rId46" Type="http://schemas.openxmlformats.org/officeDocument/2006/relationships/hyperlink" Target="#RegExp_Syntax_modifier_x"/><Relationship Id="rId47" Type="http://schemas.openxmlformats.org/officeDocument/2006/relationships/hyperlink" Target="#RegExp_Syntax_modifier_r"/><Relationship Id="rId48" Type="http://schemas.openxmlformats.org/officeDocument/2006/relationships/hyperlink" Target="#RegExp_Syntax_inline_comment"/><Relationship Id="rId49" Type="http://schemas.openxmlformats.org/officeDocument/2006/relationships/hyperlink" Target="#FAQ"/><Relationship Id="rId50" Type="http://schemas.openxmlformats.org/officeDocument/2006/relationships/hyperlink" Target="#FAQ_nongreedyoptimization"/><Relationship Id="rId51" Type="http://schemas.openxmlformats.org/officeDocument/2006/relationships/hyperlink" Target="#TRegExpr_Interface_tregexpr_version"/><Relationship Id="rId52" Type="http://schemas.openxmlformats.org/officeDocument/2006/relationships/hyperlink" Target="#TRegExpr_Interface_tregexpr_modifier_i"/><Relationship Id="rId53" Type="http://schemas.openxmlformats.org/officeDocument/2006/relationships/hyperlink" Target="#TRegExpr_Interface_tregexpr_modifier_r"/><Relationship Id="rId54" Type="http://schemas.openxmlformats.org/officeDocument/2006/relationships/hyperlink" Target="#TRegExpr_Interface_tregexpr_modifier_s"/><Relationship Id="rId55" Type="http://schemas.openxmlformats.org/officeDocument/2006/relationships/hyperlink" Target="#TRegExpr_Interface_tregexpr_modifier_g"/><Relationship Id="rId56" Type="http://schemas.openxmlformats.org/officeDocument/2006/relationships/hyperlink" Target="#TRegExpr_Interface_tregexpr_modifier_m"/><Relationship Id="rId57" Type="http://schemas.openxmlformats.org/officeDocument/2006/relationships/hyperlink" Target="#TRegExpr_Interface_tregexpr_replace"/><Relationship Id="rId58" Type="http://schemas.openxmlformats.org/officeDocument/2006/relationships/hyperlink" Target="#TRegExpr_Interface_subexprmatchcount"/><Relationship Id="rId59" Type="http://schemas.openxmlformats.org/officeDocument/2006/relationships/hyperlink" Target="http://delphi.mastak.ru/" TargetMode="External"/><Relationship Id="rId60" Type="http://schemas.openxmlformats.org/officeDocument/2006/relationships/hyperlink" Target="http://delphi.vitpc.com/" TargetMode="External"/><Relationship Id="rId61" Type="http://schemas.openxmlformats.org/officeDocument/2006/relationships/hyperlink" Target="#Author"/><Relationship Id="rId62" Type="http://schemas.openxmlformats.org/officeDocument/2006/relationships/hyperlink" Target="mailto:anso@mail.ru" TargetMode="External"/><Relationship Id="rId63" Type="http://schemas.openxmlformats.org/officeDocument/2006/relationships/hyperlink" Target="http://www.mindpower.com" TargetMode="External"/><Relationship Id="rId64" Type="http://schemas.openxmlformats.org/officeDocument/2006/relationships/hyperlink" Target="http://www.helpandmanual.com" TargetMode="External"/><Relationship Id="rId65" Type="http://schemas.openxmlformats.org/officeDocument/2006/relationships/image" Target="media/hmimage65.png"/><Relationship Id="rId66" Type="http://schemas.openxmlformats.org/officeDocument/2006/relationships/hyperlink" Target="#Text2Html"/><Relationship Id="rId67" Type="http://schemas.openxmlformats.org/officeDocument/2006/relationships/hyperlink" Target="http://www.delphi3000.com/member.asp?ID=1300" TargetMode="External"/><Relationship Id="rId68" Type="http://schemas.openxmlformats.org/officeDocument/2006/relationships/hyperlink" Target="http://delphi.vitpc.com/mastering/strings_birds_eye_view.htm" TargetMode="External"/><Relationship Id="rId69" Type="http://schemas.openxmlformats.org/officeDocument/2006/relationships/hyperlink" Target="#HyperLinksDecorator_decorateurls"/><Relationship Id="rId70" Type="http://schemas.openxmlformats.org/officeDocument/2006/relationships/hyperlink" Target="#HyperLinksDecorator_decorateemails"/></Relationships>

</file>

<file path=word/_rels/settings.xml.rels>&#65279;<?xml version="1.0" encoding="UTF-8"?>
<Relationships xmlns="http://schemas.openxmlformats.org/package/2006/relationships"><Relationship Id="rId1" Type="http://schemas.openxmlformats.org/officeDocument/2006/relationships/attachedTemplate" Target="file:///.\$helpman-word-helper-macro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C41DD-D1F4-46AA-B982-B400C175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$helpman-word-helper-macros.dotm</Template>
  <TotalTime>0</TotalTime>
  <Pages>4</Pages>
  <Words>110</Words>
  <Characters>698</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Регулярные выражения для Delphi</vt:lpstr>
      <vt:lpstr>Регулярные выражения для Delphi</vt:lpstr>
    </vt:vector>
  </TitlesOfParts>
  <Company>  and EC Software GmbH</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Регулярные выражения для Delphi</dc:title>
  <dc:subject>&lt;%DESCRIPTION%&gt;</dc:subject>
  <dc:creator> </dc:creator>
  <dc:description>&lt;%COMMENTS%&gt;</dc:description>
  <cp:lastModifiedBy>Tim Green</cp:lastModifiedBy>
  <cp:revision>2</cp:revision>
  <dcterms:created xsi:type="dcterms:W3CDTF">2015-02-18T05:43:00Z</dcterms:created>
  <dcterms:modified xsi:type="dcterms:W3CDTF">2015-02-18T05:43:00Z</dcterms:modified>
</cp:coreProperties>
</file>